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C4BC96" w:themeColor="background2" w:themeShade="BF"/>
  <w:body>
    <w:p w:rsidR="00F06858" w:rsidRDefault="00F06858" w:rsidP="00F06858">
      <w:pPr>
        <w:rPr>
          <w:rFonts w:ascii="Times New Roman" w:hAnsi="Times New Roman" w:cs="Times New Roman"/>
          <w:b/>
          <w:sz w:val="24"/>
          <w:szCs w:val="24"/>
        </w:rPr>
      </w:pPr>
      <w:r>
        <w:rPr>
          <w:rFonts w:ascii="Times New Roman" w:hAnsi="Times New Roman" w:cs="Times New Roman"/>
          <w:b/>
          <w:sz w:val="24"/>
          <w:szCs w:val="24"/>
        </w:rPr>
        <w:t>OCJP Dumps:</w:t>
      </w:r>
    </w:p>
    <w:p w:rsidR="00F06858" w:rsidRDefault="00F06858" w:rsidP="00F06858">
      <w:pPr>
        <w:rPr>
          <w:rFonts w:ascii="Times New Roman" w:hAnsi="Times New Roman" w:cs="Times New Roman"/>
          <w:b/>
          <w:sz w:val="24"/>
          <w:szCs w:val="24"/>
        </w:rPr>
      </w:pPr>
    </w:p>
    <w:p w:rsidR="00F06858" w:rsidRDefault="00F06858" w:rsidP="00F06858">
      <w:pPr>
        <w:rPr>
          <w:rFonts w:ascii="Times New Roman" w:hAnsi="Times New Roman" w:cs="Times New Roman"/>
          <w:b/>
          <w:sz w:val="24"/>
          <w:szCs w:val="24"/>
        </w:rPr>
      </w:pPr>
      <w:r>
        <w:rPr>
          <w:rFonts w:ascii="Times New Roman" w:hAnsi="Times New Roman" w:cs="Times New Roman"/>
          <w:b/>
          <w:sz w:val="24"/>
          <w:szCs w:val="24"/>
        </w:rPr>
        <w:tab/>
        <w:t>Java Standard Edition 6 Programmer Certified</w:t>
      </w:r>
    </w:p>
    <w:p w:rsidR="00F06858" w:rsidRDefault="00F06858" w:rsidP="00F06858">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t>Professional Exam</w:t>
      </w:r>
    </w:p>
    <w:p w:rsidR="00F06858" w:rsidRDefault="00F06858" w:rsidP="00F06858">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t xml:space="preserve">  Practice Test</w:t>
      </w:r>
    </w:p>
    <w:p w:rsidR="00435D4A" w:rsidRDefault="00F06858" w:rsidP="0084509D">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t xml:space="preserve">   Version: 4.2</w:t>
      </w:r>
    </w:p>
    <w:p w:rsidR="00435D4A" w:rsidRDefault="00435D4A" w:rsidP="0084509D">
      <w:pPr>
        <w:rPr>
          <w:rFonts w:ascii="Times New Roman" w:hAnsi="Times New Roman" w:cs="Times New Roman"/>
          <w:b/>
          <w:sz w:val="24"/>
          <w:szCs w:val="24"/>
        </w:rPr>
      </w:pPr>
    </w:p>
    <w:p w:rsidR="00435D4A" w:rsidRDefault="00435D4A" w:rsidP="0084509D">
      <w:pPr>
        <w:rPr>
          <w:rFonts w:ascii="Times New Roman" w:hAnsi="Times New Roman" w:cs="Times New Roman"/>
          <w:b/>
          <w:sz w:val="24"/>
          <w:szCs w:val="24"/>
        </w:rPr>
      </w:pPr>
    </w:p>
    <w:p w:rsidR="00435D4A" w:rsidRDefault="00435D4A" w:rsidP="00435D4A">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290 DRAG DROP</w:t>
      </w:r>
    </w:p>
    <w:p w:rsidR="00435D4A" w:rsidRDefault="00435D4A" w:rsidP="00435D4A">
      <w:pPr>
        <w:rPr>
          <w:rFonts w:ascii="Arial" w:hAnsi="Arial" w:cs="Arial"/>
          <w:sz w:val="24"/>
          <w:szCs w:val="24"/>
          <w:lang w:val="en-US"/>
        </w:rPr>
      </w:pPr>
      <w:r>
        <w:rPr>
          <w:rFonts w:ascii="Arial" w:hAnsi="Arial" w:cs="Arial"/>
          <w:sz w:val="24"/>
          <w:szCs w:val="24"/>
          <w:lang w:val="en-US"/>
        </w:rPr>
        <w:t>Click the Task button.</w:t>
      </w:r>
    </w:p>
    <w:p w:rsidR="00435D4A" w:rsidRDefault="00435D4A" w:rsidP="00435D4A">
      <w:pPr>
        <w:rPr>
          <w:rFonts w:ascii="Arial" w:hAnsi="Arial" w:cs="Arial"/>
          <w:sz w:val="24"/>
          <w:szCs w:val="24"/>
          <w:lang w:val="en-US"/>
        </w:rPr>
      </w:pPr>
    </w:p>
    <w:p w:rsidR="00435D4A" w:rsidRDefault="00435D4A" w:rsidP="00435D4A">
      <w:r>
        <w:rPr>
          <w:rFonts w:ascii="Times New Roman" w:hAnsi="Times New Roman" w:cs="Times New Roman"/>
          <w:b/>
          <w:noProof/>
          <w:sz w:val="24"/>
          <w:szCs w:val="24"/>
          <w:lang w:val="en-US" w:eastAsia="en-US"/>
        </w:rPr>
        <w:drawing>
          <wp:inline distT="0" distB="0" distL="0" distR="0">
            <wp:extent cx="5476875" cy="243840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476875" cy="2438400"/>
                    </a:xfrm>
                    <a:prstGeom prst="rect">
                      <a:avLst/>
                    </a:prstGeom>
                    <a:noFill/>
                    <a:ln w="9525">
                      <a:noFill/>
                      <a:miter lim="800000"/>
                      <a:headEnd/>
                      <a:tailEnd/>
                    </a:ln>
                  </pic:spPr>
                </pic:pic>
              </a:graphicData>
            </a:graphic>
          </wp:inline>
        </w:drawing>
      </w:r>
      <w:r>
        <w:t xml:space="preserve">  </w:t>
      </w:r>
    </w:p>
    <w:p w:rsidR="00435D4A" w:rsidRPr="00435D4A" w:rsidRDefault="00435D4A" w:rsidP="00435D4A">
      <w:r>
        <w:t>Ans:</w:t>
      </w:r>
    </w:p>
    <w:p w:rsidR="00435D4A" w:rsidRDefault="00435D4A" w:rsidP="00435D4A">
      <w:pP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476875" cy="243840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5476875" cy="2438400"/>
                    </a:xfrm>
                    <a:prstGeom prst="rect">
                      <a:avLst/>
                    </a:prstGeom>
                    <a:noFill/>
                    <a:ln w="9525">
                      <a:noFill/>
                      <a:miter lim="800000"/>
                      <a:headEnd/>
                      <a:tailEnd/>
                    </a:ln>
                  </pic:spPr>
                </pic:pic>
              </a:graphicData>
            </a:graphic>
          </wp:inline>
        </w:drawing>
      </w:r>
    </w:p>
    <w:p w:rsidR="00495362" w:rsidRDefault="00435D4A" w:rsidP="00435D4A">
      <w:r>
        <w:lastRenderedPageBreak/>
        <w:t xml:space="preserve">Explanation: </w:t>
      </w:r>
    </w:p>
    <w:p w:rsidR="00435D4A" w:rsidRDefault="00091B7C" w:rsidP="00091B7C">
      <w:r>
        <w:tab/>
      </w:r>
      <w:r w:rsidR="00435D4A">
        <w:t>new FileReader</w:t>
      </w:r>
      <w:r w:rsidR="00A76099">
        <w:t xml:space="preserve">,new BufferedReader constructors are used to read the data and new BufferedWriter,new FileWriter, new PrintWriter are used to write the data. </w:t>
      </w:r>
    </w:p>
    <w:p w:rsidR="00091B7C" w:rsidRDefault="00091B7C" w:rsidP="00091B7C">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289 DRAG DROP</w:t>
      </w:r>
    </w:p>
    <w:p w:rsidR="00091B7C" w:rsidRDefault="00091B7C" w:rsidP="00091B7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Click the Task button.</w:t>
      </w:r>
    </w:p>
    <w:p w:rsidR="00173782" w:rsidRDefault="00173782" w:rsidP="00091B7C">
      <w:r w:rsidRPr="00173782">
        <w:rPr>
          <w:noProof/>
          <w:lang w:val="en-US" w:eastAsia="en-US"/>
        </w:rPr>
        <w:drawing>
          <wp:inline distT="0" distB="0" distL="0" distR="0">
            <wp:extent cx="5476875" cy="3790950"/>
            <wp:effectExtent l="19050" t="0" r="9525"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476875" cy="3790950"/>
                    </a:xfrm>
                    <a:prstGeom prst="rect">
                      <a:avLst/>
                    </a:prstGeom>
                    <a:noFill/>
                    <a:ln w="9525">
                      <a:noFill/>
                      <a:miter lim="800000"/>
                      <a:headEnd/>
                      <a:tailEnd/>
                    </a:ln>
                  </pic:spPr>
                </pic:pic>
              </a:graphicData>
            </a:graphic>
          </wp:inline>
        </w:drawing>
      </w:r>
    </w:p>
    <w:p w:rsidR="00173782" w:rsidRDefault="00173782" w:rsidP="00091B7C"/>
    <w:p w:rsidR="00173782" w:rsidRDefault="00173782" w:rsidP="00091B7C"/>
    <w:p w:rsidR="00173782" w:rsidRDefault="00173782" w:rsidP="00091B7C"/>
    <w:p w:rsidR="00173782" w:rsidRDefault="00173782" w:rsidP="00091B7C"/>
    <w:p w:rsidR="00173782" w:rsidRDefault="00173782" w:rsidP="00091B7C"/>
    <w:p w:rsidR="00173782" w:rsidRDefault="00173782" w:rsidP="00091B7C"/>
    <w:p w:rsidR="00173782" w:rsidRDefault="00173782" w:rsidP="00091B7C"/>
    <w:p w:rsidR="00173782" w:rsidRDefault="00173782" w:rsidP="00091B7C"/>
    <w:p w:rsidR="00173782" w:rsidRDefault="00173782" w:rsidP="00091B7C"/>
    <w:p w:rsidR="00173782" w:rsidRDefault="00173782" w:rsidP="00091B7C"/>
    <w:p w:rsidR="00173782" w:rsidRDefault="00173782" w:rsidP="00091B7C"/>
    <w:p w:rsidR="00495362" w:rsidRDefault="00091B7C" w:rsidP="00435D4A">
      <w:r>
        <w:rPr>
          <w:noProof/>
          <w:lang w:val="en-US" w:eastAsia="en-US"/>
        </w:rPr>
        <w:lastRenderedPageBreak/>
        <w:drawing>
          <wp:inline distT="0" distB="0" distL="0" distR="0">
            <wp:extent cx="5476875" cy="3790950"/>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5476875" cy="3790950"/>
                    </a:xfrm>
                    <a:prstGeom prst="rect">
                      <a:avLst/>
                    </a:prstGeom>
                    <a:noFill/>
                    <a:ln w="9525">
                      <a:noFill/>
                      <a:miter lim="800000"/>
                      <a:headEnd/>
                      <a:tailEnd/>
                    </a:ln>
                  </pic:spPr>
                </pic:pic>
              </a:graphicData>
            </a:graphic>
          </wp:inline>
        </w:drawing>
      </w:r>
    </w:p>
    <w:p w:rsidR="00091B7C" w:rsidRDefault="00091B7C" w:rsidP="00435D4A">
      <w:r>
        <w:t>Explanation:</w:t>
      </w:r>
    </w:p>
    <w:p w:rsidR="00091B7C" w:rsidRDefault="00091B7C" w:rsidP="00435D4A">
      <w:r>
        <w:tab/>
        <w:t>Here in this program first the hasNext() checks the list whether the list contains integer values or not</w:t>
      </w:r>
      <w:r w:rsidR="00F24E61">
        <w:t xml:space="preserve"> here  the list contains the integers then it comes into the loop and hs NextBoolean checks for the Boolean values .here we have Boolean values in the list then loop exist and the nextBoolean checks the Boolean values in the list ,prints the values.as this loop repeated until the list ends.finally it comes out from the loop then else condition will be executed.</w:t>
      </w:r>
    </w:p>
    <w:p w:rsidR="00CE69EE" w:rsidRDefault="00CE69EE" w:rsidP="00CE69EE">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288 DRAG DROP</w:t>
      </w:r>
    </w:p>
    <w:p w:rsidR="00CE69EE" w:rsidRDefault="00CE69EE" w:rsidP="00CE69E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Click the Task button.</w:t>
      </w:r>
    </w:p>
    <w:p w:rsidR="00F24E61" w:rsidRDefault="00CE69EE" w:rsidP="00CE69EE">
      <w:pPr>
        <w:rPr>
          <w:rFonts w:ascii="Arial" w:hAnsi="Arial" w:cs="Arial"/>
          <w:b/>
          <w:bCs/>
          <w:sz w:val="24"/>
          <w:szCs w:val="24"/>
          <w:lang w:val="en-US"/>
        </w:rPr>
      </w:pPr>
      <w:r>
        <w:rPr>
          <w:rFonts w:ascii="Arial" w:hAnsi="Arial" w:cs="Arial"/>
          <w:b/>
          <w:bCs/>
          <w:noProof/>
          <w:sz w:val="24"/>
          <w:szCs w:val="24"/>
          <w:lang w:val="en-US" w:eastAsia="en-US"/>
        </w:rPr>
        <w:drawing>
          <wp:inline distT="0" distB="0" distL="0" distR="0">
            <wp:extent cx="5476875" cy="2714625"/>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5476875" cy="2714625"/>
                    </a:xfrm>
                    <a:prstGeom prst="rect">
                      <a:avLst/>
                    </a:prstGeom>
                    <a:noFill/>
                    <a:ln w="9525">
                      <a:noFill/>
                      <a:miter lim="800000"/>
                      <a:headEnd/>
                      <a:tailEnd/>
                    </a:ln>
                  </pic:spPr>
                </pic:pic>
              </a:graphicData>
            </a:graphic>
          </wp:inline>
        </w:drawing>
      </w:r>
    </w:p>
    <w:p w:rsidR="00CE69EE" w:rsidRDefault="00CE69EE" w:rsidP="00CE69EE">
      <w:pPr>
        <w:rPr>
          <w:rFonts w:ascii="Arial" w:hAnsi="Arial" w:cs="Arial"/>
          <w:b/>
          <w:bCs/>
          <w:sz w:val="24"/>
          <w:szCs w:val="24"/>
          <w:lang w:val="en-US"/>
        </w:rPr>
      </w:pPr>
      <w:r>
        <w:rPr>
          <w:rFonts w:ascii="Arial" w:hAnsi="Arial" w:cs="Arial"/>
          <w:b/>
          <w:bCs/>
          <w:sz w:val="24"/>
          <w:szCs w:val="24"/>
          <w:lang w:val="en-US"/>
        </w:rPr>
        <w:t>Ans:</w:t>
      </w:r>
    </w:p>
    <w:p w:rsidR="00CE69EE" w:rsidRDefault="00CE69EE" w:rsidP="00CE69EE">
      <w:pPr>
        <w:rPr>
          <w:rFonts w:ascii="Arial" w:hAnsi="Arial" w:cs="Arial"/>
          <w:b/>
          <w:bCs/>
          <w:sz w:val="24"/>
          <w:szCs w:val="24"/>
          <w:lang w:val="en-US"/>
        </w:rPr>
      </w:pPr>
      <w:r>
        <w:rPr>
          <w:rFonts w:ascii="Arial" w:hAnsi="Arial" w:cs="Arial"/>
          <w:b/>
          <w:bCs/>
          <w:noProof/>
          <w:sz w:val="24"/>
          <w:szCs w:val="24"/>
          <w:lang w:val="en-US" w:eastAsia="en-US"/>
        </w:rPr>
        <w:lastRenderedPageBreak/>
        <w:drawing>
          <wp:inline distT="0" distB="0" distL="0" distR="0">
            <wp:extent cx="5476875" cy="2714625"/>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5476875" cy="2714625"/>
                    </a:xfrm>
                    <a:prstGeom prst="rect">
                      <a:avLst/>
                    </a:prstGeom>
                    <a:noFill/>
                    <a:ln w="9525">
                      <a:noFill/>
                      <a:miter lim="800000"/>
                      <a:headEnd/>
                      <a:tailEnd/>
                    </a:ln>
                  </pic:spPr>
                </pic:pic>
              </a:graphicData>
            </a:graphic>
          </wp:inline>
        </w:drawing>
      </w:r>
    </w:p>
    <w:p w:rsidR="00CE69EE" w:rsidRDefault="00CE69EE" w:rsidP="00CE69EE">
      <w:pPr>
        <w:rPr>
          <w:rFonts w:ascii="Arial" w:hAnsi="Arial" w:cs="Arial"/>
          <w:b/>
          <w:bCs/>
          <w:sz w:val="24"/>
          <w:szCs w:val="24"/>
          <w:lang w:val="en-US"/>
        </w:rPr>
      </w:pPr>
      <w:r>
        <w:rPr>
          <w:rFonts w:ascii="Arial" w:hAnsi="Arial" w:cs="Arial"/>
          <w:b/>
          <w:bCs/>
          <w:sz w:val="24"/>
          <w:szCs w:val="24"/>
          <w:lang w:val="en-US"/>
        </w:rPr>
        <w:t>Explanation:</w:t>
      </w:r>
    </w:p>
    <w:p w:rsidR="00CE69EE" w:rsidRDefault="00CE69EE" w:rsidP="00CE69EE">
      <w:pPr>
        <w:rPr>
          <w:lang w:val="en-US"/>
        </w:rPr>
      </w:pPr>
      <w:r>
        <w:rPr>
          <w:lang w:val="en-US"/>
        </w:rPr>
        <w:tab/>
        <w:t xml:space="preserve">These statements are  matches according to the properties of  these interfaces. </w:t>
      </w:r>
    </w:p>
    <w:p w:rsidR="00CE69EE" w:rsidRDefault="00CE69EE" w:rsidP="00CE69EE">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287 DRAG DROP</w:t>
      </w:r>
    </w:p>
    <w:p w:rsidR="00CE69EE" w:rsidRDefault="00CE69EE" w:rsidP="00CE69EE">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Click the Task button.</w:t>
      </w:r>
    </w:p>
    <w:p w:rsidR="00CE69EE" w:rsidRDefault="00CE69EE" w:rsidP="00CE69EE">
      <w:r>
        <w:rPr>
          <w:noProof/>
          <w:lang w:val="en-US" w:eastAsia="en-US"/>
        </w:rPr>
        <w:drawing>
          <wp:inline distT="0" distB="0" distL="0" distR="0">
            <wp:extent cx="5057775" cy="396240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057775" cy="3962400"/>
                    </a:xfrm>
                    <a:prstGeom prst="rect">
                      <a:avLst/>
                    </a:prstGeom>
                    <a:noFill/>
                    <a:ln w="9525">
                      <a:noFill/>
                      <a:miter lim="800000"/>
                      <a:headEnd/>
                      <a:tailEnd/>
                    </a:ln>
                  </pic:spPr>
                </pic:pic>
              </a:graphicData>
            </a:graphic>
          </wp:inline>
        </w:drawing>
      </w:r>
    </w:p>
    <w:p w:rsidR="00CE69EE" w:rsidRDefault="00CE69EE" w:rsidP="00CE69EE">
      <w:r>
        <w:t>Ans:</w:t>
      </w:r>
    </w:p>
    <w:p w:rsidR="00CE69EE" w:rsidRDefault="00CE69EE" w:rsidP="00CE69EE">
      <w:r>
        <w:rPr>
          <w:noProof/>
          <w:lang w:val="en-US" w:eastAsia="en-US"/>
        </w:rPr>
        <w:lastRenderedPageBreak/>
        <w:drawing>
          <wp:inline distT="0" distB="0" distL="0" distR="0">
            <wp:extent cx="5057775" cy="396240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rcRect/>
                    <a:stretch>
                      <a:fillRect/>
                    </a:stretch>
                  </pic:blipFill>
                  <pic:spPr bwMode="auto">
                    <a:xfrm>
                      <a:off x="0" y="0"/>
                      <a:ext cx="5057775" cy="3962400"/>
                    </a:xfrm>
                    <a:prstGeom prst="rect">
                      <a:avLst/>
                    </a:prstGeom>
                    <a:noFill/>
                    <a:ln w="9525">
                      <a:noFill/>
                      <a:miter lim="800000"/>
                      <a:headEnd/>
                      <a:tailEnd/>
                    </a:ln>
                  </pic:spPr>
                </pic:pic>
              </a:graphicData>
            </a:graphic>
          </wp:inline>
        </w:drawing>
      </w:r>
    </w:p>
    <w:p w:rsidR="001F7DEA" w:rsidRDefault="001F7DEA" w:rsidP="00CE69EE"/>
    <w:p w:rsidR="00CE69EE" w:rsidRDefault="00CE69EE" w:rsidP="00CE69EE">
      <w:r>
        <w:t>Explantion:</w:t>
      </w:r>
    </w:p>
    <w:p w:rsidR="001F7DEA" w:rsidRDefault="001F7DEA" w:rsidP="00CE69EE">
      <w:r>
        <w:t>Here in this program we didn’t use the generics thats why we need to use  type casting in System.out.println();</w:t>
      </w:r>
    </w:p>
    <w:p w:rsidR="001F7DEA" w:rsidRDefault="001F7DEA" w:rsidP="00CE69EE">
      <w:r>
        <w:tab/>
        <w:t>Actually in refactor we used the  generics while creating the list thats  why we need not use the type casting in System.out.println();</w:t>
      </w:r>
    </w:p>
    <w:p w:rsidR="004F3B72" w:rsidRDefault="004F3B72" w:rsidP="004F3B72">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286 DRAG DROP</w:t>
      </w:r>
    </w:p>
    <w:p w:rsidR="004F3B72" w:rsidRDefault="004F3B72" w:rsidP="004F3B72">
      <w:pPr>
        <w:rPr>
          <w:rFonts w:ascii="Arial" w:hAnsi="Arial" w:cs="Arial"/>
          <w:b/>
          <w:bCs/>
          <w:sz w:val="24"/>
          <w:szCs w:val="24"/>
          <w:lang w:val="en-US"/>
        </w:rPr>
      </w:pPr>
      <w:r>
        <w:rPr>
          <w:rFonts w:ascii="Arial" w:hAnsi="Arial" w:cs="Arial"/>
          <w:b/>
          <w:bCs/>
          <w:sz w:val="24"/>
          <w:szCs w:val="24"/>
          <w:lang w:val="en-US"/>
        </w:rPr>
        <w:t>Click the Task button.</w:t>
      </w:r>
    </w:p>
    <w:p w:rsidR="004F3B72" w:rsidRDefault="004F3B72" w:rsidP="004F3B72">
      <w:r>
        <w:rPr>
          <w:noProof/>
          <w:lang w:val="en-US" w:eastAsia="en-US"/>
        </w:rPr>
        <w:lastRenderedPageBreak/>
        <w:drawing>
          <wp:inline distT="0" distB="0" distL="0" distR="0">
            <wp:extent cx="5476875" cy="3657600"/>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srcRect/>
                    <a:stretch>
                      <a:fillRect/>
                    </a:stretch>
                  </pic:blipFill>
                  <pic:spPr bwMode="auto">
                    <a:xfrm>
                      <a:off x="0" y="0"/>
                      <a:ext cx="5476875" cy="3657600"/>
                    </a:xfrm>
                    <a:prstGeom prst="rect">
                      <a:avLst/>
                    </a:prstGeom>
                    <a:noFill/>
                    <a:ln w="9525">
                      <a:noFill/>
                      <a:miter lim="800000"/>
                      <a:headEnd/>
                      <a:tailEnd/>
                    </a:ln>
                  </pic:spPr>
                </pic:pic>
              </a:graphicData>
            </a:graphic>
          </wp:inline>
        </w:drawing>
      </w:r>
    </w:p>
    <w:p w:rsidR="004F3B72" w:rsidRDefault="004F3B72" w:rsidP="004F3B72">
      <w:r>
        <w:t>Ans:</w:t>
      </w:r>
    </w:p>
    <w:p w:rsidR="004F3B72" w:rsidRDefault="004F3B72" w:rsidP="004F3B72">
      <w:r>
        <w:rPr>
          <w:noProof/>
          <w:lang w:val="en-US" w:eastAsia="en-US"/>
        </w:rPr>
        <w:drawing>
          <wp:inline distT="0" distB="0" distL="0" distR="0">
            <wp:extent cx="5476875" cy="36576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5476875" cy="3657600"/>
                    </a:xfrm>
                    <a:prstGeom prst="rect">
                      <a:avLst/>
                    </a:prstGeom>
                    <a:noFill/>
                    <a:ln w="9525">
                      <a:noFill/>
                      <a:miter lim="800000"/>
                      <a:headEnd/>
                      <a:tailEnd/>
                    </a:ln>
                  </pic:spPr>
                </pic:pic>
              </a:graphicData>
            </a:graphic>
          </wp:inline>
        </w:drawing>
      </w:r>
    </w:p>
    <w:p w:rsidR="004F3B72" w:rsidRDefault="004F3B72" w:rsidP="004F3B72">
      <w:r>
        <w:t>Explanation:</w:t>
      </w:r>
    </w:p>
    <w:p w:rsidR="004F3B72" w:rsidRDefault="004F3B72" w:rsidP="004F3B72"/>
    <w:p w:rsidR="004F3B72" w:rsidRDefault="004F3B72" w:rsidP="004F3B72"/>
    <w:p w:rsidR="004F3B72" w:rsidRDefault="004F3B72" w:rsidP="004F3B72"/>
    <w:p w:rsidR="00DA5C19" w:rsidRDefault="00DA5C19" w:rsidP="00DA5C19">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285 DRAG DROP</w:t>
      </w:r>
    </w:p>
    <w:p w:rsidR="00DA5C19" w:rsidRDefault="00DA5C19" w:rsidP="00DA5C1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Click the Task button.</w:t>
      </w:r>
    </w:p>
    <w:p w:rsidR="00DA5C19" w:rsidRDefault="00DA5C19" w:rsidP="00DA5C19">
      <w:pPr>
        <w:autoSpaceDE w:val="0"/>
        <w:autoSpaceDN w:val="0"/>
        <w:adjustRightInd w:val="0"/>
        <w:spacing w:after="0" w:line="240" w:lineRule="auto"/>
        <w:rPr>
          <w:rFonts w:ascii="Arial" w:hAnsi="Arial" w:cs="Arial"/>
          <w:color w:val="000000"/>
          <w:sz w:val="24"/>
          <w:szCs w:val="24"/>
          <w:lang w:val="en-US"/>
        </w:rPr>
      </w:pPr>
      <w:r>
        <w:rPr>
          <w:rFonts w:ascii="Arial" w:hAnsi="Arial" w:cs="Arial"/>
          <w:noProof/>
          <w:color w:val="000000"/>
          <w:sz w:val="24"/>
          <w:szCs w:val="24"/>
          <w:lang w:val="en-US" w:eastAsia="en-US"/>
        </w:rPr>
        <w:drawing>
          <wp:inline distT="0" distB="0" distL="0" distR="0">
            <wp:extent cx="5019675" cy="4019550"/>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5019675" cy="4019550"/>
                    </a:xfrm>
                    <a:prstGeom prst="rect">
                      <a:avLst/>
                    </a:prstGeom>
                    <a:noFill/>
                    <a:ln w="9525">
                      <a:noFill/>
                      <a:miter lim="800000"/>
                      <a:headEnd/>
                      <a:tailEnd/>
                    </a:ln>
                  </pic:spPr>
                </pic:pic>
              </a:graphicData>
            </a:graphic>
          </wp:inline>
        </w:drawing>
      </w:r>
    </w:p>
    <w:p w:rsidR="00C074C4" w:rsidRDefault="00DA5C19" w:rsidP="00DA5C1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Ans:</w:t>
      </w:r>
    </w:p>
    <w:p w:rsidR="00DA5C19" w:rsidRDefault="00DA5C19" w:rsidP="00DA5C19">
      <w:pPr>
        <w:autoSpaceDE w:val="0"/>
        <w:autoSpaceDN w:val="0"/>
        <w:adjustRightInd w:val="0"/>
        <w:spacing w:after="0" w:line="240" w:lineRule="auto"/>
        <w:rPr>
          <w:rFonts w:ascii="Arial" w:hAnsi="Arial" w:cs="Arial"/>
          <w:color w:val="000000"/>
          <w:sz w:val="24"/>
          <w:szCs w:val="24"/>
          <w:lang w:val="en-US"/>
        </w:rPr>
      </w:pPr>
      <w:r>
        <w:rPr>
          <w:rFonts w:ascii="Arial" w:hAnsi="Arial" w:cs="Arial"/>
          <w:noProof/>
          <w:color w:val="000000"/>
          <w:sz w:val="24"/>
          <w:szCs w:val="24"/>
          <w:lang w:val="en-US" w:eastAsia="en-US"/>
        </w:rPr>
        <w:lastRenderedPageBreak/>
        <w:drawing>
          <wp:inline distT="0" distB="0" distL="0" distR="0">
            <wp:extent cx="5019675" cy="4019550"/>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srcRect/>
                    <a:stretch>
                      <a:fillRect/>
                    </a:stretch>
                  </pic:blipFill>
                  <pic:spPr bwMode="auto">
                    <a:xfrm>
                      <a:off x="0" y="0"/>
                      <a:ext cx="5019675" cy="4019550"/>
                    </a:xfrm>
                    <a:prstGeom prst="rect">
                      <a:avLst/>
                    </a:prstGeom>
                    <a:noFill/>
                    <a:ln w="9525">
                      <a:noFill/>
                      <a:miter lim="800000"/>
                      <a:headEnd/>
                      <a:tailEnd/>
                    </a:ln>
                  </pic:spPr>
                </pic:pic>
              </a:graphicData>
            </a:graphic>
          </wp:inline>
        </w:drawing>
      </w:r>
    </w:p>
    <w:p w:rsidR="00DA5C19" w:rsidRDefault="00DA5C19" w:rsidP="00DA5C19">
      <w:pPr>
        <w:autoSpaceDE w:val="0"/>
        <w:autoSpaceDN w:val="0"/>
        <w:adjustRightInd w:val="0"/>
        <w:spacing w:after="0" w:line="240" w:lineRule="auto"/>
        <w:rPr>
          <w:rFonts w:ascii="Arial" w:hAnsi="Arial" w:cs="Arial"/>
          <w:color w:val="000000"/>
          <w:sz w:val="24"/>
          <w:szCs w:val="24"/>
          <w:lang w:val="en-US"/>
        </w:rPr>
      </w:pPr>
    </w:p>
    <w:p w:rsidR="00DA5C19" w:rsidRDefault="00DA5C19" w:rsidP="00DA5C1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Explanation:</w:t>
      </w:r>
    </w:p>
    <w:p w:rsidR="00DA5C19" w:rsidRDefault="00DA5C19" w:rsidP="00DA5C19">
      <w:pPr>
        <w:autoSpaceDE w:val="0"/>
        <w:autoSpaceDN w:val="0"/>
        <w:adjustRightInd w:val="0"/>
        <w:spacing w:after="0" w:line="240" w:lineRule="auto"/>
        <w:rPr>
          <w:rFonts w:ascii="Arial" w:hAnsi="Arial" w:cs="Arial"/>
          <w:color w:val="000000"/>
          <w:sz w:val="24"/>
          <w:szCs w:val="24"/>
          <w:lang w:val="en-US"/>
        </w:rPr>
      </w:pPr>
    </w:p>
    <w:p w:rsidR="00DA5C19" w:rsidRDefault="00DA5C19" w:rsidP="00DA5C19">
      <w:pPr>
        <w:autoSpaceDE w:val="0"/>
        <w:autoSpaceDN w:val="0"/>
        <w:adjustRightInd w:val="0"/>
        <w:spacing w:after="0" w:line="240" w:lineRule="auto"/>
        <w:rPr>
          <w:rFonts w:ascii="Arial" w:hAnsi="Arial" w:cs="Arial"/>
          <w:color w:val="000000"/>
          <w:sz w:val="24"/>
          <w:szCs w:val="24"/>
          <w:lang w:val="en-US"/>
        </w:rPr>
      </w:pPr>
    </w:p>
    <w:p w:rsidR="00DA5C19" w:rsidRDefault="00DA5C19" w:rsidP="00DA5C19">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284 DRAG DROP</w:t>
      </w:r>
    </w:p>
    <w:p w:rsidR="00DA5C19" w:rsidRDefault="00DA5C19" w:rsidP="00DA5C1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Click the Task button.</w:t>
      </w:r>
    </w:p>
    <w:p w:rsidR="00DA5C19" w:rsidRDefault="00DA5C19" w:rsidP="00DA5C19">
      <w:pPr>
        <w:autoSpaceDE w:val="0"/>
        <w:autoSpaceDN w:val="0"/>
        <w:adjustRightInd w:val="0"/>
        <w:spacing w:after="0" w:line="240" w:lineRule="auto"/>
        <w:rPr>
          <w:rFonts w:ascii="Arial" w:hAnsi="Arial" w:cs="Arial"/>
          <w:color w:val="000000"/>
          <w:sz w:val="24"/>
          <w:szCs w:val="24"/>
          <w:lang w:val="en-US"/>
        </w:rPr>
      </w:pPr>
      <w:r>
        <w:rPr>
          <w:rFonts w:ascii="Arial" w:hAnsi="Arial" w:cs="Arial"/>
          <w:noProof/>
          <w:color w:val="000000"/>
          <w:sz w:val="24"/>
          <w:szCs w:val="24"/>
          <w:lang w:val="en-US" w:eastAsia="en-US"/>
        </w:rPr>
        <w:drawing>
          <wp:inline distT="0" distB="0" distL="0" distR="0">
            <wp:extent cx="5286375" cy="2600325"/>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5286375" cy="2600325"/>
                    </a:xfrm>
                    <a:prstGeom prst="rect">
                      <a:avLst/>
                    </a:prstGeom>
                    <a:noFill/>
                    <a:ln w="9525">
                      <a:noFill/>
                      <a:miter lim="800000"/>
                      <a:headEnd/>
                      <a:tailEnd/>
                    </a:ln>
                  </pic:spPr>
                </pic:pic>
              </a:graphicData>
            </a:graphic>
          </wp:inline>
        </w:drawing>
      </w:r>
    </w:p>
    <w:p w:rsidR="00DA5C19" w:rsidRDefault="00DA5C19" w:rsidP="00DA5C1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Ans:</w:t>
      </w:r>
    </w:p>
    <w:p w:rsidR="00DA5C19" w:rsidRDefault="00DA5C19" w:rsidP="00DA5C19">
      <w:pPr>
        <w:autoSpaceDE w:val="0"/>
        <w:autoSpaceDN w:val="0"/>
        <w:adjustRightInd w:val="0"/>
        <w:spacing w:after="0" w:line="240" w:lineRule="auto"/>
        <w:rPr>
          <w:rFonts w:ascii="Arial" w:hAnsi="Arial" w:cs="Arial"/>
          <w:color w:val="000000"/>
          <w:sz w:val="24"/>
          <w:szCs w:val="24"/>
          <w:lang w:val="en-US"/>
        </w:rPr>
      </w:pPr>
      <w:r>
        <w:rPr>
          <w:rFonts w:ascii="Arial" w:hAnsi="Arial" w:cs="Arial"/>
          <w:noProof/>
          <w:color w:val="000000"/>
          <w:sz w:val="24"/>
          <w:szCs w:val="24"/>
          <w:lang w:val="en-US" w:eastAsia="en-US"/>
        </w:rPr>
        <w:lastRenderedPageBreak/>
        <w:drawing>
          <wp:inline distT="0" distB="0" distL="0" distR="0">
            <wp:extent cx="5286375" cy="2600325"/>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srcRect/>
                    <a:stretch>
                      <a:fillRect/>
                    </a:stretch>
                  </pic:blipFill>
                  <pic:spPr bwMode="auto">
                    <a:xfrm>
                      <a:off x="0" y="0"/>
                      <a:ext cx="5286375" cy="2600325"/>
                    </a:xfrm>
                    <a:prstGeom prst="rect">
                      <a:avLst/>
                    </a:prstGeom>
                    <a:noFill/>
                    <a:ln w="9525">
                      <a:noFill/>
                      <a:miter lim="800000"/>
                      <a:headEnd/>
                      <a:tailEnd/>
                    </a:ln>
                  </pic:spPr>
                </pic:pic>
              </a:graphicData>
            </a:graphic>
          </wp:inline>
        </w:drawing>
      </w:r>
    </w:p>
    <w:p w:rsidR="00DA5C19" w:rsidRDefault="00DA5C19" w:rsidP="00DA5C19">
      <w:pPr>
        <w:autoSpaceDE w:val="0"/>
        <w:autoSpaceDN w:val="0"/>
        <w:adjustRightInd w:val="0"/>
        <w:spacing w:after="0" w:line="240" w:lineRule="auto"/>
        <w:rPr>
          <w:rFonts w:ascii="Arial" w:hAnsi="Arial" w:cs="Arial"/>
          <w:color w:val="000000"/>
          <w:sz w:val="24"/>
          <w:szCs w:val="24"/>
          <w:lang w:val="en-US"/>
        </w:rPr>
      </w:pPr>
    </w:p>
    <w:p w:rsidR="00DA5C19" w:rsidRDefault="00DA5C19" w:rsidP="00DA5C1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Explanation:</w:t>
      </w:r>
    </w:p>
    <w:p w:rsidR="00DA5C19" w:rsidRDefault="00DA5C19" w:rsidP="00DA5C19">
      <w:pPr>
        <w:autoSpaceDE w:val="0"/>
        <w:autoSpaceDN w:val="0"/>
        <w:adjustRightInd w:val="0"/>
        <w:spacing w:after="0" w:line="240" w:lineRule="auto"/>
        <w:rPr>
          <w:rFonts w:ascii="Arial" w:hAnsi="Arial" w:cs="Arial"/>
          <w:color w:val="000000"/>
          <w:sz w:val="24"/>
          <w:szCs w:val="24"/>
          <w:lang w:val="en-US"/>
        </w:rPr>
      </w:pPr>
    </w:p>
    <w:p w:rsidR="00DA5C19" w:rsidRDefault="00DA5C19" w:rsidP="00DA5C19">
      <w:pPr>
        <w:autoSpaceDE w:val="0"/>
        <w:autoSpaceDN w:val="0"/>
        <w:adjustRightInd w:val="0"/>
        <w:spacing w:after="0" w:line="240" w:lineRule="auto"/>
        <w:rPr>
          <w:rFonts w:ascii="Arial" w:hAnsi="Arial" w:cs="Arial"/>
          <w:color w:val="000000"/>
          <w:sz w:val="24"/>
          <w:szCs w:val="24"/>
          <w:lang w:val="en-US"/>
        </w:rPr>
      </w:pPr>
    </w:p>
    <w:p w:rsidR="00DA5C19" w:rsidRDefault="00DA5C19" w:rsidP="00DA5C19">
      <w:pPr>
        <w:autoSpaceDE w:val="0"/>
        <w:autoSpaceDN w:val="0"/>
        <w:adjustRightInd w:val="0"/>
        <w:spacing w:after="0" w:line="240" w:lineRule="auto"/>
        <w:rPr>
          <w:rFonts w:ascii="Arial" w:hAnsi="Arial" w:cs="Arial"/>
          <w:color w:val="000000"/>
          <w:sz w:val="24"/>
          <w:szCs w:val="24"/>
          <w:lang w:val="en-US"/>
        </w:rPr>
      </w:pPr>
    </w:p>
    <w:p w:rsidR="00DA5C19" w:rsidRDefault="00DA5C19" w:rsidP="00DA5C19">
      <w:pPr>
        <w:autoSpaceDE w:val="0"/>
        <w:autoSpaceDN w:val="0"/>
        <w:adjustRightInd w:val="0"/>
        <w:spacing w:after="0" w:line="240" w:lineRule="auto"/>
        <w:rPr>
          <w:rFonts w:ascii="Arial" w:hAnsi="Arial" w:cs="Arial"/>
          <w:color w:val="000000"/>
          <w:sz w:val="24"/>
          <w:szCs w:val="24"/>
          <w:lang w:val="en-US"/>
        </w:rPr>
      </w:pPr>
    </w:p>
    <w:p w:rsidR="00DA5C19" w:rsidRDefault="00DA5C19" w:rsidP="00DA5C19">
      <w:pPr>
        <w:autoSpaceDE w:val="0"/>
        <w:autoSpaceDN w:val="0"/>
        <w:adjustRightInd w:val="0"/>
        <w:spacing w:after="0" w:line="240" w:lineRule="auto"/>
        <w:rPr>
          <w:rFonts w:ascii="Arial" w:hAnsi="Arial" w:cs="Arial"/>
          <w:color w:val="000000"/>
          <w:sz w:val="24"/>
          <w:szCs w:val="24"/>
          <w:lang w:val="en-US"/>
        </w:rPr>
      </w:pPr>
    </w:p>
    <w:p w:rsidR="00DA5C19" w:rsidRDefault="00DA5C19" w:rsidP="00DA5C19">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283 DRAG DROP</w:t>
      </w:r>
    </w:p>
    <w:p w:rsidR="00DA5C19" w:rsidRDefault="00DA5C19" w:rsidP="00DA5C1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Click the Task button.</w:t>
      </w:r>
    </w:p>
    <w:p w:rsidR="00914F47" w:rsidRDefault="00914F47" w:rsidP="00DA5C19">
      <w:pPr>
        <w:autoSpaceDE w:val="0"/>
        <w:autoSpaceDN w:val="0"/>
        <w:adjustRightInd w:val="0"/>
        <w:spacing w:after="0" w:line="240" w:lineRule="auto"/>
        <w:rPr>
          <w:rFonts w:ascii="Arial" w:hAnsi="Arial" w:cs="Arial"/>
          <w:color w:val="000000"/>
          <w:sz w:val="24"/>
          <w:szCs w:val="24"/>
          <w:lang w:val="en-US"/>
        </w:rPr>
      </w:pPr>
      <w:r>
        <w:rPr>
          <w:rFonts w:ascii="Arial" w:hAnsi="Arial" w:cs="Arial"/>
          <w:noProof/>
          <w:color w:val="000000"/>
          <w:sz w:val="24"/>
          <w:szCs w:val="24"/>
          <w:lang w:val="en-US" w:eastAsia="en-US"/>
        </w:rPr>
        <w:drawing>
          <wp:inline distT="0" distB="0" distL="0" distR="0">
            <wp:extent cx="5286375" cy="3838575"/>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srcRect/>
                    <a:stretch>
                      <a:fillRect/>
                    </a:stretch>
                  </pic:blipFill>
                  <pic:spPr bwMode="auto">
                    <a:xfrm>
                      <a:off x="0" y="0"/>
                      <a:ext cx="5286375" cy="3838575"/>
                    </a:xfrm>
                    <a:prstGeom prst="rect">
                      <a:avLst/>
                    </a:prstGeom>
                    <a:noFill/>
                    <a:ln w="9525">
                      <a:noFill/>
                      <a:miter lim="800000"/>
                      <a:headEnd/>
                      <a:tailEnd/>
                    </a:ln>
                  </pic:spPr>
                </pic:pic>
              </a:graphicData>
            </a:graphic>
          </wp:inline>
        </w:drawing>
      </w:r>
    </w:p>
    <w:p w:rsidR="00914F47" w:rsidRDefault="00914F47" w:rsidP="00DA5C19">
      <w:pPr>
        <w:autoSpaceDE w:val="0"/>
        <w:autoSpaceDN w:val="0"/>
        <w:adjustRightInd w:val="0"/>
        <w:spacing w:after="0" w:line="240" w:lineRule="auto"/>
        <w:rPr>
          <w:rFonts w:ascii="Arial" w:hAnsi="Arial" w:cs="Arial"/>
          <w:color w:val="000000"/>
          <w:sz w:val="24"/>
          <w:szCs w:val="24"/>
          <w:lang w:val="en-US"/>
        </w:rPr>
      </w:pPr>
    </w:p>
    <w:p w:rsidR="00914F47" w:rsidRDefault="00914F47" w:rsidP="00DA5C1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Ans:</w:t>
      </w:r>
    </w:p>
    <w:p w:rsidR="00914F47" w:rsidRDefault="00914F47" w:rsidP="00DA5C19">
      <w:pPr>
        <w:autoSpaceDE w:val="0"/>
        <w:autoSpaceDN w:val="0"/>
        <w:adjustRightInd w:val="0"/>
        <w:spacing w:after="0" w:line="240" w:lineRule="auto"/>
        <w:rPr>
          <w:rFonts w:ascii="Arial" w:hAnsi="Arial" w:cs="Arial"/>
          <w:color w:val="000000"/>
          <w:sz w:val="24"/>
          <w:szCs w:val="24"/>
          <w:lang w:val="en-US"/>
        </w:rPr>
      </w:pPr>
      <w:r>
        <w:rPr>
          <w:rFonts w:ascii="Arial" w:hAnsi="Arial" w:cs="Arial"/>
          <w:noProof/>
          <w:color w:val="000000"/>
          <w:sz w:val="24"/>
          <w:szCs w:val="24"/>
          <w:lang w:val="en-US" w:eastAsia="en-US"/>
        </w:rPr>
        <w:lastRenderedPageBreak/>
        <w:drawing>
          <wp:inline distT="0" distB="0" distL="0" distR="0">
            <wp:extent cx="5286375" cy="3838575"/>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5286375" cy="3838575"/>
                    </a:xfrm>
                    <a:prstGeom prst="rect">
                      <a:avLst/>
                    </a:prstGeom>
                    <a:noFill/>
                    <a:ln w="9525">
                      <a:noFill/>
                      <a:miter lim="800000"/>
                      <a:headEnd/>
                      <a:tailEnd/>
                    </a:ln>
                  </pic:spPr>
                </pic:pic>
              </a:graphicData>
            </a:graphic>
          </wp:inline>
        </w:drawing>
      </w:r>
    </w:p>
    <w:p w:rsidR="00914F47" w:rsidRDefault="00914F47" w:rsidP="00DA5C19">
      <w:pPr>
        <w:autoSpaceDE w:val="0"/>
        <w:autoSpaceDN w:val="0"/>
        <w:adjustRightInd w:val="0"/>
        <w:spacing w:after="0" w:line="240" w:lineRule="auto"/>
        <w:rPr>
          <w:rFonts w:ascii="Arial" w:hAnsi="Arial" w:cs="Arial"/>
          <w:color w:val="000000"/>
          <w:sz w:val="24"/>
          <w:szCs w:val="24"/>
          <w:lang w:val="en-US"/>
        </w:rPr>
      </w:pPr>
    </w:p>
    <w:p w:rsidR="00914F47" w:rsidRDefault="00914F47" w:rsidP="00DA5C1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Explanation:</w:t>
      </w:r>
    </w:p>
    <w:p w:rsidR="00914F47" w:rsidRDefault="00914F47" w:rsidP="00DA5C1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ab/>
        <w:t>According to the rules of HashMap class the codes  are suited.</w:t>
      </w:r>
    </w:p>
    <w:p w:rsidR="00914F47" w:rsidRDefault="00914F47" w:rsidP="00DA5C19">
      <w:pPr>
        <w:autoSpaceDE w:val="0"/>
        <w:autoSpaceDN w:val="0"/>
        <w:adjustRightInd w:val="0"/>
        <w:spacing w:after="0" w:line="240" w:lineRule="auto"/>
        <w:rPr>
          <w:rFonts w:ascii="Arial" w:hAnsi="Arial" w:cs="Arial"/>
          <w:color w:val="000000"/>
          <w:sz w:val="24"/>
          <w:szCs w:val="24"/>
          <w:lang w:val="en-US"/>
        </w:rPr>
      </w:pPr>
    </w:p>
    <w:p w:rsidR="00914F47" w:rsidRDefault="00914F47" w:rsidP="00914F47">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282</w:t>
      </w:r>
    </w:p>
    <w:p w:rsidR="00914F47" w:rsidRDefault="00914F47" w:rsidP="00914F4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914F47" w:rsidRPr="00914F47" w:rsidRDefault="00914F47" w:rsidP="00914F47">
      <w:pPr>
        <w:pStyle w:val="ListParagraph"/>
        <w:numPr>
          <w:ilvl w:val="0"/>
          <w:numId w:val="121"/>
        </w:numPr>
        <w:autoSpaceDE w:val="0"/>
        <w:autoSpaceDN w:val="0"/>
        <w:adjustRightInd w:val="0"/>
        <w:spacing w:after="0" w:line="240" w:lineRule="auto"/>
        <w:rPr>
          <w:rFonts w:ascii="Arial" w:hAnsi="Arial" w:cs="Arial"/>
          <w:color w:val="000000"/>
          <w:sz w:val="24"/>
          <w:szCs w:val="24"/>
          <w:lang w:val="en-US"/>
        </w:rPr>
      </w:pPr>
      <w:r w:rsidRPr="00914F47">
        <w:rPr>
          <w:rFonts w:ascii="Arial" w:hAnsi="Arial" w:cs="Arial"/>
          <w:color w:val="000000"/>
          <w:sz w:val="24"/>
          <w:szCs w:val="24"/>
          <w:lang w:val="en-US"/>
        </w:rPr>
        <w:t>public class BuildStuff</w:t>
      </w:r>
    </w:p>
    <w:p w:rsidR="00914F47" w:rsidRPr="00914F47" w:rsidRDefault="00914F47" w:rsidP="00914F47">
      <w:pPr>
        <w:pStyle w:val="ListParagraph"/>
        <w:autoSpaceDE w:val="0"/>
        <w:autoSpaceDN w:val="0"/>
        <w:adjustRightInd w:val="0"/>
        <w:spacing w:after="0" w:line="240" w:lineRule="auto"/>
        <w:rPr>
          <w:rFonts w:ascii="Arial" w:hAnsi="Arial" w:cs="Arial"/>
          <w:color w:val="000000"/>
          <w:sz w:val="24"/>
          <w:szCs w:val="24"/>
          <w:lang w:val="en-US"/>
        </w:rPr>
      </w:pPr>
      <w:r w:rsidRPr="00914F47">
        <w:rPr>
          <w:rFonts w:ascii="Arial" w:hAnsi="Arial" w:cs="Arial"/>
          <w:color w:val="000000"/>
          <w:sz w:val="24"/>
          <w:szCs w:val="24"/>
          <w:lang w:val="en-US"/>
        </w:rPr>
        <w:t xml:space="preserve"> {</w:t>
      </w:r>
    </w:p>
    <w:p w:rsidR="00914F47" w:rsidRPr="00914F47" w:rsidRDefault="00914F47" w:rsidP="00914F47">
      <w:pPr>
        <w:pStyle w:val="ListParagraph"/>
        <w:numPr>
          <w:ilvl w:val="0"/>
          <w:numId w:val="121"/>
        </w:num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r w:rsidRPr="00914F47">
        <w:rPr>
          <w:rFonts w:ascii="Arial" w:hAnsi="Arial" w:cs="Arial"/>
          <w:color w:val="000000"/>
          <w:sz w:val="24"/>
          <w:szCs w:val="24"/>
          <w:lang w:val="en-US"/>
        </w:rPr>
        <w:t>public static void main(String[] args)</w:t>
      </w:r>
    </w:p>
    <w:p w:rsidR="00914F47" w:rsidRPr="00914F47" w:rsidRDefault="00914F47" w:rsidP="00914F47">
      <w:pPr>
        <w:pStyle w:val="ListParagraph"/>
        <w:autoSpaceDE w:val="0"/>
        <w:autoSpaceDN w:val="0"/>
        <w:adjustRightInd w:val="0"/>
        <w:spacing w:after="0" w:line="240" w:lineRule="auto"/>
        <w:rPr>
          <w:rFonts w:ascii="Arial" w:hAnsi="Arial" w:cs="Arial"/>
          <w:color w:val="000000"/>
          <w:sz w:val="24"/>
          <w:szCs w:val="24"/>
          <w:lang w:val="en-US"/>
        </w:rPr>
      </w:pPr>
      <w:r w:rsidRPr="00914F47">
        <w:rPr>
          <w:rFonts w:ascii="Arial" w:hAnsi="Arial" w:cs="Arial"/>
          <w:color w:val="000000"/>
          <w:sz w:val="24"/>
          <w:szCs w:val="24"/>
          <w:lang w:val="en-US"/>
        </w:rPr>
        <w:t xml:space="preserve"> </w:t>
      </w:r>
      <w:r>
        <w:rPr>
          <w:rFonts w:ascii="Arial" w:hAnsi="Arial" w:cs="Arial"/>
          <w:color w:val="000000"/>
          <w:sz w:val="24"/>
          <w:szCs w:val="24"/>
          <w:lang w:val="en-US"/>
        </w:rPr>
        <w:t xml:space="preserve">   </w:t>
      </w:r>
      <w:r w:rsidRPr="00914F47">
        <w:rPr>
          <w:rFonts w:ascii="Arial" w:hAnsi="Arial" w:cs="Arial"/>
          <w:color w:val="000000"/>
          <w:sz w:val="24"/>
          <w:szCs w:val="24"/>
          <w:lang w:val="en-US"/>
        </w:rPr>
        <w:t>{</w:t>
      </w:r>
    </w:p>
    <w:p w:rsidR="00914F47" w:rsidRDefault="00914F47" w:rsidP="00914F4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Boolean test = new Boolean(true);</w:t>
      </w:r>
    </w:p>
    <w:p w:rsidR="00914F47" w:rsidRDefault="00914F47" w:rsidP="00914F4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Integer x = 343;</w:t>
      </w:r>
    </w:p>
    <w:p w:rsidR="00914F47" w:rsidRDefault="00914F47" w:rsidP="00914F4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Integer y = new BuildStuff().go(test, x);</w:t>
      </w:r>
    </w:p>
    <w:p w:rsidR="00914F47" w:rsidRDefault="00914F47" w:rsidP="00914F4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System.out.println(y);</w:t>
      </w:r>
    </w:p>
    <w:p w:rsidR="00914F47" w:rsidRDefault="00914F47" w:rsidP="00914F4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w:t>
      </w:r>
    </w:p>
    <w:p w:rsidR="00914F47" w:rsidRDefault="00914F47" w:rsidP="00914F4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8.           int go(Boolean b, int i) </w:t>
      </w:r>
    </w:p>
    <w:p w:rsidR="00914F47" w:rsidRDefault="00914F47" w:rsidP="00914F4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914F47" w:rsidRDefault="00914F47" w:rsidP="00914F4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9.                If(b) return (i/7);</w:t>
      </w:r>
    </w:p>
    <w:p w:rsidR="00914F47" w:rsidRDefault="00914F47" w:rsidP="00914F4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return (i/49);</w:t>
      </w:r>
    </w:p>
    <w:p w:rsidR="00914F47" w:rsidRDefault="00914F47" w:rsidP="00914F4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w:t>
      </w:r>
    </w:p>
    <w:p w:rsidR="00914F47" w:rsidRDefault="00914F47" w:rsidP="00914F4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w:t>
      </w:r>
    </w:p>
    <w:p w:rsidR="00914F47" w:rsidRDefault="00914F47" w:rsidP="00914F47">
      <w:pPr>
        <w:autoSpaceDE w:val="0"/>
        <w:autoSpaceDN w:val="0"/>
        <w:adjustRightInd w:val="0"/>
        <w:spacing w:after="0" w:line="240" w:lineRule="auto"/>
        <w:rPr>
          <w:rFonts w:ascii="Arial" w:hAnsi="Arial" w:cs="Arial"/>
          <w:color w:val="000000"/>
          <w:sz w:val="24"/>
          <w:szCs w:val="24"/>
          <w:lang w:val="en-US"/>
        </w:rPr>
      </w:pPr>
    </w:p>
    <w:p w:rsidR="00914F47" w:rsidRDefault="00914F47" w:rsidP="00914F4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914F47" w:rsidRDefault="00914F47" w:rsidP="00914F47">
      <w:pPr>
        <w:autoSpaceDE w:val="0"/>
        <w:autoSpaceDN w:val="0"/>
        <w:adjustRightInd w:val="0"/>
        <w:spacing w:after="0" w:line="240" w:lineRule="auto"/>
        <w:rPr>
          <w:rFonts w:ascii="Arial" w:hAnsi="Arial" w:cs="Arial"/>
          <w:b/>
          <w:bCs/>
          <w:color w:val="000000"/>
          <w:sz w:val="24"/>
          <w:szCs w:val="24"/>
          <w:lang w:val="en-US"/>
        </w:rPr>
      </w:pPr>
    </w:p>
    <w:p w:rsidR="00914F47" w:rsidRDefault="00914F47" w:rsidP="00914F4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7</w:t>
      </w:r>
    </w:p>
    <w:p w:rsidR="00914F47" w:rsidRDefault="00914F47" w:rsidP="00914F4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49</w:t>
      </w:r>
    </w:p>
    <w:p w:rsidR="00914F47" w:rsidRDefault="00914F47" w:rsidP="00914F4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343</w:t>
      </w:r>
    </w:p>
    <w:p w:rsidR="00914F47" w:rsidRDefault="00914F47" w:rsidP="00914F4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Compilation fails.</w:t>
      </w:r>
    </w:p>
    <w:p w:rsidR="00914F47" w:rsidRDefault="00914F47" w:rsidP="00914F4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lastRenderedPageBreak/>
        <w:t xml:space="preserve">E. </w:t>
      </w:r>
      <w:r>
        <w:rPr>
          <w:rFonts w:ascii="Arial" w:hAnsi="Arial" w:cs="Arial"/>
          <w:color w:val="000000"/>
          <w:sz w:val="24"/>
          <w:szCs w:val="24"/>
          <w:lang w:val="en-US"/>
        </w:rPr>
        <w:t>An exception is thrown at runtime.</w:t>
      </w:r>
    </w:p>
    <w:p w:rsidR="00914F47" w:rsidRDefault="00914F47" w:rsidP="00914F47">
      <w:pPr>
        <w:autoSpaceDE w:val="0"/>
        <w:autoSpaceDN w:val="0"/>
        <w:adjustRightInd w:val="0"/>
        <w:spacing w:after="0" w:line="240" w:lineRule="auto"/>
        <w:rPr>
          <w:rFonts w:ascii="Arial" w:hAnsi="Arial" w:cs="Arial"/>
          <w:b/>
          <w:bCs/>
          <w:color w:val="000000"/>
          <w:sz w:val="24"/>
          <w:szCs w:val="24"/>
          <w:lang w:val="en-US"/>
        </w:rPr>
      </w:pPr>
    </w:p>
    <w:p w:rsidR="00914F47" w:rsidRDefault="00914F47" w:rsidP="00914F47">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w:t>
      </w:r>
    </w:p>
    <w:p w:rsidR="00914F47" w:rsidRDefault="00914F47" w:rsidP="00914F47">
      <w:pPr>
        <w:autoSpaceDE w:val="0"/>
        <w:autoSpaceDN w:val="0"/>
        <w:adjustRightInd w:val="0"/>
        <w:spacing w:after="0" w:line="240" w:lineRule="auto"/>
        <w:rPr>
          <w:rFonts w:ascii="Arial" w:hAnsi="Arial" w:cs="Arial"/>
          <w:b/>
          <w:bCs/>
          <w:color w:val="000000"/>
          <w:sz w:val="24"/>
          <w:szCs w:val="24"/>
          <w:lang w:val="en-US"/>
        </w:rPr>
      </w:pPr>
    </w:p>
    <w:p w:rsidR="00914F47" w:rsidRDefault="00914F47" w:rsidP="00914F47">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Explanation:</w:t>
      </w:r>
    </w:p>
    <w:p w:rsidR="005C54F6" w:rsidRDefault="005C54F6" w:rsidP="00914F47">
      <w:pPr>
        <w:autoSpaceDE w:val="0"/>
        <w:autoSpaceDN w:val="0"/>
        <w:adjustRightInd w:val="0"/>
        <w:spacing w:after="0" w:line="240" w:lineRule="auto"/>
        <w:rPr>
          <w:rFonts w:ascii="Arial" w:hAnsi="Arial" w:cs="Arial"/>
          <w:b/>
          <w:bCs/>
          <w:color w:val="000000"/>
          <w:sz w:val="24"/>
          <w:szCs w:val="24"/>
          <w:lang w:val="en-US"/>
        </w:rPr>
      </w:pPr>
    </w:p>
    <w:p w:rsidR="005C54F6" w:rsidRDefault="005C54F6" w:rsidP="00914F47">
      <w:pPr>
        <w:autoSpaceDE w:val="0"/>
        <w:autoSpaceDN w:val="0"/>
        <w:adjustRightInd w:val="0"/>
        <w:spacing w:after="0" w:line="240" w:lineRule="auto"/>
        <w:rPr>
          <w:rFonts w:ascii="Arial" w:hAnsi="Arial" w:cs="Arial"/>
          <w:b/>
          <w:bCs/>
          <w:color w:val="000000"/>
          <w:sz w:val="24"/>
          <w:szCs w:val="24"/>
          <w:lang w:val="en-US"/>
        </w:rPr>
      </w:pPr>
    </w:p>
    <w:p w:rsidR="005C54F6" w:rsidRDefault="005C54F6" w:rsidP="00914F47">
      <w:pPr>
        <w:autoSpaceDE w:val="0"/>
        <w:autoSpaceDN w:val="0"/>
        <w:adjustRightInd w:val="0"/>
        <w:spacing w:after="0" w:line="240" w:lineRule="auto"/>
        <w:rPr>
          <w:rFonts w:ascii="Arial" w:hAnsi="Arial" w:cs="Arial"/>
          <w:b/>
          <w:bCs/>
          <w:color w:val="000000"/>
          <w:sz w:val="24"/>
          <w:szCs w:val="24"/>
          <w:lang w:val="en-US"/>
        </w:rPr>
      </w:pPr>
    </w:p>
    <w:p w:rsidR="005C54F6" w:rsidRDefault="005C54F6" w:rsidP="00914F47">
      <w:pPr>
        <w:autoSpaceDE w:val="0"/>
        <w:autoSpaceDN w:val="0"/>
        <w:adjustRightInd w:val="0"/>
        <w:spacing w:after="0" w:line="240" w:lineRule="auto"/>
        <w:rPr>
          <w:rFonts w:ascii="Arial" w:hAnsi="Arial" w:cs="Arial"/>
          <w:b/>
          <w:bCs/>
          <w:color w:val="000000"/>
          <w:sz w:val="24"/>
          <w:szCs w:val="24"/>
          <w:lang w:val="en-US"/>
        </w:rPr>
      </w:pPr>
    </w:p>
    <w:p w:rsidR="005C54F6" w:rsidRDefault="005C54F6" w:rsidP="00914F47">
      <w:pPr>
        <w:autoSpaceDE w:val="0"/>
        <w:autoSpaceDN w:val="0"/>
        <w:adjustRightInd w:val="0"/>
        <w:spacing w:after="0" w:line="240" w:lineRule="auto"/>
        <w:rPr>
          <w:rFonts w:ascii="Arial" w:hAnsi="Arial" w:cs="Arial"/>
          <w:b/>
          <w:bCs/>
          <w:color w:val="000000"/>
          <w:sz w:val="24"/>
          <w:szCs w:val="24"/>
          <w:lang w:val="en-US"/>
        </w:rPr>
      </w:pPr>
    </w:p>
    <w:p w:rsidR="005C54F6" w:rsidRDefault="005C54F6" w:rsidP="005C54F6">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281</w:t>
      </w:r>
    </w:p>
    <w:p w:rsidR="005C54F6" w:rsidRDefault="005C54F6" w:rsidP="005C54F6">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5C54F6" w:rsidRDefault="005C54F6" w:rsidP="005C54F6">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 d is a valid, non-null Date object</w:t>
      </w:r>
    </w:p>
    <w:p w:rsidR="005C54F6" w:rsidRDefault="005C54F6" w:rsidP="005C54F6">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 df is a valid, non-null DateFormat object set to the current locale What outputs the current</w:t>
      </w:r>
    </w:p>
    <w:p w:rsidR="005C54F6" w:rsidRDefault="005C54F6" w:rsidP="005C54F6">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locale's country name and the appropriate version of d's date?</w:t>
      </w:r>
    </w:p>
    <w:p w:rsidR="005C54F6" w:rsidRDefault="005C54F6" w:rsidP="005C54F6">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Locale loc = Locale.getLocale();</w:t>
      </w:r>
    </w:p>
    <w:p w:rsidR="005C54F6" w:rsidRDefault="005C54F6" w:rsidP="005C54F6">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System.out.println(loc.getDisplayCountry()</w:t>
      </w:r>
    </w:p>
    <w:p w:rsidR="005C54F6" w:rsidRDefault="005C54F6" w:rsidP="005C54F6">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 " + df.format(d));</w:t>
      </w:r>
    </w:p>
    <w:p w:rsidR="005C54F6" w:rsidRDefault="005C54F6" w:rsidP="005C54F6">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Locale loc = Locale.getDefault();</w:t>
      </w:r>
    </w:p>
    <w:p w:rsidR="005C54F6" w:rsidRDefault="005C54F6" w:rsidP="005C54F6">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System.out.println(loc.getDisplayCountry()</w:t>
      </w:r>
    </w:p>
    <w:p w:rsidR="005C54F6" w:rsidRDefault="005C54F6" w:rsidP="005C54F6">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 " + df.format(d));</w:t>
      </w:r>
    </w:p>
    <w:p w:rsidR="005C54F6" w:rsidRDefault="005C54F6" w:rsidP="005C54F6">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Locale loc = Locale.getLocale();</w:t>
      </w:r>
    </w:p>
    <w:p w:rsidR="005C54F6" w:rsidRDefault="005C54F6" w:rsidP="005C54F6">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System.out.println(loc.getDisplayCountry()</w:t>
      </w:r>
    </w:p>
    <w:p w:rsidR="005C54F6" w:rsidRDefault="005C54F6" w:rsidP="005C54F6">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 " + df.setDateFormat(d));</w:t>
      </w:r>
    </w:p>
    <w:p w:rsidR="005C54F6" w:rsidRDefault="005C54F6" w:rsidP="005C54F6">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Locale loc = Locale.getDefault();</w:t>
      </w:r>
    </w:p>
    <w:p w:rsidR="005C54F6" w:rsidRDefault="005C54F6" w:rsidP="005C54F6">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System.out.println(loc.getDisplayCountry()</w:t>
      </w:r>
    </w:p>
    <w:p w:rsidR="005C54F6" w:rsidRDefault="005C54F6" w:rsidP="005C54F6">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 " + df.setDateFormat(d));</w:t>
      </w:r>
    </w:p>
    <w:p w:rsidR="005C54F6" w:rsidRDefault="005C54F6" w:rsidP="005C54F6">
      <w:pPr>
        <w:autoSpaceDE w:val="0"/>
        <w:autoSpaceDN w:val="0"/>
        <w:adjustRightInd w:val="0"/>
        <w:spacing w:after="0" w:line="240" w:lineRule="auto"/>
        <w:rPr>
          <w:rFonts w:ascii="Arial" w:hAnsi="Arial" w:cs="Arial"/>
          <w:b/>
          <w:bCs/>
          <w:sz w:val="24"/>
          <w:szCs w:val="24"/>
          <w:lang w:val="en-US"/>
        </w:rPr>
      </w:pPr>
    </w:p>
    <w:p w:rsidR="005C54F6" w:rsidRDefault="005C54F6" w:rsidP="005C54F6">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B</w:t>
      </w:r>
    </w:p>
    <w:p w:rsidR="005C54F6" w:rsidRDefault="005C54F6" w:rsidP="005C54F6">
      <w:pPr>
        <w:autoSpaceDE w:val="0"/>
        <w:autoSpaceDN w:val="0"/>
        <w:adjustRightInd w:val="0"/>
        <w:spacing w:after="0" w:line="240" w:lineRule="auto"/>
        <w:rPr>
          <w:rFonts w:ascii="Arial" w:hAnsi="Arial" w:cs="Arial"/>
          <w:b/>
          <w:bCs/>
          <w:sz w:val="24"/>
          <w:szCs w:val="24"/>
          <w:lang w:val="en-US"/>
        </w:rPr>
      </w:pPr>
    </w:p>
    <w:p w:rsidR="005C54F6" w:rsidRDefault="005C54F6" w:rsidP="005C54F6">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Explanation:</w:t>
      </w:r>
    </w:p>
    <w:p w:rsidR="00335CA6" w:rsidRDefault="00335CA6" w:rsidP="005C54F6">
      <w:pPr>
        <w:autoSpaceDE w:val="0"/>
        <w:autoSpaceDN w:val="0"/>
        <w:adjustRightInd w:val="0"/>
        <w:spacing w:after="0" w:line="240" w:lineRule="auto"/>
        <w:rPr>
          <w:rFonts w:ascii="Arial" w:hAnsi="Arial" w:cs="Arial"/>
          <w:b/>
          <w:bCs/>
          <w:sz w:val="24"/>
          <w:szCs w:val="24"/>
          <w:lang w:val="en-US"/>
        </w:rPr>
      </w:pPr>
    </w:p>
    <w:p w:rsidR="00335CA6" w:rsidRDefault="00335CA6" w:rsidP="005C54F6">
      <w:pPr>
        <w:autoSpaceDE w:val="0"/>
        <w:autoSpaceDN w:val="0"/>
        <w:adjustRightInd w:val="0"/>
        <w:spacing w:after="0" w:line="240" w:lineRule="auto"/>
        <w:rPr>
          <w:rFonts w:ascii="Arial" w:hAnsi="Arial" w:cs="Arial"/>
          <w:b/>
          <w:bCs/>
          <w:sz w:val="24"/>
          <w:szCs w:val="24"/>
          <w:lang w:val="en-US"/>
        </w:rPr>
      </w:pPr>
    </w:p>
    <w:p w:rsidR="00335CA6" w:rsidRDefault="00335CA6" w:rsidP="00335CA6">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280</w:t>
      </w:r>
    </w:p>
    <w:p w:rsidR="00335CA6" w:rsidRDefault="00335CA6" w:rsidP="00335CA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 that the current directory is empty, and that the user has read and write privileges to the</w:t>
      </w:r>
    </w:p>
    <w:p w:rsidR="00335CA6" w:rsidRDefault="00335CA6" w:rsidP="00335CA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current directory, and the following:</w:t>
      </w:r>
    </w:p>
    <w:p w:rsidR="00335CA6" w:rsidRDefault="00335CA6" w:rsidP="00335CA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import java.io.*;</w:t>
      </w:r>
    </w:p>
    <w:p w:rsidR="00335CA6" w:rsidRDefault="00335CA6" w:rsidP="00335CA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public class Maker {</w:t>
      </w:r>
    </w:p>
    <w:p w:rsidR="00335CA6" w:rsidRDefault="00335CA6" w:rsidP="00335CA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public static void main(String[] args) {</w:t>
      </w:r>
    </w:p>
    <w:p w:rsidR="00335CA6" w:rsidRDefault="00335CA6" w:rsidP="00335CA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File dir = new File("dir");</w:t>
      </w:r>
    </w:p>
    <w:p w:rsidR="00335CA6" w:rsidRDefault="00335CA6" w:rsidP="00335CA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File f = new File(dir, "f");</w:t>
      </w:r>
    </w:p>
    <w:p w:rsidR="00335CA6" w:rsidRDefault="00335CA6" w:rsidP="00335CA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w:t>
      </w:r>
    </w:p>
    <w:p w:rsidR="00335CA6" w:rsidRDefault="00335CA6" w:rsidP="00335CA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w:t>
      </w:r>
    </w:p>
    <w:p w:rsidR="00335CA6" w:rsidRDefault="00335CA6" w:rsidP="00335CA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statement is true?</w:t>
      </w:r>
    </w:p>
    <w:p w:rsidR="00DB5D0C" w:rsidRDefault="00DB5D0C" w:rsidP="00335CA6">
      <w:pPr>
        <w:autoSpaceDE w:val="0"/>
        <w:autoSpaceDN w:val="0"/>
        <w:adjustRightInd w:val="0"/>
        <w:spacing w:after="0" w:line="240" w:lineRule="auto"/>
        <w:rPr>
          <w:rFonts w:ascii="Arial" w:hAnsi="Arial" w:cs="Arial"/>
          <w:b/>
          <w:bCs/>
          <w:color w:val="000000"/>
          <w:sz w:val="24"/>
          <w:szCs w:val="24"/>
          <w:lang w:val="en-US"/>
        </w:rPr>
      </w:pPr>
    </w:p>
    <w:p w:rsidR="00335CA6" w:rsidRDefault="00335CA6" w:rsidP="00335CA6">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Compilation fails.</w:t>
      </w:r>
    </w:p>
    <w:p w:rsidR="00335CA6" w:rsidRDefault="00335CA6" w:rsidP="00335CA6">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Nothing is added to the file system.</w:t>
      </w:r>
    </w:p>
    <w:p w:rsidR="00335CA6" w:rsidRDefault="00335CA6" w:rsidP="00335CA6">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Only a new file is created on the file system.</w:t>
      </w:r>
    </w:p>
    <w:p w:rsidR="00335CA6" w:rsidRDefault="00335CA6" w:rsidP="00335CA6">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lastRenderedPageBreak/>
        <w:t xml:space="preserve">D. </w:t>
      </w:r>
      <w:r>
        <w:rPr>
          <w:rFonts w:ascii="Arial" w:hAnsi="Arial" w:cs="Arial"/>
          <w:color w:val="000000"/>
          <w:sz w:val="24"/>
          <w:szCs w:val="24"/>
          <w:lang w:val="en-US"/>
        </w:rPr>
        <w:t>Only a new directory is created on the file system.</w:t>
      </w:r>
    </w:p>
    <w:p w:rsidR="00335CA6" w:rsidRDefault="00335CA6" w:rsidP="00335CA6">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Both a new file and a new directory are created on the file system.</w:t>
      </w:r>
    </w:p>
    <w:p w:rsidR="00335CA6" w:rsidRDefault="00335CA6" w:rsidP="00335CA6">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w:t>
      </w:r>
    </w:p>
    <w:p w:rsidR="00335CA6" w:rsidRDefault="00335CA6" w:rsidP="00335CA6">
      <w:pPr>
        <w:autoSpaceDE w:val="0"/>
        <w:autoSpaceDN w:val="0"/>
        <w:adjustRightInd w:val="0"/>
        <w:spacing w:after="0" w:line="240" w:lineRule="auto"/>
        <w:rPr>
          <w:rFonts w:ascii="Arial" w:hAnsi="Arial" w:cs="Arial"/>
          <w:b/>
          <w:bCs/>
          <w:sz w:val="24"/>
          <w:szCs w:val="24"/>
          <w:lang w:val="en-US"/>
        </w:rPr>
      </w:pPr>
      <w:r>
        <w:rPr>
          <w:rFonts w:ascii="Arial" w:hAnsi="Arial" w:cs="Arial"/>
          <w:b/>
          <w:bCs/>
          <w:color w:val="000000"/>
          <w:sz w:val="24"/>
          <w:szCs w:val="24"/>
          <w:lang w:val="en-US"/>
        </w:rPr>
        <w:t>Explanation:</w:t>
      </w:r>
    </w:p>
    <w:p w:rsidR="00335CA6" w:rsidRDefault="00335CA6" w:rsidP="005C54F6">
      <w:pPr>
        <w:autoSpaceDE w:val="0"/>
        <w:autoSpaceDN w:val="0"/>
        <w:adjustRightInd w:val="0"/>
        <w:spacing w:after="0" w:line="240" w:lineRule="auto"/>
        <w:rPr>
          <w:rFonts w:ascii="Arial" w:hAnsi="Arial" w:cs="Arial"/>
          <w:b/>
          <w:bCs/>
          <w:sz w:val="24"/>
          <w:szCs w:val="24"/>
          <w:lang w:val="en-US"/>
        </w:rPr>
      </w:pPr>
    </w:p>
    <w:p w:rsidR="00335CA6" w:rsidRDefault="00335CA6" w:rsidP="005C54F6">
      <w:pPr>
        <w:autoSpaceDE w:val="0"/>
        <w:autoSpaceDN w:val="0"/>
        <w:adjustRightInd w:val="0"/>
        <w:spacing w:after="0" w:line="240" w:lineRule="auto"/>
        <w:rPr>
          <w:rFonts w:ascii="Arial" w:hAnsi="Arial" w:cs="Arial"/>
          <w:b/>
          <w:bCs/>
          <w:sz w:val="24"/>
          <w:szCs w:val="24"/>
          <w:lang w:val="en-US"/>
        </w:rPr>
      </w:pPr>
    </w:p>
    <w:p w:rsidR="00335CA6" w:rsidRDefault="00335CA6" w:rsidP="005C54F6">
      <w:pPr>
        <w:autoSpaceDE w:val="0"/>
        <w:autoSpaceDN w:val="0"/>
        <w:adjustRightInd w:val="0"/>
        <w:spacing w:after="0" w:line="240" w:lineRule="auto"/>
        <w:rPr>
          <w:rFonts w:ascii="Arial" w:hAnsi="Arial" w:cs="Arial"/>
          <w:b/>
          <w:bCs/>
          <w:sz w:val="24"/>
          <w:szCs w:val="24"/>
          <w:lang w:val="en-US"/>
        </w:rPr>
      </w:pPr>
    </w:p>
    <w:p w:rsidR="00335CA6" w:rsidRDefault="00335CA6" w:rsidP="00335CA6">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279</w:t>
      </w:r>
    </w:p>
    <w:p w:rsidR="00335CA6" w:rsidRDefault="00335CA6" w:rsidP="00335CA6">
      <w:pPr>
        <w:autoSpaceDE w:val="0"/>
        <w:autoSpaceDN w:val="0"/>
        <w:adjustRightInd w:val="0"/>
        <w:spacing w:after="0" w:line="240" w:lineRule="auto"/>
        <w:rPr>
          <w:rFonts w:ascii="Arial" w:hAnsi="Arial" w:cs="Arial"/>
          <w:color w:val="000000"/>
          <w:sz w:val="24"/>
          <w:szCs w:val="24"/>
          <w:lang w:val="en-US"/>
        </w:rPr>
      </w:pPr>
    </w:p>
    <w:p w:rsidR="00335CA6" w:rsidRDefault="00335CA6" w:rsidP="00335CA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335CA6" w:rsidRDefault="00335CA6" w:rsidP="00335CA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public class LineUp {</w:t>
      </w:r>
    </w:p>
    <w:p w:rsidR="00335CA6" w:rsidRDefault="00335CA6" w:rsidP="00335CA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public static void main(String[] args) {</w:t>
      </w:r>
    </w:p>
    <w:p w:rsidR="00335CA6" w:rsidRDefault="00335CA6" w:rsidP="00335CA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double d = 12.345;</w:t>
      </w:r>
    </w:p>
    <w:p w:rsidR="00335CA6" w:rsidRDefault="00335CA6" w:rsidP="00335CA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 insert code here</w:t>
      </w:r>
    </w:p>
    <w:p w:rsidR="00335CA6" w:rsidRDefault="00335CA6" w:rsidP="00335CA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w:t>
      </w:r>
    </w:p>
    <w:p w:rsidR="00335CA6" w:rsidRDefault="00335CA6" w:rsidP="00335CA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w:t>
      </w:r>
    </w:p>
    <w:p w:rsidR="00335CA6" w:rsidRDefault="00335CA6" w:rsidP="00335CA6">
      <w:pPr>
        <w:autoSpaceDE w:val="0"/>
        <w:autoSpaceDN w:val="0"/>
        <w:adjustRightInd w:val="0"/>
        <w:spacing w:after="0" w:line="240" w:lineRule="auto"/>
        <w:rPr>
          <w:rFonts w:ascii="Arial" w:hAnsi="Arial" w:cs="Arial"/>
          <w:color w:val="000000"/>
          <w:sz w:val="24"/>
          <w:szCs w:val="24"/>
          <w:lang w:val="en-US"/>
        </w:rPr>
      </w:pPr>
    </w:p>
    <w:p w:rsidR="00335CA6" w:rsidRDefault="00335CA6" w:rsidP="00335CA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code fragment, inserted at line 4, produces the output | 12.345|?</w:t>
      </w:r>
    </w:p>
    <w:p w:rsidR="00335CA6" w:rsidRDefault="00335CA6" w:rsidP="00335CA6">
      <w:pPr>
        <w:autoSpaceDE w:val="0"/>
        <w:autoSpaceDN w:val="0"/>
        <w:adjustRightInd w:val="0"/>
        <w:spacing w:after="0" w:line="240" w:lineRule="auto"/>
        <w:rPr>
          <w:rFonts w:ascii="Arial" w:hAnsi="Arial" w:cs="Arial"/>
          <w:b/>
          <w:bCs/>
          <w:color w:val="000000"/>
          <w:sz w:val="24"/>
          <w:szCs w:val="24"/>
          <w:lang w:val="en-US"/>
        </w:rPr>
      </w:pPr>
    </w:p>
    <w:p w:rsidR="00335CA6" w:rsidRDefault="00335CA6" w:rsidP="00335CA6">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System.out.printf("|%7d| \n", d);</w:t>
      </w:r>
    </w:p>
    <w:p w:rsidR="00335CA6" w:rsidRDefault="00335CA6" w:rsidP="00335CA6">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System.out.printf("|%7f| \n", d);</w:t>
      </w:r>
    </w:p>
    <w:p w:rsidR="00335CA6" w:rsidRDefault="00335CA6" w:rsidP="00335CA6">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System.out.printf("|%3.7d| \n", d);</w:t>
      </w:r>
    </w:p>
    <w:p w:rsidR="00335CA6" w:rsidRDefault="00335CA6" w:rsidP="00335CA6">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System.out.printf("|%3.7f| \n", d);</w:t>
      </w:r>
    </w:p>
    <w:p w:rsidR="00335CA6" w:rsidRDefault="00335CA6" w:rsidP="00335CA6">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System.out.printf("|%7.3d| \n", d);</w:t>
      </w:r>
    </w:p>
    <w:p w:rsidR="00335CA6" w:rsidRDefault="00335CA6" w:rsidP="00335CA6">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System.out.printf("|%7.3f| \n", d);</w:t>
      </w:r>
    </w:p>
    <w:p w:rsidR="00335CA6" w:rsidRDefault="00335CA6" w:rsidP="00335CA6">
      <w:pPr>
        <w:autoSpaceDE w:val="0"/>
        <w:autoSpaceDN w:val="0"/>
        <w:adjustRightInd w:val="0"/>
        <w:spacing w:after="0" w:line="240" w:lineRule="auto"/>
        <w:rPr>
          <w:rFonts w:ascii="Arial" w:hAnsi="Arial" w:cs="Arial"/>
          <w:b/>
          <w:bCs/>
          <w:color w:val="000000"/>
          <w:sz w:val="24"/>
          <w:szCs w:val="24"/>
          <w:lang w:val="en-US"/>
        </w:rPr>
      </w:pPr>
    </w:p>
    <w:p w:rsidR="00335CA6" w:rsidRDefault="00335CA6" w:rsidP="00335CA6">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F</w:t>
      </w:r>
    </w:p>
    <w:p w:rsidR="00335CA6" w:rsidRDefault="00335CA6" w:rsidP="00335CA6">
      <w:pPr>
        <w:autoSpaceDE w:val="0"/>
        <w:autoSpaceDN w:val="0"/>
        <w:adjustRightInd w:val="0"/>
        <w:spacing w:after="0" w:line="240" w:lineRule="auto"/>
        <w:rPr>
          <w:rFonts w:ascii="Arial" w:hAnsi="Arial" w:cs="Arial"/>
          <w:b/>
          <w:bCs/>
          <w:color w:val="000000"/>
          <w:sz w:val="24"/>
          <w:szCs w:val="24"/>
          <w:lang w:val="en-US"/>
        </w:rPr>
      </w:pPr>
    </w:p>
    <w:p w:rsidR="00335CA6" w:rsidRDefault="00335CA6" w:rsidP="00335CA6">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Explanation:</w:t>
      </w:r>
    </w:p>
    <w:p w:rsidR="00335CA6" w:rsidRDefault="00335CA6" w:rsidP="00335CA6">
      <w:pPr>
        <w:autoSpaceDE w:val="0"/>
        <w:autoSpaceDN w:val="0"/>
        <w:adjustRightInd w:val="0"/>
        <w:spacing w:after="0" w:line="240" w:lineRule="auto"/>
        <w:rPr>
          <w:rFonts w:ascii="Arial" w:hAnsi="Arial" w:cs="Arial"/>
          <w:b/>
          <w:bCs/>
          <w:color w:val="000000"/>
          <w:sz w:val="24"/>
          <w:szCs w:val="24"/>
          <w:lang w:val="en-US"/>
        </w:rPr>
      </w:pPr>
    </w:p>
    <w:p w:rsidR="005C54F6" w:rsidRDefault="00335CA6" w:rsidP="00335CA6">
      <w:pPr>
        <w:autoSpaceDE w:val="0"/>
        <w:autoSpaceDN w:val="0"/>
        <w:adjustRightInd w:val="0"/>
        <w:spacing w:after="0" w:line="240" w:lineRule="auto"/>
        <w:rPr>
          <w:lang w:val="en-US"/>
        </w:rPr>
      </w:pPr>
      <w:r>
        <w:rPr>
          <w:rFonts w:ascii="Arial" w:hAnsi="Arial" w:cs="Arial"/>
          <w:b/>
          <w:bCs/>
          <w:color w:val="000000"/>
          <w:sz w:val="24"/>
          <w:szCs w:val="24"/>
          <w:lang w:val="en-US"/>
        </w:rPr>
        <w:t xml:space="preserve">   </w:t>
      </w:r>
      <w:r>
        <w:rPr>
          <w:lang w:val="en-US"/>
        </w:rPr>
        <w:t>By executing this program we got the output but we can’t understand  why ” f “ is placed in System.out.println().</w:t>
      </w:r>
    </w:p>
    <w:p w:rsidR="00335CA6" w:rsidRDefault="00335CA6" w:rsidP="00335CA6">
      <w:pPr>
        <w:autoSpaceDE w:val="0"/>
        <w:autoSpaceDN w:val="0"/>
        <w:adjustRightInd w:val="0"/>
        <w:spacing w:after="0" w:line="240" w:lineRule="auto"/>
        <w:rPr>
          <w:lang w:val="en-US"/>
        </w:rPr>
      </w:pPr>
    </w:p>
    <w:p w:rsidR="00335CA6" w:rsidRDefault="00335CA6" w:rsidP="00335CA6">
      <w:pPr>
        <w:autoSpaceDE w:val="0"/>
        <w:autoSpaceDN w:val="0"/>
        <w:adjustRightInd w:val="0"/>
        <w:spacing w:after="0" w:line="240" w:lineRule="auto"/>
        <w:rPr>
          <w:lang w:val="en-US"/>
        </w:rPr>
      </w:pPr>
    </w:p>
    <w:p w:rsidR="005C54F6" w:rsidRDefault="005C54F6" w:rsidP="005C54F6">
      <w:pPr>
        <w:autoSpaceDE w:val="0"/>
        <w:autoSpaceDN w:val="0"/>
        <w:adjustRightInd w:val="0"/>
        <w:spacing w:after="0" w:line="240" w:lineRule="auto"/>
        <w:rPr>
          <w:rFonts w:ascii="Arial" w:hAnsi="Arial" w:cs="Arial"/>
          <w:b/>
          <w:bCs/>
          <w:sz w:val="24"/>
          <w:szCs w:val="24"/>
          <w:lang w:val="en-US"/>
        </w:rPr>
      </w:pPr>
    </w:p>
    <w:p w:rsidR="00335CA6" w:rsidRDefault="00335CA6" w:rsidP="00335CA6">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278</w:t>
      </w:r>
    </w:p>
    <w:p w:rsidR="00335CA6" w:rsidRDefault="00335CA6" w:rsidP="00335CA6">
      <w:pPr>
        <w:autoSpaceDE w:val="0"/>
        <w:autoSpaceDN w:val="0"/>
        <w:adjustRightInd w:val="0"/>
        <w:spacing w:after="0" w:line="240" w:lineRule="auto"/>
        <w:rPr>
          <w:rFonts w:ascii="Arial" w:hAnsi="Arial" w:cs="Arial"/>
          <w:sz w:val="24"/>
          <w:szCs w:val="24"/>
          <w:lang w:val="en-US"/>
        </w:rPr>
      </w:pPr>
    </w:p>
    <w:p w:rsidR="00335CA6" w:rsidRDefault="00335CA6" w:rsidP="00335CA6">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Which two scenarios are NOT safe to replace a StringBuffer object with a StringBuilder object?</w:t>
      </w:r>
    </w:p>
    <w:p w:rsidR="00335CA6" w:rsidRDefault="00335CA6" w:rsidP="00335CA6">
      <w:pPr>
        <w:autoSpaceDE w:val="0"/>
        <w:autoSpaceDN w:val="0"/>
        <w:adjustRightInd w:val="0"/>
        <w:spacing w:after="0" w:line="240" w:lineRule="auto"/>
        <w:rPr>
          <w:rFonts w:ascii="Arial" w:hAnsi="Arial" w:cs="Arial"/>
          <w:sz w:val="24"/>
          <w:szCs w:val="24"/>
          <w:lang w:val="en-US"/>
        </w:rPr>
      </w:pPr>
    </w:p>
    <w:p w:rsidR="00335CA6" w:rsidRDefault="00335CA6" w:rsidP="00335CA6">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(Choose two.)</w:t>
      </w:r>
    </w:p>
    <w:p w:rsidR="00335CA6" w:rsidRDefault="00335CA6" w:rsidP="00335CA6">
      <w:pPr>
        <w:autoSpaceDE w:val="0"/>
        <w:autoSpaceDN w:val="0"/>
        <w:adjustRightInd w:val="0"/>
        <w:spacing w:after="0" w:line="240" w:lineRule="auto"/>
        <w:rPr>
          <w:rFonts w:ascii="Arial" w:hAnsi="Arial" w:cs="Arial"/>
          <w:b/>
          <w:bCs/>
          <w:sz w:val="24"/>
          <w:szCs w:val="24"/>
          <w:lang w:val="en-US"/>
        </w:rPr>
      </w:pPr>
    </w:p>
    <w:p w:rsidR="00335CA6" w:rsidRDefault="00335CA6" w:rsidP="00335CA6">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When using versions of Java technology earlier than 5.0.</w:t>
      </w:r>
    </w:p>
    <w:p w:rsidR="00335CA6" w:rsidRDefault="00335CA6" w:rsidP="00335CA6">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When sharing a StringBuffer among multiple threads.</w:t>
      </w:r>
    </w:p>
    <w:p w:rsidR="00335CA6" w:rsidRDefault="00335CA6" w:rsidP="00335CA6">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When using the java.io class StringBufferInputStream.</w:t>
      </w:r>
    </w:p>
    <w:p w:rsidR="00335CA6" w:rsidRDefault="00335CA6" w:rsidP="00335CA6">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When you plan to reuse the StringBuffer to build more than one string.</w:t>
      </w:r>
    </w:p>
    <w:p w:rsidR="00335CA6" w:rsidRDefault="00335CA6" w:rsidP="00335CA6">
      <w:pPr>
        <w:autoSpaceDE w:val="0"/>
        <w:autoSpaceDN w:val="0"/>
        <w:adjustRightInd w:val="0"/>
        <w:spacing w:after="0" w:line="240" w:lineRule="auto"/>
        <w:rPr>
          <w:rFonts w:ascii="Arial" w:hAnsi="Arial" w:cs="Arial"/>
          <w:b/>
          <w:bCs/>
          <w:sz w:val="24"/>
          <w:szCs w:val="24"/>
          <w:lang w:val="en-US"/>
        </w:rPr>
      </w:pPr>
    </w:p>
    <w:p w:rsidR="00335CA6" w:rsidRDefault="00335CA6" w:rsidP="00335CA6">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A,B</w:t>
      </w:r>
    </w:p>
    <w:p w:rsidR="009971F2" w:rsidRDefault="009971F2" w:rsidP="00335CA6">
      <w:pPr>
        <w:autoSpaceDE w:val="0"/>
        <w:autoSpaceDN w:val="0"/>
        <w:adjustRightInd w:val="0"/>
        <w:spacing w:after="0" w:line="240" w:lineRule="auto"/>
        <w:rPr>
          <w:rFonts w:ascii="Arial" w:hAnsi="Arial" w:cs="Arial"/>
          <w:b/>
          <w:bCs/>
          <w:sz w:val="24"/>
          <w:szCs w:val="24"/>
          <w:lang w:val="en-US"/>
        </w:rPr>
      </w:pPr>
    </w:p>
    <w:p w:rsidR="005C54F6" w:rsidRDefault="00335CA6" w:rsidP="00335CA6">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Explanation:</w:t>
      </w:r>
    </w:p>
    <w:p w:rsidR="009971F2" w:rsidRPr="009971F2" w:rsidRDefault="009971F2" w:rsidP="009971F2">
      <w:pPr>
        <w:pStyle w:val="NoSpacing"/>
      </w:pPr>
      <w:r>
        <w:rPr>
          <w:lang w:val="en-US"/>
        </w:rPr>
        <w:lastRenderedPageBreak/>
        <w:t xml:space="preserve"> Actually the StringBuffer is synchronized  but the StringBuilder is non synchronized so it is not safe to replace a StringBuffer object with a StringBuilder object and when we  </w:t>
      </w:r>
      <w:r w:rsidRPr="009971F2">
        <w:t>use versions of Java</w:t>
      </w:r>
      <w:r>
        <w:rPr>
          <w:rFonts w:ascii="Arial" w:hAnsi="Arial" w:cs="Arial"/>
          <w:sz w:val="24"/>
          <w:szCs w:val="24"/>
          <w:lang w:val="en-US"/>
        </w:rPr>
        <w:t xml:space="preserve"> </w:t>
      </w:r>
      <w:r w:rsidRPr="009971F2">
        <w:t>technology earlier than 5.0.</w:t>
      </w:r>
    </w:p>
    <w:p w:rsidR="009971F2" w:rsidRDefault="009971F2" w:rsidP="009971F2">
      <w:pPr>
        <w:pStyle w:val="NoSpacing"/>
        <w:rPr>
          <w:lang w:val="en-US"/>
        </w:rPr>
      </w:pPr>
    </w:p>
    <w:p w:rsidR="00622AB3" w:rsidRDefault="00622AB3" w:rsidP="00622AB3">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277</w:t>
      </w:r>
    </w:p>
    <w:p w:rsidR="00622AB3" w:rsidRDefault="00622AB3" w:rsidP="00622AB3">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622AB3" w:rsidRDefault="00622AB3" w:rsidP="00622AB3">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public class Drink implements Comparable {</w:t>
      </w:r>
    </w:p>
    <w:p w:rsidR="00622AB3" w:rsidRDefault="00622AB3" w:rsidP="00622AB3">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public String name;</w:t>
      </w:r>
    </w:p>
    <w:p w:rsidR="00622AB3" w:rsidRDefault="00622AB3" w:rsidP="00622AB3">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public int compareTo(Object o) {</w:t>
      </w:r>
    </w:p>
    <w:p w:rsidR="00622AB3" w:rsidRDefault="00622AB3" w:rsidP="00622AB3">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return 0;</w:t>
      </w:r>
    </w:p>
    <w:p w:rsidR="00622AB3" w:rsidRDefault="00622AB3" w:rsidP="00622AB3">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w:t>
      </w:r>
    </w:p>
    <w:p w:rsidR="00622AB3" w:rsidRDefault="00622AB3" w:rsidP="00622AB3">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w:t>
      </w:r>
    </w:p>
    <w:p w:rsidR="00622AB3" w:rsidRDefault="00622AB3" w:rsidP="00622AB3">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and:</w:t>
      </w:r>
    </w:p>
    <w:p w:rsidR="00622AB3" w:rsidRDefault="00622AB3" w:rsidP="00622AB3">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20. Drink one = new Drink();</w:t>
      </w:r>
    </w:p>
    <w:p w:rsidR="00622AB3" w:rsidRDefault="00622AB3" w:rsidP="00622AB3">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21. Drink two = new Drink();</w:t>
      </w:r>
    </w:p>
    <w:p w:rsidR="00622AB3" w:rsidRDefault="00622AB3" w:rsidP="00622AB3">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22. one.name= "Coffee";</w:t>
      </w:r>
    </w:p>
    <w:p w:rsidR="00622AB3" w:rsidRDefault="00622AB3" w:rsidP="00622AB3">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23. two.name= "Tea";</w:t>
      </w:r>
    </w:p>
    <w:p w:rsidR="00622AB3" w:rsidRDefault="00622AB3" w:rsidP="00622AB3">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24. TreeSet set = new TreeSet();</w:t>
      </w:r>
    </w:p>
    <w:p w:rsidR="00622AB3" w:rsidRDefault="00622AB3" w:rsidP="00622AB3">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25. set.add(one);</w:t>
      </w:r>
    </w:p>
    <w:p w:rsidR="00622AB3" w:rsidRDefault="00622AB3" w:rsidP="00622AB3">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26. set.add(two);</w:t>
      </w:r>
    </w:p>
    <w:p w:rsidR="00622AB3" w:rsidRDefault="00622AB3" w:rsidP="00622AB3">
      <w:pPr>
        <w:autoSpaceDE w:val="0"/>
        <w:autoSpaceDN w:val="0"/>
        <w:adjustRightInd w:val="0"/>
        <w:spacing w:after="0" w:line="240" w:lineRule="auto"/>
        <w:rPr>
          <w:rFonts w:ascii="Arial" w:hAnsi="Arial" w:cs="Arial"/>
          <w:color w:val="000000"/>
          <w:sz w:val="24"/>
          <w:szCs w:val="24"/>
          <w:lang w:val="en-US"/>
        </w:rPr>
      </w:pPr>
    </w:p>
    <w:p w:rsidR="00622AB3" w:rsidRDefault="00622AB3" w:rsidP="00622AB3">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A programmer iterates over the TreeSet and prints the name of each Drink object. What is the</w:t>
      </w:r>
    </w:p>
    <w:p w:rsidR="00622AB3" w:rsidRDefault="00622AB3" w:rsidP="00622AB3">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result?</w:t>
      </w:r>
    </w:p>
    <w:p w:rsidR="00622AB3" w:rsidRDefault="00622AB3" w:rsidP="00622AB3">
      <w:pPr>
        <w:autoSpaceDE w:val="0"/>
        <w:autoSpaceDN w:val="0"/>
        <w:adjustRightInd w:val="0"/>
        <w:spacing w:after="0" w:line="240" w:lineRule="auto"/>
        <w:rPr>
          <w:rFonts w:ascii="Arial" w:hAnsi="Arial" w:cs="Arial"/>
          <w:b/>
          <w:bCs/>
          <w:color w:val="000000"/>
          <w:sz w:val="24"/>
          <w:szCs w:val="24"/>
          <w:lang w:val="en-US"/>
        </w:rPr>
      </w:pPr>
    </w:p>
    <w:p w:rsidR="00622AB3" w:rsidRDefault="00622AB3" w:rsidP="00622AB3">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Tea</w:t>
      </w:r>
    </w:p>
    <w:p w:rsidR="00622AB3" w:rsidRDefault="00622AB3" w:rsidP="00622AB3">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Coffee</w:t>
      </w:r>
    </w:p>
    <w:p w:rsidR="00622AB3" w:rsidRDefault="00622AB3" w:rsidP="00622AB3">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Coffee</w:t>
      </w:r>
    </w:p>
    <w:p w:rsidR="00622AB3" w:rsidRDefault="00622AB3" w:rsidP="00622AB3">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Tea</w:t>
      </w:r>
    </w:p>
    <w:p w:rsidR="00622AB3" w:rsidRDefault="00622AB3" w:rsidP="00622AB3">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Compilation fails.</w:t>
      </w:r>
    </w:p>
    <w:p w:rsidR="00622AB3" w:rsidRDefault="00622AB3" w:rsidP="00622AB3">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The code runs with no output.</w:t>
      </w:r>
    </w:p>
    <w:p w:rsidR="00622AB3" w:rsidRDefault="00622AB3" w:rsidP="00622AB3">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An exception is thrown at runtime.</w:t>
      </w:r>
    </w:p>
    <w:p w:rsidR="00622AB3" w:rsidRDefault="00622AB3" w:rsidP="00622AB3">
      <w:pPr>
        <w:autoSpaceDE w:val="0"/>
        <w:autoSpaceDN w:val="0"/>
        <w:adjustRightInd w:val="0"/>
        <w:spacing w:after="0" w:line="240" w:lineRule="auto"/>
        <w:rPr>
          <w:rFonts w:ascii="Arial" w:hAnsi="Arial" w:cs="Arial"/>
          <w:b/>
          <w:bCs/>
          <w:color w:val="000000"/>
          <w:sz w:val="24"/>
          <w:szCs w:val="24"/>
          <w:lang w:val="en-US"/>
        </w:rPr>
      </w:pPr>
    </w:p>
    <w:p w:rsidR="00622AB3" w:rsidRDefault="00622AB3" w:rsidP="00622AB3">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w:t>
      </w:r>
    </w:p>
    <w:p w:rsidR="00622AB3" w:rsidRDefault="00622AB3" w:rsidP="00622AB3">
      <w:pPr>
        <w:pStyle w:val="NoSpacing"/>
        <w:rPr>
          <w:rFonts w:ascii="Arial" w:hAnsi="Arial" w:cs="Arial"/>
          <w:b/>
          <w:bCs/>
          <w:color w:val="000000"/>
          <w:sz w:val="24"/>
          <w:szCs w:val="24"/>
          <w:lang w:val="en-US"/>
        </w:rPr>
      </w:pPr>
    </w:p>
    <w:p w:rsidR="00622AB3" w:rsidRDefault="00622AB3" w:rsidP="00622AB3">
      <w:pPr>
        <w:pStyle w:val="NoSpacing"/>
        <w:rPr>
          <w:rFonts w:ascii="Arial" w:hAnsi="Arial" w:cs="Arial"/>
          <w:b/>
          <w:bCs/>
          <w:color w:val="000000"/>
          <w:sz w:val="24"/>
          <w:szCs w:val="24"/>
          <w:lang w:val="en-US"/>
        </w:rPr>
      </w:pPr>
      <w:r>
        <w:rPr>
          <w:rFonts w:ascii="Arial" w:hAnsi="Arial" w:cs="Arial"/>
          <w:b/>
          <w:bCs/>
          <w:color w:val="000000"/>
          <w:sz w:val="24"/>
          <w:szCs w:val="24"/>
          <w:lang w:val="en-US"/>
        </w:rPr>
        <w:t>Explanation:</w:t>
      </w:r>
    </w:p>
    <w:p w:rsidR="00622AB3" w:rsidRDefault="00622AB3" w:rsidP="00622AB3">
      <w:pPr>
        <w:pStyle w:val="NoSpacing"/>
        <w:rPr>
          <w:rFonts w:ascii="Arial" w:hAnsi="Arial" w:cs="Arial"/>
          <w:b/>
          <w:bCs/>
          <w:color w:val="000000"/>
          <w:sz w:val="24"/>
          <w:szCs w:val="24"/>
          <w:lang w:val="en-US"/>
        </w:rPr>
      </w:pPr>
    </w:p>
    <w:p w:rsidR="00622AB3" w:rsidRDefault="00622AB3" w:rsidP="00622AB3">
      <w:pPr>
        <w:rPr>
          <w:lang w:val="en-US"/>
        </w:rPr>
      </w:pPr>
      <w:r>
        <w:rPr>
          <w:lang w:val="en-US"/>
        </w:rPr>
        <w:tab/>
        <w:t>Here in this  program only one instance variable is created and two objects are created.that variable is referred  to the first object that’s why ‘coffee’ is printed.</w:t>
      </w:r>
    </w:p>
    <w:p w:rsidR="004E4BA7" w:rsidRDefault="004E4BA7" w:rsidP="00622AB3">
      <w:pPr>
        <w:rPr>
          <w:lang w:val="en-US"/>
        </w:rPr>
      </w:pPr>
    </w:p>
    <w:p w:rsidR="004E4BA7" w:rsidRDefault="004E4BA7" w:rsidP="004E4BA7">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276</w:t>
      </w:r>
    </w:p>
    <w:p w:rsidR="004E4BA7" w:rsidRDefault="004E4BA7" w:rsidP="004E4BA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4E4BA7" w:rsidRDefault="004E4BA7" w:rsidP="004E4BA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3. import java.util.*;</w:t>
      </w:r>
    </w:p>
    <w:p w:rsidR="004E4BA7" w:rsidRDefault="004E4BA7" w:rsidP="004E4BA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4. public class G1 {</w:t>
      </w:r>
    </w:p>
    <w:p w:rsidR="004E4BA7" w:rsidRDefault="004E4BA7" w:rsidP="004E4BA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5. public void takeList(List&lt;? extends String&gt; list) {</w:t>
      </w:r>
    </w:p>
    <w:p w:rsidR="004E4BA7" w:rsidRDefault="004E4BA7" w:rsidP="004E4BA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6. // insert code here</w:t>
      </w:r>
    </w:p>
    <w:p w:rsidR="004E4BA7" w:rsidRDefault="004E4BA7" w:rsidP="004E4BA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7. }</w:t>
      </w:r>
    </w:p>
    <w:p w:rsidR="004E4BA7" w:rsidRDefault="004E4BA7" w:rsidP="004E4BA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8. }</w:t>
      </w:r>
    </w:p>
    <w:p w:rsidR="004E4BA7" w:rsidRDefault="004E4BA7" w:rsidP="004E4BA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lastRenderedPageBreak/>
        <w:t>Which three code fragments, inserted independently at line 6, will compile? (Choose three.)</w:t>
      </w:r>
    </w:p>
    <w:p w:rsidR="004E4BA7" w:rsidRDefault="004E4BA7" w:rsidP="004E4BA7">
      <w:pPr>
        <w:autoSpaceDE w:val="0"/>
        <w:autoSpaceDN w:val="0"/>
        <w:adjustRightInd w:val="0"/>
        <w:spacing w:after="0" w:line="240" w:lineRule="auto"/>
        <w:rPr>
          <w:rFonts w:ascii="Arial" w:hAnsi="Arial" w:cs="Arial"/>
          <w:b/>
          <w:bCs/>
          <w:sz w:val="24"/>
          <w:szCs w:val="24"/>
          <w:lang w:val="en-US"/>
        </w:rPr>
      </w:pPr>
    </w:p>
    <w:p w:rsidR="004E4BA7" w:rsidRDefault="004E4BA7" w:rsidP="004E4BA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list.add("foo");</w:t>
      </w:r>
    </w:p>
    <w:p w:rsidR="004E4BA7" w:rsidRDefault="004E4BA7" w:rsidP="004E4BA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Object o = list;</w:t>
      </w:r>
    </w:p>
    <w:p w:rsidR="004E4BA7" w:rsidRDefault="004E4BA7" w:rsidP="004E4BA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String s = list.get(0);</w:t>
      </w:r>
    </w:p>
    <w:p w:rsidR="004E4BA7" w:rsidRDefault="004E4BA7" w:rsidP="004E4BA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list = new ArrayList&lt;String&gt;();</w:t>
      </w:r>
    </w:p>
    <w:p w:rsidR="004E4BA7" w:rsidRDefault="004E4BA7" w:rsidP="004E4BA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list = new ArrayList&lt;Object&gt;();</w:t>
      </w:r>
    </w:p>
    <w:p w:rsidR="004E4BA7" w:rsidRDefault="004E4BA7" w:rsidP="004E4BA7">
      <w:pPr>
        <w:autoSpaceDE w:val="0"/>
        <w:autoSpaceDN w:val="0"/>
        <w:adjustRightInd w:val="0"/>
        <w:spacing w:after="0" w:line="240" w:lineRule="auto"/>
        <w:rPr>
          <w:rFonts w:ascii="Arial" w:hAnsi="Arial" w:cs="Arial"/>
          <w:b/>
          <w:bCs/>
          <w:sz w:val="24"/>
          <w:szCs w:val="24"/>
          <w:lang w:val="en-US"/>
        </w:rPr>
      </w:pPr>
    </w:p>
    <w:p w:rsidR="004E4BA7" w:rsidRDefault="004E4BA7" w:rsidP="004E4BA7">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B,C,D</w:t>
      </w:r>
    </w:p>
    <w:p w:rsidR="004E4BA7" w:rsidRDefault="004E4BA7" w:rsidP="004E4BA7">
      <w:pPr>
        <w:rPr>
          <w:rFonts w:ascii="Arial" w:hAnsi="Arial" w:cs="Arial"/>
          <w:b/>
          <w:bCs/>
          <w:sz w:val="24"/>
          <w:szCs w:val="24"/>
          <w:lang w:val="en-US"/>
        </w:rPr>
      </w:pPr>
      <w:r>
        <w:rPr>
          <w:rFonts w:ascii="Arial" w:hAnsi="Arial" w:cs="Arial"/>
          <w:b/>
          <w:bCs/>
          <w:sz w:val="24"/>
          <w:szCs w:val="24"/>
          <w:lang w:val="en-US"/>
        </w:rPr>
        <w:t>Explanation:</w:t>
      </w:r>
    </w:p>
    <w:p w:rsidR="004E4BA7" w:rsidRDefault="004E4BA7" w:rsidP="004E4BA7">
      <w:pPr>
        <w:rPr>
          <w:rFonts w:ascii="Arial" w:hAnsi="Arial" w:cs="Arial"/>
          <w:b/>
          <w:bCs/>
          <w:sz w:val="24"/>
          <w:szCs w:val="24"/>
          <w:lang w:val="en-US"/>
        </w:rPr>
      </w:pPr>
    </w:p>
    <w:p w:rsidR="004E4BA7" w:rsidRDefault="004E4BA7" w:rsidP="004E4BA7">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275</w:t>
      </w:r>
    </w:p>
    <w:p w:rsidR="004E4BA7" w:rsidRDefault="004E4BA7" w:rsidP="004E4BA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A programmer must create a generic class MinMax and the type parameter of MinMax must</w:t>
      </w:r>
    </w:p>
    <w:p w:rsidR="004E4BA7" w:rsidRDefault="004E4BA7" w:rsidP="004E4BA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implement Comparable. Which implementation of MinMax will compile?</w:t>
      </w:r>
    </w:p>
    <w:p w:rsidR="004E4BA7" w:rsidRDefault="004E4BA7" w:rsidP="004E4BA7">
      <w:pPr>
        <w:autoSpaceDE w:val="0"/>
        <w:autoSpaceDN w:val="0"/>
        <w:adjustRightInd w:val="0"/>
        <w:spacing w:after="0" w:line="240" w:lineRule="auto"/>
        <w:rPr>
          <w:rFonts w:ascii="Arial" w:hAnsi="Arial" w:cs="Arial"/>
          <w:b/>
          <w:bCs/>
          <w:color w:val="000000"/>
          <w:sz w:val="24"/>
          <w:szCs w:val="24"/>
          <w:lang w:val="en-US"/>
        </w:rPr>
      </w:pPr>
    </w:p>
    <w:p w:rsidR="004E4BA7" w:rsidRDefault="004E4BA7" w:rsidP="004E4BA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class MinMax&lt;E extends Comparable&lt;E&gt;&gt; {</w:t>
      </w:r>
    </w:p>
    <w:p w:rsidR="004E4BA7" w:rsidRDefault="004E4BA7" w:rsidP="004E4BA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E min = null;</w:t>
      </w:r>
    </w:p>
    <w:p w:rsidR="004E4BA7" w:rsidRDefault="004E4BA7" w:rsidP="004E4BA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E max = null;</w:t>
      </w:r>
    </w:p>
    <w:p w:rsidR="004E4BA7" w:rsidRDefault="004E4BA7" w:rsidP="004E4BA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public MinMax() {}</w:t>
      </w:r>
    </w:p>
    <w:p w:rsidR="004E4BA7" w:rsidRDefault="004E4BA7" w:rsidP="004E4BA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public void put(E value) { /* store min or max */ }</w:t>
      </w:r>
    </w:p>
    <w:p w:rsidR="004E4BA7" w:rsidRDefault="004E4BA7" w:rsidP="004E4BA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class MinMax&lt;E implements Comparable&lt;E&gt;&gt; {</w:t>
      </w:r>
    </w:p>
    <w:p w:rsidR="004E4BA7" w:rsidRDefault="004E4BA7" w:rsidP="004E4BA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E min = null;</w:t>
      </w:r>
    </w:p>
    <w:p w:rsidR="004E4BA7" w:rsidRDefault="004E4BA7" w:rsidP="004E4BA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E max = null;</w:t>
      </w:r>
    </w:p>
    <w:p w:rsidR="004E4BA7" w:rsidRDefault="004E4BA7" w:rsidP="004E4BA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public MinMax() {}</w:t>
      </w:r>
    </w:p>
    <w:p w:rsidR="004E4BA7" w:rsidRDefault="004E4BA7" w:rsidP="004E4BA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public void put(E value) { /* store min or max */ }</w:t>
      </w:r>
    </w:p>
    <w:p w:rsidR="004E4BA7" w:rsidRDefault="004E4BA7" w:rsidP="004E4BA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class MinMax&lt;E extends Comparable&lt;E&gt;&gt; {</w:t>
      </w:r>
    </w:p>
    <w:p w:rsidR="004E4BA7" w:rsidRDefault="004E4BA7" w:rsidP="004E4BA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&lt;E&gt; E min = null;</w:t>
      </w:r>
    </w:p>
    <w:p w:rsidR="004E4BA7" w:rsidRDefault="004E4BA7" w:rsidP="004E4BA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&lt;E&gt; E max = null;</w:t>
      </w:r>
    </w:p>
    <w:p w:rsidR="004E4BA7" w:rsidRDefault="004E4BA7" w:rsidP="004E4BA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public MinMax() {}</w:t>
      </w:r>
    </w:p>
    <w:p w:rsidR="004E4BA7" w:rsidRDefault="004E4BA7" w:rsidP="004E4BA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public &lt;E&gt; void put(E value) { /* store min or max */ }</w:t>
      </w:r>
    </w:p>
    <w:p w:rsidR="004E4BA7" w:rsidRDefault="004E4BA7" w:rsidP="004E4BA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class MinMax&lt;E implements Comparable&lt;E&gt;&gt; {</w:t>
      </w:r>
    </w:p>
    <w:p w:rsidR="004E4BA7" w:rsidRDefault="004E4BA7" w:rsidP="004E4BA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&lt;E&gt; E min = null;</w:t>
      </w:r>
    </w:p>
    <w:p w:rsidR="004E4BA7" w:rsidRDefault="004E4BA7" w:rsidP="004E4BA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&lt;E&gt; E max = null;</w:t>
      </w:r>
    </w:p>
    <w:p w:rsidR="004E4BA7" w:rsidRDefault="004E4BA7" w:rsidP="004E4BA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public MinMax() {}</w:t>
      </w:r>
    </w:p>
    <w:p w:rsidR="004E4BA7" w:rsidRDefault="004E4BA7" w:rsidP="004E4BA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public &lt;E&gt; void put(E value) { /* store min or max */ }</w:t>
      </w:r>
    </w:p>
    <w:p w:rsidR="004E4BA7" w:rsidRDefault="004E4BA7" w:rsidP="004E4BA7">
      <w:pPr>
        <w:autoSpaceDE w:val="0"/>
        <w:autoSpaceDN w:val="0"/>
        <w:adjustRightInd w:val="0"/>
        <w:spacing w:after="0" w:line="240" w:lineRule="auto"/>
        <w:rPr>
          <w:rFonts w:ascii="Arial" w:hAnsi="Arial" w:cs="Arial"/>
          <w:b/>
          <w:bCs/>
          <w:color w:val="000000"/>
          <w:sz w:val="24"/>
          <w:szCs w:val="24"/>
          <w:lang w:val="en-US"/>
        </w:rPr>
      </w:pPr>
    </w:p>
    <w:p w:rsidR="004E4BA7" w:rsidRDefault="004E4BA7" w:rsidP="004E4BA7">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A</w:t>
      </w:r>
    </w:p>
    <w:p w:rsidR="004E4BA7" w:rsidRDefault="004E4BA7" w:rsidP="004E4BA7">
      <w:pPr>
        <w:autoSpaceDE w:val="0"/>
        <w:autoSpaceDN w:val="0"/>
        <w:adjustRightInd w:val="0"/>
        <w:spacing w:after="0" w:line="240" w:lineRule="auto"/>
        <w:rPr>
          <w:rFonts w:ascii="Arial" w:hAnsi="Arial" w:cs="Arial"/>
          <w:b/>
          <w:bCs/>
          <w:color w:val="000000"/>
          <w:sz w:val="24"/>
          <w:szCs w:val="24"/>
          <w:lang w:val="en-US"/>
        </w:rPr>
      </w:pPr>
    </w:p>
    <w:p w:rsidR="004E4BA7" w:rsidRDefault="004E4BA7" w:rsidP="004E4BA7">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Explanation:</w:t>
      </w:r>
    </w:p>
    <w:p w:rsidR="009251A2" w:rsidRDefault="009251A2" w:rsidP="004E4BA7">
      <w:pPr>
        <w:autoSpaceDE w:val="0"/>
        <w:autoSpaceDN w:val="0"/>
        <w:adjustRightInd w:val="0"/>
        <w:spacing w:after="0" w:line="240" w:lineRule="auto"/>
        <w:rPr>
          <w:rFonts w:ascii="Arial" w:hAnsi="Arial" w:cs="Arial"/>
          <w:b/>
          <w:bCs/>
          <w:color w:val="000000"/>
          <w:sz w:val="24"/>
          <w:szCs w:val="24"/>
          <w:lang w:val="en-US"/>
        </w:rPr>
      </w:pPr>
    </w:p>
    <w:p w:rsidR="009251A2" w:rsidRDefault="009251A2" w:rsidP="004E4BA7">
      <w:pPr>
        <w:autoSpaceDE w:val="0"/>
        <w:autoSpaceDN w:val="0"/>
        <w:adjustRightInd w:val="0"/>
        <w:spacing w:after="0" w:line="240" w:lineRule="auto"/>
        <w:rPr>
          <w:rFonts w:ascii="Arial" w:hAnsi="Arial" w:cs="Arial"/>
          <w:b/>
          <w:bCs/>
          <w:color w:val="000000"/>
          <w:sz w:val="24"/>
          <w:szCs w:val="24"/>
          <w:lang w:val="en-US"/>
        </w:rPr>
      </w:pPr>
    </w:p>
    <w:p w:rsidR="009251A2" w:rsidRDefault="009251A2" w:rsidP="004E4BA7">
      <w:pPr>
        <w:autoSpaceDE w:val="0"/>
        <w:autoSpaceDN w:val="0"/>
        <w:adjustRightInd w:val="0"/>
        <w:spacing w:after="0" w:line="240" w:lineRule="auto"/>
        <w:rPr>
          <w:rFonts w:ascii="Arial" w:hAnsi="Arial" w:cs="Arial"/>
          <w:b/>
          <w:bCs/>
          <w:color w:val="000000"/>
          <w:sz w:val="24"/>
          <w:szCs w:val="24"/>
          <w:lang w:val="en-US"/>
        </w:rPr>
      </w:pPr>
    </w:p>
    <w:p w:rsidR="009251A2" w:rsidRDefault="009251A2" w:rsidP="004E4BA7">
      <w:pPr>
        <w:autoSpaceDE w:val="0"/>
        <w:autoSpaceDN w:val="0"/>
        <w:adjustRightInd w:val="0"/>
        <w:spacing w:after="0" w:line="240" w:lineRule="auto"/>
        <w:rPr>
          <w:rFonts w:ascii="Arial" w:hAnsi="Arial" w:cs="Arial"/>
          <w:b/>
          <w:bCs/>
          <w:color w:val="000000"/>
          <w:sz w:val="24"/>
          <w:szCs w:val="24"/>
          <w:lang w:val="en-US"/>
        </w:rPr>
      </w:pPr>
    </w:p>
    <w:p w:rsidR="009251A2" w:rsidRDefault="009251A2" w:rsidP="009251A2">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274</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public class Person {</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lastRenderedPageBreak/>
        <w:t>12. private String name, comment;</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private int age;</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public Person(String n, int a, String c) {</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name = n; age = a; comment = c;</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public boolean equals(Object o) {</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18. if (! (o instanceof Person)) return false;</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19, Person p = (Person)o;</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20. return age == p.age &amp;&amp; name.equals(p.name);</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21. }</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22. }</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appropriate definition of the hashCode method in class Person?</w:t>
      </w:r>
    </w:p>
    <w:p w:rsidR="009251A2" w:rsidRDefault="009251A2" w:rsidP="009251A2">
      <w:pPr>
        <w:autoSpaceDE w:val="0"/>
        <w:autoSpaceDN w:val="0"/>
        <w:adjustRightInd w:val="0"/>
        <w:spacing w:after="0" w:line="240" w:lineRule="auto"/>
        <w:rPr>
          <w:rFonts w:ascii="Arial" w:hAnsi="Arial" w:cs="Arial"/>
          <w:b/>
          <w:bCs/>
          <w:color w:val="000000"/>
          <w:sz w:val="24"/>
          <w:szCs w:val="24"/>
          <w:lang w:val="en-US"/>
        </w:rPr>
      </w:pP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return super.hashCode();</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return name.hashCode() + age * 7;</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return name.hashCode() + comment.hashCode() / 2;</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return name.hashCode() + comment.hashCode() / 2 - age * 3;</w:t>
      </w:r>
    </w:p>
    <w:p w:rsidR="009251A2" w:rsidRDefault="009251A2" w:rsidP="009251A2">
      <w:pPr>
        <w:autoSpaceDE w:val="0"/>
        <w:autoSpaceDN w:val="0"/>
        <w:adjustRightInd w:val="0"/>
        <w:spacing w:after="0" w:line="240" w:lineRule="auto"/>
        <w:rPr>
          <w:rFonts w:ascii="Arial" w:hAnsi="Arial" w:cs="Arial"/>
          <w:b/>
          <w:bCs/>
          <w:color w:val="000000"/>
          <w:sz w:val="24"/>
          <w:szCs w:val="24"/>
          <w:lang w:val="en-US"/>
        </w:rPr>
      </w:pPr>
    </w:p>
    <w:p w:rsidR="009251A2" w:rsidRDefault="009251A2" w:rsidP="009251A2">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w:t>
      </w:r>
    </w:p>
    <w:p w:rsidR="009251A2" w:rsidRDefault="009251A2" w:rsidP="009251A2">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Explanation:</w:t>
      </w:r>
    </w:p>
    <w:p w:rsidR="009251A2" w:rsidRDefault="009251A2" w:rsidP="009251A2">
      <w:pPr>
        <w:autoSpaceDE w:val="0"/>
        <w:autoSpaceDN w:val="0"/>
        <w:adjustRightInd w:val="0"/>
        <w:spacing w:after="0" w:line="240" w:lineRule="auto"/>
        <w:rPr>
          <w:rFonts w:ascii="Arial" w:hAnsi="Arial" w:cs="Arial"/>
          <w:b/>
          <w:bCs/>
          <w:color w:val="000000"/>
          <w:sz w:val="24"/>
          <w:szCs w:val="24"/>
          <w:lang w:val="en-US"/>
        </w:rPr>
      </w:pPr>
    </w:p>
    <w:p w:rsidR="009251A2" w:rsidRDefault="009251A2" w:rsidP="009251A2">
      <w:pPr>
        <w:autoSpaceDE w:val="0"/>
        <w:autoSpaceDN w:val="0"/>
        <w:adjustRightInd w:val="0"/>
        <w:spacing w:after="0" w:line="240" w:lineRule="auto"/>
        <w:rPr>
          <w:rFonts w:ascii="Arial" w:hAnsi="Arial" w:cs="Arial"/>
          <w:b/>
          <w:bCs/>
          <w:color w:val="000000"/>
          <w:sz w:val="24"/>
          <w:szCs w:val="24"/>
          <w:lang w:val="en-US"/>
        </w:rPr>
      </w:pPr>
    </w:p>
    <w:p w:rsidR="009251A2" w:rsidRDefault="009251A2" w:rsidP="009251A2">
      <w:pPr>
        <w:autoSpaceDE w:val="0"/>
        <w:autoSpaceDN w:val="0"/>
        <w:adjustRightInd w:val="0"/>
        <w:spacing w:after="0" w:line="240" w:lineRule="auto"/>
        <w:rPr>
          <w:rFonts w:ascii="Arial" w:hAnsi="Arial" w:cs="Arial"/>
          <w:b/>
          <w:bCs/>
          <w:color w:val="000000"/>
          <w:sz w:val="24"/>
          <w:szCs w:val="24"/>
          <w:lang w:val="en-US"/>
        </w:rPr>
      </w:pPr>
    </w:p>
    <w:p w:rsidR="009251A2" w:rsidRDefault="009251A2" w:rsidP="009251A2">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273</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 that the elements of a PriorityQueue are ordered according to natural ordering, and:</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import java.util.*;</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public class GetInLine {</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public static void main(String[] args) {</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PriorityQueue&lt;String&gt; pq = new PriorityQueue&lt;String&gt;();</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pq.add("banana");</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pq.add("pear");</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pq.add("apple");</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9. System.out.println(pq.poll() + " " + pq.peek());</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9251A2" w:rsidRDefault="009251A2" w:rsidP="009251A2">
      <w:pPr>
        <w:autoSpaceDE w:val="0"/>
        <w:autoSpaceDN w:val="0"/>
        <w:adjustRightInd w:val="0"/>
        <w:spacing w:after="0" w:line="240" w:lineRule="auto"/>
        <w:rPr>
          <w:rFonts w:ascii="Arial" w:hAnsi="Arial" w:cs="Arial"/>
          <w:b/>
          <w:bCs/>
          <w:color w:val="000000"/>
          <w:sz w:val="24"/>
          <w:szCs w:val="24"/>
          <w:lang w:val="en-US"/>
        </w:rPr>
      </w:pP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apple pear</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banana pear</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apple apple</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apple banana</w:t>
      </w:r>
    </w:p>
    <w:p w:rsidR="009251A2" w:rsidRDefault="009251A2" w:rsidP="009251A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banana banana</w:t>
      </w:r>
    </w:p>
    <w:p w:rsidR="009251A2" w:rsidRDefault="009251A2" w:rsidP="009251A2">
      <w:pPr>
        <w:autoSpaceDE w:val="0"/>
        <w:autoSpaceDN w:val="0"/>
        <w:adjustRightInd w:val="0"/>
        <w:spacing w:after="0" w:line="240" w:lineRule="auto"/>
        <w:rPr>
          <w:rFonts w:ascii="Arial" w:hAnsi="Arial" w:cs="Arial"/>
          <w:b/>
          <w:bCs/>
          <w:color w:val="000000"/>
          <w:sz w:val="24"/>
          <w:szCs w:val="24"/>
          <w:lang w:val="en-US"/>
        </w:rPr>
      </w:pPr>
    </w:p>
    <w:p w:rsidR="009251A2" w:rsidRDefault="009251A2" w:rsidP="009251A2">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D</w:t>
      </w:r>
    </w:p>
    <w:p w:rsidR="009251A2" w:rsidRDefault="009251A2" w:rsidP="009251A2">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Explanation:</w:t>
      </w:r>
    </w:p>
    <w:p w:rsidR="008272EE" w:rsidRDefault="00A14AD4" w:rsidP="00A14AD4">
      <w:pPr>
        <w:rPr>
          <w:lang w:val="en-US"/>
        </w:rPr>
      </w:pPr>
      <w:r>
        <w:rPr>
          <w:lang w:val="en-US"/>
        </w:rPr>
        <w:lastRenderedPageBreak/>
        <w:tab/>
        <w:t>Here in this program t</w:t>
      </w:r>
      <w:r w:rsidRPr="00A14AD4">
        <w:rPr>
          <w:lang w:val="en-US"/>
        </w:rPr>
        <w:t>he poll() method is used to retrieve and remove the head of this queue, or retu</w:t>
      </w:r>
      <w:r>
        <w:rPr>
          <w:lang w:val="en-US"/>
        </w:rPr>
        <w:t>rns null if this queue is empty and the</w:t>
      </w:r>
      <w:r w:rsidRPr="00A14AD4">
        <w:rPr>
          <w:lang w:val="en-US"/>
        </w:rPr>
        <w:t>The peek() method is used to retrieve the head of this queue.But it does not remove it.</w:t>
      </w:r>
      <w:r>
        <w:rPr>
          <w:lang w:val="en-US"/>
        </w:rPr>
        <w:t>So,by executing the program the output will be “apple  banana”.</w:t>
      </w:r>
    </w:p>
    <w:p w:rsidR="008272EE" w:rsidRDefault="008272EE" w:rsidP="009251A2">
      <w:pPr>
        <w:autoSpaceDE w:val="0"/>
        <w:autoSpaceDN w:val="0"/>
        <w:adjustRightInd w:val="0"/>
        <w:spacing w:after="0" w:line="240" w:lineRule="auto"/>
        <w:rPr>
          <w:rFonts w:ascii="Arial" w:hAnsi="Arial" w:cs="Arial"/>
          <w:b/>
          <w:bCs/>
          <w:color w:val="000000"/>
          <w:sz w:val="24"/>
          <w:szCs w:val="24"/>
          <w:lang w:val="en-US"/>
        </w:rPr>
      </w:pPr>
    </w:p>
    <w:p w:rsidR="008272EE" w:rsidRDefault="008272EE" w:rsidP="009251A2">
      <w:pPr>
        <w:autoSpaceDE w:val="0"/>
        <w:autoSpaceDN w:val="0"/>
        <w:adjustRightInd w:val="0"/>
        <w:spacing w:after="0" w:line="240" w:lineRule="auto"/>
        <w:rPr>
          <w:rFonts w:ascii="Arial" w:hAnsi="Arial" w:cs="Arial"/>
          <w:b/>
          <w:bCs/>
          <w:color w:val="000000"/>
          <w:sz w:val="24"/>
          <w:szCs w:val="24"/>
          <w:lang w:val="en-US"/>
        </w:rPr>
      </w:pPr>
    </w:p>
    <w:p w:rsidR="008272EE" w:rsidRDefault="008272EE" w:rsidP="008272EE">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272</w:t>
      </w:r>
    </w:p>
    <w:p w:rsidR="008272EE" w:rsidRDefault="008272EE" w:rsidP="008272EE">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Click the Exhibit button.</w:t>
      </w:r>
    </w:p>
    <w:p w:rsidR="008272EE" w:rsidRDefault="008272EE" w:rsidP="008272EE">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8272EE" w:rsidRDefault="008272EE" w:rsidP="008272EE">
      <w:pPr>
        <w:autoSpaceDE w:val="0"/>
        <w:autoSpaceDN w:val="0"/>
        <w:adjustRightInd w:val="0"/>
        <w:spacing w:after="0" w:line="240" w:lineRule="auto"/>
        <w:rPr>
          <w:rFonts w:ascii="Arial" w:hAnsi="Arial" w:cs="Arial"/>
          <w:color w:val="000000"/>
          <w:sz w:val="24"/>
          <w:szCs w:val="24"/>
          <w:lang w:val="en-US"/>
        </w:rPr>
      </w:pPr>
    </w:p>
    <w:p w:rsidR="008272EE" w:rsidRDefault="008272EE" w:rsidP="008272EE">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31. public void method() {</w:t>
      </w:r>
    </w:p>
    <w:p w:rsidR="008272EE" w:rsidRDefault="008272EE" w:rsidP="008272EE">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32. A a = new A();</w:t>
      </w:r>
    </w:p>
    <w:p w:rsidR="008272EE" w:rsidRDefault="008272EE" w:rsidP="008272EE">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33. a.method1();</w:t>
      </w:r>
    </w:p>
    <w:p w:rsidR="008272EE" w:rsidRDefault="008272EE" w:rsidP="008272EE">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34. }</w:t>
      </w:r>
    </w:p>
    <w:p w:rsidR="008272EE" w:rsidRDefault="008272EE" w:rsidP="008272EE">
      <w:pPr>
        <w:autoSpaceDE w:val="0"/>
        <w:autoSpaceDN w:val="0"/>
        <w:adjustRightInd w:val="0"/>
        <w:spacing w:after="0" w:line="240" w:lineRule="auto"/>
        <w:rPr>
          <w:rFonts w:ascii="Arial" w:hAnsi="Arial" w:cs="Arial"/>
          <w:color w:val="000000"/>
          <w:sz w:val="24"/>
          <w:szCs w:val="24"/>
          <w:lang w:val="en-US"/>
        </w:rPr>
      </w:pPr>
    </w:p>
    <w:p w:rsidR="008272EE" w:rsidRDefault="008272EE" w:rsidP="008272EE">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statement is true if a TestException is thrown on line 3 of class B?</w:t>
      </w:r>
    </w:p>
    <w:p w:rsidR="00A14AD4" w:rsidRDefault="00A14AD4" w:rsidP="008272EE">
      <w:pPr>
        <w:autoSpaceDE w:val="0"/>
        <w:autoSpaceDN w:val="0"/>
        <w:adjustRightInd w:val="0"/>
        <w:spacing w:after="0" w:line="240" w:lineRule="auto"/>
        <w:rPr>
          <w:rFonts w:ascii="Arial" w:hAnsi="Arial" w:cs="Arial"/>
          <w:color w:val="000000"/>
          <w:sz w:val="24"/>
          <w:szCs w:val="24"/>
          <w:lang w:val="en-US"/>
        </w:rPr>
      </w:pPr>
      <w:r>
        <w:rPr>
          <w:rFonts w:ascii="Arial" w:hAnsi="Arial" w:cs="Arial"/>
          <w:noProof/>
          <w:color w:val="000000"/>
          <w:sz w:val="24"/>
          <w:szCs w:val="24"/>
          <w:lang w:val="en-US" w:eastAsia="en-US"/>
        </w:rPr>
        <w:drawing>
          <wp:inline distT="0" distB="0" distL="0" distR="0">
            <wp:extent cx="4829175" cy="3562350"/>
            <wp:effectExtent l="1905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4829175" cy="3562350"/>
                    </a:xfrm>
                    <a:prstGeom prst="rect">
                      <a:avLst/>
                    </a:prstGeom>
                    <a:noFill/>
                    <a:ln w="9525">
                      <a:noFill/>
                      <a:miter lim="800000"/>
                      <a:headEnd/>
                      <a:tailEnd/>
                    </a:ln>
                  </pic:spPr>
                </pic:pic>
              </a:graphicData>
            </a:graphic>
          </wp:inline>
        </w:drawing>
      </w:r>
    </w:p>
    <w:p w:rsidR="008272EE" w:rsidRDefault="008272EE" w:rsidP="008272EE">
      <w:pPr>
        <w:autoSpaceDE w:val="0"/>
        <w:autoSpaceDN w:val="0"/>
        <w:adjustRightInd w:val="0"/>
        <w:spacing w:after="0" w:line="240" w:lineRule="auto"/>
        <w:rPr>
          <w:rFonts w:ascii="Arial" w:hAnsi="Arial" w:cs="Arial"/>
          <w:b/>
          <w:bCs/>
          <w:color w:val="000000"/>
          <w:sz w:val="24"/>
          <w:szCs w:val="24"/>
          <w:lang w:val="en-US"/>
        </w:rPr>
      </w:pPr>
    </w:p>
    <w:p w:rsidR="008272EE" w:rsidRDefault="008272EE" w:rsidP="008272EE">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Line 33 must be called within a try block.</w:t>
      </w:r>
    </w:p>
    <w:p w:rsidR="008272EE" w:rsidRDefault="008272EE" w:rsidP="008272EE">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The exception thrown by method1 in class A is not required to be caught.</w:t>
      </w:r>
    </w:p>
    <w:p w:rsidR="008272EE" w:rsidRDefault="008272EE" w:rsidP="008272EE">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The method declared on line 31 must be declared to throw a RuntimeException.</w:t>
      </w:r>
    </w:p>
    <w:p w:rsidR="008272EE" w:rsidRDefault="008272EE" w:rsidP="008272EE">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On line 5 of class A, the call to method2 of class B does not need to be placed in a try/catch block.</w:t>
      </w:r>
    </w:p>
    <w:p w:rsidR="008272EE" w:rsidRDefault="008272EE" w:rsidP="008272EE">
      <w:pPr>
        <w:autoSpaceDE w:val="0"/>
        <w:autoSpaceDN w:val="0"/>
        <w:adjustRightInd w:val="0"/>
        <w:spacing w:after="0" w:line="240" w:lineRule="auto"/>
        <w:rPr>
          <w:rFonts w:ascii="Arial" w:hAnsi="Arial" w:cs="Arial"/>
          <w:b/>
          <w:bCs/>
          <w:color w:val="000000"/>
          <w:sz w:val="24"/>
          <w:szCs w:val="24"/>
          <w:lang w:val="en-US"/>
        </w:rPr>
      </w:pPr>
    </w:p>
    <w:p w:rsidR="008272EE" w:rsidRDefault="008272EE" w:rsidP="008272EE">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w:t>
      </w:r>
    </w:p>
    <w:p w:rsidR="008272EE" w:rsidRDefault="008272EE" w:rsidP="008272EE">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Explanation:</w:t>
      </w:r>
    </w:p>
    <w:p w:rsidR="00A14AD4" w:rsidRDefault="00A14AD4" w:rsidP="00A14AD4">
      <w:pPr>
        <w:pStyle w:val="NoSpacing"/>
        <w:rPr>
          <w:lang w:val="en-US"/>
        </w:rPr>
      </w:pPr>
      <w:r>
        <w:rPr>
          <w:lang w:val="en-US"/>
        </w:rPr>
        <w:tab/>
        <w:t xml:space="preserve">Actually here when the TestException is thrown on line 3 in the class B, the exceptions are catched </w:t>
      </w:r>
      <w:r w:rsidR="006C0465">
        <w:rPr>
          <w:lang w:val="en-US"/>
        </w:rPr>
        <w:t>in  the same class that is  in the class B.So,no need to catch the exception in the class A.</w:t>
      </w:r>
    </w:p>
    <w:p w:rsidR="006C0465" w:rsidRDefault="006C0465" w:rsidP="006C0465">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271</w:t>
      </w:r>
    </w:p>
    <w:p w:rsidR="006C0465" w:rsidRDefault="006C0465" w:rsidP="006C046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Click the Exhibit button. </w:t>
      </w:r>
    </w:p>
    <w:p w:rsidR="006C0465" w:rsidRDefault="006C0465" w:rsidP="006C046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lastRenderedPageBreak/>
        <w:t>Given: ClassA a = new ClassA(); a.methodA(); What is the result?</w:t>
      </w:r>
    </w:p>
    <w:p w:rsidR="006C0465" w:rsidRDefault="006C0465" w:rsidP="006C0465">
      <w:pPr>
        <w:autoSpaceDE w:val="0"/>
        <w:autoSpaceDN w:val="0"/>
        <w:adjustRightInd w:val="0"/>
        <w:spacing w:after="0" w:line="240" w:lineRule="auto"/>
        <w:rPr>
          <w:rFonts w:ascii="Arial" w:hAnsi="Arial" w:cs="Arial"/>
          <w:sz w:val="24"/>
          <w:szCs w:val="24"/>
          <w:lang w:val="en-US"/>
        </w:rPr>
      </w:pPr>
    </w:p>
    <w:p w:rsidR="006C0465" w:rsidRDefault="006C0465" w:rsidP="006C0465">
      <w:pPr>
        <w:autoSpaceDE w:val="0"/>
        <w:autoSpaceDN w:val="0"/>
        <w:adjustRightInd w:val="0"/>
        <w:spacing w:after="0" w:line="240" w:lineRule="auto"/>
        <w:rPr>
          <w:rFonts w:ascii="Arial" w:hAnsi="Arial" w:cs="Arial"/>
          <w:sz w:val="24"/>
          <w:szCs w:val="24"/>
          <w:lang w:val="en-US"/>
        </w:rPr>
      </w:pPr>
      <w:r>
        <w:rPr>
          <w:rFonts w:ascii="Arial" w:hAnsi="Arial" w:cs="Arial"/>
          <w:noProof/>
          <w:sz w:val="24"/>
          <w:szCs w:val="24"/>
          <w:lang w:val="en-US" w:eastAsia="en-US"/>
        </w:rPr>
        <w:drawing>
          <wp:inline distT="0" distB="0" distL="0" distR="0">
            <wp:extent cx="4829175" cy="4400550"/>
            <wp:effectExtent l="19050" t="0" r="9525"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srcRect/>
                    <a:stretch>
                      <a:fillRect/>
                    </a:stretch>
                  </pic:blipFill>
                  <pic:spPr bwMode="auto">
                    <a:xfrm>
                      <a:off x="0" y="0"/>
                      <a:ext cx="4829175" cy="4400550"/>
                    </a:xfrm>
                    <a:prstGeom prst="rect">
                      <a:avLst/>
                    </a:prstGeom>
                    <a:noFill/>
                    <a:ln w="9525">
                      <a:noFill/>
                      <a:miter lim="800000"/>
                      <a:headEnd/>
                      <a:tailEnd/>
                    </a:ln>
                  </pic:spPr>
                </pic:pic>
              </a:graphicData>
            </a:graphic>
          </wp:inline>
        </w:drawing>
      </w:r>
    </w:p>
    <w:p w:rsidR="006C0465" w:rsidRDefault="006C0465" w:rsidP="006C0465">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Compilation fails.</w:t>
      </w:r>
    </w:p>
    <w:p w:rsidR="006C0465" w:rsidRDefault="006C0465" w:rsidP="006C0465">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ClassC is displayed.</w:t>
      </w:r>
    </w:p>
    <w:p w:rsidR="006C0465" w:rsidRDefault="006C0465" w:rsidP="006C0465">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The code runs with no output.</w:t>
      </w:r>
    </w:p>
    <w:p w:rsidR="006C0465" w:rsidRDefault="006C0465" w:rsidP="006C0465">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An exception is thrown at runtime.</w:t>
      </w:r>
    </w:p>
    <w:p w:rsidR="006C0465" w:rsidRDefault="006C0465" w:rsidP="006C0465">
      <w:pPr>
        <w:autoSpaceDE w:val="0"/>
        <w:autoSpaceDN w:val="0"/>
        <w:adjustRightInd w:val="0"/>
        <w:spacing w:after="0" w:line="240" w:lineRule="auto"/>
        <w:rPr>
          <w:rFonts w:ascii="Arial" w:hAnsi="Arial" w:cs="Arial"/>
          <w:b/>
          <w:bCs/>
          <w:sz w:val="24"/>
          <w:szCs w:val="24"/>
          <w:lang w:val="en-US"/>
        </w:rPr>
      </w:pPr>
    </w:p>
    <w:p w:rsidR="006C0465" w:rsidRDefault="006C0465" w:rsidP="006C0465">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D</w:t>
      </w:r>
    </w:p>
    <w:p w:rsidR="006C0465" w:rsidRDefault="006C0465" w:rsidP="006C0465">
      <w:pPr>
        <w:pStyle w:val="NoSpacing"/>
        <w:rPr>
          <w:rFonts w:ascii="Arial" w:hAnsi="Arial" w:cs="Arial"/>
          <w:b/>
          <w:bCs/>
          <w:sz w:val="24"/>
          <w:szCs w:val="24"/>
          <w:lang w:val="en-US"/>
        </w:rPr>
      </w:pPr>
      <w:r>
        <w:rPr>
          <w:rFonts w:ascii="Arial" w:hAnsi="Arial" w:cs="Arial"/>
          <w:b/>
          <w:bCs/>
          <w:sz w:val="24"/>
          <w:szCs w:val="24"/>
          <w:lang w:val="en-US"/>
        </w:rPr>
        <w:t>Explanation:</w:t>
      </w:r>
    </w:p>
    <w:p w:rsidR="00336110" w:rsidRDefault="00336110" w:rsidP="006C0465">
      <w:pPr>
        <w:pStyle w:val="NoSpacing"/>
        <w:rPr>
          <w:rFonts w:ascii="Arial" w:hAnsi="Arial" w:cs="Arial"/>
          <w:b/>
          <w:bCs/>
          <w:sz w:val="24"/>
          <w:szCs w:val="24"/>
          <w:lang w:val="en-US"/>
        </w:rPr>
      </w:pPr>
    </w:p>
    <w:p w:rsidR="00336110" w:rsidRDefault="00336110" w:rsidP="006C0465">
      <w:pPr>
        <w:pStyle w:val="NoSpacing"/>
        <w:rPr>
          <w:rFonts w:ascii="Arial" w:hAnsi="Arial" w:cs="Arial"/>
          <w:b/>
          <w:bCs/>
          <w:sz w:val="24"/>
          <w:szCs w:val="24"/>
          <w:lang w:val="en-US"/>
        </w:rPr>
      </w:pPr>
    </w:p>
    <w:p w:rsidR="00336110" w:rsidRDefault="00336110" w:rsidP="006C0465">
      <w:pPr>
        <w:pStyle w:val="NoSpacing"/>
        <w:rPr>
          <w:rFonts w:ascii="Arial" w:hAnsi="Arial" w:cs="Arial"/>
          <w:b/>
          <w:bCs/>
          <w:sz w:val="24"/>
          <w:szCs w:val="24"/>
          <w:lang w:val="en-US"/>
        </w:rPr>
      </w:pPr>
    </w:p>
    <w:p w:rsidR="00336110" w:rsidRDefault="00336110" w:rsidP="006C0465">
      <w:pPr>
        <w:pStyle w:val="NoSpacing"/>
        <w:rPr>
          <w:rFonts w:ascii="Arial" w:hAnsi="Arial" w:cs="Arial"/>
          <w:b/>
          <w:bCs/>
          <w:sz w:val="24"/>
          <w:szCs w:val="24"/>
          <w:lang w:val="en-US"/>
        </w:rPr>
      </w:pPr>
    </w:p>
    <w:p w:rsidR="00336110" w:rsidRDefault="00336110" w:rsidP="006C0465">
      <w:pPr>
        <w:pStyle w:val="NoSpacing"/>
        <w:rPr>
          <w:rFonts w:ascii="Arial" w:hAnsi="Arial" w:cs="Arial"/>
          <w:b/>
          <w:bCs/>
          <w:sz w:val="24"/>
          <w:szCs w:val="24"/>
          <w:lang w:val="en-US"/>
        </w:rPr>
      </w:pPr>
    </w:p>
    <w:p w:rsidR="00336110" w:rsidRDefault="00336110" w:rsidP="006C0465">
      <w:pPr>
        <w:pStyle w:val="NoSpacing"/>
        <w:rPr>
          <w:rFonts w:ascii="Arial" w:hAnsi="Arial" w:cs="Arial"/>
          <w:b/>
          <w:bCs/>
          <w:sz w:val="24"/>
          <w:szCs w:val="24"/>
          <w:lang w:val="en-US"/>
        </w:rPr>
      </w:pPr>
    </w:p>
    <w:p w:rsidR="00336110" w:rsidRDefault="00336110" w:rsidP="0033611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270</w:t>
      </w:r>
    </w:p>
    <w:p w:rsidR="00336110" w:rsidRDefault="00336110" w:rsidP="0033611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336110" w:rsidRDefault="00336110" w:rsidP="0033611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public void testIfA() {</w:t>
      </w:r>
    </w:p>
    <w:p w:rsidR="00336110" w:rsidRDefault="00336110" w:rsidP="0033611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if (testIfB("True")) {</w:t>
      </w:r>
    </w:p>
    <w:p w:rsidR="00336110" w:rsidRDefault="00336110" w:rsidP="0033611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System.out.println("True");</w:t>
      </w:r>
    </w:p>
    <w:p w:rsidR="00336110" w:rsidRDefault="00336110" w:rsidP="0033611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 else {</w:t>
      </w:r>
    </w:p>
    <w:p w:rsidR="00336110" w:rsidRDefault="00336110" w:rsidP="0033611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System.out.println("Not true");</w:t>
      </w:r>
    </w:p>
    <w:p w:rsidR="00336110" w:rsidRDefault="00336110" w:rsidP="0033611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w:t>
      </w:r>
    </w:p>
    <w:p w:rsidR="00336110" w:rsidRDefault="00336110" w:rsidP="0033611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w:t>
      </w:r>
    </w:p>
    <w:p w:rsidR="00336110" w:rsidRDefault="00336110" w:rsidP="0033611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18. public Boolean testIfB(String str) {</w:t>
      </w:r>
    </w:p>
    <w:p w:rsidR="00336110" w:rsidRDefault="00336110" w:rsidP="0033611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lastRenderedPageBreak/>
        <w:t>19. return Boolean.valueOf(str);</w:t>
      </w:r>
    </w:p>
    <w:p w:rsidR="00336110" w:rsidRDefault="00336110" w:rsidP="0033611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20. }</w:t>
      </w:r>
    </w:p>
    <w:p w:rsidR="00336110" w:rsidRDefault="00336110" w:rsidP="0033611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 when method testIfA is invoked?</w:t>
      </w:r>
    </w:p>
    <w:p w:rsidR="00336110" w:rsidRDefault="00336110" w:rsidP="0033611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True</w:t>
      </w:r>
    </w:p>
    <w:p w:rsidR="00336110" w:rsidRDefault="00336110" w:rsidP="0033611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Not true</w:t>
      </w:r>
    </w:p>
    <w:p w:rsidR="00336110" w:rsidRDefault="00336110" w:rsidP="0033611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An exception is thrown at runtime.</w:t>
      </w:r>
    </w:p>
    <w:p w:rsidR="00336110" w:rsidRDefault="00336110" w:rsidP="0033611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Compilation fails because of an error at line 12.</w:t>
      </w:r>
    </w:p>
    <w:p w:rsidR="00336110" w:rsidRDefault="00336110" w:rsidP="0033611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Compilation fails because of an error at line 19.</w:t>
      </w:r>
    </w:p>
    <w:p w:rsidR="00336110" w:rsidRDefault="00336110" w:rsidP="0033611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A</w:t>
      </w:r>
    </w:p>
    <w:p w:rsidR="00165E77" w:rsidRPr="00336110" w:rsidRDefault="00336110" w:rsidP="0033611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Explanation:</w:t>
      </w:r>
      <w:r w:rsidR="00165E77">
        <w:rPr>
          <w:rFonts w:ascii="Arial" w:hAnsi="Arial" w:cs="Arial"/>
          <w:b/>
          <w:bCs/>
          <w:color w:val="000000"/>
          <w:sz w:val="24"/>
          <w:szCs w:val="24"/>
          <w:lang w:val="en-US"/>
        </w:rPr>
        <w:t xml:space="preserve"> </w:t>
      </w:r>
    </w:p>
    <w:p w:rsidR="00165E77" w:rsidRDefault="00165E77" w:rsidP="00165E77">
      <w:pPr>
        <w:rPr>
          <w:lang w:val="en-US"/>
        </w:rPr>
      </w:pPr>
      <w:r>
        <w:rPr>
          <w:lang w:val="en-US"/>
        </w:rPr>
        <w:t>when  testIfA is invoked the if statement  in the method is executed.here the if statement  has testIfB  it contains Boolean value “true”.that  value is printed.</w:t>
      </w:r>
    </w:p>
    <w:p w:rsidR="00165E77" w:rsidRDefault="00165E77" w:rsidP="00165E77">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269</w:t>
      </w:r>
    </w:p>
    <w:p w:rsidR="00165E77" w:rsidRDefault="00165E77" w:rsidP="00165E7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165E77" w:rsidRDefault="00165E77" w:rsidP="00165E7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public static Collection get() {</w:t>
      </w:r>
    </w:p>
    <w:p w:rsidR="00165E77" w:rsidRDefault="00165E77" w:rsidP="00165E7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Collection sorted = new LinkedList();</w:t>
      </w:r>
    </w:p>
    <w:p w:rsidR="00165E77" w:rsidRDefault="00165E77" w:rsidP="00165E7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sorted.add("B"); sorted.add("C"); sorted.add("A");</w:t>
      </w:r>
    </w:p>
    <w:p w:rsidR="00165E77" w:rsidRDefault="00165E77" w:rsidP="00165E7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return sorted;</w:t>
      </w:r>
    </w:p>
    <w:p w:rsidR="00165E77" w:rsidRDefault="00165E77" w:rsidP="00165E7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w:t>
      </w:r>
    </w:p>
    <w:p w:rsidR="00165E77" w:rsidRDefault="00165E77" w:rsidP="00165E7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public static void main(String[] args) {</w:t>
      </w:r>
    </w:p>
    <w:p w:rsidR="00165E77" w:rsidRDefault="00165E77" w:rsidP="00165E7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for (Object obj: get()) {</w:t>
      </w:r>
    </w:p>
    <w:p w:rsidR="00165E77" w:rsidRDefault="00165E77" w:rsidP="00165E7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18. System.out.print(obj + ", ");</w:t>
      </w:r>
    </w:p>
    <w:p w:rsidR="00165E77" w:rsidRDefault="00165E77" w:rsidP="00165E7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19. }</w:t>
      </w:r>
    </w:p>
    <w:p w:rsidR="00165E77" w:rsidRPr="00165E77" w:rsidRDefault="00165E77" w:rsidP="00165E77">
      <w:pPr>
        <w:autoSpaceDE w:val="0"/>
        <w:autoSpaceDN w:val="0"/>
        <w:adjustRightInd w:val="0"/>
        <w:spacing w:after="0" w:line="240" w:lineRule="auto"/>
        <w:rPr>
          <w:rFonts w:ascii="Arial" w:hAnsi="Arial" w:cs="Arial"/>
          <w:color w:val="000000"/>
          <w:sz w:val="24"/>
          <w:szCs w:val="24"/>
          <w:lang w:val="en-US"/>
        </w:rPr>
      </w:pPr>
    </w:p>
    <w:p w:rsidR="00165E77" w:rsidRDefault="00165E77" w:rsidP="00165E7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20. }</w:t>
      </w:r>
    </w:p>
    <w:p w:rsidR="00165E77" w:rsidRDefault="00165E77" w:rsidP="00165E7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What is the result?</w:t>
      </w:r>
    </w:p>
    <w:p w:rsidR="00165E77" w:rsidRDefault="00165E77" w:rsidP="00165E7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A, B, C,</w:t>
      </w:r>
    </w:p>
    <w:p w:rsidR="00165E77" w:rsidRDefault="00165E77" w:rsidP="00165E7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B, C, A,</w:t>
      </w:r>
    </w:p>
    <w:p w:rsidR="00165E77" w:rsidRDefault="00165E77" w:rsidP="00165E7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Compilation fails.</w:t>
      </w:r>
    </w:p>
    <w:p w:rsidR="00165E77" w:rsidRDefault="00165E77" w:rsidP="00165E7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The code runs with no output.</w:t>
      </w:r>
    </w:p>
    <w:p w:rsidR="00165E77" w:rsidRDefault="00165E77" w:rsidP="00165E7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An exception is thrown at runtime.</w:t>
      </w:r>
    </w:p>
    <w:p w:rsidR="00165E77" w:rsidRDefault="00165E77" w:rsidP="00165E77">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B</w:t>
      </w:r>
    </w:p>
    <w:p w:rsidR="00165E77" w:rsidRDefault="00165E77" w:rsidP="00165E77">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Explanation:</w:t>
      </w:r>
    </w:p>
    <w:p w:rsidR="001F25BF" w:rsidRDefault="001F25BF" w:rsidP="001F25BF">
      <w:pPr>
        <w:rPr>
          <w:lang w:val="en-US"/>
        </w:rPr>
      </w:pPr>
      <w:r>
        <w:rPr>
          <w:lang w:val="en-US"/>
        </w:rPr>
        <w:tab/>
      </w:r>
    </w:p>
    <w:p w:rsidR="001F25BF" w:rsidRDefault="001F25BF" w:rsidP="001F25BF">
      <w:pPr>
        <w:rPr>
          <w:lang w:val="en-US"/>
        </w:rPr>
      </w:pPr>
      <w:r>
        <w:rPr>
          <w:lang w:val="en-US"/>
        </w:rPr>
        <w:tab/>
        <w:t>Here the object is crested for LinkedList in get() method and the elements are added to the list .and the elements are assigned to the obj.and the obj is called in the System.out.println().</w:t>
      </w:r>
    </w:p>
    <w:p w:rsidR="001F25BF" w:rsidRDefault="001F25BF" w:rsidP="001F25BF">
      <w:pPr>
        <w:rPr>
          <w:lang w:val="en-US"/>
        </w:rPr>
      </w:pPr>
    </w:p>
    <w:p w:rsidR="001F25BF" w:rsidRDefault="001F25BF" w:rsidP="001F25BF">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268</w:t>
      </w:r>
    </w:p>
    <w:p w:rsidR="001F25BF" w:rsidRDefault="001F25BF" w:rsidP="001F25B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1F25BF" w:rsidRDefault="001F25BF" w:rsidP="001F25B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public class Mule {</w:t>
      </w:r>
    </w:p>
    <w:p w:rsidR="001F25BF" w:rsidRDefault="001F25BF" w:rsidP="001F25B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public static void main(String[] args) {</w:t>
      </w:r>
    </w:p>
    <w:p w:rsidR="001F25BF" w:rsidRDefault="001F25BF" w:rsidP="001F25B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boolean assert = true;</w:t>
      </w:r>
    </w:p>
    <w:p w:rsidR="001F25BF" w:rsidRDefault="001F25BF" w:rsidP="001F25B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if(assert) {</w:t>
      </w:r>
    </w:p>
    <w:p w:rsidR="001F25BF" w:rsidRDefault="001F25BF" w:rsidP="001F25B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System.out.println("assert is true");</w:t>
      </w:r>
    </w:p>
    <w:p w:rsidR="001F25BF" w:rsidRDefault="001F25BF" w:rsidP="001F25B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w:t>
      </w:r>
    </w:p>
    <w:p w:rsidR="001F25BF" w:rsidRDefault="001F25BF" w:rsidP="001F25B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w:t>
      </w:r>
    </w:p>
    <w:p w:rsidR="001F25BF" w:rsidRDefault="001F25BF" w:rsidP="001F25B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lastRenderedPageBreak/>
        <w:t>8. }</w:t>
      </w:r>
    </w:p>
    <w:p w:rsidR="001F25BF" w:rsidRDefault="001F25BF" w:rsidP="001F25B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command-line invocations will compile?</w:t>
      </w:r>
    </w:p>
    <w:p w:rsidR="001F25BF" w:rsidRDefault="001F25BF" w:rsidP="001F25BF">
      <w:pPr>
        <w:autoSpaceDE w:val="0"/>
        <w:autoSpaceDN w:val="0"/>
        <w:adjustRightInd w:val="0"/>
        <w:spacing w:after="0" w:line="240" w:lineRule="auto"/>
        <w:rPr>
          <w:rFonts w:ascii="Arial" w:hAnsi="Arial" w:cs="Arial"/>
          <w:b/>
          <w:bCs/>
          <w:color w:val="000000"/>
          <w:sz w:val="24"/>
          <w:szCs w:val="24"/>
          <w:lang w:val="en-US"/>
        </w:rPr>
      </w:pPr>
    </w:p>
    <w:p w:rsidR="001F25BF" w:rsidRDefault="001F25BF" w:rsidP="001F25B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javac Mule.java</w:t>
      </w:r>
    </w:p>
    <w:p w:rsidR="001F25BF" w:rsidRDefault="001F25BF" w:rsidP="001F25B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javac -source 1.3 Mule.java</w:t>
      </w:r>
    </w:p>
    <w:p w:rsidR="001F25BF" w:rsidRDefault="001F25BF" w:rsidP="001F25B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javac -source 1.4 Mule.java</w:t>
      </w:r>
    </w:p>
    <w:p w:rsidR="001F25BF" w:rsidRDefault="001F25BF" w:rsidP="001F25B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javac -source 1.5 Mule.java</w:t>
      </w:r>
    </w:p>
    <w:p w:rsidR="001F25BF" w:rsidRDefault="001F25BF" w:rsidP="001F25BF">
      <w:pPr>
        <w:autoSpaceDE w:val="0"/>
        <w:autoSpaceDN w:val="0"/>
        <w:adjustRightInd w:val="0"/>
        <w:spacing w:after="0" w:line="240" w:lineRule="auto"/>
        <w:rPr>
          <w:rFonts w:ascii="Arial" w:hAnsi="Arial" w:cs="Arial"/>
          <w:b/>
          <w:bCs/>
          <w:color w:val="000000"/>
          <w:sz w:val="24"/>
          <w:szCs w:val="24"/>
          <w:lang w:val="en-US"/>
        </w:rPr>
      </w:pPr>
    </w:p>
    <w:p w:rsidR="001F25BF" w:rsidRDefault="001F25BF" w:rsidP="001F25BF">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w:t>
      </w:r>
    </w:p>
    <w:p w:rsidR="001F25BF" w:rsidRDefault="001F25BF" w:rsidP="001F25BF">
      <w:pPr>
        <w:autoSpaceDE w:val="0"/>
        <w:autoSpaceDN w:val="0"/>
        <w:adjustRightInd w:val="0"/>
        <w:spacing w:after="0" w:line="240" w:lineRule="auto"/>
        <w:rPr>
          <w:rFonts w:ascii="Arial" w:hAnsi="Arial" w:cs="Arial"/>
          <w:b/>
          <w:bCs/>
          <w:color w:val="000000"/>
          <w:sz w:val="24"/>
          <w:szCs w:val="24"/>
          <w:lang w:val="en-US"/>
        </w:rPr>
      </w:pPr>
    </w:p>
    <w:p w:rsidR="001F25BF" w:rsidRDefault="001F25BF" w:rsidP="001F25BF">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Explanation:</w:t>
      </w:r>
    </w:p>
    <w:p w:rsidR="001F25BF" w:rsidRDefault="001F25BF" w:rsidP="001F25BF">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b/>
      </w:r>
    </w:p>
    <w:p w:rsidR="000B727E" w:rsidRDefault="000B727E" w:rsidP="001F25BF">
      <w:pPr>
        <w:autoSpaceDE w:val="0"/>
        <w:autoSpaceDN w:val="0"/>
        <w:adjustRightInd w:val="0"/>
        <w:spacing w:after="0" w:line="240" w:lineRule="auto"/>
        <w:rPr>
          <w:rFonts w:ascii="Arial" w:hAnsi="Arial" w:cs="Arial"/>
          <w:b/>
          <w:bCs/>
          <w:color w:val="000000"/>
          <w:sz w:val="24"/>
          <w:szCs w:val="24"/>
          <w:lang w:val="en-US"/>
        </w:rPr>
      </w:pPr>
    </w:p>
    <w:p w:rsidR="000B727E" w:rsidRDefault="000B727E" w:rsidP="001F25BF">
      <w:pPr>
        <w:autoSpaceDE w:val="0"/>
        <w:autoSpaceDN w:val="0"/>
        <w:adjustRightInd w:val="0"/>
        <w:spacing w:after="0" w:line="240" w:lineRule="auto"/>
        <w:rPr>
          <w:rFonts w:ascii="Arial" w:hAnsi="Arial" w:cs="Arial"/>
          <w:b/>
          <w:bCs/>
          <w:color w:val="000000"/>
          <w:sz w:val="24"/>
          <w:szCs w:val="24"/>
          <w:lang w:val="en-US"/>
        </w:rPr>
      </w:pPr>
    </w:p>
    <w:p w:rsidR="000B727E" w:rsidRDefault="000B727E" w:rsidP="000B727E">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267</w:t>
      </w:r>
    </w:p>
    <w:p w:rsidR="000B727E" w:rsidRDefault="000B727E" w:rsidP="000B72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0B727E" w:rsidRDefault="000B727E" w:rsidP="000B72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11. class X </w:t>
      </w:r>
    </w:p>
    <w:p w:rsidR="000B727E" w:rsidRDefault="000B727E" w:rsidP="000B72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 </w:t>
      </w:r>
    </w:p>
    <w:p w:rsidR="000B727E" w:rsidRDefault="000B727E" w:rsidP="000B72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public void foo()</w:t>
      </w:r>
    </w:p>
    <w:p w:rsidR="000B727E" w:rsidRDefault="000B727E" w:rsidP="000B72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 </w:t>
      </w:r>
    </w:p>
    <w:p w:rsidR="000B727E" w:rsidRDefault="000B727E" w:rsidP="000B72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System.out.print("X ");</w:t>
      </w:r>
    </w:p>
    <w:p w:rsidR="000B727E" w:rsidRDefault="000B727E" w:rsidP="000B72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 </w:t>
      </w:r>
    </w:p>
    <w:p w:rsidR="000B727E" w:rsidRDefault="000B727E" w:rsidP="000B72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p>
    <w:p w:rsidR="000B727E" w:rsidRDefault="000B727E" w:rsidP="000B72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w:t>
      </w:r>
    </w:p>
    <w:p w:rsidR="000B727E" w:rsidRDefault="000B727E" w:rsidP="000B72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13. public class SubB extends X</w:t>
      </w:r>
    </w:p>
    <w:p w:rsidR="000B727E" w:rsidRDefault="000B727E" w:rsidP="000B72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p>
    <w:p w:rsidR="000B727E" w:rsidRDefault="000B727E" w:rsidP="000B72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14.      public void foo() throws RuntimeException</w:t>
      </w:r>
    </w:p>
    <w:p w:rsidR="000B727E" w:rsidRDefault="000B727E" w:rsidP="000B72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p>
    <w:p w:rsidR="000B727E" w:rsidRDefault="000B727E" w:rsidP="000B72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15.          super.foo();</w:t>
      </w:r>
    </w:p>
    <w:p w:rsidR="000B727E" w:rsidRDefault="000B727E" w:rsidP="000B72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16.         if (true) throw new RuntimeException();</w:t>
      </w:r>
    </w:p>
    <w:p w:rsidR="000B727E" w:rsidRDefault="000B727E" w:rsidP="000B72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17          . System.out.print("B ");</w:t>
      </w:r>
    </w:p>
    <w:p w:rsidR="000B727E" w:rsidRDefault="000B727E" w:rsidP="000B72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18.     }</w:t>
      </w:r>
    </w:p>
    <w:p w:rsidR="000B727E" w:rsidRDefault="000B727E" w:rsidP="000B72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19.         public static void main(String[] args)</w:t>
      </w:r>
    </w:p>
    <w:p w:rsidR="000B727E" w:rsidRDefault="000B727E" w:rsidP="000B72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p>
    <w:p w:rsidR="000B727E" w:rsidRDefault="000B727E" w:rsidP="000B72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20.            new SubB().foo();</w:t>
      </w:r>
    </w:p>
    <w:p w:rsidR="000B727E" w:rsidRDefault="000B727E" w:rsidP="000B72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21.        }</w:t>
      </w:r>
    </w:p>
    <w:p w:rsidR="000B727E" w:rsidRDefault="000B727E" w:rsidP="000B72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22. }</w:t>
      </w:r>
    </w:p>
    <w:p w:rsidR="000B727E" w:rsidRDefault="000B727E" w:rsidP="000B727E">
      <w:pPr>
        <w:autoSpaceDE w:val="0"/>
        <w:autoSpaceDN w:val="0"/>
        <w:adjustRightInd w:val="0"/>
        <w:spacing w:after="0" w:line="240" w:lineRule="auto"/>
        <w:rPr>
          <w:rFonts w:ascii="Arial" w:hAnsi="Arial" w:cs="Arial"/>
          <w:sz w:val="24"/>
          <w:szCs w:val="24"/>
          <w:lang w:val="en-US"/>
        </w:rPr>
      </w:pPr>
    </w:p>
    <w:p w:rsidR="000B727E" w:rsidRDefault="000B727E" w:rsidP="000B72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What is the result?</w:t>
      </w:r>
    </w:p>
    <w:p w:rsidR="000B727E" w:rsidRDefault="000B727E" w:rsidP="000B727E">
      <w:pPr>
        <w:autoSpaceDE w:val="0"/>
        <w:autoSpaceDN w:val="0"/>
        <w:adjustRightInd w:val="0"/>
        <w:spacing w:after="0" w:line="240" w:lineRule="auto"/>
        <w:rPr>
          <w:rFonts w:ascii="Arial" w:hAnsi="Arial" w:cs="Arial"/>
          <w:b/>
          <w:bCs/>
          <w:sz w:val="24"/>
          <w:szCs w:val="24"/>
          <w:lang w:val="en-US"/>
        </w:rPr>
      </w:pPr>
    </w:p>
    <w:p w:rsidR="000B727E" w:rsidRDefault="000B727E" w:rsidP="000B727E">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X, followed by an Exception.</w:t>
      </w:r>
    </w:p>
    <w:p w:rsidR="000B727E" w:rsidRDefault="000B727E" w:rsidP="000B727E">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No output, and an Exception is thrown.</w:t>
      </w:r>
    </w:p>
    <w:p w:rsidR="000B727E" w:rsidRDefault="000B727E" w:rsidP="000B727E">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Compilation fails due to an error on line 14.</w:t>
      </w:r>
    </w:p>
    <w:p w:rsidR="000B727E" w:rsidRDefault="000B727E" w:rsidP="000B727E">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Compilation fails due to an error on line 16.</w:t>
      </w:r>
    </w:p>
    <w:p w:rsidR="000B727E" w:rsidRDefault="000B727E" w:rsidP="000B727E">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Compilation fails due to an error on line 17.</w:t>
      </w:r>
    </w:p>
    <w:p w:rsidR="000B727E" w:rsidRDefault="000B727E" w:rsidP="000B727E">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F. </w:t>
      </w:r>
      <w:r>
        <w:rPr>
          <w:rFonts w:ascii="Arial" w:hAnsi="Arial" w:cs="Arial"/>
          <w:sz w:val="24"/>
          <w:szCs w:val="24"/>
          <w:lang w:val="en-US"/>
        </w:rPr>
        <w:t>X, followed by an Exception, followed by B.</w:t>
      </w:r>
    </w:p>
    <w:p w:rsidR="000B727E" w:rsidRDefault="000B727E" w:rsidP="000B727E">
      <w:pPr>
        <w:autoSpaceDE w:val="0"/>
        <w:autoSpaceDN w:val="0"/>
        <w:adjustRightInd w:val="0"/>
        <w:spacing w:after="0" w:line="240" w:lineRule="auto"/>
        <w:rPr>
          <w:rFonts w:ascii="Arial" w:hAnsi="Arial" w:cs="Arial"/>
          <w:b/>
          <w:bCs/>
          <w:sz w:val="24"/>
          <w:szCs w:val="24"/>
          <w:lang w:val="en-US"/>
        </w:rPr>
      </w:pPr>
    </w:p>
    <w:p w:rsidR="000B727E" w:rsidRDefault="000B727E" w:rsidP="000B727E">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A</w:t>
      </w:r>
    </w:p>
    <w:p w:rsidR="000B727E" w:rsidRDefault="000B727E" w:rsidP="000B727E">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Explanation:</w:t>
      </w:r>
    </w:p>
    <w:p w:rsidR="000B727E" w:rsidRDefault="000B727E" w:rsidP="000B727E">
      <w:pPr>
        <w:rPr>
          <w:lang w:val="en-US"/>
        </w:rPr>
      </w:pPr>
      <w:r>
        <w:rPr>
          <w:lang w:val="en-US"/>
        </w:rPr>
        <w:lastRenderedPageBreak/>
        <w:tab/>
        <w:t>Here  object is created in main method  for  SubB() and the value of the foo() method is assigned  to the object.</w:t>
      </w:r>
      <w:r w:rsidR="00931EDD">
        <w:rPr>
          <w:lang w:val="en-US"/>
        </w:rPr>
        <w:t>and printed as X followed by an exception in sub class.</w:t>
      </w:r>
    </w:p>
    <w:p w:rsidR="00931EDD" w:rsidRDefault="00931EDD" w:rsidP="000B727E">
      <w:pPr>
        <w:rPr>
          <w:lang w:val="en-US"/>
        </w:rPr>
      </w:pPr>
    </w:p>
    <w:p w:rsidR="00931EDD" w:rsidRDefault="00931EDD" w:rsidP="00931EDD">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266</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public class Test {</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public static void main(String [] args) {</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int x = 5;</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boolean b1 = true;</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boolean b2 = false;</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if ((x == 4) &amp;&amp; !b2 )</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18. System.out.print("1 ");</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19. System.out.print("2 ");</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20. if ((b2 = true) &amp;&amp; b1 )</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21. System.out.print("3 ");</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22. }</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23. }</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931EDD" w:rsidRDefault="00931EDD" w:rsidP="00931EDD">
      <w:pPr>
        <w:autoSpaceDE w:val="0"/>
        <w:autoSpaceDN w:val="0"/>
        <w:adjustRightInd w:val="0"/>
        <w:spacing w:after="0" w:line="240" w:lineRule="auto"/>
        <w:rPr>
          <w:rFonts w:ascii="Arial" w:hAnsi="Arial" w:cs="Arial"/>
          <w:b/>
          <w:bCs/>
          <w:color w:val="000000"/>
          <w:sz w:val="24"/>
          <w:szCs w:val="24"/>
          <w:lang w:val="en-US"/>
        </w:rPr>
      </w:pP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2</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3</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1 2</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2 3</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1 2 3</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Compilation fails.</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G. </w:t>
      </w:r>
      <w:r>
        <w:rPr>
          <w:rFonts w:ascii="Arial" w:hAnsi="Arial" w:cs="Arial"/>
          <w:color w:val="000000"/>
          <w:sz w:val="24"/>
          <w:szCs w:val="24"/>
          <w:lang w:val="en-US"/>
        </w:rPr>
        <w:t>An exception is thrown at runtime.</w:t>
      </w:r>
    </w:p>
    <w:p w:rsidR="00931EDD" w:rsidRDefault="00931EDD" w:rsidP="00931EDD">
      <w:pPr>
        <w:autoSpaceDE w:val="0"/>
        <w:autoSpaceDN w:val="0"/>
        <w:adjustRightInd w:val="0"/>
        <w:spacing w:after="0" w:line="240" w:lineRule="auto"/>
        <w:rPr>
          <w:rFonts w:ascii="Arial" w:hAnsi="Arial" w:cs="Arial"/>
          <w:b/>
          <w:bCs/>
          <w:color w:val="000000"/>
          <w:sz w:val="24"/>
          <w:szCs w:val="24"/>
          <w:lang w:val="en-US"/>
        </w:rPr>
      </w:pPr>
    </w:p>
    <w:p w:rsidR="00931EDD" w:rsidRDefault="00931EDD" w:rsidP="00931EDD">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D</w:t>
      </w:r>
    </w:p>
    <w:p w:rsidR="00931EDD" w:rsidRDefault="00931EDD" w:rsidP="00931EDD">
      <w:pPr>
        <w:rPr>
          <w:rFonts w:ascii="Arial" w:hAnsi="Arial" w:cs="Arial"/>
          <w:b/>
          <w:bCs/>
          <w:color w:val="000000"/>
          <w:sz w:val="24"/>
          <w:szCs w:val="24"/>
          <w:lang w:val="en-US"/>
        </w:rPr>
      </w:pPr>
      <w:r>
        <w:rPr>
          <w:rFonts w:ascii="Arial" w:hAnsi="Arial" w:cs="Arial"/>
          <w:b/>
          <w:bCs/>
          <w:color w:val="000000"/>
          <w:sz w:val="24"/>
          <w:szCs w:val="24"/>
          <w:lang w:val="en-US"/>
        </w:rPr>
        <w:t>Explanation:</w:t>
      </w:r>
    </w:p>
    <w:p w:rsidR="00931EDD" w:rsidRDefault="00931EDD" w:rsidP="00931EDD">
      <w:pPr>
        <w:rPr>
          <w:rFonts w:ascii="Arial" w:hAnsi="Arial" w:cs="Arial"/>
          <w:b/>
          <w:bCs/>
          <w:color w:val="000000"/>
          <w:sz w:val="24"/>
          <w:szCs w:val="24"/>
          <w:lang w:val="en-US"/>
        </w:rPr>
      </w:pPr>
    </w:p>
    <w:p w:rsidR="00931EDD" w:rsidRDefault="00931EDD" w:rsidP="00931EDD">
      <w:pPr>
        <w:rPr>
          <w:rFonts w:ascii="Arial" w:hAnsi="Arial" w:cs="Arial"/>
          <w:b/>
          <w:bCs/>
          <w:color w:val="000000"/>
          <w:sz w:val="24"/>
          <w:szCs w:val="24"/>
          <w:lang w:val="en-US"/>
        </w:rPr>
      </w:pPr>
    </w:p>
    <w:p w:rsidR="00931EDD" w:rsidRDefault="00931EDD" w:rsidP="00931EDD">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265</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public static Iterator reverse(List list) {</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Collections.reverse(list);</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return list.iterator();</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public static void main(String[] args) {</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List list = new ArrayList();</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list.add("1"); list.add("2"); list.add("3");</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18. for (Object obj: reverse(list))</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19. System.out.print(obj + ", ");</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20. }</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lastRenderedPageBreak/>
        <w:t xml:space="preserve">A. </w:t>
      </w:r>
      <w:r>
        <w:rPr>
          <w:rFonts w:ascii="Arial" w:hAnsi="Arial" w:cs="Arial"/>
          <w:color w:val="000000"/>
          <w:sz w:val="24"/>
          <w:szCs w:val="24"/>
          <w:lang w:val="en-US"/>
        </w:rPr>
        <w:t>3, 2, 1,</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1, 2, 3,</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Compilation fails.</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The code runs with no output.</w:t>
      </w:r>
    </w:p>
    <w:p w:rsidR="00931EDD" w:rsidRDefault="00931EDD" w:rsidP="00931ED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An exception is thrown at runtime.</w:t>
      </w:r>
    </w:p>
    <w:p w:rsidR="00E87A96" w:rsidRDefault="00E87A96" w:rsidP="00931EDD">
      <w:pPr>
        <w:autoSpaceDE w:val="0"/>
        <w:autoSpaceDN w:val="0"/>
        <w:adjustRightInd w:val="0"/>
        <w:spacing w:after="0" w:line="240" w:lineRule="auto"/>
        <w:rPr>
          <w:rFonts w:ascii="Arial" w:hAnsi="Arial" w:cs="Arial"/>
          <w:b/>
          <w:bCs/>
          <w:color w:val="000000"/>
          <w:sz w:val="24"/>
          <w:szCs w:val="24"/>
          <w:lang w:val="en-US"/>
        </w:rPr>
      </w:pPr>
    </w:p>
    <w:p w:rsidR="00931EDD" w:rsidRDefault="00931EDD" w:rsidP="00931EDD">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C</w:t>
      </w:r>
    </w:p>
    <w:p w:rsidR="00931EDD" w:rsidRDefault="00931EDD" w:rsidP="00931EDD">
      <w:pPr>
        <w:rPr>
          <w:rFonts w:ascii="Arial" w:hAnsi="Arial" w:cs="Arial"/>
          <w:b/>
          <w:bCs/>
          <w:color w:val="000000"/>
          <w:sz w:val="24"/>
          <w:szCs w:val="24"/>
          <w:lang w:val="en-US"/>
        </w:rPr>
      </w:pPr>
      <w:r>
        <w:rPr>
          <w:rFonts w:ascii="Arial" w:hAnsi="Arial" w:cs="Arial"/>
          <w:b/>
          <w:bCs/>
          <w:color w:val="000000"/>
          <w:sz w:val="24"/>
          <w:szCs w:val="24"/>
          <w:lang w:val="en-US"/>
        </w:rPr>
        <w:t>Explanation:</w:t>
      </w:r>
    </w:p>
    <w:p w:rsidR="00E87A96" w:rsidRDefault="00E87A96" w:rsidP="00931EDD">
      <w:pPr>
        <w:rPr>
          <w:rFonts w:ascii="Arial" w:hAnsi="Arial" w:cs="Arial"/>
          <w:b/>
          <w:bCs/>
          <w:color w:val="000000"/>
          <w:sz w:val="24"/>
          <w:szCs w:val="24"/>
          <w:lang w:val="en-US"/>
        </w:rPr>
      </w:pPr>
    </w:p>
    <w:p w:rsidR="00E87A96" w:rsidRDefault="00E87A96" w:rsidP="00E87A96">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264</w:t>
      </w:r>
    </w:p>
    <w:p w:rsidR="00E87A96" w:rsidRDefault="00E87A96" w:rsidP="00E87A9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E87A96" w:rsidRDefault="00E87A96" w:rsidP="00E87A9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public static void main(String[] args) {</w:t>
      </w:r>
    </w:p>
    <w:p w:rsidR="00E87A96" w:rsidRDefault="00E87A96" w:rsidP="00E87A9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try {</w:t>
      </w:r>
    </w:p>
    <w:p w:rsidR="00E87A96" w:rsidRDefault="00E87A96" w:rsidP="00E87A9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args = null;</w:t>
      </w:r>
    </w:p>
    <w:p w:rsidR="00E87A96" w:rsidRDefault="00E87A96" w:rsidP="00E87A9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args[0] = "test";</w:t>
      </w:r>
    </w:p>
    <w:p w:rsidR="00E87A96" w:rsidRPr="00E87A96" w:rsidRDefault="00E87A96" w:rsidP="00E87A9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System.out.println(args[0]);</w:t>
      </w:r>
    </w:p>
    <w:p w:rsidR="00E87A96" w:rsidRDefault="00E87A96" w:rsidP="00E87A9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 catch (Exception ex) {</w:t>
      </w:r>
    </w:p>
    <w:p w:rsidR="00E87A96" w:rsidRDefault="00E87A96" w:rsidP="00E87A9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System.out.println("Exception");</w:t>
      </w:r>
    </w:p>
    <w:p w:rsidR="00E87A96" w:rsidRDefault="00E87A96" w:rsidP="00E87A9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18. } catch (NullPointerException npe) {</w:t>
      </w:r>
    </w:p>
    <w:p w:rsidR="00E87A96" w:rsidRDefault="00E87A96" w:rsidP="00E87A9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19. System.out.println("NullPointerException");</w:t>
      </w:r>
    </w:p>
    <w:p w:rsidR="00E87A96" w:rsidRDefault="00E87A96" w:rsidP="00E87A9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20. }</w:t>
      </w:r>
    </w:p>
    <w:p w:rsidR="00E87A96" w:rsidRDefault="00E87A96" w:rsidP="00E87A9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21. }</w:t>
      </w:r>
    </w:p>
    <w:p w:rsidR="00E87A96" w:rsidRDefault="00E87A96" w:rsidP="00E87A9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E87A96" w:rsidRDefault="00E87A96" w:rsidP="00E87A96">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test</w:t>
      </w:r>
    </w:p>
    <w:p w:rsidR="00E87A96" w:rsidRDefault="00E87A96" w:rsidP="00E87A96">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Exception</w:t>
      </w:r>
    </w:p>
    <w:p w:rsidR="00E87A96" w:rsidRDefault="00E87A96" w:rsidP="00E87A96">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Compilation fails.</w:t>
      </w:r>
    </w:p>
    <w:p w:rsidR="00E87A96" w:rsidRDefault="00E87A96" w:rsidP="00E87A96">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NullPointerException</w:t>
      </w:r>
    </w:p>
    <w:p w:rsidR="00E87A96" w:rsidRDefault="00E87A96" w:rsidP="00E87A96">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C</w:t>
      </w:r>
    </w:p>
    <w:p w:rsidR="00E87A96" w:rsidRDefault="00E87A96" w:rsidP="00E87A96">
      <w:pPr>
        <w:rPr>
          <w:rFonts w:ascii="Arial" w:hAnsi="Arial" w:cs="Arial"/>
          <w:b/>
          <w:bCs/>
          <w:color w:val="000000"/>
          <w:sz w:val="24"/>
          <w:szCs w:val="24"/>
          <w:lang w:val="en-US"/>
        </w:rPr>
      </w:pPr>
      <w:r>
        <w:rPr>
          <w:rFonts w:ascii="Arial" w:hAnsi="Arial" w:cs="Arial"/>
          <w:b/>
          <w:bCs/>
          <w:color w:val="000000"/>
          <w:sz w:val="24"/>
          <w:szCs w:val="24"/>
          <w:lang w:val="en-US"/>
        </w:rPr>
        <w:t>Explanation:</w:t>
      </w:r>
    </w:p>
    <w:p w:rsidR="00132584" w:rsidRDefault="00132584" w:rsidP="00132584">
      <w:pPr>
        <w:rPr>
          <w:rFonts w:ascii="Segoe UI" w:hAnsi="Segoe UI" w:cs="Segoe UI"/>
          <w:sz w:val="18"/>
          <w:szCs w:val="18"/>
          <w:lang w:val="en-US"/>
        </w:rPr>
      </w:pPr>
      <w:r>
        <w:rPr>
          <w:lang w:val="en-US"/>
        </w:rPr>
        <w:tab/>
        <w:t xml:space="preserve">Here </w:t>
      </w:r>
      <w:r>
        <w:rPr>
          <w:rFonts w:ascii="Segoe UI" w:hAnsi="Segoe UI" w:cs="Segoe UI"/>
          <w:sz w:val="18"/>
          <w:szCs w:val="18"/>
          <w:lang w:val="en-US"/>
        </w:rPr>
        <w:t>unreachable catch block for NullPointerException. It is already handled by the catch block for Exception.</w:t>
      </w:r>
    </w:p>
    <w:p w:rsidR="00132584" w:rsidRDefault="00132584" w:rsidP="00132584">
      <w:pPr>
        <w:rPr>
          <w:rFonts w:ascii="Segoe UI" w:hAnsi="Segoe UI" w:cs="Segoe UI"/>
          <w:sz w:val="18"/>
          <w:szCs w:val="18"/>
          <w:lang w:val="en-US"/>
        </w:rPr>
      </w:pPr>
    </w:p>
    <w:p w:rsidR="00132584" w:rsidRDefault="00132584" w:rsidP="00132584">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263</w:t>
      </w:r>
    </w:p>
    <w:p w:rsidR="00132584" w:rsidRDefault="00132584" w:rsidP="00132584">
      <w:pPr>
        <w:autoSpaceDE w:val="0"/>
        <w:autoSpaceDN w:val="0"/>
        <w:adjustRightInd w:val="0"/>
        <w:spacing w:after="0" w:line="240" w:lineRule="auto"/>
        <w:rPr>
          <w:rFonts w:ascii="Arial" w:hAnsi="Arial" w:cs="Arial"/>
          <w:sz w:val="24"/>
          <w:szCs w:val="24"/>
          <w:lang w:val="en-US"/>
        </w:rPr>
      </w:pPr>
    </w:p>
    <w:p w:rsidR="00132584" w:rsidRDefault="00132584" w:rsidP="0013258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 a method that must ensure that its parameter is not null:</w:t>
      </w:r>
    </w:p>
    <w:p w:rsidR="00132584" w:rsidRDefault="00132584" w:rsidP="00132584">
      <w:pPr>
        <w:autoSpaceDE w:val="0"/>
        <w:autoSpaceDN w:val="0"/>
        <w:adjustRightInd w:val="0"/>
        <w:spacing w:after="0" w:line="240" w:lineRule="auto"/>
        <w:rPr>
          <w:rFonts w:ascii="Arial" w:hAnsi="Arial" w:cs="Arial"/>
          <w:sz w:val="24"/>
          <w:szCs w:val="24"/>
          <w:lang w:val="en-US"/>
        </w:rPr>
      </w:pPr>
    </w:p>
    <w:p w:rsidR="00132584" w:rsidRDefault="00132584" w:rsidP="0013258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11. public void someMethod(Object value) {</w:t>
      </w:r>
    </w:p>
    <w:p w:rsidR="00132584" w:rsidRDefault="00132584" w:rsidP="0013258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 // check for null value ...</w:t>
      </w:r>
    </w:p>
    <w:p w:rsidR="00132584" w:rsidRDefault="00132584" w:rsidP="0013258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20. System.out.println(value.getClass());</w:t>
      </w:r>
    </w:p>
    <w:p w:rsidR="00132584" w:rsidRDefault="00132584" w:rsidP="0013258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21. }</w:t>
      </w:r>
    </w:p>
    <w:p w:rsidR="00132584" w:rsidRDefault="00132584" w:rsidP="0013258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What, inserted at line 12, is the appropriate way to handle a null value?</w:t>
      </w:r>
    </w:p>
    <w:p w:rsidR="00132584" w:rsidRDefault="00132584" w:rsidP="00132584">
      <w:pPr>
        <w:autoSpaceDE w:val="0"/>
        <w:autoSpaceDN w:val="0"/>
        <w:adjustRightInd w:val="0"/>
        <w:spacing w:after="0" w:line="240" w:lineRule="auto"/>
        <w:rPr>
          <w:rFonts w:ascii="Arial" w:hAnsi="Arial" w:cs="Arial"/>
          <w:b/>
          <w:bCs/>
          <w:sz w:val="24"/>
          <w:szCs w:val="24"/>
          <w:lang w:val="en-US"/>
        </w:rPr>
      </w:pPr>
    </w:p>
    <w:p w:rsidR="00132584" w:rsidRDefault="00132584" w:rsidP="0013258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assert value == null;</w:t>
      </w:r>
    </w:p>
    <w:p w:rsidR="00132584" w:rsidRDefault="00132584" w:rsidP="0013258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assert value != null, "value is null";</w:t>
      </w:r>
    </w:p>
    <w:p w:rsidR="00132584" w:rsidRDefault="00132584" w:rsidP="0013258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if (value == null) {</w:t>
      </w:r>
    </w:p>
    <w:p w:rsidR="00132584" w:rsidRDefault="00132584" w:rsidP="0013258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throw new AssertionException("value is null");</w:t>
      </w:r>
    </w:p>
    <w:p w:rsidR="00132584" w:rsidRDefault="00132584" w:rsidP="0013258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lastRenderedPageBreak/>
        <w:t xml:space="preserve">     }</w:t>
      </w:r>
    </w:p>
    <w:p w:rsidR="00132584" w:rsidRDefault="00132584" w:rsidP="0013258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if (value == null) {</w:t>
      </w:r>
    </w:p>
    <w:p w:rsidR="00132584" w:rsidRDefault="00132584" w:rsidP="0013258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new IllegalArgumentException("value is null");</w:t>
      </w:r>
    </w:p>
    <w:p w:rsidR="00132584" w:rsidRDefault="00132584" w:rsidP="0013258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p>
    <w:p w:rsidR="00132584" w:rsidRDefault="00132584" w:rsidP="00132584">
      <w:pPr>
        <w:autoSpaceDE w:val="0"/>
        <w:autoSpaceDN w:val="0"/>
        <w:adjustRightInd w:val="0"/>
        <w:spacing w:after="0" w:line="240" w:lineRule="auto"/>
        <w:rPr>
          <w:rFonts w:ascii="Arial" w:hAnsi="Arial" w:cs="Arial"/>
          <w:b/>
          <w:bCs/>
          <w:sz w:val="24"/>
          <w:szCs w:val="24"/>
          <w:lang w:val="en-US"/>
        </w:rPr>
      </w:pPr>
    </w:p>
    <w:p w:rsidR="00132584" w:rsidRDefault="00132584" w:rsidP="00132584">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D</w:t>
      </w:r>
    </w:p>
    <w:p w:rsidR="00132584" w:rsidRDefault="00132584" w:rsidP="00132584">
      <w:pPr>
        <w:rPr>
          <w:rFonts w:ascii="Arial" w:hAnsi="Arial" w:cs="Arial"/>
          <w:b/>
          <w:bCs/>
          <w:sz w:val="24"/>
          <w:szCs w:val="24"/>
          <w:lang w:val="en-US"/>
        </w:rPr>
      </w:pPr>
      <w:r>
        <w:rPr>
          <w:rFonts w:ascii="Arial" w:hAnsi="Arial" w:cs="Arial"/>
          <w:b/>
          <w:bCs/>
          <w:sz w:val="24"/>
          <w:szCs w:val="24"/>
          <w:lang w:val="en-US"/>
        </w:rPr>
        <w:t>Explanation:</w:t>
      </w:r>
    </w:p>
    <w:p w:rsidR="00132584" w:rsidRDefault="0094189C" w:rsidP="0094189C">
      <w:pPr>
        <w:rPr>
          <w:lang w:val="en-US"/>
        </w:rPr>
      </w:pPr>
      <w:r>
        <w:rPr>
          <w:lang w:val="en-US"/>
        </w:rPr>
        <w:tab/>
        <w:t xml:space="preserve">Here we have to  through  the </w:t>
      </w:r>
      <w:r w:rsidRPr="0094189C">
        <w:rPr>
          <w:lang w:val="en-US"/>
        </w:rPr>
        <w:t>new IllegalArgumentException("value is null");</w:t>
      </w:r>
      <w:r>
        <w:rPr>
          <w:lang w:val="en-US"/>
        </w:rPr>
        <w:t xml:space="preserve">bcz the exception is used </w:t>
      </w:r>
      <w:r w:rsidRPr="0094189C">
        <w:rPr>
          <w:lang w:val="en-US"/>
        </w:rPr>
        <w:t>to indicate that a method has been passed an illegal or inappropriate argument.</w:t>
      </w:r>
    </w:p>
    <w:p w:rsidR="00132584" w:rsidRDefault="00132584" w:rsidP="00132584">
      <w:pPr>
        <w:rPr>
          <w:rFonts w:ascii="Arial" w:hAnsi="Arial" w:cs="Arial"/>
          <w:b/>
          <w:bCs/>
          <w:sz w:val="24"/>
          <w:szCs w:val="24"/>
          <w:lang w:val="en-US"/>
        </w:rPr>
      </w:pPr>
    </w:p>
    <w:p w:rsidR="00132584" w:rsidRDefault="00132584" w:rsidP="0013258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262</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94189C"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11. class A </w:t>
      </w:r>
    </w:p>
    <w:p w:rsidR="00132584" w:rsidRDefault="0094189C"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r w:rsidR="00132584">
        <w:rPr>
          <w:rFonts w:ascii="Arial" w:hAnsi="Arial" w:cs="Arial"/>
          <w:color w:val="000000"/>
          <w:sz w:val="24"/>
          <w:szCs w:val="24"/>
          <w:lang w:val="en-US"/>
        </w:rPr>
        <w:t>{</w:t>
      </w:r>
    </w:p>
    <w:p w:rsidR="0094189C"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w:t>
      </w:r>
      <w:r w:rsidR="0094189C">
        <w:rPr>
          <w:rFonts w:ascii="Arial" w:hAnsi="Arial" w:cs="Arial"/>
          <w:color w:val="000000"/>
          <w:sz w:val="24"/>
          <w:szCs w:val="24"/>
          <w:lang w:val="en-US"/>
        </w:rPr>
        <w:t xml:space="preserve">      </w:t>
      </w:r>
      <w:r>
        <w:rPr>
          <w:rFonts w:ascii="Arial" w:hAnsi="Arial" w:cs="Arial"/>
          <w:color w:val="000000"/>
          <w:sz w:val="24"/>
          <w:szCs w:val="24"/>
          <w:lang w:val="en-US"/>
        </w:rPr>
        <w:t xml:space="preserve"> public void process()</w:t>
      </w:r>
    </w:p>
    <w:p w:rsidR="0094189C" w:rsidRDefault="0094189C"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r w:rsidR="00132584">
        <w:rPr>
          <w:rFonts w:ascii="Arial" w:hAnsi="Arial" w:cs="Arial"/>
          <w:color w:val="000000"/>
          <w:sz w:val="24"/>
          <w:szCs w:val="24"/>
          <w:lang w:val="en-US"/>
        </w:rPr>
        <w:t xml:space="preserve"> </w:t>
      </w:r>
      <w:r>
        <w:rPr>
          <w:rFonts w:ascii="Arial" w:hAnsi="Arial" w:cs="Arial"/>
          <w:color w:val="000000"/>
          <w:sz w:val="24"/>
          <w:szCs w:val="24"/>
          <w:lang w:val="en-US"/>
        </w:rPr>
        <w:t xml:space="preserve">         </w:t>
      </w:r>
      <w:r w:rsidR="00132584">
        <w:rPr>
          <w:rFonts w:ascii="Arial" w:hAnsi="Arial" w:cs="Arial"/>
          <w:color w:val="000000"/>
          <w:sz w:val="24"/>
          <w:szCs w:val="24"/>
          <w:lang w:val="en-US"/>
        </w:rPr>
        <w:t xml:space="preserve">{ </w:t>
      </w:r>
      <w:r>
        <w:rPr>
          <w:rFonts w:ascii="Arial" w:hAnsi="Arial" w:cs="Arial"/>
          <w:color w:val="000000"/>
          <w:sz w:val="24"/>
          <w:szCs w:val="24"/>
          <w:lang w:val="en-US"/>
        </w:rPr>
        <w:t xml:space="preserve">    </w:t>
      </w:r>
    </w:p>
    <w:p w:rsidR="0094189C" w:rsidRDefault="0094189C"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r w:rsidR="00132584">
        <w:rPr>
          <w:rFonts w:ascii="Arial" w:hAnsi="Arial" w:cs="Arial"/>
          <w:color w:val="000000"/>
          <w:sz w:val="24"/>
          <w:szCs w:val="24"/>
          <w:lang w:val="en-US"/>
        </w:rPr>
        <w:t>System.out.print("A,");</w:t>
      </w:r>
    </w:p>
    <w:p w:rsidR="00132584" w:rsidRDefault="0094189C"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r w:rsidR="00132584">
        <w:rPr>
          <w:rFonts w:ascii="Arial" w:hAnsi="Arial" w:cs="Arial"/>
          <w:color w:val="000000"/>
          <w:sz w:val="24"/>
          <w:szCs w:val="24"/>
          <w:lang w:val="en-US"/>
        </w:rPr>
        <w:t xml:space="preserve"> }</w:t>
      </w:r>
    </w:p>
    <w:p w:rsidR="0094189C"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13. </w:t>
      </w:r>
      <w:r w:rsidR="0094189C">
        <w:rPr>
          <w:rFonts w:ascii="Arial" w:hAnsi="Arial" w:cs="Arial"/>
          <w:color w:val="000000"/>
          <w:sz w:val="24"/>
          <w:szCs w:val="24"/>
          <w:lang w:val="en-US"/>
        </w:rPr>
        <w:t xml:space="preserve">          </w:t>
      </w:r>
      <w:r>
        <w:rPr>
          <w:rFonts w:ascii="Arial" w:hAnsi="Arial" w:cs="Arial"/>
          <w:color w:val="000000"/>
          <w:sz w:val="24"/>
          <w:szCs w:val="24"/>
          <w:lang w:val="en-US"/>
        </w:rPr>
        <w:t>class B extends A</w:t>
      </w:r>
    </w:p>
    <w:p w:rsidR="00132584" w:rsidRDefault="0094189C"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r w:rsidR="00132584">
        <w:rPr>
          <w:rFonts w:ascii="Arial" w:hAnsi="Arial" w:cs="Arial"/>
          <w:color w:val="000000"/>
          <w:sz w:val="24"/>
          <w:szCs w:val="24"/>
          <w:lang w:val="en-US"/>
        </w:rPr>
        <w:t xml:space="preserve"> {</w:t>
      </w:r>
    </w:p>
    <w:p w:rsidR="0094189C"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w:t>
      </w:r>
      <w:r w:rsidR="0094189C">
        <w:rPr>
          <w:rFonts w:ascii="Arial" w:hAnsi="Arial" w:cs="Arial"/>
          <w:color w:val="000000"/>
          <w:sz w:val="24"/>
          <w:szCs w:val="24"/>
          <w:lang w:val="en-US"/>
        </w:rPr>
        <w:t xml:space="preserve">                </w:t>
      </w:r>
      <w:r>
        <w:rPr>
          <w:rFonts w:ascii="Arial" w:hAnsi="Arial" w:cs="Arial"/>
          <w:color w:val="000000"/>
          <w:sz w:val="24"/>
          <w:szCs w:val="24"/>
          <w:lang w:val="en-US"/>
        </w:rPr>
        <w:t xml:space="preserve"> public void process() throws IOException</w:t>
      </w:r>
    </w:p>
    <w:p w:rsidR="00132584" w:rsidRDefault="0094189C"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r w:rsidR="00132584">
        <w:rPr>
          <w:rFonts w:ascii="Arial" w:hAnsi="Arial" w:cs="Arial"/>
          <w:color w:val="000000"/>
          <w:sz w:val="24"/>
          <w:szCs w:val="24"/>
          <w:lang w:val="en-US"/>
        </w:rPr>
        <w:t xml:space="preserve"> {</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w:t>
      </w:r>
      <w:r w:rsidR="0094189C">
        <w:rPr>
          <w:rFonts w:ascii="Arial" w:hAnsi="Arial" w:cs="Arial"/>
          <w:color w:val="000000"/>
          <w:sz w:val="24"/>
          <w:szCs w:val="24"/>
          <w:lang w:val="en-US"/>
        </w:rPr>
        <w:t xml:space="preserve">                </w:t>
      </w:r>
      <w:r>
        <w:rPr>
          <w:rFonts w:ascii="Arial" w:hAnsi="Arial" w:cs="Arial"/>
          <w:color w:val="000000"/>
          <w:sz w:val="24"/>
          <w:szCs w:val="24"/>
          <w:lang w:val="en-US"/>
        </w:rPr>
        <w:t xml:space="preserve"> super.process();</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16. </w:t>
      </w:r>
      <w:r w:rsidR="0094189C">
        <w:rPr>
          <w:rFonts w:ascii="Arial" w:hAnsi="Arial" w:cs="Arial"/>
          <w:color w:val="000000"/>
          <w:sz w:val="24"/>
          <w:szCs w:val="24"/>
          <w:lang w:val="en-US"/>
        </w:rPr>
        <w:t xml:space="preserve">               </w:t>
      </w:r>
      <w:r>
        <w:rPr>
          <w:rFonts w:ascii="Arial" w:hAnsi="Arial" w:cs="Arial"/>
          <w:color w:val="000000"/>
          <w:sz w:val="24"/>
          <w:szCs w:val="24"/>
          <w:lang w:val="en-US"/>
        </w:rPr>
        <w:t>System.out.print("B,");</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17. </w:t>
      </w:r>
      <w:r w:rsidR="0094189C">
        <w:rPr>
          <w:rFonts w:ascii="Arial" w:hAnsi="Arial" w:cs="Arial"/>
          <w:color w:val="000000"/>
          <w:sz w:val="24"/>
          <w:szCs w:val="24"/>
          <w:lang w:val="en-US"/>
        </w:rPr>
        <w:t xml:space="preserve">                </w:t>
      </w:r>
      <w:r>
        <w:rPr>
          <w:rFonts w:ascii="Arial" w:hAnsi="Arial" w:cs="Arial"/>
          <w:color w:val="000000"/>
          <w:sz w:val="24"/>
          <w:szCs w:val="24"/>
          <w:lang w:val="en-US"/>
        </w:rPr>
        <w:t>throw new IOException();</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18. </w:t>
      </w:r>
      <w:r w:rsidR="0094189C">
        <w:rPr>
          <w:rFonts w:ascii="Arial" w:hAnsi="Arial" w:cs="Arial"/>
          <w:color w:val="000000"/>
          <w:sz w:val="24"/>
          <w:szCs w:val="24"/>
          <w:lang w:val="en-US"/>
        </w:rPr>
        <w:t xml:space="preserve">             </w:t>
      </w:r>
      <w:r>
        <w:rPr>
          <w:rFonts w:ascii="Arial" w:hAnsi="Arial" w:cs="Arial"/>
          <w:color w:val="000000"/>
          <w:sz w:val="24"/>
          <w:szCs w:val="24"/>
          <w:lang w:val="en-US"/>
        </w:rPr>
        <w:t>}</w:t>
      </w:r>
    </w:p>
    <w:p w:rsidR="0094189C"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19. </w:t>
      </w:r>
      <w:r w:rsidR="0094189C">
        <w:rPr>
          <w:rFonts w:ascii="Arial" w:hAnsi="Arial" w:cs="Arial"/>
          <w:color w:val="000000"/>
          <w:sz w:val="24"/>
          <w:szCs w:val="24"/>
          <w:lang w:val="en-US"/>
        </w:rPr>
        <w:t xml:space="preserve">             </w:t>
      </w:r>
      <w:r>
        <w:rPr>
          <w:rFonts w:ascii="Arial" w:hAnsi="Arial" w:cs="Arial"/>
          <w:color w:val="000000"/>
          <w:sz w:val="24"/>
          <w:szCs w:val="24"/>
          <w:lang w:val="en-US"/>
        </w:rPr>
        <w:t>public static void main(String[] args)</w:t>
      </w:r>
    </w:p>
    <w:p w:rsidR="00132584" w:rsidRDefault="0094189C"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r w:rsidR="00132584">
        <w:rPr>
          <w:rFonts w:ascii="Arial" w:hAnsi="Arial" w:cs="Arial"/>
          <w:color w:val="000000"/>
          <w:sz w:val="24"/>
          <w:szCs w:val="24"/>
          <w:lang w:val="en-US"/>
        </w:rPr>
        <w:t xml:space="preserve"> {</w:t>
      </w:r>
    </w:p>
    <w:p w:rsidR="0094189C"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20. </w:t>
      </w:r>
      <w:r w:rsidR="0094189C">
        <w:rPr>
          <w:rFonts w:ascii="Arial" w:hAnsi="Arial" w:cs="Arial"/>
          <w:color w:val="000000"/>
          <w:sz w:val="24"/>
          <w:szCs w:val="24"/>
          <w:lang w:val="en-US"/>
        </w:rPr>
        <w:t xml:space="preserve">                 </w:t>
      </w:r>
      <w:r>
        <w:rPr>
          <w:rFonts w:ascii="Arial" w:hAnsi="Arial" w:cs="Arial"/>
          <w:color w:val="000000"/>
          <w:sz w:val="24"/>
          <w:szCs w:val="24"/>
          <w:lang w:val="en-US"/>
        </w:rPr>
        <w:t xml:space="preserve">try </w:t>
      </w:r>
    </w:p>
    <w:p w:rsidR="0094189C" w:rsidRDefault="0094189C"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r w:rsidR="00132584">
        <w:rPr>
          <w:rFonts w:ascii="Arial" w:hAnsi="Arial" w:cs="Arial"/>
          <w:color w:val="000000"/>
          <w:sz w:val="24"/>
          <w:szCs w:val="24"/>
          <w:lang w:val="en-US"/>
        </w:rPr>
        <w:t>{</w:t>
      </w:r>
    </w:p>
    <w:p w:rsidR="0094189C" w:rsidRDefault="0094189C"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r w:rsidR="00132584">
        <w:rPr>
          <w:rFonts w:ascii="Arial" w:hAnsi="Arial" w:cs="Arial"/>
          <w:color w:val="000000"/>
          <w:sz w:val="24"/>
          <w:szCs w:val="24"/>
          <w:lang w:val="en-US"/>
        </w:rPr>
        <w:t xml:space="preserve">new B().process(); </w:t>
      </w:r>
    </w:p>
    <w:p w:rsidR="00132584" w:rsidRDefault="0094189C"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r w:rsidR="00132584">
        <w:rPr>
          <w:rFonts w:ascii="Arial" w:hAnsi="Arial" w:cs="Arial"/>
          <w:color w:val="000000"/>
          <w:sz w:val="24"/>
          <w:szCs w:val="24"/>
          <w:lang w:val="en-US"/>
        </w:rPr>
        <w:t>}</w:t>
      </w:r>
    </w:p>
    <w:p w:rsidR="0094189C"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21. </w:t>
      </w:r>
      <w:r w:rsidR="0094189C">
        <w:rPr>
          <w:rFonts w:ascii="Arial" w:hAnsi="Arial" w:cs="Arial"/>
          <w:color w:val="000000"/>
          <w:sz w:val="24"/>
          <w:szCs w:val="24"/>
          <w:lang w:val="en-US"/>
        </w:rPr>
        <w:t xml:space="preserve">               </w:t>
      </w:r>
      <w:r>
        <w:rPr>
          <w:rFonts w:ascii="Arial" w:hAnsi="Arial" w:cs="Arial"/>
          <w:color w:val="000000"/>
          <w:sz w:val="24"/>
          <w:szCs w:val="24"/>
          <w:lang w:val="en-US"/>
        </w:rPr>
        <w:t>catch (IOException e)</w:t>
      </w:r>
    </w:p>
    <w:p w:rsidR="0094189C" w:rsidRDefault="0094189C"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r w:rsidR="00132584">
        <w:rPr>
          <w:rFonts w:ascii="Arial" w:hAnsi="Arial" w:cs="Arial"/>
          <w:color w:val="000000"/>
          <w:sz w:val="24"/>
          <w:szCs w:val="24"/>
          <w:lang w:val="en-US"/>
        </w:rPr>
        <w:t xml:space="preserve"> { </w:t>
      </w:r>
    </w:p>
    <w:p w:rsidR="0094189C" w:rsidRDefault="0094189C"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r w:rsidR="00132584">
        <w:rPr>
          <w:rFonts w:ascii="Arial" w:hAnsi="Arial" w:cs="Arial"/>
          <w:color w:val="000000"/>
          <w:sz w:val="24"/>
          <w:szCs w:val="24"/>
          <w:lang w:val="en-US"/>
        </w:rPr>
        <w:t>System.out.println("Exception");</w:t>
      </w:r>
    </w:p>
    <w:p w:rsidR="00132584" w:rsidRDefault="0094189C"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r w:rsidR="00132584">
        <w:rPr>
          <w:rFonts w:ascii="Arial" w:hAnsi="Arial" w:cs="Arial"/>
          <w:color w:val="000000"/>
          <w:sz w:val="24"/>
          <w:szCs w:val="24"/>
          <w:lang w:val="en-US"/>
        </w:rPr>
        <w:t xml:space="preserve"> }</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22. }</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132584" w:rsidRDefault="00132584" w:rsidP="00132584">
      <w:pPr>
        <w:autoSpaceDE w:val="0"/>
        <w:autoSpaceDN w:val="0"/>
        <w:adjustRightInd w:val="0"/>
        <w:spacing w:after="0" w:line="240" w:lineRule="auto"/>
        <w:rPr>
          <w:rFonts w:ascii="Arial" w:hAnsi="Arial" w:cs="Arial"/>
          <w:b/>
          <w:bCs/>
          <w:color w:val="000000"/>
          <w:sz w:val="24"/>
          <w:szCs w:val="24"/>
          <w:lang w:val="en-US"/>
        </w:rPr>
      </w:pP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Exception</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A,B,Exception</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Compilation fails because of an error in line 20.</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Compilation fails because of an error in line 14.</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A NullPointerException is thrown at runtime.</w:t>
      </w:r>
    </w:p>
    <w:p w:rsidR="00132584" w:rsidRDefault="00132584" w:rsidP="00132584">
      <w:pPr>
        <w:autoSpaceDE w:val="0"/>
        <w:autoSpaceDN w:val="0"/>
        <w:adjustRightInd w:val="0"/>
        <w:spacing w:after="0" w:line="240" w:lineRule="auto"/>
        <w:rPr>
          <w:rFonts w:ascii="Arial" w:hAnsi="Arial" w:cs="Arial"/>
          <w:b/>
          <w:bCs/>
          <w:color w:val="000000"/>
          <w:sz w:val="24"/>
          <w:szCs w:val="24"/>
          <w:lang w:val="en-US"/>
        </w:rPr>
      </w:pPr>
    </w:p>
    <w:p w:rsidR="00132584" w:rsidRDefault="00132584" w:rsidP="0013258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D</w:t>
      </w:r>
    </w:p>
    <w:p w:rsidR="00132584" w:rsidRDefault="00132584" w:rsidP="00132584">
      <w:pPr>
        <w:rPr>
          <w:rFonts w:ascii="Arial" w:hAnsi="Arial" w:cs="Arial"/>
          <w:b/>
          <w:bCs/>
          <w:color w:val="000000"/>
          <w:sz w:val="24"/>
          <w:szCs w:val="24"/>
          <w:lang w:val="en-US"/>
        </w:rPr>
      </w:pPr>
      <w:r>
        <w:rPr>
          <w:rFonts w:ascii="Arial" w:hAnsi="Arial" w:cs="Arial"/>
          <w:b/>
          <w:bCs/>
          <w:color w:val="000000"/>
          <w:sz w:val="24"/>
          <w:szCs w:val="24"/>
          <w:lang w:val="en-US"/>
        </w:rPr>
        <w:lastRenderedPageBreak/>
        <w:t>Explanation:</w:t>
      </w:r>
    </w:p>
    <w:p w:rsidR="00122238" w:rsidRPr="00122238" w:rsidRDefault="00122238" w:rsidP="00122238">
      <w:pPr>
        <w:autoSpaceDE w:val="0"/>
        <w:autoSpaceDN w:val="0"/>
        <w:adjustRightInd w:val="0"/>
        <w:spacing w:after="0" w:line="240" w:lineRule="auto"/>
        <w:ind w:firstLine="1"/>
        <w:rPr>
          <w:rFonts w:ascii="Segoe UI" w:hAnsi="Segoe UI" w:cs="Segoe UI"/>
          <w:sz w:val="18"/>
          <w:szCs w:val="18"/>
          <w:lang w:val="en-US"/>
        </w:rPr>
      </w:pPr>
      <w:r>
        <w:rPr>
          <w:lang w:val="en-US"/>
        </w:rPr>
        <w:t>Here compilation fails bcz,</w:t>
      </w:r>
      <w:r w:rsidRPr="00122238">
        <w:rPr>
          <w:rFonts w:ascii="Segoe UI" w:hAnsi="Segoe UI" w:cs="Segoe UI"/>
          <w:sz w:val="18"/>
          <w:szCs w:val="18"/>
          <w:lang w:val="en-US"/>
        </w:rPr>
        <w:t xml:space="preserve"> </w:t>
      </w:r>
      <w:r>
        <w:rPr>
          <w:rFonts w:ascii="Segoe UI" w:hAnsi="Segoe UI" w:cs="Segoe UI"/>
          <w:sz w:val="18"/>
          <w:szCs w:val="18"/>
          <w:lang w:val="en-US"/>
        </w:rPr>
        <w:t>IOException cannot be resolved  to a type.</w:t>
      </w:r>
    </w:p>
    <w:p w:rsidR="00132584" w:rsidRDefault="00132584" w:rsidP="00132584">
      <w:pPr>
        <w:rPr>
          <w:rFonts w:ascii="Arial" w:hAnsi="Arial" w:cs="Arial"/>
          <w:b/>
          <w:bCs/>
          <w:color w:val="000000"/>
          <w:sz w:val="24"/>
          <w:szCs w:val="24"/>
          <w:lang w:val="en-US"/>
        </w:rPr>
      </w:pPr>
    </w:p>
    <w:p w:rsidR="00132584" w:rsidRDefault="00132584" w:rsidP="0013258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261</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class Employee {</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String name; double baseSalary;</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Employee(String name, double baseSalary) {</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this.name = name;</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this.baseSalary = baseSalary;</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9. }</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public class SalesPerson extends Employee {</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double commission;</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public SalesPerson(String name, double baseSalary, double commission) {</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 insert code here</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two code fragments, inserted independently at line 13, will compile? (Choose two.)</w:t>
      </w:r>
    </w:p>
    <w:p w:rsidR="00132584" w:rsidRDefault="00132584" w:rsidP="00132584">
      <w:pPr>
        <w:autoSpaceDE w:val="0"/>
        <w:autoSpaceDN w:val="0"/>
        <w:adjustRightInd w:val="0"/>
        <w:spacing w:after="0" w:line="240" w:lineRule="auto"/>
        <w:rPr>
          <w:rFonts w:ascii="Arial" w:hAnsi="Arial" w:cs="Arial"/>
          <w:b/>
          <w:bCs/>
          <w:color w:val="000000"/>
          <w:sz w:val="24"/>
          <w:szCs w:val="24"/>
          <w:lang w:val="en-US"/>
        </w:rPr>
      </w:pP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super(name, baseSalary);</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this.commission = commission;</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super();</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this.commission = commission;</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this.commission = commission;</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super();</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super(name, baseSalary);</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this.commission = commission;</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this.commission = commission;</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super(name, baseSalary);</w:t>
      </w:r>
    </w:p>
    <w:p w:rsidR="00132584" w:rsidRDefault="00132584" w:rsidP="0013258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G. </w:t>
      </w:r>
      <w:r>
        <w:rPr>
          <w:rFonts w:ascii="Arial" w:hAnsi="Arial" w:cs="Arial"/>
          <w:color w:val="000000"/>
          <w:sz w:val="24"/>
          <w:szCs w:val="24"/>
          <w:lang w:val="en-US"/>
        </w:rPr>
        <w:t>super(name, baseSalary, commission);</w:t>
      </w:r>
    </w:p>
    <w:p w:rsidR="00132584" w:rsidRDefault="00132584" w:rsidP="00132584">
      <w:pPr>
        <w:autoSpaceDE w:val="0"/>
        <w:autoSpaceDN w:val="0"/>
        <w:adjustRightInd w:val="0"/>
        <w:spacing w:after="0" w:line="240" w:lineRule="auto"/>
        <w:rPr>
          <w:rFonts w:ascii="Arial" w:hAnsi="Arial" w:cs="Arial"/>
          <w:b/>
          <w:bCs/>
          <w:color w:val="000000"/>
          <w:sz w:val="24"/>
          <w:szCs w:val="24"/>
          <w:lang w:val="en-US"/>
        </w:rPr>
      </w:pPr>
    </w:p>
    <w:p w:rsidR="00132584" w:rsidRDefault="00132584" w:rsidP="0013258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A,E</w:t>
      </w:r>
    </w:p>
    <w:p w:rsidR="00132584" w:rsidRDefault="00132584" w:rsidP="00132584">
      <w:pPr>
        <w:rPr>
          <w:rFonts w:ascii="Arial" w:hAnsi="Arial" w:cs="Arial"/>
          <w:b/>
          <w:bCs/>
          <w:color w:val="000000"/>
          <w:sz w:val="24"/>
          <w:szCs w:val="24"/>
          <w:lang w:val="en-US"/>
        </w:rPr>
      </w:pPr>
      <w:r>
        <w:rPr>
          <w:rFonts w:ascii="Arial" w:hAnsi="Arial" w:cs="Arial"/>
          <w:b/>
          <w:bCs/>
          <w:color w:val="000000"/>
          <w:sz w:val="24"/>
          <w:szCs w:val="24"/>
          <w:lang w:val="en-US"/>
        </w:rPr>
        <w:t>Explanation:</w:t>
      </w:r>
    </w:p>
    <w:p w:rsidR="0085728F" w:rsidRDefault="0085728F" w:rsidP="0085728F">
      <w:pPr>
        <w:rPr>
          <w:lang w:val="en-US"/>
        </w:rPr>
      </w:pPr>
      <w:r>
        <w:rPr>
          <w:lang w:val="en-US"/>
        </w:rPr>
        <w:t xml:space="preserve">Here in this program the super class is extended by the sub class so,we need to declare the variables of the super class indirectly  in the sub class.Here by using the super () method , we are able to declare the variables  for the </w:t>
      </w:r>
      <w:r w:rsidR="00963EEC">
        <w:rPr>
          <w:lang w:val="en-US"/>
        </w:rPr>
        <w:t>sub calss.Then we can able to get the output for this class.</w:t>
      </w:r>
    </w:p>
    <w:p w:rsidR="00C008B6" w:rsidRDefault="00C008B6" w:rsidP="00C008B6">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260</w:t>
      </w:r>
    </w:p>
    <w:p w:rsidR="00C008B6" w:rsidRDefault="00C008B6" w:rsidP="00C008B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C008B6" w:rsidRDefault="00C008B6" w:rsidP="00C008B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public class SuperCalc {</w:t>
      </w:r>
    </w:p>
    <w:p w:rsidR="00C008B6" w:rsidRDefault="00C008B6" w:rsidP="00C008B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protected static int multiply(int a, int b) { return a * b;}</w:t>
      </w:r>
    </w:p>
    <w:p w:rsidR="00C008B6" w:rsidRDefault="00C008B6" w:rsidP="00C008B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w:t>
      </w:r>
    </w:p>
    <w:p w:rsidR="00C008B6" w:rsidRDefault="00C008B6" w:rsidP="00C008B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and:</w:t>
      </w:r>
    </w:p>
    <w:p w:rsidR="00C008B6" w:rsidRDefault="00C008B6" w:rsidP="00C008B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20. public class SubCalc extends SuperCalc{</w:t>
      </w:r>
    </w:p>
    <w:p w:rsidR="00C008B6" w:rsidRDefault="00C008B6" w:rsidP="00C008B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lastRenderedPageBreak/>
        <w:t>21. public static int multiply(int a, int b) {</w:t>
      </w:r>
    </w:p>
    <w:p w:rsidR="00C008B6" w:rsidRDefault="00C008B6" w:rsidP="00C008B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22. int c = super.multiply(a, b);</w:t>
      </w:r>
    </w:p>
    <w:p w:rsidR="00C008B6" w:rsidRDefault="00C008B6" w:rsidP="00C008B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23. return c;</w:t>
      </w:r>
    </w:p>
    <w:p w:rsidR="00C008B6" w:rsidRDefault="00C008B6" w:rsidP="00C008B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24. }</w:t>
      </w:r>
    </w:p>
    <w:p w:rsidR="00C008B6" w:rsidRDefault="00C008B6" w:rsidP="00C008B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25. }</w:t>
      </w:r>
    </w:p>
    <w:p w:rsidR="00C008B6" w:rsidRDefault="00C008B6" w:rsidP="00C008B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and:</w:t>
      </w:r>
    </w:p>
    <w:p w:rsidR="00C008B6" w:rsidRDefault="00C008B6" w:rsidP="00C008B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30. SubCalc sc = new SubCalc ();</w:t>
      </w:r>
    </w:p>
    <w:p w:rsidR="00C008B6" w:rsidRDefault="00C008B6" w:rsidP="00C008B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31. System.out.println(sc.multiply(3,4));</w:t>
      </w:r>
    </w:p>
    <w:p w:rsidR="00C008B6" w:rsidRDefault="00C008B6" w:rsidP="00C008B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32. System.out.println(SubCalc.multiply(2,2));</w:t>
      </w:r>
    </w:p>
    <w:p w:rsidR="00C008B6" w:rsidRDefault="00C008B6" w:rsidP="00C008B6">
      <w:pPr>
        <w:autoSpaceDE w:val="0"/>
        <w:autoSpaceDN w:val="0"/>
        <w:adjustRightInd w:val="0"/>
        <w:spacing w:after="0" w:line="240" w:lineRule="auto"/>
        <w:rPr>
          <w:rFonts w:ascii="Arial" w:hAnsi="Arial" w:cs="Arial"/>
          <w:color w:val="000000"/>
          <w:sz w:val="24"/>
          <w:szCs w:val="24"/>
          <w:lang w:val="en-US"/>
        </w:rPr>
      </w:pPr>
    </w:p>
    <w:p w:rsidR="00C008B6" w:rsidRDefault="00C008B6" w:rsidP="00C008B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C008B6" w:rsidRDefault="00C008B6" w:rsidP="00C008B6">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12</w:t>
      </w:r>
    </w:p>
    <w:p w:rsidR="00C008B6" w:rsidRDefault="00C008B6" w:rsidP="00C008B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w:t>
      </w:r>
    </w:p>
    <w:p w:rsidR="00C008B6" w:rsidRDefault="00C008B6" w:rsidP="00C008B6">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The code runs with no output.</w:t>
      </w:r>
    </w:p>
    <w:p w:rsidR="00C008B6" w:rsidRDefault="00C008B6" w:rsidP="00C008B6">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An exception is thrown at runtime.</w:t>
      </w:r>
    </w:p>
    <w:p w:rsidR="00C008B6" w:rsidRDefault="00C008B6" w:rsidP="00C008B6">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Compilation fails because of an error in line 21.</w:t>
      </w:r>
    </w:p>
    <w:p w:rsidR="00C008B6" w:rsidRDefault="00C008B6" w:rsidP="00C008B6">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Compilation fails because of an error in line 22.</w:t>
      </w:r>
    </w:p>
    <w:p w:rsidR="00C008B6" w:rsidRDefault="00C008B6" w:rsidP="00C008B6">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Compilation fails because of an error in line 31.</w:t>
      </w:r>
    </w:p>
    <w:p w:rsidR="00C008B6" w:rsidRDefault="00C008B6" w:rsidP="00C008B6">
      <w:pPr>
        <w:autoSpaceDE w:val="0"/>
        <w:autoSpaceDN w:val="0"/>
        <w:adjustRightInd w:val="0"/>
        <w:spacing w:after="0" w:line="240" w:lineRule="auto"/>
        <w:rPr>
          <w:rFonts w:ascii="Arial" w:hAnsi="Arial" w:cs="Arial"/>
          <w:b/>
          <w:bCs/>
          <w:color w:val="000000"/>
          <w:sz w:val="24"/>
          <w:szCs w:val="24"/>
          <w:lang w:val="en-US"/>
        </w:rPr>
      </w:pPr>
    </w:p>
    <w:p w:rsidR="00C008B6" w:rsidRDefault="00C008B6" w:rsidP="00C008B6">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E</w:t>
      </w:r>
    </w:p>
    <w:p w:rsidR="00C008B6" w:rsidRDefault="00C008B6" w:rsidP="00C008B6">
      <w:pPr>
        <w:rPr>
          <w:rFonts w:ascii="Arial" w:hAnsi="Arial" w:cs="Arial"/>
          <w:b/>
          <w:bCs/>
          <w:color w:val="000000"/>
          <w:sz w:val="24"/>
          <w:szCs w:val="24"/>
          <w:lang w:val="en-US"/>
        </w:rPr>
      </w:pPr>
      <w:r>
        <w:rPr>
          <w:rFonts w:ascii="Arial" w:hAnsi="Arial" w:cs="Arial"/>
          <w:b/>
          <w:bCs/>
          <w:color w:val="000000"/>
          <w:sz w:val="24"/>
          <w:szCs w:val="24"/>
          <w:lang w:val="en-US"/>
        </w:rPr>
        <w:t>Explanation:</w:t>
      </w:r>
    </w:p>
    <w:p w:rsidR="00C008B6" w:rsidRDefault="00C008B6" w:rsidP="00C008B6">
      <w:pPr>
        <w:rPr>
          <w:rFonts w:ascii="Segoe UI" w:hAnsi="Segoe UI" w:cs="Segoe UI"/>
          <w:sz w:val="18"/>
          <w:szCs w:val="18"/>
          <w:lang w:val="en-US"/>
        </w:rPr>
      </w:pPr>
      <w:r>
        <w:rPr>
          <w:rFonts w:ascii="Arial" w:hAnsi="Arial" w:cs="Arial"/>
          <w:b/>
          <w:bCs/>
          <w:color w:val="000000"/>
          <w:sz w:val="24"/>
          <w:szCs w:val="24"/>
          <w:lang w:val="en-US"/>
        </w:rPr>
        <w:tab/>
      </w:r>
      <w:r w:rsidR="000C1939">
        <w:rPr>
          <w:rFonts w:ascii="Segoe UI" w:hAnsi="Segoe UI" w:cs="Segoe UI"/>
          <w:sz w:val="18"/>
          <w:szCs w:val="18"/>
          <w:lang w:val="en-US"/>
        </w:rPr>
        <w:t>We cannot use super in a static context.</w:t>
      </w:r>
    </w:p>
    <w:p w:rsidR="000C1939" w:rsidRDefault="000C1939" w:rsidP="00C008B6">
      <w:pPr>
        <w:rPr>
          <w:rFonts w:ascii="Segoe UI" w:hAnsi="Segoe UI" w:cs="Segoe UI"/>
          <w:sz w:val="18"/>
          <w:szCs w:val="18"/>
          <w:lang w:val="en-US"/>
        </w:rPr>
      </w:pPr>
    </w:p>
    <w:p w:rsidR="000C1939" w:rsidRDefault="000C1939" w:rsidP="000C1939">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259</w:t>
      </w:r>
    </w:p>
    <w:p w:rsidR="000C1939" w:rsidRDefault="000C1939" w:rsidP="000C193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0C1939" w:rsidRDefault="000C1939" w:rsidP="000C193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class Mammal { }</w:t>
      </w:r>
    </w:p>
    <w:p w:rsidR="000C1939" w:rsidRDefault="000C1939" w:rsidP="000C193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w:t>
      </w:r>
    </w:p>
    <w:p w:rsidR="000C1939" w:rsidRDefault="000C1939" w:rsidP="000C193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class Raccoon extends Mammal {</w:t>
      </w:r>
    </w:p>
    <w:p w:rsidR="000C1939" w:rsidRDefault="000C1939" w:rsidP="000C193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Mammal m = new Mammal();</w:t>
      </w:r>
    </w:p>
    <w:p w:rsidR="000C1939" w:rsidRDefault="000C1939" w:rsidP="000C1939">
      <w:pPr>
        <w:autoSpaceDE w:val="0"/>
        <w:autoSpaceDN w:val="0"/>
        <w:adjustRightInd w:val="0"/>
        <w:spacing w:after="0" w:line="240" w:lineRule="auto"/>
        <w:rPr>
          <w:rFonts w:ascii="Arial" w:hAnsi="Arial" w:cs="Arial"/>
          <w:color w:val="000000"/>
          <w:sz w:val="24"/>
          <w:szCs w:val="24"/>
          <w:lang w:val="en-US"/>
        </w:rPr>
      </w:pPr>
    </w:p>
    <w:p w:rsidR="000C1939" w:rsidRDefault="000C1939" w:rsidP="000C193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w:t>
      </w:r>
    </w:p>
    <w:p w:rsidR="000C1939" w:rsidRDefault="000C1939" w:rsidP="000C193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w:t>
      </w:r>
    </w:p>
    <w:p w:rsidR="00111E7E" w:rsidRDefault="000C1939" w:rsidP="000C193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class BabyRaccoon extends Mammal { }</w:t>
      </w:r>
    </w:p>
    <w:p w:rsidR="00111E7E" w:rsidRDefault="00111E7E" w:rsidP="000C1939">
      <w:pPr>
        <w:autoSpaceDE w:val="0"/>
        <w:autoSpaceDN w:val="0"/>
        <w:adjustRightInd w:val="0"/>
        <w:spacing w:after="0" w:line="240" w:lineRule="auto"/>
        <w:rPr>
          <w:rFonts w:ascii="Arial" w:hAnsi="Arial" w:cs="Arial"/>
          <w:color w:val="000000"/>
          <w:sz w:val="24"/>
          <w:szCs w:val="24"/>
          <w:lang w:val="en-US"/>
        </w:rPr>
      </w:pPr>
    </w:p>
    <w:p w:rsidR="000C1939" w:rsidRDefault="000C1939" w:rsidP="000C193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Which four statements are true? (Choose four.)</w:t>
      </w:r>
    </w:p>
    <w:p w:rsidR="00111E7E" w:rsidRDefault="00111E7E" w:rsidP="000C1939">
      <w:pPr>
        <w:autoSpaceDE w:val="0"/>
        <w:autoSpaceDN w:val="0"/>
        <w:adjustRightInd w:val="0"/>
        <w:spacing w:after="0" w:line="240" w:lineRule="auto"/>
        <w:rPr>
          <w:rFonts w:ascii="Arial" w:hAnsi="Arial" w:cs="Arial"/>
          <w:b/>
          <w:bCs/>
          <w:color w:val="000000"/>
          <w:sz w:val="24"/>
          <w:szCs w:val="24"/>
          <w:lang w:val="en-US"/>
        </w:rPr>
      </w:pPr>
    </w:p>
    <w:p w:rsidR="000C1939" w:rsidRDefault="000C1939" w:rsidP="000C193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Raccoon is-a Mammal.</w:t>
      </w:r>
    </w:p>
    <w:p w:rsidR="000C1939" w:rsidRDefault="000C1939" w:rsidP="000C193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Raccoon has-a Mammal.</w:t>
      </w:r>
    </w:p>
    <w:p w:rsidR="000C1939" w:rsidRDefault="000C1939" w:rsidP="000C193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BabyRaccoon is-a Mammal.</w:t>
      </w:r>
    </w:p>
    <w:p w:rsidR="000C1939" w:rsidRDefault="000C1939" w:rsidP="000C193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BabyRaccoon is-a Raccoon.</w:t>
      </w:r>
    </w:p>
    <w:p w:rsidR="000C1939" w:rsidRDefault="000C1939" w:rsidP="000C193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BabyRaccoon has-a Mammal.</w:t>
      </w:r>
    </w:p>
    <w:p w:rsidR="000C1939" w:rsidRDefault="000C1939" w:rsidP="000C193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BabyRaccoon is-a BabyRaccoon.</w:t>
      </w:r>
    </w:p>
    <w:p w:rsidR="00111E7E" w:rsidRDefault="00111E7E" w:rsidP="000C1939">
      <w:pPr>
        <w:autoSpaceDE w:val="0"/>
        <w:autoSpaceDN w:val="0"/>
        <w:adjustRightInd w:val="0"/>
        <w:spacing w:after="0" w:line="240" w:lineRule="auto"/>
        <w:rPr>
          <w:rFonts w:ascii="Arial" w:hAnsi="Arial" w:cs="Arial"/>
          <w:b/>
          <w:bCs/>
          <w:color w:val="000000"/>
          <w:sz w:val="24"/>
          <w:szCs w:val="24"/>
          <w:lang w:val="en-US"/>
        </w:rPr>
      </w:pPr>
    </w:p>
    <w:p w:rsidR="000C1939" w:rsidRDefault="000C1939" w:rsidP="000C1939">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A,B,C,F</w:t>
      </w:r>
    </w:p>
    <w:p w:rsidR="000C1939" w:rsidRDefault="000C1939" w:rsidP="000C1939">
      <w:pPr>
        <w:rPr>
          <w:rFonts w:ascii="Arial" w:hAnsi="Arial" w:cs="Arial"/>
          <w:b/>
          <w:bCs/>
          <w:color w:val="000000"/>
          <w:sz w:val="24"/>
          <w:szCs w:val="24"/>
          <w:lang w:val="en-US"/>
        </w:rPr>
      </w:pPr>
      <w:r>
        <w:rPr>
          <w:rFonts w:ascii="Arial" w:hAnsi="Arial" w:cs="Arial"/>
          <w:b/>
          <w:bCs/>
          <w:color w:val="000000"/>
          <w:sz w:val="24"/>
          <w:szCs w:val="24"/>
          <w:lang w:val="en-US"/>
        </w:rPr>
        <w:t>Explanation:</w:t>
      </w:r>
    </w:p>
    <w:p w:rsidR="00111E7E" w:rsidRDefault="00111E7E" w:rsidP="000C1939">
      <w:pPr>
        <w:rPr>
          <w:rFonts w:ascii="Arial" w:hAnsi="Arial" w:cs="Arial"/>
          <w:b/>
          <w:bCs/>
          <w:color w:val="000000"/>
          <w:sz w:val="24"/>
          <w:szCs w:val="24"/>
          <w:lang w:val="en-US"/>
        </w:rPr>
      </w:pPr>
    </w:p>
    <w:p w:rsidR="00111E7E" w:rsidRDefault="00111E7E" w:rsidP="00111E7E">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lastRenderedPageBreak/>
        <w:t>QUESTION NO: 258</w:t>
      </w:r>
    </w:p>
    <w:p w:rsidR="00111E7E" w:rsidRDefault="00111E7E" w:rsidP="00111E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CA1CB5" w:rsidRDefault="00111E7E" w:rsidP="00111E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11. abstract class Vehicle </w:t>
      </w:r>
    </w:p>
    <w:p w:rsidR="00CA1CB5" w:rsidRDefault="00CA1CB5" w:rsidP="00111E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r w:rsidR="00111E7E">
        <w:rPr>
          <w:rFonts w:ascii="Arial" w:hAnsi="Arial" w:cs="Arial"/>
          <w:sz w:val="24"/>
          <w:szCs w:val="24"/>
          <w:lang w:val="en-US"/>
        </w:rPr>
        <w:t>{</w:t>
      </w:r>
    </w:p>
    <w:p w:rsidR="00CA1CB5" w:rsidRDefault="00CA1CB5" w:rsidP="00111E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r w:rsidR="00111E7E">
        <w:rPr>
          <w:rFonts w:ascii="Arial" w:hAnsi="Arial" w:cs="Arial"/>
          <w:sz w:val="24"/>
          <w:szCs w:val="24"/>
          <w:lang w:val="en-US"/>
        </w:rPr>
        <w:t xml:space="preserve"> public int speed()</w:t>
      </w:r>
    </w:p>
    <w:p w:rsidR="00CA1CB5" w:rsidRDefault="00CA1CB5" w:rsidP="00111E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r w:rsidR="00111E7E">
        <w:rPr>
          <w:rFonts w:ascii="Arial" w:hAnsi="Arial" w:cs="Arial"/>
          <w:sz w:val="24"/>
          <w:szCs w:val="24"/>
          <w:lang w:val="en-US"/>
        </w:rPr>
        <w:t xml:space="preserve"> {</w:t>
      </w:r>
    </w:p>
    <w:p w:rsidR="00CA1CB5" w:rsidRDefault="00CA1CB5" w:rsidP="00111E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r w:rsidR="00111E7E">
        <w:rPr>
          <w:rFonts w:ascii="Arial" w:hAnsi="Arial" w:cs="Arial"/>
          <w:sz w:val="24"/>
          <w:szCs w:val="24"/>
          <w:lang w:val="en-US"/>
        </w:rPr>
        <w:t xml:space="preserve"> return 0;</w:t>
      </w:r>
    </w:p>
    <w:p w:rsidR="00111E7E" w:rsidRDefault="00CA1CB5" w:rsidP="00111E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r w:rsidR="00111E7E">
        <w:rPr>
          <w:rFonts w:ascii="Arial" w:hAnsi="Arial" w:cs="Arial"/>
          <w:sz w:val="24"/>
          <w:szCs w:val="24"/>
          <w:lang w:val="en-US"/>
        </w:rPr>
        <w:t xml:space="preserve"> }</w:t>
      </w:r>
    </w:p>
    <w:p w:rsidR="00CA1CB5" w:rsidRDefault="00CA1CB5" w:rsidP="00111E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p>
    <w:p w:rsidR="00CA1CB5" w:rsidRDefault="00111E7E" w:rsidP="00111E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12. </w:t>
      </w:r>
      <w:r w:rsidR="00CA1CB5">
        <w:rPr>
          <w:rFonts w:ascii="Arial" w:hAnsi="Arial" w:cs="Arial"/>
          <w:sz w:val="24"/>
          <w:szCs w:val="24"/>
          <w:lang w:val="en-US"/>
        </w:rPr>
        <w:t xml:space="preserve">      </w:t>
      </w:r>
      <w:r>
        <w:rPr>
          <w:rFonts w:ascii="Arial" w:hAnsi="Arial" w:cs="Arial"/>
          <w:sz w:val="24"/>
          <w:szCs w:val="24"/>
          <w:lang w:val="en-US"/>
        </w:rPr>
        <w:t>class Car extends Vehicle</w:t>
      </w:r>
    </w:p>
    <w:p w:rsidR="00CA1CB5" w:rsidRDefault="00CA1CB5" w:rsidP="00111E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r w:rsidR="00111E7E">
        <w:rPr>
          <w:rFonts w:ascii="Arial" w:hAnsi="Arial" w:cs="Arial"/>
          <w:sz w:val="24"/>
          <w:szCs w:val="24"/>
          <w:lang w:val="en-US"/>
        </w:rPr>
        <w:t xml:space="preserve"> {</w:t>
      </w:r>
    </w:p>
    <w:p w:rsidR="00CA1CB5" w:rsidRDefault="00111E7E" w:rsidP="00111E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r w:rsidR="00CA1CB5">
        <w:rPr>
          <w:rFonts w:ascii="Arial" w:hAnsi="Arial" w:cs="Arial"/>
          <w:sz w:val="24"/>
          <w:szCs w:val="24"/>
          <w:lang w:val="en-US"/>
        </w:rPr>
        <w:t xml:space="preserve">              </w:t>
      </w:r>
      <w:r>
        <w:rPr>
          <w:rFonts w:ascii="Arial" w:hAnsi="Arial" w:cs="Arial"/>
          <w:sz w:val="24"/>
          <w:szCs w:val="24"/>
          <w:lang w:val="en-US"/>
        </w:rPr>
        <w:t xml:space="preserve">public int speed() </w:t>
      </w:r>
    </w:p>
    <w:p w:rsidR="00CA1CB5" w:rsidRDefault="00CA1CB5" w:rsidP="00111E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r w:rsidR="00111E7E">
        <w:rPr>
          <w:rFonts w:ascii="Arial" w:hAnsi="Arial" w:cs="Arial"/>
          <w:sz w:val="24"/>
          <w:szCs w:val="24"/>
          <w:lang w:val="en-US"/>
        </w:rPr>
        <w:t>{</w:t>
      </w:r>
    </w:p>
    <w:p w:rsidR="00CA1CB5" w:rsidRDefault="00CA1CB5" w:rsidP="00111E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r w:rsidR="00111E7E">
        <w:rPr>
          <w:rFonts w:ascii="Arial" w:hAnsi="Arial" w:cs="Arial"/>
          <w:sz w:val="24"/>
          <w:szCs w:val="24"/>
          <w:lang w:val="en-US"/>
        </w:rPr>
        <w:t xml:space="preserve"> return 60;</w:t>
      </w:r>
    </w:p>
    <w:p w:rsidR="00111E7E" w:rsidRDefault="00111E7E" w:rsidP="00111E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r w:rsidR="00CA1CB5">
        <w:rPr>
          <w:rFonts w:ascii="Arial" w:hAnsi="Arial" w:cs="Arial"/>
          <w:sz w:val="24"/>
          <w:szCs w:val="24"/>
          <w:lang w:val="en-US"/>
        </w:rPr>
        <w:t xml:space="preserve">              </w:t>
      </w:r>
      <w:r>
        <w:rPr>
          <w:rFonts w:ascii="Arial" w:hAnsi="Arial" w:cs="Arial"/>
          <w:sz w:val="24"/>
          <w:szCs w:val="24"/>
          <w:lang w:val="en-US"/>
        </w:rPr>
        <w:t>}</w:t>
      </w:r>
    </w:p>
    <w:p w:rsidR="00CA1CB5" w:rsidRDefault="00CA1CB5" w:rsidP="00111E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 </w:t>
      </w:r>
    </w:p>
    <w:p w:rsidR="00CA1CB5" w:rsidRDefault="00111E7E" w:rsidP="00111E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13. </w:t>
      </w:r>
      <w:r w:rsidR="00CA1CB5">
        <w:rPr>
          <w:rFonts w:ascii="Arial" w:hAnsi="Arial" w:cs="Arial"/>
          <w:sz w:val="24"/>
          <w:szCs w:val="24"/>
          <w:lang w:val="en-US"/>
        </w:rPr>
        <w:t xml:space="preserve">     </w:t>
      </w:r>
      <w:r>
        <w:rPr>
          <w:rFonts w:ascii="Arial" w:hAnsi="Arial" w:cs="Arial"/>
          <w:sz w:val="24"/>
          <w:szCs w:val="24"/>
          <w:lang w:val="en-US"/>
        </w:rPr>
        <w:t>class RaceCar extends Car</w:t>
      </w:r>
    </w:p>
    <w:p w:rsidR="00CA1CB5" w:rsidRDefault="00CA1CB5" w:rsidP="00111E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r w:rsidR="00111E7E">
        <w:rPr>
          <w:rFonts w:ascii="Arial" w:hAnsi="Arial" w:cs="Arial"/>
          <w:sz w:val="24"/>
          <w:szCs w:val="24"/>
          <w:lang w:val="en-US"/>
        </w:rPr>
        <w:t xml:space="preserve"> {</w:t>
      </w:r>
    </w:p>
    <w:p w:rsidR="00CA1CB5" w:rsidRDefault="00CA1CB5" w:rsidP="00111E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r w:rsidR="00111E7E">
        <w:rPr>
          <w:rFonts w:ascii="Arial" w:hAnsi="Arial" w:cs="Arial"/>
          <w:sz w:val="24"/>
          <w:szCs w:val="24"/>
          <w:lang w:val="en-US"/>
        </w:rPr>
        <w:t xml:space="preserve"> public int speed()</w:t>
      </w:r>
    </w:p>
    <w:p w:rsidR="00CA1CB5" w:rsidRDefault="00CA1CB5" w:rsidP="00111E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r w:rsidR="00111E7E">
        <w:rPr>
          <w:rFonts w:ascii="Arial" w:hAnsi="Arial" w:cs="Arial"/>
          <w:sz w:val="24"/>
          <w:szCs w:val="24"/>
          <w:lang w:val="en-US"/>
        </w:rPr>
        <w:t xml:space="preserve"> {</w:t>
      </w:r>
    </w:p>
    <w:p w:rsidR="00CA1CB5" w:rsidRDefault="00111E7E" w:rsidP="00111E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r w:rsidR="00CA1CB5">
        <w:rPr>
          <w:rFonts w:ascii="Arial" w:hAnsi="Arial" w:cs="Arial"/>
          <w:sz w:val="24"/>
          <w:szCs w:val="24"/>
          <w:lang w:val="en-US"/>
        </w:rPr>
        <w:t xml:space="preserve">                        r</w:t>
      </w:r>
      <w:r>
        <w:rPr>
          <w:rFonts w:ascii="Arial" w:hAnsi="Arial" w:cs="Arial"/>
          <w:sz w:val="24"/>
          <w:szCs w:val="24"/>
          <w:lang w:val="en-US"/>
        </w:rPr>
        <w:t xml:space="preserve">eturn 150; </w:t>
      </w:r>
    </w:p>
    <w:p w:rsidR="00111E7E" w:rsidRDefault="00CA1CB5" w:rsidP="00111E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r w:rsidR="00111E7E">
        <w:rPr>
          <w:rFonts w:ascii="Arial" w:hAnsi="Arial" w:cs="Arial"/>
          <w:sz w:val="24"/>
          <w:szCs w:val="24"/>
          <w:lang w:val="en-US"/>
        </w:rPr>
        <w:t>} ...</w:t>
      </w:r>
    </w:p>
    <w:p w:rsidR="00CA1CB5" w:rsidRDefault="00CA1CB5" w:rsidP="00111E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p>
    <w:p w:rsidR="00111E7E" w:rsidRDefault="00111E7E" w:rsidP="00111E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21. </w:t>
      </w:r>
      <w:r w:rsidR="00CA1CB5">
        <w:rPr>
          <w:rFonts w:ascii="Arial" w:hAnsi="Arial" w:cs="Arial"/>
          <w:sz w:val="24"/>
          <w:szCs w:val="24"/>
          <w:lang w:val="en-US"/>
        </w:rPr>
        <w:t xml:space="preserve">          </w:t>
      </w:r>
      <w:r>
        <w:rPr>
          <w:rFonts w:ascii="Arial" w:hAnsi="Arial" w:cs="Arial"/>
          <w:sz w:val="24"/>
          <w:szCs w:val="24"/>
          <w:lang w:val="en-US"/>
        </w:rPr>
        <w:t>RaceCar racer = new RaceCar();</w:t>
      </w:r>
    </w:p>
    <w:p w:rsidR="00111E7E" w:rsidRDefault="00111E7E" w:rsidP="00111E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22.</w:t>
      </w:r>
      <w:r w:rsidR="00CA1CB5">
        <w:rPr>
          <w:rFonts w:ascii="Arial" w:hAnsi="Arial" w:cs="Arial"/>
          <w:sz w:val="24"/>
          <w:szCs w:val="24"/>
          <w:lang w:val="en-US"/>
        </w:rPr>
        <w:t xml:space="preserve">          </w:t>
      </w:r>
      <w:r>
        <w:rPr>
          <w:rFonts w:ascii="Arial" w:hAnsi="Arial" w:cs="Arial"/>
          <w:sz w:val="24"/>
          <w:szCs w:val="24"/>
          <w:lang w:val="en-US"/>
        </w:rPr>
        <w:t xml:space="preserve"> Car car = new RaceCar();</w:t>
      </w:r>
    </w:p>
    <w:p w:rsidR="00111E7E" w:rsidRDefault="00111E7E" w:rsidP="00111E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23. </w:t>
      </w:r>
      <w:r w:rsidR="00CA1CB5">
        <w:rPr>
          <w:rFonts w:ascii="Arial" w:hAnsi="Arial" w:cs="Arial"/>
          <w:sz w:val="24"/>
          <w:szCs w:val="24"/>
          <w:lang w:val="en-US"/>
        </w:rPr>
        <w:t xml:space="preserve">          </w:t>
      </w:r>
      <w:r>
        <w:rPr>
          <w:rFonts w:ascii="Arial" w:hAnsi="Arial" w:cs="Arial"/>
          <w:sz w:val="24"/>
          <w:szCs w:val="24"/>
          <w:lang w:val="en-US"/>
        </w:rPr>
        <w:t>Vehicle vehicle = new RaceCar();</w:t>
      </w:r>
    </w:p>
    <w:p w:rsidR="00111E7E" w:rsidRDefault="00111E7E" w:rsidP="00111E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24. </w:t>
      </w:r>
      <w:r w:rsidR="00CA1CB5">
        <w:rPr>
          <w:rFonts w:ascii="Arial" w:hAnsi="Arial" w:cs="Arial"/>
          <w:sz w:val="24"/>
          <w:szCs w:val="24"/>
          <w:lang w:val="en-US"/>
        </w:rPr>
        <w:t xml:space="preserve">           </w:t>
      </w:r>
      <w:r>
        <w:rPr>
          <w:rFonts w:ascii="Arial" w:hAnsi="Arial" w:cs="Arial"/>
          <w:sz w:val="24"/>
          <w:szCs w:val="24"/>
          <w:lang w:val="en-US"/>
        </w:rPr>
        <w:t>System.out.println(racer.speed() + ", " + car.speed()</w:t>
      </w:r>
    </w:p>
    <w:p w:rsidR="00111E7E" w:rsidRDefault="00111E7E" w:rsidP="00111E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25. </w:t>
      </w:r>
      <w:r w:rsidR="00CA1CB5">
        <w:rPr>
          <w:rFonts w:ascii="Arial" w:hAnsi="Arial" w:cs="Arial"/>
          <w:sz w:val="24"/>
          <w:szCs w:val="24"/>
          <w:lang w:val="en-US"/>
        </w:rPr>
        <w:t xml:space="preserve">         </w:t>
      </w:r>
      <w:r>
        <w:rPr>
          <w:rFonts w:ascii="Arial" w:hAnsi="Arial" w:cs="Arial"/>
          <w:sz w:val="24"/>
          <w:szCs w:val="24"/>
          <w:lang w:val="en-US"/>
        </w:rPr>
        <w:t>+ ", " + vehicle.speed());</w:t>
      </w:r>
    </w:p>
    <w:p w:rsidR="00111E7E" w:rsidRDefault="00111E7E" w:rsidP="00111E7E">
      <w:pPr>
        <w:autoSpaceDE w:val="0"/>
        <w:autoSpaceDN w:val="0"/>
        <w:adjustRightInd w:val="0"/>
        <w:spacing w:after="0" w:line="240" w:lineRule="auto"/>
        <w:rPr>
          <w:rFonts w:ascii="Arial" w:hAnsi="Arial" w:cs="Arial"/>
          <w:sz w:val="24"/>
          <w:szCs w:val="24"/>
          <w:lang w:val="en-US"/>
        </w:rPr>
      </w:pPr>
    </w:p>
    <w:p w:rsidR="00111E7E" w:rsidRDefault="00111E7E" w:rsidP="00111E7E">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What is the result?</w:t>
      </w:r>
    </w:p>
    <w:p w:rsidR="00111E7E" w:rsidRDefault="00111E7E" w:rsidP="00111E7E">
      <w:pPr>
        <w:autoSpaceDE w:val="0"/>
        <w:autoSpaceDN w:val="0"/>
        <w:adjustRightInd w:val="0"/>
        <w:spacing w:after="0" w:line="240" w:lineRule="auto"/>
        <w:rPr>
          <w:rFonts w:ascii="Arial" w:hAnsi="Arial" w:cs="Arial"/>
          <w:b/>
          <w:bCs/>
          <w:sz w:val="24"/>
          <w:szCs w:val="24"/>
          <w:lang w:val="en-US"/>
        </w:rPr>
      </w:pPr>
    </w:p>
    <w:p w:rsidR="00111E7E" w:rsidRDefault="00111E7E" w:rsidP="00111E7E">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0, 0, 0</w:t>
      </w:r>
    </w:p>
    <w:p w:rsidR="00111E7E" w:rsidRDefault="00111E7E" w:rsidP="00111E7E">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150, 60, 0</w:t>
      </w:r>
    </w:p>
    <w:p w:rsidR="00111E7E" w:rsidRDefault="00111E7E" w:rsidP="00111E7E">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Compilation fails.</w:t>
      </w:r>
    </w:p>
    <w:p w:rsidR="00111E7E" w:rsidRDefault="00111E7E" w:rsidP="00111E7E">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150, 150, 150</w:t>
      </w:r>
    </w:p>
    <w:p w:rsidR="00111E7E" w:rsidRDefault="00111E7E" w:rsidP="00111E7E">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An exception is thrown at runtime.</w:t>
      </w:r>
    </w:p>
    <w:p w:rsidR="00111E7E" w:rsidRDefault="00111E7E" w:rsidP="00111E7E">
      <w:pPr>
        <w:autoSpaceDE w:val="0"/>
        <w:autoSpaceDN w:val="0"/>
        <w:adjustRightInd w:val="0"/>
        <w:spacing w:after="0" w:line="240" w:lineRule="auto"/>
        <w:rPr>
          <w:rFonts w:ascii="Arial" w:hAnsi="Arial" w:cs="Arial"/>
          <w:b/>
          <w:bCs/>
          <w:sz w:val="24"/>
          <w:szCs w:val="24"/>
          <w:lang w:val="en-US"/>
        </w:rPr>
      </w:pPr>
    </w:p>
    <w:p w:rsidR="00111E7E" w:rsidRDefault="00111E7E" w:rsidP="00111E7E">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D</w:t>
      </w:r>
    </w:p>
    <w:p w:rsidR="00111E7E" w:rsidRDefault="00111E7E" w:rsidP="00111E7E">
      <w:pPr>
        <w:rPr>
          <w:rFonts w:ascii="Arial" w:hAnsi="Arial" w:cs="Arial"/>
          <w:b/>
          <w:bCs/>
          <w:sz w:val="24"/>
          <w:szCs w:val="24"/>
          <w:lang w:val="en-US"/>
        </w:rPr>
      </w:pPr>
      <w:r>
        <w:rPr>
          <w:rFonts w:ascii="Arial" w:hAnsi="Arial" w:cs="Arial"/>
          <w:b/>
          <w:bCs/>
          <w:sz w:val="24"/>
          <w:szCs w:val="24"/>
          <w:lang w:val="en-US"/>
        </w:rPr>
        <w:t>Explanation:</w:t>
      </w:r>
    </w:p>
    <w:p w:rsidR="00132584" w:rsidRDefault="00CA1CB5" w:rsidP="00132584">
      <w:pPr>
        <w:rPr>
          <w:rFonts w:ascii="Arial" w:hAnsi="Arial" w:cs="Arial"/>
          <w:b/>
          <w:bCs/>
          <w:color w:val="000000"/>
          <w:sz w:val="24"/>
          <w:szCs w:val="24"/>
          <w:lang w:val="en-US"/>
        </w:rPr>
      </w:pPr>
      <w:r>
        <w:rPr>
          <w:lang w:val="en-US"/>
        </w:rPr>
        <w:tab/>
        <w:t xml:space="preserve">Here we cannot extend the abstract class.So,here the Vehicle class is not extended by the class </w:t>
      </w:r>
      <w:r w:rsidR="00A37847">
        <w:rPr>
          <w:lang w:val="en-US"/>
        </w:rPr>
        <w:t>Car.And the class Car is extended by the class RaceCar.and the objects are created to the class RaceCar here.So, only the method of the RaceCar will be executed.</w:t>
      </w:r>
      <w:r w:rsidR="00132584">
        <w:rPr>
          <w:rFonts w:ascii="Arial" w:hAnsi="Arial" w:cs="Arial"/>
          <w:b/>
          <w:bCs/>
          <w:color w:val="000000"/>
          <w:sz w:val="24"/>
          <w:szCs w:val="24"/>
          <w:lang w:val="en-US"/>
        </w:rPr>
        <w:tab/>
      </w:r>
    </w:p>
    <w:p w:rsidR="00A37847" w:rsidRDefault="00A37847" w:rsidP="00132584">
      <w:pPr>
        <w:rPr>
          <w:rFonts w:ascii="Arial" w:hAnsi="Arial" w:cs="Arial"/>
          <w:b/>
          <w:bCs/>
          <w:color w:val="000000"/>
          <w:sz w:val="24"/>
          <w:szCs w:val="24"/>
          <w:lang w:val="en-US"/>
        </w:rPr>
      </w:pPr>
    </w:p>
    <w:p w:rsidR="00A37847" w:rsidRDefault="00A37847" w:rsidP="00A37847">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257</w:t>
      </w:r>
    </w:p>
    <w:p w:rsidR="00AF4FC4" w:rsidRDefault="00A37847" w:rsidP="00A3784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A company that makes Computer Assisted Design (CAD) software has, within its application,some utility classes that are used to perform 3D rendering tasks. The company's chief scientist</w:t>
      </w:r>
    </w:p>
    <w:p w:rsidR="00A37847" w:rsidRDefault="00A37847" w:rsidP="00A3784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lastRenderedPageBreak/>
        <w:t>has just improved the performance of one of the utility classes' key rendering algorithms, and has</w:t>
      </w:r>
      <w:r w:rsidR="00AF4FC4">
        <w:rPr>
          <w:rFonts w:ascii="Arial" w:hAnsi="Arial" w:cs="Arial"/>
          <w:color w:val="000000"/>
          <w:sz w:val="24"/>
          <w:szCs w:val="24"/>
          <w:lang w:val="en-US"/>
        </w:rPr>
        <w:t xml:space="preserve"> </w:t>
      </w:r>
      <w:r>
        <w:rPr>
          <w:rFonts w:ascii="Arial" w:hAnsi="Arial" w:cs="Arial"/>
          <w:color w:val="000000"/>
          <w:sz w:val="24"/>
          <w:szCs w:val="24"/>
          <w:lang w:val="en-US"/>
        </w:rPr>
        <w:t>assigned a programmer to replace the old algorithm with the new algorithm. When the</w:t>
      </w:r>
      <w:r w:rsidR="00AF4FC4">
        <w:rPr>
          <w:rFonts w:ascii="Arial" w:hAnsi="Arial" w:cs="Arial"/>
          <w:color w:val="000000"/>
          <w:sz w:val="24"/>
          <w:szCs w:val="24"/>
          <w:lang w:val="en-US"/>
        </w:rPr>
        <w:t xml:space="preserve"> </w:t>
      </w:r>
      <w:r>
        <w:rPr>
          <w:rFonts w:ascii="Arial" w:hAnsi="Arial" w:cs="Arial"/>
          <w:color w:val="000000"/>
          <w:sz w:val="24"/>
          <w:szCs w:val="24"/>
          <w:lang w:val="en-US"/>
        </w:rPr>
        <w:t>programmer begins researching the utility classes, she is happy to discover that the algorithm to</w:t>
      </w:r>
      <w:r w:rsidR="00AF4FC4">
        <w:rPr>
          <w:rFonts w:ascii="Arial" w:hAnsi="Arial" w:cs="Arial"/>
          <w:color w:val="000000"/>
          <w:sz w:val="24"/>
          <w:szCs w:val="24"/>
          <w:lang w:val="en-US"/>
        </w:rPr>
        <w:t xml:space="preserve"> </w:t>
      </w:r>
      <w:r>
        <w:rPr>
          <w:rFonts w:ascii="Arial" w:hAnsi="Arial" w:cs="Arial"/>
          <w:color w:val="000000"/>
          <w:sz w:val="24"/>
          <w:szCs w:val="24"/>
          <w:lang w:val="en-US"/>
        </w:rPr>
        <w:t>be replaced exists in only one class. The programmer reviews that class's API, and replaces the</w:t>
      </w:r>
      <w:r w:rsidR="00AF4FC4">
        <w:rPr>
          <w:rFonts w:ascii="Arial" w:hAnsi="Arial" w:cs="Arial"/>
          <w:color w:val="000000"/>
          <w:sz w:val="24"/>
          <w:szCs w:val="24"/>
          <w:lang w:val="en-US"/>
        </w:rPr>
        <w:t xml:space="preserve"> </w:t>
      </w:r>
      <w:r>
        <w:rPr>
          <w:rFonts w:ascii="Arial" w:hAnsi="Arial" w:cs="Arial"/>
          <w:color w:val="000000"/>
          <w:sz w:val="24"/>
          <w:szCs w:val="24"/>
          <w:lang w:val="en-US"/>
        </w:rPr>
        <w:t>old algorithm with the new algorithm, being careful that her changes adhere strictly to the class's</w:t>
      </w:r>
      <w:r w:rsidR="00AF4FC4">
        <w:rPr>
          <w:rFonts w:ascii="Arial" w:hAnsi="Arial" w:cs="Arial"/>
          <w:color w:val="000000"/>
          <w:sz w:val="24"/>
          <w:szCs w:val="24"/>
          <w:lang w:val="en-US"/>
        </w:rPr>
        <w:t xml:space="preserve"> </w:t>
      </w:r>
      <w:r>
        <w:rPr>
          <w:rFonts w:ascii="Arial" w:hAnsi="Arial" w:cs="Arial"/>
          <w:color w:val="000000"/>
          <w:sz w:val="24"/>
          <w:szCs w:val="24"/>
          <w:lang w:val="en-US"/>
        </w:rPr>
        <w:t>API. Once testing has begun, the programmer discovers that other classes that use the class she</w:t>
      </w:r>
      <w:r w:rsidR="00AF4FC4">
        <w:rPr>
          <w:rFonts w:ascii="Arial" w:hAnsi="Arial" w:cs="Arial"/>
          <w:color w:val="000000"/>
          <w:sz w:val="24"/>
          <w:szCs w:val="24"/>
          <w:lang w:val="en-US"/>
        </w:rPr>
        <w:t xml:space="preserve"> </w:t>
      </w:r>
      <w:r>
        <w:rPr>
          <w:rFonts w:ascii="Arial" w:hAnsi="Arial" w:cs="Arial"/>
          <w:color w:val="000000"/>
          <w:sz w:val="24"/>
          <w:szCs w:val="24"/>
          <w:lang w:val="en-US"/>
        </w:rPr>
        <w:t>changed are no longer working properly. What design flaw is most likely the cause of these new</w:t>
      </w:r>
      <w:r w:rsidR="00AF4FC4">
        <w:rPr>
          <w:rFonts w:ascii="Arial" w:hAnsi="Arial" w:cs="Arial"/>
          <w:color w:val="000000"/>
          <w:sz w:val="24"/>
          <w:szCs w:val="24"/>
          <w:lang w:val="en-US"/>
        </w:rPr>
        <w:t xml:space="preserve"> </w:t>
      </w:r>
      <w:r>
        <w:rPr>
          <w:rFonts w:ascii="Arial" w:hAnsi="Arial" w:cs="Arial"/>
          <w:color w:val="000000"/>
          <w:sz w:val="24"/>
          <w:szCs w:val="24"/>
          <w:lang w:val="en-US"/>
        </w:rPr>
        <w:t>bugs?</w:t>
      </w:r>
    </w:p>
    <w:p w:rsidR="00AF4FC4" w:rsidRDefault="00AF4FC4" w:rsidP="00A37847">
      <w:pPr>
        <w:autoSpaceDE w:val="0"/>
        <w:autoSpaceDN w:val="0"/>
        <w:adjustRightInd w:val="0"/>
        <w:spacing w:after="0" w:line="240" w:lineRule="auto"/>
        <w:rPr>
          <w:rFonts w:ascii="Arial" w:hAnsi="Arial" w:cs="Arial"/>
          <w:b/>
          <w:bCs/>
          <w:color w:val="000000"/>
          <w:sz w:val="24"/>
          <w:szCs w:val="24"/>
          <w:lang w:val="en-US"/>
        </w:rPr>
      </w:pPr>
    </w:p>
    <w:p w:rsidR="00A37847" w:rsidRDefault="00A37847" w:rsidP="00A3784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Inheritance</w:t>
      </w:r>
    </w:p>
    <w:p w:rsidR="00A37847" w:rsidRDefault="00A37847" w:rsidP="00A3784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Tight coupling</w:t>
      </w:r>
    </w:p>
    <w:p w:rsidR="00A37847" w:rsidRDefault="00A37847" w:rsidP="00A3784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Low cohesion</w:t>
      </w:r>
    </w:p>
    <w:p w:rsidR="00A37847" w:rsidRDefault="00A37847" w:rsidP="00A3784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High cohesion</w:t>
      </w:r>
    </w:p>
    <w:p w:rsidR="00A37847" w:rsidRDefault="00A37847" w:rsidP="00A3784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Loose coupling</w:t>
      </w:r>
    </w:p>
    <w:p w:rsidR="00A37847" w:rsidRDefault="00A37847" w:rsidP="00A3784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Object immutability</w:t>
      </w:r>
    </w:p>
    <w:p w:rsidR="00A37847" w:rsidRDefault="00A37847" w:rsidP="00A37847">
      <w:pPr>
        <w:autoSpaceDE w:val="0"/>
        <w:autoSpaceDN w:val="0"/>
        <w:adjustRightInd w:val="0"/>
        <w:spacing w:after="0" w:line="240" w:lineRule="auto"/>
        <w:rPr>
          <w:rFonts w:ascii="Arial" w:hAnsi="Arial" w:cs="Arial"/>
          <w:color w:val="000000"/>
          <w:sz w:val="24"/>
          <w:szCs w:val="24"/>
          <w:lang w:val="en-US"/>
        </w:rPr>
      </w:pPr>
    </w:p>
    <w:p w:rsidR="00A37847" w:rsidRDefault="00A37847" w:rsidP="00A37847">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w:t>
      </w:r>
    </w:p>
    <w:p w:rsidR="00A37847" w:rsidRDefault="00A37847" w:rsidP="00A37847">
      <w:pPr>
        <w:rPr>
          <w:rFonts w:ascii="Arial" w:hAnsi="Arial" w:cs="Arial"/>
          <w:b/>
          <w:bCs/>
          <w:color w:val="000000"/>
          <w:sz w:val="24"/>
          <w:szCs w:val="24"/>
          <w:lang w:val="en-US"/>
        </w:rPr>
      </w:pPr>
      <w:r>
        <w:rPr>
          <w:rFonts w:ascii="Arial" w:hAnsi="Arial" w:cs="Arial"/>
          <w:b/>
          <w:bCs/>
          <w:color w:val="000000"/>
          <w:sz w:val="24"/>
          <w:szCs w:val="24"/>
          <w:lang w:val="en-US"/>
        </w:rPr>
        <w:t>Explanation:</w:t>
      </w:r>
    </w:p>
    <w:p w:rsidR="000B727E" w:rsidRDefault="00AF4FC4" w:rsidP="00AF4FC4">
      <w:pPr>
        <w:pStyle w:val="NoSpacing"/>
        <w:rPr>
          <w:lang w:val="en-US"/>
        </w:rPr>
      </w:pPr>
      <w:r>
        <w:rPr>
          <w:lang w:val="en-US"/>
        </w:rPr>
        <w:tab/>
        <w:t>Here it is looking like”</w:t>
      </w:r>
      <w:r w:rsidRPr="00AF4FC4">
        <w:rPr>
          <w:lang w:val="en-US"/>
        </w:rPr>
        <w:t>Tight coupling</w:t>
      </w:r>
      <w:r>
        <w:rPr>
          <w:lang w:val="en-US"/>
        </w:rPr>
        <w:t xml:space="preserve">” bcz,the tight coupling </w:t>
      </w:r>
      <w:r w:rsidRPr="00AF4FC4">
        <w:rPr>
          <w:lang w:val="en-US"/>
        </w:rPr>
        <w:t xml:space="preserve"> is when a group of classes are highly dependent on one another. This scenario arises when a class assumes too many responsibilities, or when one concern is spread over many classes rather than having its own class.</w:t>
      </w:r>
    </w:p>
    <w:p w:rsidR="00AF4FC4" w:rsidRDefault="00AF4FC4" w:rsidP="00AF4FC4">
      <w:pPr>
        <w:pStyle w:val="NoSpacing"/>
        <w:rPr>
          <w:lang w:val="en-US"/>
        </w:rPr>
      </w:pPr>
    </w:p>
    <w:p w:rsidR="00AF4FC4" w:rsidRDefault="00AF4FC4" w:rsidP="00AF4FC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256</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public class Rainbow {</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public enum MyColor {</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RED(0xff0000), GREEN(0x00ff00), BLUE(0x0000ff);</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private final int rgb;</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MyColor(int rgb) { this.rgb = rgb; }</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public int getRGB() { return rgb; }</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18. public static void main(String[] args) {</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19. // insert code here</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20. }</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21. }</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code fragment, inserted at line 19, allows the Rainbow class to compile?</w:t>
      </w:r>
    </w:p>
    <w:p w:rsidR="00AF4FC4" w:rsidRDefault="00AF4FC4" w:rsidP="00AF4FC4">
      <w:pPr>
        <w:autoSpaceDE w:val="0"/>
        <w:autoSpaceDN w:val="0"/>
        <w:adjustRightInd w:val="0"/>
        <w:spacing w:after="0" w:line="240" w:lineRule="auto"/>
        <w:rPr>
          <w:rFonts w:ascii="Arial" w:hAnsi="Arial" w:cs="Arial"/>
          <w:b/>
          <w:bCs/>
          <w:color w:val="000000"/>
          <w:sz w:val="24"/>
          <w:szCs w:val="24"/>
          <w:lang w:val="en-US"/>
        </w:rPr>
      </w:pP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MyColor skyColor = BLUE;</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MyColor treeColor = MyColor.GREEN;</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if(RED.getRGB() &lt; BLUE.getRGB()) { }</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Compilation fails due to other error(s) in the code.</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MyColor purple = new MyColor(0xff00ff);</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MyColor purple = MyColor.BLUE + MyColor.RED;</w:t>
      </w:r>
    </w:p>
    <w:p w:rsidR="00AF4FC4" w:rsidRDefault="00AF4FC4" w:rsidP="00AF4FC4">
      <w:pPr>
        <w:autoSpaceDE w:val="0"/>
        <w:autoSpaceDN w:val="0"/>
        <w:adjustRightInd w:val="0"/>
        <w:spacing w:after="0" w:line="240" w:lineRule="auto"/>
        <w:rPr>
          <w:rFonts w:ascii="Arial" w:hAnsi="Arial" w:cs="Arial"/>
          <w:b/>
          <w:bCs/>
          <w:color w:val="000000"/>
          <w:sz w:val="24"/>
          <w:szCs w:val="24"/>
          <w:lang w:val="en-US"/>
        </w:rPr>
      </w:pPr>
    </w:p>
    <w:p w:rsidR="00AF4FC4" w:rsidRDefault="00AF4FC4" w:rsidP="00AF4FC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w:t>
      </w:r>
    </w:p>
    <w:p w:rsidR="00AF4FC4" w:rsidRDefault="00AF4FC4" w:rsidP="00AF4FC4">
      <w:pPr>
        <w:pStyle w:val="NoSpacing"/>
        <w:rPr>
          <w:rFonts w:ascii="Arial" w:hAnsi="Arial" w:cs="Arial"/>
          <w:b/>
          <w:bCs/>
          <w:color w:val="000000"/>
          <w:sz w:val="24"/>
          <w:szCs w:val="24"/>
          <w:lang w:val="en-US"/>
        </w:rPr>
      </w:pPr>
      <w:r>
        <w:rPr>
          <w:rFonts w:ascii="Arial" w:hAnsi="Arial" w:cs="Arial"/>
          <w:b/>
          <w:bCs/>
          <w:color w:val="000000"/>
          <w:sz w:val="24"/>
          <w:szCs w:val="24"/>
          <w:lang w:val="en-US"/>
        </w:rPr>
        <w:t>Explanation:</w:t>
      </w:r>
    </w:p>
    <w:p w:rsidR="00AF4FC4" w:rsidRDefault="00AF4FC4" w:rsidP="00AF4FC4">
      <w:pPr>
        <w:pStyle w:val="NoSpacing"/>
        <w:rPr>
          <w:rFonts w:ascii="Arial" w:hAnsi="Arial" w:cs="Arial"/>
          <w:b/>
          <w:bCs/>
          <w:color w:val="000000"/>
          <w:sz w:val="24"/>
          <w:szCs w:val="24"/>
          <w:lang w:val="en-US"/>
        </w:rPr>
      </w:pPr>
      <w:r>
        <w:rPr>
          <w:rFonts w:ascii="Arial" w:hAnsi="Arial" w:cs="Arial"/>
          <w:b/>
          <w:bCs/>
          <w:color w:val="000000"/>
          <w:sz w:val="24"/>
          <w:szCs w:val="24"/>
          <w:lang w:val="en-US"/>
        </w:rPr>
        <w:tab/>
      </w:r>
    </w:p>
    <w:p w:rsidR="00AF4FC4" w:rsidRDefault="00AF4FC4" w:rsidP="00AF4FC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lastRenderedPageBreak/>
        <w:t>QUESTION NO: 255</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21. abstract class C1 </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22.      public C1()</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 </w:t>
      </w:r>
    </w:p>
    <w:p w:rsidR="007450EC"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System.out.print(1);</w:t>
      </w:r>
    </w:p>
    <w:p w:rsidR="00AF4FC4" w:rsidRDefault="007450EC"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r w:rsidR="00AF4FC4">
        <w:rPr>
          <w:rFonts w:ascii="Arial" w:hAnsi="Arial" w:cs="Arial"/>
          <w:color w:val="000000"/>
          <w:sz w:val="24"/>
          <w:szCs w:val="24"/>
          <w:lang w:val="en-US"/>
        </w:rPr>
        <w:t xml:space="preserve"> }</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23. }</w:t>
      </w:r>
    </w:p>
    <w:p w:rsidR="007450EC"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24. class C2 extends C1</w:t>
      </w:r>
    </w:p>
    <w:p w:rsidR="00AF4FC4" w:rsidRDefault="007450EC"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r w:rsidR="00AF4FC4">
        <w:rPr>
          <w:rFonts w:ascii="Arial" w:hAnsi="Arial" w:cs="Arial"/>
          <w:color w:val="000000"/>
          <w:sz w:val="24"/>
          <w:szCs w:val="24"/>
          <w:lang w:val="en-US"/>
        </w:rPr>
        <w:t xml:space="preserve"> {</w:t>
      </w:r>
    </w:p>
    <w:p w:rsidR="007450EC"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25.</w:t>
      </w:r>
      <w:r w:rsidR="007450EC">
        <w:rPr>
          <w:rFonts w:ascii="Arial" w:hAnsi="Arial" w:cs="Arial"/>
          <w:color w:val="000000"/>
          <w:sz w:val="24"/>
          <w:szCs w:val="24"/>
          <w:lang w:val="en-US"/>
        </w:rPr>
        <w:t xml:space="preserve">        </w:t>
      </w:r>
      <w:r>
        <w:rPr>
          <w:rFonts w:ascii="Arial" w:hAnsi="Arial" w:cs="Arial"/>
          <w:color w:val="000000"/>
          <w:sz w:val="24"/>
          <w:szCs w:val="24"/>
          <w:lang w:val="en-US"/>
        </w:rPr>
        <w:t xml:space="preserve"> public C2() </w:t>
      </w:r>
    </w:p>
    <w:p w:rsidR="007450EC" w:rsidRDefault="007450EC"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r w:rsidR="00AF4FC4">
        <w:rPr>
          <w:rFonts w:ascii="Arial" w:hAnsi="Arial" w:cs="Arial"/>
          <w:color w:val="000000"/>
          <w:sz w:val="24"/>
          <w:szCs w:val="24"/>
          <w:lang w:val="en-US"/>
        </w:rPr>
        <w:t xml:space="preserve">{ </w:t>
      </w:r>
    </w:p>
    <w:p w:rsidR="007450EC" w:rsidRDefault="007450EC"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r w:rsidR="00AF4FC4">
        <w:rPr>
          <w:rFonts w:ascii="Arial" w:hAnsi="Arial" w:cs="Arial"/>
          <w:color w:val="000000"/>
          <w:sz w:val="24"/>
          <w:szCs w:val="24"/>
          <w:lang w:val="en-US"/>
        </w:rPr>
        <w:t xml:space="preserve">System.out.print(2); </w:t>
      </w:r>
    </w:p>
    <w:p w:rsidR="00AF4FC4" w:rsidRDefault="007450EC"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r w:rsidR="00AF4FC4">
        <w:rPr>
          <w:rFonts w:ascii="Arial" w:hAnsi="Arial" w:cs="Arial"/>
          <w:color w:val="000000"/>
          <w:sz w:val="24"/>
          <w:szCs w:val="24"/>
          <w:lang w:val="en-US"/>
        </w:rPr>
        <w:t>}</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26. }</w:t>
      </w:r>
    </w:p>
    <w:p w:rsidR="007450EC"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27. class C3 extends C2 </w:t>
      </w:r>
    </w:p>
    <w:p w:rsidR="00AF4FC4" w:rsidRDefault="007450EC"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r w:rsidR="00AF4FC4">
        <w:rPr>
          <w:rFonts w:ascii="Arial" w:hAnsi="Arial" w:cs="Arial"/>
          <w:color w:val="000000"/>
          <w:sz w:val="24"/>
          <w:szCs w:val="24"/>
          <w:lang w:val="en-US"/>
        </w:rPr>
        <w:t>{</w:t>
      </w:r>
    </w:p>
    <w:p w:rsidR="007450EC"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28. </w:t>
      </w:r>
      <w:r w:rsidR="007450EC">
        <w:rPr>
          <w:rFonts w:ascii="Arial" w:hAnsi="Arial" w:cs="Arial"/>
          <w:color w:val="000000"/>
          <w:sz w:val="24"/>
          <w:szCs w:val="24"/>
          <w:lang w:val="en-US"/>
        </w:rPr>
        <w:t xml:space="preserve">         </w:t>
      </w:r>
      <w:r>
        <w:rPr>
          <w:rFonts w:ascii="Arial" w:hAnsi="Arial" w:cs="Arial"/>
          <w:color w:val="000000"/>
          <w:sz w:val="24"/>
          <w:szCs w:val="24"/>
          <w:lang w:val="en-US"/>
        </w:rPr>
        <w:t xml:space="preserve">public C3() </w:t>
      </w:r>
    </w:p>
    <w:p w:rsidR="007450EC" w:rsidRDefault="007450EC"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r w:rsidR="00AF4FC4">
        <w:rPr>
          <w:rFonts w:ascii="Arial" w:hAnsi="Arial" w:cs="Arial"/>
          <w:color w:val="000000"/>
          <w:sz w:val="24"/>
          <w:szCs w:val="24"/>
          <w:lang w:val="en-US"/>
        </w:rPr>
        <w:t xml:space="preserve">{ </w:t>
      </w:r>
    </w:p>
    <w:p w:rsidR="007450EC" w:rsidRDefault="007450EC"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r w:rsidR="00AF4FC4">
        <w:rPr>
          <w:rFonts w:ascii="Arial" w:hAnsi="Arial" w:cs="Arial"/>
          <w:color w:val="000000"/>
          <w:sz w:val="24"/>
          <w:szCs w:val="24"/>
          <w:lang w:val="en-US"/>
        </w:rPr>
        <w:t>System.out.println(3);</w:t>
      </w:r>
    </w:p>
    <w:p w:rsidR="00AF4FC4" w:rsidRDefault="007450EC"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r w:rsidR="00AF4FC4">
        <w:rPr>
          <w:rFonts w:ascii="Arial" w:hAnsi="Arial" w:cs="Arial"/>
          <w:color w:val="000000"/>
          <w:sz w:val="24"/>
          <w:szCs w:val="24"/>
          <w:lang w:val="en-US"/>
        </w:rPr>
        <w:t xml:space="preserve"> }</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29. }</w:t>
      </w:r>
    </w:p>
    <w:p w:rsidR="007450EC"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30. public class Ctest </w:t>
      </w:r>
    </w:p>
    <w:p w:rsidR="00AF4FC4" w:rsidRDefault="007450EC"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r w:rsidR="00AF4FC4">
        <w:rPr>
          <w:rFonts w:ascii="Arial" w:hAnsi="Arial" w:cs="Arial"/>
          <w:color w:val="000000"/>
          <w:sz w:val="24"/>
          <w:szCs w:val="24"/>
          <w:lang w:val="en-US"/>
        </w:rPr>
        <w:t>{</w:t>
      </w:r>
    </w:p>
    <w:p w:rsidR="007450EC"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31. </w:t>
      </w:r>
      <w:r w:rsidR="007450EC">
        <w:rPr>
          <w:rFonts w:ascii="Arial" w:hAnsi="Arial" w:cs="Arial"/>
          <w:color w:val="000000"/>
          <w:sz w:val="24"/>
          <w:szCs w:val="24"/>
          <w:lang w:val="en-US"/>
        </w:rPr>
        <w:t xml:space="preserve">           </w:t>
      </w:r>
      <w:r>
        <w:rPr>
          <w:rFonts w:ascii="Arial" w:hAnsi="Arial" w:cs="Arial"/>
          <w:color w:val="000000"/>
          <w:sz w:val="24"/>
          <w:szCs w:val="24"/>
          <w:lang w:val="en-US"/>
        </w:rPr>
        <w:t xml:space="preserve">public static void main(String[] a) </w:t>
      </w:r>
    </w:p>
    <w:p w:rsidR="007450EC" w:rsidRDefault="007450EC"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r w:rsidR="00AF4FC4">
        <w:rPr>
          <w:rFonts w:ascii="Arial" w:hAnsi="Arial" w:cs="Arial"/>
          <w:color w:val="000000"/>
          <w:sz w:val="24"/>
          <w:szCs w:val="24"/>
          <w:lang w:val="en-US"/>
        </w:rPr>
        <w:t xml:space="preserve">{ </w:t>
      </w:r>
    </w:p>
    <w:p w:rsidR="007450EC" w:rsidRDefault="007450EC"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r w:rsidR="00AF4FC4">
        <w:rPr>
          <w:rFonts w:ascii="Arial" w:hAnsi="Arial" w:cs="Arial"/>
          <w:color w:val="000000"/>
          <w:sz w:val="24"/>
          <w:szCs w:val="24"/>
          <w:lang w:val="en-US"/>
        </w:rPr>
        <w:t xml:space="preserve">new C3(); </w:t>
      </w:r>
    </w:p>
    <w:p w:rsidR="00AF4FC4" w:rsidRDefault="007450EC"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r w:rsidR="00AF4FC4">
        <w:rPr>
          <w:rFonts w:ascii="Arial" w:hAnsi="Arial" w:cs="Arial"/>
          <w:color w:val="000000"/>
          <w:sz w:val="24"/>
          <w:szCs w:val="24"/>
          <w:lang w:val="en-US"/>
        </w:rPr>
        <w:t>}</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32. }</w:t>
      </w:r>
    </w:p>
    <w:p w:rsidR="007450EC" w:rsidRDefault="007450EC" w:rsidP="00AF4FC4">
      <w:pPr>
        <w:autoSpaceDE w:val="0"/>
        <w:autoSpaceDN w:val="0"/>
        <w:adjustRightInd w:val="0"/>
        <w:spacing w:after="0" w:line="240" w:lineRule="auto"/>
        <w:rPr>
          <w:rFonts w:ascii="Arial" w:hAnsi="Arial" w:cs="Arial"/>
          <w:color w:val="000000"/>
          <w:sz w:val="24"/>
          <w:szCs w:val="24"/>
          <w:lang w:val="en-US"/>
        </w:rPr>
      </w:pP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7450EC" w:rsidRDefault="007450EC" w:rsidP="00AF4FC4">
      <w:pPr>
        <w:autoSpaceDE w:val="0"/>
        <w:autoSpaceDN w:val="0"/>
        <w:adjustRightInd w:val="0"/>
        <w:spacing w:after="0" w:line="240" w:lineRule="auto"/>
        <w:rPr>
          <w:rFonts w:ascii="Arial" w:hAnsi="Arial" w:cs="Arial"/>
          <w:b/>
          <w:bCs/>
          <w:color w:val="000000"/>
          <w:sz w:val="24"/>
          <w:szCs w:val="24"/>
          <w:lang w:val="en-US"/>
        </w:rPr>
      </w:pP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3</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23</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32</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123</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321</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Compilation fails.</w:t>
      </w:r>
    </w:p>
    <w:p w:rsidR="00AF4FC4" w:rsidRDefault="00AF4FC4" w:rsidP="00AF4F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G. </w:t>
      </w:r>
      <w:r>
        <w:rPr>
          <w:rFonts w:ascii="Arial" w:hAnsi="Arial" w:cs="Arial"/>
          <w:color w:val="000000"/>
          <w:sz w:val="24"/>
          <w:szCs w:val="24"/>
          <w:lang w:val="en-US"/>
        </w:rPr>
        <w:t>An exception is thrown at runtime.</w:t>
      </w:r>
    </w:p>
    <w:p w:rsidR="007450EC" w:rsidRDefault="007450EC" w:rsidP="00AF4FC4">
      <w:pPr>
        <w:autoSpaceDE w:val="0"/>
        <w:autoSpaceDN w:val="0"/>
        <w:adjustRightInd w:val="0"/>
        <w:spacing w:after="0" w:line="240" w:lineRule="auto"/>
        <w:rPr>
          <w:rFonts w:ascii="Arial" w:hAnsi="Arial" w:cs="Arial"/>
          <w:b/>
          <w:bCs/>
          <w:color w:val="000000"/>
          <w:sz w:val="24"/>
          <w:szCs w:val="24"/>
          <w:lang w:val="en-US"/>
        </w:rPr>
      </w:pPr>
    </w:p>
    <w:p w:rsidR="00AF4FC4" w:rsidRDefault="00AF4FC4" w:rsidP="00AF4FC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D</w:t>
      </w:r>
    </w:p>
    <w:p w:rsidR="00AF4FC4" w:rsidRDefault="00AF4FC4" w:rsidP="00AF4FC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Explanation:</w:t>
      </w:r>
    </w:p>
    <w:p w:rsidR="007450EC" w:rsidRDefault="007450EC" w:rsidP="00AF4FC4">
      <w:pPr>
        <w:autoSpaceDE w:val="0"/>
        <w:autoSpaceDN w:val="0"/>
        <w:adjustRightInd w:val="0"/>
        <w:spacing w:after="0" w:line="240" w:lineRule="auto"/>
        <w:rPr>
          <w:rFonts w:ascii="Arial" w:hAnsi="Arial" w:cs="Arial"/>
          <w:b/>
          <w:bCs/>
          <w:color w:val="000000"/>
          <w:sz w:val="24"/>
          <w:szCs w:val="24"/>
          <w:lang w:val="en-US"/>
        </w:rPr>
      </w:pPr>
    </w:p>
    <w:p w:rsidR="007450EC" w:rsidRDefault="007450EC" w:rsidP="00AF4FC4">
      <w:pPr>
        <w:autoSpaceDE w:val="0"/>
        <w:autoSpaceDN w:val="0"/>
        <w:adjustRightInd w:val="0"/>
        <w:spacing w:after="0" w:line="240" w:lineRule="auto"/>
        <w:rPr>
          <w:rFonts w:ascii="Arial" w:hAnsi="Arial" w:cs="Arial"/>
          <w:b/>
          <w:bCs/>
          <w:color w:val="000000"/>
          <w:sz w:val="24"/>
          <w:szCs w:val="24"/>
          <w:lang w:val="en-US"/>
        </w:rPr>
      </w:pPr>
    </w:p>
    <w:p w:rsidR="007450EC" w:rsidRDefault="007450EC" w:rsidP="00AF4FC4">
      <w:pPr>
        <w:autoSpaceDE w:val="0"/>
        <w:autoSpaceDN w:val="0"/>
        <w:adjustRightInd w:val="0"/>
        <w:spacing w:after="0" w:line="240" w:lineRule="auto"/>
        <w:rPr>
          <w:rFonts w:ascii="Arial" w:hAnsi="Arial" w:cs="Arial"/>
          <w:b/>
          <w:bCs/>
          <w:color w:val="000000"/>
          <w:sz w:val="24"/>
          <w:szCs w:val="24"/>
          <w:lang w:val="en-US"/>
        </w:rPr>
      </w:pPr>
    </w:p>
    <w:p w:rsidR="007450EC" w:rsidRDefault="007450EC" w:rsidP="00AF4FC4">
      <w:pPr>
        <w:autoSpaceDE w:val="0"/>
        <w:autoSpaceDN w:val="0"/>
        <w:adjustRightInd w:val="0"/>
        <w:spacing w:after="0" w:line="240" w:lineRule="auto"/>
        <w:rPr>
          <w:rFonts w:ascii="Arial" w:hAnsi="Arial" w:cs="Arial"/>
          <w:b/>
          <w:bCs/>
          <w:color w:val="000000"/>
          <w:sz w:val="24"/>
          <w:szCs w:val="24"/>
          <w:lang w:val="en-US"/>
        </w:rPr>
      </w:pPr>
    </w:p>
    <w:p w:rsidR="000D1F0C" w:rsidRDefault="000D1F0C" w:rsidP="000D1F0C">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254</w:t>
      </w:r>
    </w:p>
    <w:p w:rsidR="000D1F0C" w:rsidRDefault="000D1F0C" w:rsidP="000D1F0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0D1F0C" w:rsidRDefault="000D1F0C" w:rsidP="000D1F0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lastRenderedPageBreak/>
        <w:t>1. public class A {</w:t>
      </w:r>
    </w:p>
    <w:p w:rsidR="000D1F0C" w:rsidRDefault="000D1F0C" w:rsidP="000D1F0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 public void doit() {</w:t>
      </w:r>
    </w:p>
    <w:p w:rsidR="000D1F0C" w:rsidRDefault="000D1F0C" w:rsidP="000D1F0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3. }</w:t>
      </w:r>
    </w:p>
    <w:p w:rsidR="000D1F0C" w:rsidRDefault="000D1F0C" w:rsidP="000D1F0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4. public String doit() {</w:t>
      </w:r>
    </w:p>
    <w:p w:rsidR="000D1F0C" w:rsidRDefault="000D1F0C" w:rsidP="000D1F0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5. return "a";</w:t>
      </w:r>
    </w:p>
    <w:p w:rsidR="000D1F0C" w:rsidRDefault="000D1F0C" w:rsidP="000D1F0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6. }</w:t>
      </w:r>
    </w:p>
    <w:p w:rsidR="000D1F0C" w:rsidRDefault="000D1F0C" w:rsidP="000D1F0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7. public double doit(int x) {</w:t>
      </w:r>
    </w:p>
    <w:p w:rsidR="000D1F0C" w:rsidRDefault="000D1F0C" w:rsidP="000D1F0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8. return 1.0;</w:t>
      </w:r>
    </w:p>
    <w:p w:rsidR="000D1F0C" w:rsidRDefault="000D1F0C" w:rsidP="000D1F0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9. }</w:t>
      </w:r>
    </w:p>
    <w:p w:rsidR="000D1F0C" w:rsidRDefault="000D1F0C" w:rsidP="000D1F0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10. }</w:t>
      </w:r>
    </w:p>
    <w:p w:rsidR="000D1F0C" w:rsidRDefault="000D1F0C" w:rsidP="000D1F0C">
      <w:pPr>
        <w:autoSpaceDE w:val="0"/>
        <w:autoSpaceDN w:val="0"/>
        <w:adjustRightInd w:val="0"/>
        <w:spacing w:after="0" w:line="240" w:lineRule="auto"/>
        <w:rPr>
          <w:rFonts w:ascii="Arial" w:hAnsi="Arial" w:cs="Arial"/>
          <w:sz w:val="24"/>
          <w:szCs w:val="24"/>
          <w:lang w:val="en-US"/>
        </w:rPr>
      </w:pPr>
    </w:p>
    <w:p w:rsidR="000D1F0C" w:rsidRDefault="000D1F0C" w:rsidP="000D1F0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What is the result?</w:t>
      </w:r>
    </w:p>
    <w:p w:rsidR="000D1F0C" w:rsidRDefault="000D1F0C" w:rsidP="000D1F0C">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An exception is thrown at runtime.</w:t>
      </w:r>
    </w:p>
    <w:p w:rsidR="000D1F0C" w:rsidRDefault="000D1F0C" w:rsidP="000D1F0C">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Compilation fails because of an error in line 7.</w:t>
      </w:r>
    </w:p>
    <w:p w:rsidR="000D1F0C" w:rsidRDefault="000D1F0C" w:rsidP="000D1F0C">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Compilation fails because of an error in line 4.</w:t>
      </w:r>
    </w:p>
    <w:p w:rsidR="000D1F0C" w:rsidRDefault="000D1F0C" w:rsidP="000D1F0C">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Compilation succeeds and no runtime errors with class A occur.</w:t>
      </w:r>
    </w:p>
    <w:p w:rsidR="000D1F0C" w:rsidRDefault="000D1F0C" w:rsidP="000D1F0C">
      <w:pPr>
        <w:autoSpaceDE w:val="0"/>
        <w:autoSpaceDN w:val="0"/>
        <w:adjustRightInd w:val="0"/>
        <w:spacing w:after="0" w:line="240" w:lineRule="auto"/>
        <w:rPr>
          <w:rFonts w:ascii="Arial" w:hAnsi="Arial" w:cs="Arial"/>
          <w:b/>
          <w:bCs/>
          <w:sz w:val="24"/>
          <w:szCs w:val="24"/>
          <w:lang w:val="en-US"/>
        </w:rPr>
      </w:pPr>
    </w:p>
    <w:p w:rsidR="000D1F0C" w:rsidRDefault="000D1F0C" w:rsidP="000D1F0C">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C</w:t>
      </w:r>
    </w:p>
    <w:p w:rsidR="007450EC" w:rsidRDefault="000D1F0C" w:rsidP="000D1F0C">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Explanation:</w:t>
      </w:r>
    </w:p>
    <w:p w:rsidR="000D1F0C" w:rsidRDefault="000D1F0C" w:rsidP="000D1F0C">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sz w:val="24"/>
          <w:szCs w:val="24"/>
          <w:lang w:val="en-US"/>
        </w:rPr>
        <w:tab/>
      </w:r>
      <w:r>
        <w:rPr>
          <w:rFonts w:ascii="Segoe UI" w:hAnsi="Segoe UI" w:cs="Segoe UI"/>
          <w:sz w:val="18"/>
          <w:szCs w:val="18"/>
          <w:lang w:val="en-US"/>
        </w:rPr>
        <w:t>Duplicate method doit() in type A</w:t>
      </w:r>
    </w:p>
    <w:p w:rsidR="000D1F0C" w:rsidRDefault="000D1F0C" w:rsidP="000D1F0C">
      <w:pPr>
        <w:autoSpaceDE w:val="0"/>
        <w:autoSpaceDN w:val="0"/>
        <w:adjustRightInd w:val="0"/>
        <w:spacing w:after="0" w:line="240" w:lineRule="auto"/>
        <w:rPr>
          <w:rFonts w:ascii="Arial" w:hAnsi="Arial" w:cs="Arial"/>
          <w:b/>
          <w:bCs/>
          <w:color w:val="000000"/>
          <w:sz w:val="24"/>
          <w:szCs w:val="24"/>
          <w:lang w:val="en-US"/>
        </w:rPr>
      </w:pPr>
    </w:p>
    <w:p w:rsidR="000D1F0C" w:rsidRDefault="000D1F0C" w:rsidP="000D1F0C">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253</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5. class Atom </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Atom()</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System.out.print("atom ");</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class Rock extends Atom</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9.        Rock(String type)</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System.out.print(type); </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public class Mountain extends Rock</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Mountain()</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super("granite ");</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new Rock("granite ");</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public static void main(String[] a)</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 </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new Mountain(); </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lastRenderedPageBreak/>
        <w:t>What is the result?</w:t>
      </w:r>
    </w:p>
    <w:p w:rsidR="000D1F0C" w:rsidRDefault="000D1F0C" w:rsidP="000D1F0C">
      <w:pPr>
        <w:autoSpaceDE w:val="0"/>
        <w:autoSpaceDN w:val="0"/>
        <w:adjustRightInd w:val="0"/>
        <w:spacing w:after="0" w:line="240" w:lineRule="auto"/>
        <w:rPr>
          <w:rFonts w:ascii="Arial" w:hAnsi="Arial" w:cs="Arial"/>
          <w:b/>
          <w:bCs/>
          <w:color w:val="000000"/>
          <w:sz w:val="24"/>
          <w:szCs w:val="24"/>
          <w:lang w:val="en-US"/>
        </w:rPr>
      </w:pP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Compilation fails.</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atom granite</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granite granite</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atom granite granite</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An exception is thrown at runtime.</w:t>
      </w:r>
    </w:p>
    <w:p w:rsidR="000D1F0C" w:rsidRDefault="000D1F0C" w:rsidP="000D1F0C">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atom granite atom granite</w:t>
      </w:r>
    </w:p>
    <w:p w:rsidR="000D1F0C" w:rsidRDefault="000D1F0C" w:rsidP="000D1F0C">
      <w:pPr>
        <w:autoSpaceDE w:val="0"/>
        <w:autoSpaceDN w:val="0"/>
        <w:adjustRightInd w:val="0"/>
        <w:spacing w:after="0" w:line="240" w:lineRule="auto"/>
        <w:rPr>
          <w:rFonts w:ascii="Arial" w:hAnsi="Arial" w:cs="Arial"/>
          <w:b/>
          <w:bCs/>
          <w:color w:val="000000"/>
          <w:sz w:val="24"/>
          <w:szCs w:val="24"/>
          <w:lang w:val="en-US"/>
        </w:rPr>
      </w:pPr>
    </w:p>
    <w:p w:rsidR="000D1F0C" w:rsidRDefault="000D1F0C" w:rsidP="000D1F0C">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F</w:t>
      </w:r>
    </w:p>
    <w:p w:rsidR="000D1F0C" w:rsidRDefault="000D1F0C" w:rsidP="000D1F0C">
      <w:pPr>
        <w:rPr>
          <w:rFonts w:ascii="Arial" w:hAnsi="Arial" w:cs="Arial"/>
          <w:b/>
          <w:bCs/>
          <w:color w:val="000000"/>
          <w:sz w:val="24"/>
          <w:szCs w:val="24"/>
          <w:lang w:val="en-US"/>
        </w:rPr>
      </w:pPr>
      <w:r>
        <w:rPr>
          <w:rFonts w:ascii="Arial" w:hAnsi="Arial" w:cs="Arial"/>
          <w:b/>
          <w:bCs/>
          <w:color w:val="000000"/>
          <w:sz w:val="24"/>
          <w:szCs w:val="24"/>
          <w:lang w:val="en-US"/>
        </w:rPr>
        <w:t>Explanation:</w:t>
      </w:r>
    </w:p>
    <w:p w:rsidR="000D1F0C" w:rsidRDefault="000D1F0C" w:rsidP="000D1F0C">
      <w:pPr>
        <w:rPr>
          <w:lang w:val="en-US"/>
        </w:rPr>
      </w:pPr>
      <w:r>
        <w:rPr>
          <w:lang w:val="en-US"/>
        </w:rPr>
        <w:tab/>
        <w:t>Here the super class is called  by the super</w:t>
      </w:r>
      <w:r w:rsidR="00AF2CB3">
        <w:rPr>
          <w:lang w:val="en-US"/>
        </w:rPr>
        <w:t xml:space="preserve">() </w:t>
      </w:r>
      <w:r>
        <w:rPr>
          <w:lang w:val="en-US"/>
        </w:rPr>
        <w:t xml:space="preserve"> method  In the</w:t>
      </w:r>
      <w:r w:rsidR="00AF2CB3">
        <w:rPr>
          <w:lang w:val="en-US"/>
        </w:rPr>
        <w:t xml:space="preserve"> sub</w:t>
      </w:r>
      <w:r>
        <w:rPr>
          <w:lang w:val="en-US"/>
        </w:rPr>
        <w:t>class Mountain.</w:t>
      </w:r>
      <w:r w:rsidR="00AF2CB3">
        <w:rPr>
          <w:lang w:val="en-US"/>
        </w:rPr>
        <w:t xml:space="preserve">And an object is created for the class Mountaini in the main method.so  it is executed as the </w:t>
      </w:r>
      <w:r w:rsidR="00AF2CB3" w:rsidRPr="00AF2CB3">
        <w:rPr>
          <w:lang w:val="en-US"/>
        </w:rPr>
        <w:t>atom granite atom granite</w:t>
      </w:r>
      <w:r w:rsidR="00AF2CB3">
        <w:rPr>
          <w:lang w:val="en-US"/>
        </w:rPr>
        <w:t>.</w:t>
      </w:r>
      <w:r w:rsidR="00C54962">
        <w:rPr>
          <w:lang w:val="en-US"/>
        </w:rPr>
        <w:t>and the program sould be executed as Mountain.java.</w:t>
      </w:r>
    </w:p>
    <w:p w:rsidR="00C54962" w:rsidRDefault="00C54962" w:rsidP="000D1F0C">
      <w:pPr>
        <w:rPr>
          <w:lang w:val="en-US"/>
        </w:rPr>
      </w:pPr>
    </w:p>
    <w:p w:rsidR="00C54962" w:rsidRDefault="00C54962" w:rsidP="00C54962">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252</w:t>
      </w:r>
    </w:p>
    <w:p w:rsidR="00C54962" w:rsidRDefault="00C54962" w:rsidP="00C5496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C54962" w:rsidRDefault="00C54962" w:rsidP="00C5496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class Nav</w:t>
      </w:r>
    </w:p>
    <w:p w:rsidR="00C54962" w:rsidRDefault="00C54962" w:rsidP="00C5496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C54962" w:rsidRDefault="00C54962" w:rsidP="00C5496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public enum Direction { NORTH, SOUTH, EAST, WEST }</w:t>
      </w:r>
    </w:p>
    <w:p w:rsidR="00C54962" w:rsidRDefault="00C54962" w:rsidP="00C5496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w:t>
      </w:r>
    </w:p>
    <w:p w:rsidR="00C54962" w:rsidRDefault="00C54962" w:rsidP="00C5496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public class Sprite</w:t>
      </w:r>
    </w:p>
    <w:p w:rsidR="00C54962" w:rsidRDefault="00C54962" w:rsidP="00C5496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C54962" w:rsidRDefault="00C54962" w:rsidP="00C5496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 insert code here</w:t>
      </w:r>
    </w:p>
    <w:p w:rsidR="00C54962" w:rsidRDefault="00C54962" w:rsidP="00C5496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w:t>
      </w:r>
    </w:p>
    <w:p w:rsidR="00C54962" w:rsidRDefault="00C54962" w:rsidP="00C54962">
      <w:pPr>
        <w:autoSpaceDE w:val="0"/>
        <w:autoSpaceDN w:val="0"/>
        <w:adjustRightInd w:val="0"/>
        <w:spacing w:after="0" w:line="240" w:lineRule="auto"/>
        <w:rPr>
          <w:rFonts w:ascii="Arial" w:hAnsi="Arial" w:cs="Arial"/>
          <w:color w:val="000000"/>
          <w:sz w:val="24"/>
          <w:szCs w:val="24"/>
          <w:lang w:val="en-US"/>
        </w:rPr>
      </w:pPr>
    </w:p>
    <w:p w:rsidR="00C54962" w:rsidRDefault="00C54962" w:rsidP="00C5496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code, inserted at line 14, allows the Sprite class to compile?</w:t>
      </w:r>
    </w:p>
    <w:p w:rsidR="00C54962" w:rsidRDefault="00C54962" w:rsidP="00C54962">
      <w:pPr>
        <w:autoSpaceDE w:val="0"/>
        <w:autoSpaceDN w:val="0"/>
        <w:adjustRightInd w:val="0"/>
        <w:spacing w:after="0" w:line="240" w:lineRule="auto"/>
        <w:rPr>
          <w:rFonts w:ascii="Arial" w:hAnsi="Arial" w:cs="Arial"/>
          <w:b/>
          <w:bCs/>
          <w:color w:val="000000"/>
          <w:sz w:val="24"/>
          <w:szCs w:val="24"/>
          <w:lang w:val="en-US"/>
        </w:rPr>
      </w:pPr>
    </w:p>
    <w:p w:rsidR="00C54962" w:rsidRDefault="00C54962" w:rsidP="00C5496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Direction d = NORTH;</w:t>
      </w:r>
    </w:p>
    <w:p w:rsidR="00C54962" w:rsidRDefault="00C54962" w:rsidP="00C5496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Nav.Direction d = NORTH;</w:t>
      </w:r>
    </w:p>
    <w:p w:rsidR="00C54962" w:rsidRDefault="00C54962" w:rsidP="00C5496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Direction d = Direction.NORTH;</w:t>
      </w:r>
    </w:p>
    <w:p w:rsidR="00C54962" w:rsidRDefault="00C54962" w:rsidP="00C5496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Nav.Direction d = Nav.Direction.NORTH;</w:t>
      </w:r>
    </w:p>
    <w:p w:rsidR="00C54962" w:rsidRDefault="00C54962" w:rsidP="00C54962">
      <w:pPr>
        <w:autoSpaceDE w:val="0"/>
        <w:autoSpaceDN w:val="0"/>
        <w:adjustRightInd w:val="0"/>
        <w:spacing w:after="0" w:line="240" w:lineRule="auto"/>
        <w:rPr>
          <w:rFonts w:ascii="Arial" w:hAnsi="Arial" w:cs="Arial"/>
          <w:b/>
          <w:bCs/>
          <w:color w:val="000000"/>
          <w:sz w:val="24"/>
          <w:szCs w:val="24"/>
          <w:lang w:val="en-US"/>
        </w:rPr>
      </w:pPr>
    </w:p>
    <w:p w:rsidR="00C54962" w:rsidRDefault="00C54962" w:rsidP="00C54962">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D</w:t>
      </w:r>
    </w:p>
    <w:p w:rsidR="00C54962" w:rsidRDefault="00C54962" w:rsidP="00C54962">
      <w:pPr>
        <w:rPr>
          <w:rFonts w:ascii="Arial" w:hAnsi="Arial" w:cs="Arial"/>
          <w:b/>
          <w:bCs/>
          <w:color w:val="000000"/>
          <w:sz w:val="24"/>
          <w:szCs w:val="24"/>
          <w:lang w:val="en-US"/>
        </w:rPr>
      </w:pPr>
      <w:r>
        <w:rPr>
          <w:rFonts w:ascii="Arial" w:hAnsi="Arial" w:cs="Arial"/>
          <w:b/>
          <w:bCs/>
          <w:color w:val="000000"/>
          <w:sz w:val="24"/>
          <w:szCs w:val="24"/>
          <w:lang w:val="en-US"/>
        </w:rPr>
        <w:t>Explanation:</w:t>
      </w:r>
    </w:p>
    <w:p w:rsidR="0094784F" w:rsidRDefault="0094784F" w:rsidP="00C54962">
      <w:pPr>
        <w:rPr>
          <w:rFonts w:ascii="Arial" w:hAnsi="Arial" w:cs="Arial"/>
          <w:b/>
          <w:bCs/>
          <w:color w:val="000000"/>
          <w:sz w:val="24"/>
          <w:szCs w:val="24"/>
          <w:lang w:val="en-US"/>
        </w:rPr>
      </w:pPr>
    </w:p>
    <w:p w:rsidR="0094784F" w:rsidRDefault="0094784F" w:rsidP="0094784F">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251</w:t>
      </w: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public abstract class Shape</w:t>
      </w: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private int x;</w:t>
      </w: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private int y;</w:t>
      </w: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public abstract void draw();</w:t>
      </w: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15.     public void setAnchor(int x, int y) </w:t>
      </w: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this.x = x;</w:t>
      </w: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lastRenderedPageBreak/>
        <w:t>17.          this.y = y;</w:t>
      </w: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18     . }</w:t>
      </w: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19. }</w:t>
      </w:r>
    </w:p>
    <w:p w:rsidR="0094784F" w:rsidRDefault="0094784F" w:rsidP="0094784F">
      <w:pPr>
        <w:autoSpaceDE w:val="0"/>
        <w:autoSpaceDN w:val="0"/>
        <w:adjustRightInd w:val="0"/>
        <w:spacing w:after="0" w:line="240" w:lineRule="auto"/>
        <w:rPr>
          <w:rFonts w:ascii="Arial" w:hAnsi="Arial" w:cs="Arial"/>
          <w:color w:val="000000"/>
          <w:sz w:val="24"/>
          <w:szCs w:val="24"/>
          <w:lang w:val="en-US"/>
        </w:rPr>
      </w:pP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two classes use the Shape class correctly? (Choose two.)</w:t>
      </w:r>
    </w:p>
    <w:p w:rsidR="0094784F" w:rsidRDefault="0094784F" w:rsidP="0094784F">
      <w:pPr>
        <w:autoSpaceDE w:val="0"/>
        <w:autoSpaceDN w:val="0"/>
        <w:adjustRightInd w:val="0"/>
        <w:spacing w:after="0" w:line="240" w:lineRule="auto"/>
        <w:rPr>
          <w:rFonts w:ascii="Arial" w:hAnsi="Arial" w:cs="Arial"/>
          <w:b/>
          <w:bCs/>
          <w:color w:val="000000"/>
          <w:sz w:val="24"/>
          <w:szCs w:val="24"/>
          <w:lang w:val="en-US"/>
        </w:rPr>
      </w:pP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public class Circle implements Shape {</w:t>
      </w: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private int radius;</w:t>
      </w: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t>
      </w: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public abstract class Circle extends Shape {</w:t>
      </w: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private int radius;</w:t>
      </w: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t>
      </w: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public class Circle extends Shape {</w:t>
      </w: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private int radius;</w:t>
      </w: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public void draw();</w:t>
      </w: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t>
      </w: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public abstract class Circle implements Shape {</w:t>
      </w: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private int radius;</w:t>
      </w: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public void draw();</w:t>
      </w: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t>
      </w: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public class Circle extends Shape {</w:t>
      </w: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private int radius;</w:t>
      </w: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public void draw() {/* code here */}</w:t>
      </w: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public abstract class Circle implements Shape {</w:t>
      </w: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private int radius;</w:t>
      </w:r>
    </w:p>
    <w:p w:rsidR="0094784F" w:rsidRDefault="0094784F" w:rsidP="0094784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public void draw() { /* code here */ }</w:t>
      </w:r>
    </w:p>
    <w:p w:rsidR="001278D1" w:rsidRDefault="001278D1" w:rsidP="0094784F">
      <w:pPr>
        <w:autoSpaceDE w:val="0"/>
        <w:autoSpaceDN w:val="0"/>
        <w:adjustRightInd w:val="0"/>
        <w:spacing w:after="0" w:line="240" w:lineRule="auto"/>
        <w:rPr>
          <w:rFonts w:ascii="Arial" w:hAnsi="Arial" w:cs="Arial"/>
          <w:b/>
          <w:bCs/>
          <w:color w:val="000000"/>
          <w:sz w:val="24"/>
          <w:szCs w:val="24"/>
          <w:lang w:val="en-US"/>
        </w:rPr>
      </w:pPr>
    </w:p>
    <w:p w:rsidR="0094784F" w:rsidRDefault="0094784F" w:rsidP="0094784F">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B,E</w:t>
      </w:r>
    </w:p>
    <w:p w:rsidR="0094784F" w:rsidRDefault="0094784F" w:rsidP="0094784F">
      <w:pPr>
        <w:rPr>
          <w:rFonts w:ascii="Arial" w:hAnsi="Arial" w:cs="Arial"/>
          <w:b/>
          <w:bCs/>
          <w:color w:val="000000"/>
          <w:sz w:val="24"/>
          <w:szCs w:val="24"/>
          <w:lang w:val="en-US"/>
        </w:rPr>
      </w:pPr>
      <w:r>
        <w:rPr>
          <w:rFonts w:ascii="Arial" w:hAnsi="Arial" w:cs="Arial"/>
          <w:b/>
          <w:bCs/>
          <w:color w:val="000000"/>
          <w:sz w:val="24"/>
          <w:szCs w:val="24"/>
          <w:lang w:val="en-US"/>
        </w:rPr>
        <w:t>Explanation:</w:t>
      </w:r>
    </w:p>
    <w:p w:rsidR="001278D1" w:rsidRDefault="001278D1" w:rsidP="001278D1">
      <w:pPr>
        <w:rPr>
          <w:lang w:val="en-US"/>
        </w:rPr>
      </w:pPr>
      <w:r>
        <w:rPr>
          <w:lang w:val="en-US"/>
        </w:rPr>
        <w:tab/>
        <w:t>Here  the Circle is a type of the Shape,so we can extend the Shape by the class Circle and having the property as ratio.</w:t>
      </w:r>
    </w:p>
    <w:p w:rsidR="00AC3880" w:rsidRDefault="00AC3880" w:rsidP="001278D1">
      <w:pPr>
        <w:rPr>
          <w:lang w:val="en-US"/>
        </w:rPr>
      </w:pPr>
    </w:p>
    <w:p w:rsidR="00AC3880" w:rsidRDefault="00AC3880" w:rsidP="00AC3880">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250</w:t>
      </w:r>
    </w:p>
    <w:p w:rsidR="00AC3880" w:rsidRDefault="00AC3880" w:rsidP="00AC388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Which two code fragments correctly create and initialize a static array of int elements </w:t>
      </w:r>
      <w:r w:rsidR="004B5946">
        <w:rPr>
          <w:rFonts w:ascii="Arial" w:hAnsi="Arial" w:cs="Arial"/>
          <w:sz w:val="24"/>
          <w:szCs w:val="24"/>
          <w:lang w:val="en-US"/>
        </w:rPr>
        <w:t>?</w:t>
      </w:r>
      <w:r>
        <w:rPr>
          <w:rFonts w:ascii="Arial" w:hAnsi="Arial" w:cs="Arial"/>
          <w:sz w:val="24"/>
          <w:szCs w:val="24"/>
          <w:lang w:val="en-US"/>
        </w:rPr>
        <w:t>(Choosetwo.)</w:t>
      </w:r>
    </w:p>
    <w:p w:rsidR="00AC3880" w:rsidRDefault="00AC3880" w:rsidP="00AC3880">
      <w:pPr>
        <w:autoSpaceDE w:val="0"/>
        <w:autoSpaceDN w:val="0"/>
        <w:adjustRightInd w:val="0"/>
        <w:spacing w:after="0" w:line="240" w:lineRule="auto"/>
        <w:rPr>
          <w:rFonts w:ascii="Arial" w:hAnsi="Arial" w:cs="Arial"/>
          <w:b/>
          <w:bCs/>
          <w:sz w:val="24"/>
          <w:szCs w:val="24"/>
          <w:lang w:val="en-US"/>
        </w:rPr>
      </w:pPr>
    </w:p>
    <w:p w:rsidR="00AC3880" w:rsidRDefault="00AC3880" w:rsidP="00AC3880">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static final int[] a = { 100,200 };</w:t>
      </w:r>
    </w:p>
    <w:p w:rsidR="00AC3880" w:rsidRDefault="00AC3880" w:rsidP="00AC3880">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static final int[] a;</w:t>
      </w:r>
    </w:p>
    <w:p w:rsidR="00AC3880" w:rsidRDefault="00AC3880" w:rsidP="00AC388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static { a=new int[2]; a[0]=100; a[1]=200; }</w:t>
      </w:r>
    </w:p>
    <w:p w:rsidR="00AC3880" w:rsidRDefault="00AC3880" w:rsidP="00AC3880">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static final int[] a = new int[2]{ 100,200 };</w:t>
      </w:r>
    </w:p>
    <w:p w:rsidR="00AC3880" w:rsidRDefault="00AC3880" w:rsidP="00AC3880">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static final int[] a;</w:t>
      </w:r>
    </w:p>
    <w:p w:rsidR="00AC3880" w:rsidRDefault="00AC3880" w:rsidP="00AC388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static void init() { a = new int[3]; a[0]=100; a[1]=200; }</w:t>
      </w:r>
    </w:p>
    <w:p w:rsidR="00AC3880" w:rsidRDefault="00AC3880" w:rsidP="00AC3880">
      <w:pPr>
        <w:autoSpaceDE w:val="0"/>
        <w:autoSpaceDN w:val="0"/>
        <w:adjustRightInd w:val="0"/>
        <w:spacing w:after="0" w:line="240" w:lineRule="auto"/>
        <w:rPr>
          <w:rFonts w:ascii="Arial" w:hAnsi="Arial" w:cs="Arial"/>
          <w:b/>
          <w:bCs/>
          <w:sz w:val="24"/>
          <w:szCs w:val="24"/>
          <w:lang w:val="en-US"/>
        </w:rPr>
      </w:pPr>
    </w:p>
    <w:p w:rsidR="00AC3880" w:rsidRDefault="00AC3880" w:rsidP="00AC3880">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A,B</w:t>
      </w:r>
    </w:p>
    <w:p w:rsidR="00AC3880" w:rsidRDefault="00AC3880" w:rsidP="00AC3880">
      <w:pPr>
        <w:rPr>
          <w:rFonts w:ascii="Arial" w:hAnsi="Arial" w:cs="Arial"/>
          <w:b/>
          <w:bCs/>
          <w:sz w:val="24"/>
          <w:szCs w:val="24"/>
          <w:lang w:val="en-US"/>
        </w:rPr>
      </w:pPr>
      <w:r>
        <w:rPr>
          <w:rFonts w:ascii="Arial" w:hAnsi="Arial" w:cs="Arial"/>
          <w:b/>
          <w:bCs/>
          <w:sz w:val="24"/>
          <w:szCs w:val="24"/>
          <w:lang w:val="en-US"/>
        </w:rPr>
        <w:t>Explanation:</w:t>
      </w:r>
    </w:p>
    <w:p w:rsidR="004B5946" w:rsidRPr="004B5946" w:rsidRDefault="004B5946" w:rsidP="004B5946">
      <w:pPr>
        <w:rPr>
          <w:lang w:val="en-US"/>
        </w:rPr>
      </w:pPr>
      <w:r w:rsidRPr="004B5946">
        <w:rPr>
          <w:lang w:val="en-US"/>
        </w:rPr>
        <w:lastRenderedPageBreak/>
        <w:t>The correct answers are 1 and 2 (or A and B with your notation), and an also correct solution would be:</w:t>
      </w:r>
    </w:p>
    <w:p w:rsidR="004B5946" w:rsidRPr="004B5946" w:rsidRDefault="004B5946" w:rsidP="004B5946">
      <w:pPr>
        <w:rPr>
          <w:lang w:val="en-US"/>
        </w:rPr>
      </w:pPr>
      <w:r w:rsidRPr="004B5946">
        <w:rPr>
          <w:lang w:val="en-US"/>
        </w:rPr>
        <w:t>static final int[] a = new int[]{ 100,200 };</w:t>
      </w:r>
    </w:p>
    <w:p w:rsidR="004B5946" w:rsidRDefault="004B5946" w:rsidP="004B5946">
      <w:pPr>
        <w:rPr>
          <w:lang w:val="en-US"/>
        </w:rPr>
      </w:pPr>
      <w:r w:rsidRPr="004B5946">
        <w:rPr>
          <w:lang w:val="en-US"/>
        </w:rPr>
        <w:t>Solution D doesn't initalize the array automatically, as the class gets loaded by the runtime. It just defines a static method (init), which you have to call before using the array field.</w:t>
      </w:r>
    </w:p>
    <w:p w:rsidR="004B5946" w:rsidRDefault="004B5946" w:rsidP="004B5946">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249</w:t>
      </w:r>
    </w:p>
    <w:p w:rsidR="004B5946" w:rsidRDefault="004B5946" w:rsidP="004B594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4B5946" w:rsidRDefault="004B5946" w:rsidP="004B594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1. class TestA </w:t>
      </w:r>
    </w:p>
    <w:p w:rsidR="004B5946" w:rsidRDefault="004B5946" w:rsidP="004B594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4B5946" w:rsidRDefault="004B5946" w:rsidP="004B594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2.    public void start() </w:t>
      </w:r>
    </w:p>
    <w:p w:rsidR="004B5946" w:rsidRDefault="004B5946" w:rsidP="004B594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 </w:t>
      </w:r>
    </w:p>
    <w:p w:rsidR="004B5946" w:rsidRDefault="004B5946" w:rsidP="004B594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System.out.println("TestA");</w:t>
      </w:r>
    </w:p>
    <w:p w:rsidR="004B5946" w:rsidRDefault="004B5946" w:rsidP="004B594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4B5946" w:rsidRDefault="004B5946" w:rsidP="004B594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w:t>
      </w:r>
    </w:p>
    <w:p w:rsidR="004B5946" w:rsidRDefault="004B5946" w:rsidP="004B594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public class TestB extends TestA</w:t>
      </w:r>
    </w:p>
    <w:p w:rsidR="004B5946" w:rsidRDefault="004B5946" w:rsidP="004B594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4B5946" w:rsidRDefault="004B5946" w:rsidP="004B594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public void start()</w:t>
      </w:r>
    </w:p>
    <w:p w:rsidR="004B5946" w:rsidRDefault="004B5946" w:rsidP="004B594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 </w:t>
      </w:r>
    </w:p>
    <w:p w:rsidR="004B5946" w:rsidRDefault="004B5946" w:rsidP="004B594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System.out.println("TestB"); </w:t>
      </w:r>
    </w:p>
    <w:p w:rsidR="004B5946" w:rsidRDefault="004B5946" w:rsidP="004B594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4B5946" w:rsidRDefault="004B5946" w:rsidP="004B594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6. public static void main(String[] args) </w:t>
      </w:r>
    </w:p>
    <w:p w:rsidR="004B5946" w:rsidRDefault="004B5946" w:rsidP="004B594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4B5946" w:rsidRDefault="004B5946" w:rsidP="004B594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((TestA)new TestB()).start();</w:t>
      </w:r>
    </w:p>
    <w:p w:rsidR="004B5946" w:rsidRDefault="004B5946" w:rsidP="004B594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w:t>
      </w:r>
    </w:p>
    <w:p w:rsidR="004B5946" w:rsidRDefault="004B5946" w:rsidP="004B594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9. }</w:t>
      </w:r>
    </w:p>
    <w:p w:rsidR="004B5946" w:rsidRDefault="004B5946" w:rsidP="004B5946">
      <w:pPr>
        <w:autoSpaceDE w:val="0"/>
        <w:autoSpaceDN w:val="0"/>
        <w:adjustRightInd w:val="0"/>
        <w:spacing w:after="0" w:line="240" w:lineRule="auto"/>
        <w:rPr>
          <w:rFonts w:ascii="Arial" w:hAnsi="Arial" w:cs="Arial"/>
          <w:color w:val="000000"/>
          <w:sz w:val="24"/>
          <w:szCs w:val="24"/>
          <w:lang w:val="en-US"/>
        </w:rPr>
      </w:pPr>
    </w:p>
    <w:p w:rsidR="004B5946" w:rsidRDefault="004B5946" w:rsidP="004B594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4B5946" w:rsidRDefault="004B5946" w:rsidP="004B5946">
      <w:pPr>
        <w:autoSpaceDE w:val="0"/>
        <w:autoSpaceDN w:val="0"/>
        <w:adjustRightInd w:val="0"/>
        <w:spacing w:after="0" w:line="240" w:lineRule="auto"/>
        <w:rPr>
          <w:rFonts w:ascii="Arial" w:hAnsi="Arial" w:cs="Arial"/>
          <w:b/>
          <w:bCs/>
          <w:color w:val="000000"/>
          <w:sz w:val="24"/>
          <w:szCs w:val="24"/>
          <w:lang w:val="en-US"/>
        </w:rPr>
      </w:pPr>
    </w:p>
    <w:p w:rsidR="004B5946" w:rsidRDefault="004B5946" w:rsidP="004B5946">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TestA</w:t>
      </w:r>
    </w:p>
    <w:p w:rsidR="004B5946" w:rsidRDefault="004B5946" w:rsidP="004B5946">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TestB</w:t>
      </w:r>
    </w:p>
    <w:p w:rsidR="004B5946" w:rsidRDefault="004B5946" w:rsidP="004B5946">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Compilation fails.</w:t>
      </w:r>
    </w:p>
    <w:p w:rsidR="004B5946" w:rsidRDefault="004B5946" w:rsidP="004B5946">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An exception is thrown at runtime.</w:t>
      </w:r>
    </w:p>
    <w:p w:rsidR="004B5946" w:rsidRDefault="004B5946" w:rsidP="004B5946">
      <w:pPr>
        <w:autoSpaceDE w:val="0"/>
        <w:autoSpaceDN w:val="0"/>
        <w:adjustRightInd w:val="0"/>
        <w:spacing w:after="0" w:line="240" w:lineRule="auto"/>
        <w:rPr>
          <w:rFonts w:ascii="Arial" w:hAnsi="Arial" w:cs="Arial"/>
          <w:b/>
          <w:bCs/>
          <w:color w:val="000000"/>
          <w:sz w:val="24"/>
          <w:szCs w:val="24"/>
          <w:lang w:val="en-US"/>
        </w:rPr>
      </w:pPr>
    </w:p>
    <w:p w:rsidR="004B5946" w:rsidRDefault="004B5946" w:rsidP="004B5946">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w:t>
      </w:r>
    </w:p>
    <w:p w:rsidR="004B5946" w:rsidRDefault="004B5946" w:rsidP="004B5946">
      <w:pPr>
        <w:rPr>
          <w:rFonts w:ascii="Arial" w:hAnsi="Arial" w:cs="Arial"/>
          <w:b/>
          <w:bCs/>
          <w:color w:val="000000"/>
          <w:sz w:val="24"/>
          <w:szCs w:val="24"/>
          <w:lang w:val="en-US"/>
        </w:rPr>
      </w:pPr>
      <w:r>
        <w:rPr>
          <w:rFonts w:ascii="Arial" w:hAnsi="Arial" w:cs="Arial"/>
          <w:b/>
          <w:bCs/>
          <w:color w:val="000000"/>
          <w:sz w:val="24"/>
          <w:szCs w:val="24"/>
          <w:lang w:val="en-US"/>
        </w:rPr>
        <w:t>Explanation:</w:t>
      </w:r>
    </w:p>
    <w:p w:rsidR="00CA247F" w:rsidRDefault="00CA247F" w:rsidP="00CA247F">
      <w:pPr>
        <w:rPr>
          <w:lang w:val="en-US"/>
        </w:rPr>
      </w:pPr>
      <w:r>
        <w:rPr>
          <w:lang w:val="en-US"/>
        </w:rPr>
        <w:tab/>
      </w:r>
      <w:r>
        <w:rPr>
          <w:lang w:val="en-US"/>
        </w:rPr>
        <w:tab/>
        <w:t>Here an object is created for the class TestB and called by the start() method  then it goes to the class TestB and print as “TestB” that is present in the System.out.println.</w:t>
      </w:r>
    </w:p>
    <w:p w:rsidR="00CA247F" w:rsidRDefault="00CA247F" w:rsidP="00CA247F">
      <w:pPr>
        <w:rPr>
          <w:lang w:val="en-US"/>
        </w:rPr>
      </w:pPr>
    </w:p>
    <w:p w:rsidR="00F973C0" w:rsidRDefault="00F973C0" w:rsidP="00F973C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248</w:t>
      </w:r>
    </w:p>
    <w:p w:rsidR="00F973C0" w:rsidRDefault="00F973C0" w:rsidP="00F973C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Click the Exhibit button. What is the output if the main() method is run?</w:t>
      </w:r>
    </w:p>
    <w:p w:rsidR="00F973C0" w:rsidRDefault="00F973C0" w:rsidP="00F973C0">
      <w:pPr>
        <w:autoSpaceDE w:val="0"/>
        <w:autoSpaceDN w:val="0"/>
        <w:adjustRightInd w:val="0"/>
        <w:spacing w:after="0" w:line="240" w:lineRule="auto"/>
        <w:rPr>
          <w:rFonts w:ascii="Arial" w:hAnsi="Arial" w:cs="Arial"/>
          <w:color w:val="000000"/>
          <w:sz w:val="24"/>
          <w:szCs w:val="24"/>
          <w:lang w:val="en-US"/>
        </w:rPr>
      </w:pPr>
      <w:r>
        <w:rPr>
          <w:rFonts w:ascii="Arial" w:hAnsi="Arial" w:cs="Arial"/>
          <w:noProof/>
          <w:color w:val="000000"/>
          <w:sz w:val="24"/>
          <w:szCs w:val="24"/>
          <w:lang w:val="en-US" w:eastAsia="en-US"/>
        </w:rPr>
        <w:lastRenderedPageBreak/>
        <w:drawing>
          <wp:inline distT="0" distB="0" distL="0" distR="0">
            <wp:extent cx="4829175" cy="3371850"/>
            <wp:effectExtent l="19050" t="0" r="9525"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4829175" cy="3371850"/>
                    </a:xfrm>
                    <a:prstGeom prst="rect">
                      <a:avLst/>
                    </a:prstGeom>
                    <a:noFill/>
                    <a:ln w="9525">
                      <a:noFill/>
                      <a:miter lim="800000"/>
                      <a:headEnd/>
                      <a:tailEnd/>
                    </a:ln>
                  </pic:spPr>
                </pic:pic>
              </a:graphicData>
            </a:graphic>
          </wp:inline>
        </w:drawing>
      </w:r>
    </w:p>
    <w:p w:rsidR="00F973C0" w:rsidRDefault="00F973C0" w:rsidP="00F973C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4</w:t>
      </w:r>
    </w:p>
    <w:p w:rsidR="00F973C0" w:rsidRDefault="00F973C0" w:rsidP="00F973C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5</w:t>
      </w:r>
    </w:p>
    <w:p w:rsidR="00F973C0" w:rsidRDefault="00F973C0" w:rsidP="00F973C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8</w:t>
      </w:r>
    </w:p>
    <w:p w:rsidR="00F973C0" w:rsidRDefault="00F973C0" w:rsidP="00F973C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9</w:t>
      </w:r>
    </w:p>
    <w:p w:rsidR="00F973C0" w:rsidRDefault="00F973C0" w:rsidP="00F973C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Compilation fails.</w:t>
      </w:r>
    </w:p>
    <w:p w:rsidR="00F973C0" w:rsidRDefault="00F973C0" w:rsidP="00F973C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An exception is thrown at runtime.</w:t>
      </w:r>
    </w:p>
    <w:p w:rsidR="00F973C0" w:rsidRDefault="00F973C0" w:rsidP="00F973C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G. </w:t>
      </w:r>
      <w:r>
        <w:rPr>
          <w:rFonts w:ascii="Arial" w:hAnsi="Arial" w:cs="Arial"/>
          <w:color w:val="000000"/>
          <w:sz w:val="24"/>
          <w:szCs w:val="24"/>
          <w:lang w:val="en-US"/>
        </w:rPr>
        <w:t>It is impossible to determine for certain.</w:t>
      </w:r>
    </w:p>
    <w:p w:rsidR="00F973C0" w:rsidRDefault="00F973C0" w:rsidP="00F973C0">
      <w:pPr>
        <w:autoSpaceDE w:val="0"/>
        <w:autoSpaceDN w:val="0"/>
        <w:adjustRightInd w:val="0"/>
        <w:spacing w:after="0" w:line="240" w:lineRule="auto"/>
        <w:rPr>
          <w:rFonts w:ascii="Arial" w:hAnsi="Arial" w:cs="Arial"/>
          <w:b/>
          <w:bCs/>
          <w:color w:val="000000"/>
          <w:sz w:val="24"/>
          <w:szCs w:val="24"/>
          <w:lang w:val="en-US"/>
        </w:rPr>
      </w:pPr>
    </w:p>
    <w:p w:rsidR="00F973C0" w:rsidRDefault="00F973C0" w:rsidP="00F973C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D</w:t>
      </w:r>
    </w:p>
    <w:p w:rsidR="00CA247F" w:rsidRDefault="00F973C0" w:rsidP="00F973C0">
      <w:pPr>
        <w:rPr>
          <w:rFonts w:ascii="Arial" w:hAnsi="Arial" w:cs="Arial"/>
          <w:b/>
          <w:bCs/>
          <w:color w:val="000000"/>
          <w:sz w:val="24"/>
          <w:szCs w:val="24"/>
          <w:lang w:val="en-US"/>
        </w:rPr>
      </w:pPr>
      <w:r>
        <w:rPr>
          <w:rFonts w:ascii="Arial" w:hAnsi="Arial" w:cs="Arial"/>
          <w:b/>
          <w:bCs/>
          <w:color w:val="000000"/>
          <w:sz w:val="24"/>
          <w:szCs w:val="24"/>
          <w:lang w:val="en-US"/>
        </w:rPr>
        <w:t>Explanation:</w:t>
      </w:r>
    </w:p>
    <w:p w:rsidR="00B7015D" w:rsidRDefault="00B7015D" w:rsidP="00F973C0">
      <w:pPr>
        <w:rPr>
          <w:rFonts w:ascii="Arial" w:hAnsi="Arial" w:cs="Arial"/>
          <w:b/>
          <w:bCs/>
          <w:color w:val="000000"/>
          <w:sz w:val="24"/>
          <w:szCs w:val="24"/>
          <w:lang w:val="en-US"/>
        </w:rPr>
      </w:pPr>
    </w:p>
    <w:p w:rsidR="00B7015D" w:rsidRDefault="00B7015D" w:rsidP="00F973C0">
      <w:pPr>
        <w:rPr>
          <w:rFonts w:ascii="Arial" w:hAnsi="Arial" w:cs="Arial"/>
          <w:b/>
          <w:bCs/>
          <w:color w:val="000000"/>
          <w:sz w:val="24"/>
          <w:szCs w:val="24"/>
          <w:lang w:val="en-US"/>
        </w:rPr>
      </w:pPr>
    </w:p>
    <w:p w:rsidR="00B7015D" w:rsidRDefault="00B7015D" w:rsidP="00B7015D">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247</w:t>
      </w:r>
    </w:p>
    <w:p w:rsidR="00B7015D" w:rsidRDefault="00B7015D" w:rsidP="00B7015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 that t1 is a reference to a live thread, which is true?</w:t>
      </w:r>
    </w:p>
    <w:p w:rsidR="00B7015D" w:rsidRDefault="00B7015D" w:rsidP="00B7015D">
      <w:pPr>
        <w:autoSpaceDE w:val="0"/>
        <w:autoSpaceDN w:val="0"/>
        <w:adjustRightInd w:val="0"/>
        <w:spacing w:after="0" w:line="240" w:lineRule="auto"/>
        <w:rPr>
          <w:rFonts w:ascii="Arial" w:hAnsi="Arial" w:cs="Arial"/>
          <w:b/>
          <w:bCs/>
          <w:sz w:val="24"/>
          <w:szCs w:val="24"/>
          <w:lang w:val="en-US"/>
        </w:rPr>
      </w:pPr>
    </w:p>
    <w:p w:rsidR="00B7015D" w:rsidRDefault="00B7015D" w:rsidP="00B7015D">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The Thread.sleep() method can take t1 as an argument.</w:t>
      </w:r>
    </w:p>
    <w:p w:rsidR="00B7015D" w:rsidRDefault="00B7015D" w:rsidP="00B7015D">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The Object.notify() method can take t1 as an argument.</w:t>
      </w:r>
    </w:p>
    <w:p w:rsidR="00B7015D" w:rsidRDefault="00B7015D" w:rsidP="00B7015D">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The Thread.yield() method can take t1 as an argument.</w:t>
      </w:r>
    </w:p>
    <w:p w:rsidR="00B7015D" w:rsidRDefault="00B7015D" w:rsidP="00B7015D">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The Thread.setPriority() method can take t1 as an argument.</w:t>
      </w:r>
    </w:p>
    <w:p w:rsidR="00B7015D" w:rsidRDefault="00B7015D" w:rsidP="00B7015D">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The Object.notify() method arbitrarily chooses which thread to notify.</w:t>
      </w:r>
    </w:p>
    <w:p w:rsidR="00B7015D" w:rsidRDefault="00B7015D" w:rsidP="00B7015D">
      <w:pPr>
        <w:autoSpaceDE w:val="0"/>
        <w:autoSpaceDN w:val="0"/>
        <w:adjustRightInd w:val="0"/>
        <w:spacing w:after="0" w:line="240" w:lineRule="auto"/>
        <w:rPr>
          <w:rFonts w:ascii="Arial" w:hAnsi="Arial" w:cs="Arial"/>
          <w:b/>
          <w:bCs/>
          <w:sz w:val="24"/>
          <w:szCs w:val="24"/>
          <w:lang w:val="en-US"/>
        </w:rPr>
      </w:pPr>
    </w:p>
    <w:p w:rsidR="00B7015D" w:rsidRDefault="00B7015D" w:rsidP="00B7015D">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E</w:t>
      </w:r>
    </w:p>
    <w:p w:rsidR="00B7015D" w:rsidRDefault="00B7015D" w:rsidP="00B7015D">
      <w:pPr>
        <w:rPr>
          <w:rFonts w:ascii="Arial" w:hAnsi="Arial" w:cs="Arial"/>
          <w:b/>
          <w:bCs/>
          <w:sz w:val="24"/>
          <w:szCs w:val="24"/>
          <w:lang w:val="en-US"/>
        </w:rPr>
      </w:pPr>
      <w:r>
        <w:rPr>
          <w:rFonts w:ascii="Arial" w:hAnsi="Arial" w:cs="Arial"/>
          <w:b/>
          <w:bCs/>
          <w:sz w:val="24"/>
          <w:szCs w:val="24"/>
          <w:lang w:val="en-US"/>
        </w:rPr>
        <w:t>Explanation:</w:t>
      </w:r>
    </w:p>
    <w:p w:rsidR="00AC3880" w:rsidRDefault="00B7015D" w:rsidP="00AC3880">
      <w:pPr>
        <w:rPr>
          <w:lang w:val="en-US"/>
        </w:rPr>
      </w:pPr>
      <w:r>
        <w:rPr>
          <w:lang w:val="en-US"/>
        </w:rPr>
        <w:tab/>
      </w:r>
      <w:r>
        <w:rPr>
          <w:lang w:val="en-US"/>
        </w:rPr>
        <w:tab/>
        <w:t xml:space="preserve">The notify() method send a notification to the one waiting tread.When we give </w:t>
      </w:r>
      <w:r w:rsidRPr="00B7015D">
        <w:rPr>
          <w:lang w:val="en-US"/>
        </w:rPr>
        <w:t xml:space="preserve">Object.notify() method </w:t>
      </w:r>
      <w:r>
        <w:rPr>
          <w:lang w:val="en-US"/>
        </w:rPr>
        <w:t xml:space="preserve">then the method </w:t>
      </w:r>
      <w:r w:rsidRPr="00B7015D">
        <w:rPr>
          <w:lang w:val="en-US"/>
        </w:rPr>
        <w:t>arbitrarily chooses which thread to notify.</w:t>
      </w:r>
    </w:p>
    <w:p w:rsidR="00B7015D" w:rsidRDefault="00B7015D" w:rsidP="00AC3880">
      <w:pPr>
        <w:rPr>
          <w:lang w:val="en-US"/>
        </w:rPr>
      </w:pPr>
    </w:p>
    <w:p w:rsidR="00B7015D" w:rsidRDefault="00B7015D" w:rsidP="00B7015D">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lastRenderedPageBreak/>
        <w:t>QUESTION NO: 246</w:t>
      </w: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B7015D" w:rsidRDefault="00B7015D" w:rsidP="00B7015D">
      <w:pPr>
        <w:autoSpaceDE w:val="0"/>
        <w:autoSpaceDN w:val="0"/>
        <w:adjustRightInd w:val="0"/>
        <w:spacing w:after="0" w:line="240" w:lineRule="auto"/>
        <w:rPr>
          <w:rFonts w:ascii="Arial" w:hAnsi="Arial" w:cs="Arial"/>
          <w:color w:val="000000"/>
          <w:sz w:val="24"/>
          <w:szCs w:val="24"/>
          <w:lang w:val="en-US"/>
        </w:rPr>
      </w:pP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public class NamedCounter</w:t>
      </w: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private final String name;</w:t>
      </w: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private int count;</w:t>
      </w: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public NamedCounter(String name) </w:t>
      </w: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 </w:t>
      </w: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this.name = name; </w:t>
      </w: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public String getName() </w:t>
      </w: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 </w:t>
      </w: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return name;</w:t>
      </w: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public void increment() </w:t>
      </w: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count++;</w:t>
      </w: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public int getCount() </w:t>
      </w: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 </w:t>
      </w: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return count;</w:t>
      </w: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public void reset() </w:t>
      </w: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count = 0;</w:t>
      </w: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t>
      </w:r>
    </w:p>
    <w:p w:rsidR="00B7015D" w:rsidRDefault="00B7015D" w:rsidP="00B7015D">
      <w:pPr>
        <w:autoSpaceDE w:val="0"/>
        <w:autoSpaceDN w:val="0"/>
        <w:adjustRightInd w:val="0"/>
        <w:spacing w:after="0" w:line="240" w:lineRule="auto"/>
        <w:rPr>
          <w:rFonts w:ascii="Arial" w:hAnsi="Arial" w:cs="Arial"/>
          <w:color w:val="000000"/>
          <w:sz w:val="24"/>
          <w:szCs w:val="24"/>
          <w:lang w:val="en-US"/>
        </w:rPr>
      </w:pP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three changes should be made to adapt this class to be used safely by multiple threads?</w:t>
      </w: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(Choose three.)</w:t>
      </w:r>
    </w:p>
    <w:p w:rsidR="00B7015D" w:rsidRDefault="00B7015D" w:rsidP="00B7015D">
      <w:pPr>
        <w:autoSpaceDE w:val="0"/>
        <w:autoSpaceDN w:val="0"/>
        <w:adjustRightInd w:val="0"/>
        <w:spacing w:after="0" w:line="240" w:lineRule="auto"/>
        <w:rPr>
          <w:rFonts w:ascii="Arial" w:hAnsi="Arial" w:cs="Arial"/>
          <w:b/>
          <w:bCs/>
          <w:color w:val="000000"/>
          <w:sz w:val="24"/>
          <w:szCs w:val="24"/>
          <w:lang w:val="en-US"/>
        </w:rPr>
      </w:pP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declare reset() using the synchronized keyword</w:t>
      </w: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declare getName() using the synchronized keyword</w:t>
      </w: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declare getCount() using the synchronized keyword</w:t>
      </w: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declare the constructor using the synchronized keyword</w:t>
      </w:r>
    </w:p>
    <w:p w:rsidR="00B7015D" w:rsidRDefault="00B7015D" w:rsidP="00B7015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declare increment() using the synchronized keyword</w:t>
      </w:r>
    </w:p>
    <w:p w:rsidR="00B7015D" w:rsidRDefault="00B7015D" w:rsidP="00B7015D">
      <w:pPr>
        <w:autoSpaceDE w:val="0"/>
        <w:autoSpaceDN w:val="0"/>
        <w:adjustRightInd w:val="0"/>
        <w:spacing w:after="0" w:line="240" w:lineRule="auto"/>
        <w:rPr>
          <w:rFonts w:ascii="Arial" w:hAnsi="Arial" w:cs="Arial"/>
          <w:b/>
          <w:bCs/>
          <w:color w:val="000000"/>
          <w:sz w:val="24"/>
          <w:szCs w:val="24"/>
          <w:lang w:val="en-US"/>
        </w:rPr>
      </w:pPr>
    </w:p>
    <w:p w:rsidR="00B7015D" w:rsidRDefault="00B7015D" w:rsidP="00B7015D">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A,C,E</w:t>
      </w:r>
    </w:p>
    <w:p w:rsidR="00B7015D" w:rsidRDefault="00B7015D" w:rsidP="00B7015D">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Explanation:</w:t>
      </w:r>
    </w:p>
    <w:p w:rsidR="00E239A6" w:rsidRDefault="00E239A6" w:rsidP="00B7015D">
      <w:pPr>
        <w:autoSpaceDE w:val="0"/>
        <w:autoSpaceDN w:val="0"/>
        <w:adjustRightInd w:val="0"/>
        <w:spacing w:after="0" w:line="240" w:lineRule="auto"/>
        <w:rPr>
          <w:rFonts w:ascii="Arial" w:hAnsi="Arial" w:cs="Arial"/>
          <w:b/>
          <w:bCs/>
          <w:color w:val="000000"/>
          <w:sz w:val="24"/>
          <w:szCs w:val="24"/>
          <w:lang w:val="en-US"/>
        </w:rPr>
      </w:pPr>
    </w:p>
    <w:p w:rsidR="00E239A6" w:rsidRDefault="00E239A6" w:rsidP="00E239A6">
      <w:pPr>
        <w:rPr>
          <w:lang w:val="en-US"/>
        </w:rPr>
      </w:pPr>
      <w:r>
        <w:rPr>
          <w:lang w:val="en-US"/>
        </w:rPr>
        <w:tab/>
        <w:t>By using the synchronized keyword  to the reset(),getCount() and increment() methods  then we make the class to be used safely by the multiple threads.</w:t>
      </w:r>
    </w:p>
    <w:p w:rsidR="00A03594" w:rsidRDefault="00A03594" w:rsidP="00E239A6">
      <w:pPr>
        <w:rPr>
          <w:lang w:val="en-US"/>
        </w:rPr>
      </w:pPr>
    </w:p>
    <w:p w:rsidR="00A03594" w:rsidRDefault="00A03594" w:rsidP="00A03594">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245</w:t>
      </w:r>
    </w:p>
    <w:p w:rsidR="00A03594" w:rsidRDefault="00A03594" w:rsidP="00A0359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Which two code fragments will execute the method doStuff() in a separate thread? (Choose two.)</w:t>
      </w:r>
    </w:p>
    <w:p w:rsidR="00A03594" w:rsidRDefault="00A03594" w:rsidP="00A0359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lastRenderedPageBreak/>
        <w:t xml:space="preserve">A. </w:t>
      </w:r>
      <w:r>
        <w:rPr>
          <w:rFonts w:ascii="Arial" w:hAnsi="Arial" w:cs="Arial"/>
          <w:sz w:val="24"/>
          <w:szCs w:val="24"/>
          <w:lang w:val="en-US"/>
        </w:rPr>
        <w:t>new Thread() {</w:t>
      </w:r>
    </w:p>
    <w:p w:rsidR="00A03594" w:rsidRDefault="00A03594" w:rsidP="00A0359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public void run() { doStuff(); }</w:t>
      </w:r>
    </w:p>
    <w:p w:rsidR="00A03594" w:rsidRDefault="00A03594" w:rsidP="00A0359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t>
      </w:r>
    </w:p>
    <w:p w:rsidR="00A03594" w:rsidRDefault="00A03594" w:rsidP="00A0359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new Thread() {</w:t>
      </w:r>
    </w:p>
    <w:p w:rsidR="00A03594" w:rsidRDefault="00A03594" w:rsidP="00A0359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public void start() { doStuff(); }</w:t>
      </w:r>
    </w:p>
    <w:p w:rsidR="00A03594" w:rsidRDefault="00A03594" w:rsidP="00A0359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t>
      </w:r>
    </w:p>
    <w:p w:rsidR="00A03594" w:rsidRDefault="00A03594" w:rsidP="00A0359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new Thread() {</w:t>
      </w:r>
    </w:p>
    <w:p w:rsidR="00A03594" w:rsidRDefault="00A03594" w:rsidP="00A0359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public void start() { doStuff(); }</w:t>
      </w:r>
    </w:p>
    <w:p w:rsidR="00A03594" w:rsidRDefault="00A03594" w:rsidP="00A0359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}.run();</w:t>
      </w:r>
    </w:p>
    <w:p w:rsidR="00A03594" w:rsidRDefault="00A03594" w:rsidP="00A0359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new Thread() {</w:t>
      </w:r>
    </w:p>
    <w:p w:rsidR="00A03594" w:rsidRDefault="00A03594" w:rsidP="00A0359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public void run() { doStuff(); }</w:t>
      </w:r>
    </w:p>
    <w:p w:rsidR="00A03594" w:rsidRDefault="00A03594" w:rsidP="00A0359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}.start();</w:t>
      </w:r>
    </w:p>
    <w:p w:rsidR="00A03594" w:rsidRDefault="00A03594" w:rsidP="00A0359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new Thread(new Runnable() {</w:t>
      </w:r>
    </w:p>
    <w:p w:rsidR="00A03594" w:rsidRDefault="00A03594" w:rsidP="00A0359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public void run() { doStuff(); }</w:t>
      </w:r>
    </w:p>
    <w:p w:rsidR="00A03594" w:rsidRDefault="00A03594" w:rsidP="00A0359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}).run();</w:t>
      </w:r>
    </w:p>
    <w:p w:rsidR="00A03594" w:rsidRDefault="00A03594" w:rsidP="00A0359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F. </w:t>
      </w:r>
      <w:r>
        <w:rPr>
          <w:rFonts w:ascii="Arial" w:hAnsi="Arial" w:cs="Arial"/>
          <w:sz w:val="24"/>
          <w:szCs w:val="24"/>
          <w:lang w:val="en-US"/>
        </w:rPr>
        <w:t>new Thread(new Runnable() {</w:t>
      </w:r>
    </w:p>
    <w:p w:rsidR="00A03594" w:rsidRDefault="00A03594" w:rsidP="00A0359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public void run() { doStuff(); }</w:t>
      </w:r>
    </w:p>
    <w:p w:rsidR="00A03594" w:rsidRDefault="00A03594" w:rsidP="00A0359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}).start();</w:t>
      </w:r>
    </w:p>
    <w:p w:rsidR="00A03594" w:rsidRDefault="00A03594" w:rsidP="00A03594">
      <w:pPr>
        <w:autoSpaceDE w:val="0"/>
        <w:autoSpaceDN w:val="0"/>
        <w:adjustRightInd w:val="0"/>
        <w:spacing w:after="0" w:line="240" w:lineRule="auto"/>
        <w:rPr>
          <w:rFonts w:ascii="Arial" w:hAnsi="Arial" w:cs="Arial"/>
          <w:b/>
          <w:bCs/>
          <w:sz w:val="24"/>
          <w:szCs w:val="24"/>
          <w:lang w:val="en-US"/>
        </w:rPr>
      </w:pPr>
    </w:p>
    <w:p w:rsidR="00A03594" w:rsidRDefault="00A03594" w:rsidP="00A03594">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D,F</w:t>
      </w:r>
    </w:p>
    <w:p w:rsidR="00A03594" w:rsidRDefault="00A03594" w:rsidP="00A03594">
      <w:pPr>
        <w:rPr>
          <w:rFonts w:ascii="Arial" w:hAnsi="Arial" w:cs="Arial"/>
          <w:b/>
          <w:bCs/>
          <w:sz w:val="24"/>
          <w:szCs w:val="24"/>
          <w:lang w:val="en-US"/>
        </w:rPr>
      </w:pPr>
      <w:r>
        <w:rPr>
          <w:rFonts w:ascii="Arial" w:hAnsi="Arial" w:cs="Arial"/>
          <w:b/>
          <w:bCs/>
          <w:sz w:val="24"/>
          <w:szCs w:val="24"/>
          <w:lang w:val="en-US"/>
        </w:rPr>
        <w:t>Explanation:</w:t>
      </w:r>
    </w:p>
    <w:p w:rsidR="000F502C" w:rsidRDefault="000F502C" w:rsidP="000F502C">
      <w:pPr>
        <w:rPr>
          <w:lang w:val="en-US"/>
        </w:rPr>
      </w:pPr>
      <w:r>
        <w:rPr>
          <w:lang w:val="en-US"/>
        </w:rPr>
        <w:tab/>
        <w:t xml:space="preserve">Here the option D </w:t>
      </w:r>
      <w:r w:rsidRPr="000F502C">
        <w:rPr>
          <w:lang w:val="en-US"/>
        </w:rPr>
        <w:t>will execute the method doStuff() in a separate thread</w:t>
      </w:r>
      <w:r>
        <w:rPr>
          <w:lang w:val="en-US"/>
        </w:rPr>
        <w:t xml:space="preserve"> bcz,to execute a method we need to have a start() method.And F is also execute bcz,here  the new T hread() implements the Runnable(). And here we have start() method to execute the run() method.</w:t>
      </w:r>
    </w:p>
    <w:p w:rsidR="000F502C" w:rsidRDefault="000F502C" w:rsidP="000F502C">
      <w:pPr>
        <w:rPr>
          <w:lang w:val="en-US"/>
        </w:rPr>
      </w:pPr>
    </w:p>
    <w:p w:rsidR="000F502C" w:rsidRDefault="000F502C" w:rsidP="000F502C">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244</w:t>
      </w:r>
    </w:p>
    <w:p w:rsidR="000F502C" w:rsidRDefault="000F502C" w:rsidP="000F502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 that Triangle implements Runnable, and:</w:t>
      </w:r>
    </w:p>
    <w:p w:rsidR="000F502C" w:rsidRDefault="000F502C" w:rsidP="000F502C">
      <w:pPr>
        <w:autoSpaceDE w:val="0"/>
        <w:autoSpaceDN w:val="0"/>
        <w:adjustRightInd w:val="0"/>
        <w:spacing w:after="0" w:line="240" w:lineRule="auto"/>
        <w:rPr>
          <w:rFonts w:ascii="Arial" w:hAnsi="Arial" w:cs="Arial"/>
          <w:sz w:val="24"/>
          <w:szCs w:val="24"/>
          <w:lang w:val="en-US"/>
        </w:rPr>
      </w:pPr>
    </w:p>
    <w:p w:rsidR="00072711" w:rsidRDefault="000F502C" w:rsidP="000F502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31. void go() throws Exception</w:t>
      </w:r>
    </w:p>
    <w:p w:rsidR="000F502C" w:rsidRDefault="00072711" w:rsidP="000F502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r w:rsidR="000F502C">
        <w:rPr>
          <w:rFonts w:ascii="Arial" w:hAnsi="Arial" w:cs="Arial"/>
          <w:sz w:val="24"/>
          <w:szCs w:val="24"/>
          <w:lang w:val="en-US"/>
        </w:rPr>
        <w:t>{</w:t>
      </w:r>
    </w:p>
    <w:p w:rsidR="000F502C" w:rsidRDefault="000F502C" w:rsidP="000F502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32. </w:t>
      </w:r>
      <w:r w:rsidR="00072711">
        <w:rPr>
          <w:rFonts w:ascii="Arial" w:hAnsi="Arial" w:cs="Arial"/>
          <w:sz w:val="24"/>
          <w:szCs w:val="24"/>
          <w:lang w:val="en-US"/>
        </w:rPr>
        <w:t xml:space="preserve">      </w:t>
      </w:r>
      <w:r>
        <w:rPr>
          <w:rFonts w:ascii="Arial" w:hAnsi="Arial" w:cs="Arial"/>
          <w:sz w:val="24"/>
          <w:szCs w:val="24"/>
          <w:lang w:val="en-US"/>
        </w:rPr>
        <w:t>Thread t = new Thread(new Triangle());</w:t>
      </w:r>
    </w:p>
    <w:p w:rsidR="000F502C" w:rsidRDefault="000F502C" w:rsidP="000F502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33. </w:t>
      </w:r>
      <w:r w:rsidR="00072711">
        <w:rPr>
          <w:rFonts w:ascii="Arial" w:hAnsi="Arial" w:cs="Arial"/>
          <w:sz w:val="24"/>
          <w:szCs w:val="24"/>
          <w:lang w:val="en-US"/>
        </w:rPr>
        <w:t xml:space="preserve">      </w:t>
      </w:r>
      <w:r>
        <w:rPr>
          <w:rFonts w:ascii="Arial" w:hAnsi="Arial" w:cs="Arial"/>
          <w:sz w:val="24"/>
          <w:szCs w:val="24"/>
          <w:lang w:val="en-US"/>
        </w:rPr>
        <w:t>t.start();</w:t>
      </w:r>
    </w:p>
    <w:p w:rsidR="00072711" w:rsidRDefault="000F502C" w:rsidP="000F502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34. </w:t>
      </w:r>
      <w:r w:rsidR="00072711">
        <w:rPr>
          <w:rFonts w:ascii="Arial" w:hAnsi="Arial" w:cs="Arial"/>
          <w:sz w:val="24"/>
          <w:szCs w:val="24"/>
          <w:lang w:val="en-US"/>
        </w:rPr>
        <w:t xml:space="preserve">      </w:t>
      </w:r>
      <w:r>
        <w:rPr>
          <w:rFonts w:ascii="Arial" w:hAnsi="Arial" w:cs="Arial"/>
          <w:sz w:val="24"/>
          <w:szCs w:val="24"/>
          <w:lang w:val="en-US"/>
        </w:rPr>
        <w:t>for(int x = 1; x &lt; 100000; x++)</w:t>
      </w:r>
    </w:p>
    <w:p w:rsidR="000F502C" w:rsidRDefault="00072711" w:rsidP="000F502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r w:rsidR="000F502C">
        <w:rPr>
          <w:rFonts w:ascii="Arial" w:hAnsi="Arial" w:cs="Arial"/>
          <w:sz w:val="24"/>
          <w:szCs w:val="24"/>
          <w:lang w:val="en-US"/>
        </w:rPr>
        <w:t xml:space="preserve"> {</w:t>
      </w:r>
    </w:p>
    <w:p w:rsidR="000F502C" w:rsidRDefault="000F502C" w:rsidP="000F502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35. </w:t>
      </w:r>
      <w:r w:rsidR="00072711">
        <w:rPr>
          <w:rFonts w:ascii="Arial" w:hAnsi="Arial" w:cs="Arial"/>
          <w:sz w:val="24"/>
          <w:szCs w:val="24"/>
          <w:lang w:val="en-US"/>
        </w:rPr>
        <w:t xml:space="preserve">             // </w:t>
      </w:r>
      <w:r>
        <w:rPr>
          <w:rFonts w:ascii="Arial" w:hAnsi="Arial" w:cs="Arial"/>
          <w:sz w:val="24"/>
          <w:szCs w:val="24"/>
          <w:lang w:val="en-US"/>
        </w:rPr>
        <w:t>insert code here</w:t>
      </w:r>
    </w:p>
    <w:p w:rsidR="000F502C" w:rsidRDefault="000F502C" w:rsidP="000F502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36.</w:t>
      </w:r>
      <w:r w:rsidR="00072711">
        <w:rPr>
          <w:rFonts w:ascii="Arial" w:hAnsi="Arial" w:cs="Arial"/>
          <w:sz w:val="24"/>
          <w:szCs w:val="24"/>
          <w:lang w:val="en-US"/>
        </w:rPr>
        <w:t xml:space="preserve">            </w:t>
      </w:r>
      <w:r>
        <w:rPr>
          <w:rFonts w:ascii="Arial" w:hAnsi="Arial" w:cs="Arial"/>
          <w:sz w:val="24"/>
          <w:szCs w:val="24"/>
          <w:lang w:val="en-US"/>
        </w:rPr>
        <w:t xml:space="preserve"> if(x%100 == 0) System.out.print("g");</w:t>
      </w:r>
    </w:p>
    <w:p w:rsidR="00072711" w:rsidRDefault="000F502C" w:rsidP="000F502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37. </w:t>
      </w:r>
      <w:r w:rsidR="00072711">
        <w:rPr>
          <w:rFonts w:ascii="Arial" w:hAnsi="Arial" w:cs="Arial"/>
          <w:sz w:val="24"/>
          <w:szCs w:val="24"/>
          <w:lang w:val="en-US"/>
        </w:rPr>
        <w:t xml:space="preserve">   </w:t>
      </w:r>
      <w:r>
        <w:rPr>
          <w:rFonts w:ascii="Arial" w:hAnsi="Arial" w:cs="Arial"/>
          <w:sz w:val="24"/>
          <w:szCs w:val="24"/>
          <w:lang w:val="en-US"/>
        </w:rPr>
        <w:t>}</w:t>
      </w:r>
    </w:p>
    <w:p w:rsidR="000F502C" w:rsidRDefault="00072711" w:rsidP="000F502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r w:rsidR="000F502C">
        <w:rPr>
          <w:rFonts w:ascii="Arial" w:hAnsi="Arial" w:cs="Arial"/>
          <w:sz w:val="24"/>
          <w:szCs w:val="24"/>
          <w:lang w:val="en-US"/>
        </w:rPr>
        <w:t xml:space="preserve"> }</w:t>
      </w:r>
    </w:p>
    <w:p w:rsidR="00072711" w:rsidRDefault="000F502C" w:rsidP="000F502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38. public void run()</w:t>
      </w:r>
    </w:p>
    <w:p w:rsidR="000F502C" w:rsidRDefault="00072711" w:rsidP="000F502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r w:rsidR="000F502C">
        <w:rPr>
          <w:rFonts w:ascii="Arial" w:hAnsi="Arial" w:cs="Arial"/>
          <w:sz w:val="24"/>
          <w:szCs w:val="24"/>
          <w:lang w:val="en-US"/>
        </w:rPr>
        <w:t xml:space="preserve"> {</w:t>
      </w:r>
    </w:p>
    <w:p w:rsidR="00072711" w:rsidRDefault="000F502C" w:rsidP="000F502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39. </w:t>
      </w:r>
      <w:r w:rsidR="00072711">
        <w:rPr>
          <w:rFonts w:ascii="Arial" w:hAnsi="Arial" w:cs="Arial"/>
          <w:sz w:val="24"/>
          <w:szCs w:val="24"/>
          <w:lang w:val="en-US"/>
        </w:rPr>
        <w:t xml:space="preserve">     </w:t>
      </w:r>
      <w:r>
        <w:rPr>
          <w:rFonts w:ascii="Arial" w:hAnsi="Arial" w:cs="Arial"/>
          <w:sz w:val="24"/>
          <w:szCs w:val="24"/>
          <w:lang w:val="en-US"/>
        </w:rPr>
        <w:t>try</w:t>
      </w:r>
    </w:p>
    <w:p w:rsidR="000F502C" w:rsidRDefault="00072711" w:rsidP="000F502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r w:rsidR="000F502C">
        <w:rPr>
          <w:rFonts w:ascii="Arial" w:hAnsi="Arial" w:cs="Arial"/>
          <w:sz w:val="24"/>
          <w:szCs w:val="24"/>
          <w:lang w:val="en-US"/>
        </w:rPr>
        <w:t>{</w:t>
      </w:r>
    </w:p>
    <w:p w:rsidR="00072711" w:rsidRDefault="000F502C" w:rsidP="000F502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40.</w:t>
      </w:r>
      <w:r w:rsidR="00072711">
        <w:rPr>
          <w:rFonts w:ascii="Arial" w:hAnsi="Arial" w:cs="Arial"/>
          <w:sz w:val="24"/>
          <w:szCs w:val="24"/>
          <w:lang w:val="en-US"/>
        </w:rPr>
        <w:t xml:space="preserve">           </w:t>
      </w:r>
      <w:r>
        <w:rPr>
          <w:rFonts w:ascii="Arial" w:hAnsi="Arial" w:cs="Arial"/>
          <w:sz w:val="24"/>
          <w:szCs w:val="24"/>
          <w:lang w:val="en-US"/>
        </w:rPr>
        <w:t xml:space="preserve"> for(int x = 1; x &lt; 100000; x++)</w:t>
      </w:r>
    </w:p>
    <w:p w:rsidR="000F502C" w:rsidRDefault="00072711" w:rsidP="000F502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r w:rsidR="000F502C">
        <w:rPr>
          <w:rFonts w:ascii="Arial" w:hAnsi="Arial" w:cs="Arial"/>
          <w:sz w:val="24"/>
          <w:szCs w:val="24"/>
          <w:lang w:val="en-US"/>
        </w:rPr>
        <w:t>{</w:t>
      </w:r>
    </w:p>
    <w:p w:rsidR="000F502C" w:rsidRDefault="000F502C" w:rsidP="000F502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41</w:t>
      </w:r>
      <w:r w:rsidR="00072711">
        <w:rPr>
          <w:rFonts w:ascii="Arial" w:hAnsi="Arial" w:cs="Arial"/>
          <w:sz w:val="24"/>
          <w:szCs w:val="24"/>
          <w:lang w:val="en-US"/>
        </w:rPr>
        <w:t xml:space="preserve">             </w:t>
      </w:r>
      <w:r>
        <w:rPr>
          <w:rFonts w:ascii="Arial" w:hAnsi="Arial" w:cs="Arial"/>
          <w:sz w:val="24"/>
          <w:szCs w:val="24"/>
          <w:lang w:val="en-US"/>
        </w:rPr>
        <w:t>. // insert the same code here</w:t>
      </w:r>
    </w:p>
    <w:p w:rsidR="000F502C" w:rsidRDefault="000F502C" w:rsidP="000F502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42</w:t>
      </w:r>
      <w:r w:rsidR="00072711">
        <w:rPr>
          <w:rFonts w:ascii="Arial" w:hAnsi="Arial" w:cs="Arial"/>
          <w:sz w:val="24"/>
          <w:szCs w:val="24"/>
          <w:lang w:val="en-US"/>
        </w:rPr>
        <w:t xml:space="preserve">            </w:t>
      </w:r>
      <w:r>
        <w:rPr>
          <w:rFonts w:ascii="Arial" w:hAnsi="Arial" w:cs="Arial"/>
          <w:sz w:val="24"/>
          <w:szCs w:val="24"/>
          <w:lang w:val="en-US"/>
        </w:rPr>
        <w:t xml:space="preserve"> if(x%100 == 0) System.out.print("t");</w:t>
      </w:r>
    </w:p>
    <w:p w:rsidR="000F502C" w:rsidRDefault="000F502C" w:rsidP="000F502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43.</w:t>
      </w:r>
      <w:r w:rsidR="00072711">
        <w:rPr>
          <w:rFonts w:ascii="Arial" w:hAnsi="Arial" w:cs="Arial"/>
          <w:sz w:val="24"/>
          <w:szCs w:val="24"/>
          <w:lang w:val="en-US"/>
        </w:rPr>
        <w:t xml:space="preserve">         </w:t>
      </w:r>
      <w:r>
        <w:rPr>
          <w:rFonts w:ascii="Arial" w:hAnsi="Arial" w:cs="Arial"/>
          <w:sz w:val="24"/>
          <w:szCs w:val="24"/>
          <w:lang w:val="en-US"/>
        </w:rPr>
        <w:t xml:space="preserve"> }</w:t>
      </w:r>
    </w:p>
    <w:p w:rsidR="00072711" w:rsidRDefault="000F502C" w:rsidP="000F502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lastRenderedPageBreak/>
        <w:t>44.</w:t>
      </w:r>
      <w:r w:rsidR="00072711">
        <w:rPr>
          <w:rFonts w:ascii="Arial" w:hAnsi="Arial" w:cs="Arial"/>
          <w:sz w:val="24"/>
          <w:szCs w:val="24"/>
          <w:lang w:val="en-US"/>
        </w:rPr>
        <w:t xml:space="preserve">    </w:t>
      </w:r>
      <w:r>
        <w:rPr>
          <w:rFonts w:ascii="Arial" w:hAnsi="Arial" w:cs="Arial"/>
          <w:sz w:val="24"/>
          <w:szCs w:val="24"/>
          <w:lang w:val="en-US"/>
        </w:rPr>
        <w:t xml:space="preserve"> } </w:t>
      </w:r>
    </w:p>
    <w:p w:rsidR="00072711" w:rsidRDefault="00072711" w:rsidP="000F502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r w:rsidR="000F502C">
        <w:rPr>
          <w:rFonts w:ascii="Arial" w:hAnsi="Arial" w:cs="Arial"/>
          <w:sz w:val="24"/>
          <w:szCs w:val="24"/>
          <w:lang w:val="en-US"/>
        </w:rPr>
        <w:t xml:space="preserve">catch (Exception e) </w:t>
      </w:r>
    </w:p>
    <w:p w:rsidR="00072711" w:rsidRDefault="00072711" w:rsidP="000F502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r w:rsidR="000F502C">
        <w:rPr>
          <w:rFonts w:ascii="Arial" w:hAnsi="Arial" w:cs="Arial"/>
          <w:sz w:val="24"/>
          <w:szCs w:val="24"/>
          <w:lang w:val="en-US"/>
        </w:rPr>
        <w:t xml:space="preserve">{ </w:t>
      </w:r>
    </w:p>
    <w:p w:rsidR="00072711" w:rsidRDefault="00072711" w:rsidP="000F502C">
      <w:pPr>
        <w:autoSpaceDE w:val="0"/>
        <w:autoSpaceDN w:val="0"/>
        <w:adjustRightInd w:val="0"/>
        <w:spacing w:after="0" w:line="240" w:lineRule="auto"/>
        <w:rPr>
          <w:rFonts w:ascii="Arial" w:hAnsi="Arial" w:cs="Arial"/>
          <w:sz w:val="24"/>
          <w:szCs w:val="24"/>
          <w:lang w:val="en-US"/>
        </w:rPr>
      </w:pPr>
    </w:p>
    <w:p w:rsidR="00072711" w:rsidRDefault="00072711" w:rsidP="000F502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r w:rsidR="000F502C">
        <w:rPr>
          <w:rFonts w:ascii="Arial" w:hAnsi="Arial" w:cs="Arial"/>
          <w:sz w:val="24"/>
          <w:szCs w:val="24"/>
          <w:lang w:val="en-US"/>
        </w:rPr>
        <w:t>}</w:t>
      </w:r>
    </w:p>
    <w:p w:rsidR="000F502C" w:rsidRDefault="000F502C" w:rsidP="000F502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45. }</w:t>
      </w:r>
    </w:p>
    <w:p w:rsidR="000F502C" w:rsidRDefault="000F502C" w:rsidP="000F502C">
      <w:pPr>
        <w:autoSpaceDE w:val="0"/>
        <w:autoSpaceDN w:val="0"/>
        <w:adjustRightInd w:val="0"/>
        <w:spacing w:after="0" w:line="240" w:lineRule="auto"/>
        <w:rPr>
          <w:rFonts w:ascii="Arial" w:hAnsi="Arial" w:cs="Arial"/>
          <w:sz w:val="24"/>
          <w:szCs w:val="24"/>
          <w:lang w:val="en-US"/>
        </w:rPr>
      </w:pPr>
    </w:p>
    <w:p w:rsidR="000F502C" w:rsidRDefault="000F502C" w:rsidP="000F502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Which two statements, inserted independently at both lines 35 and 41, tend to allow both threads to temporarily pause and allow the other thread to execute? (Choose two.)</w:t>
      </w:r>
    </w:p>
    <w:p w:rsidR="00072711" w:rsidRDefault="00072711" w:rsidP="000F502C">
      <w:pPr>
        <w:autoSpaceDE w:val="0"/>
        <w:autoSpaceDN w:val="0"/>
        <w:adjustRightInd w:val="0"/>
        <w:spacing w:after="0" w:line="240" w:lineRule="auto"/>
        <w:rPr>
          <w:rFonts w:ascii="Arial" w:hAnsi="Arial" w:cs="Arial"/>
          <w:b/>
          <w:bCs/>
          <w:sz w:val="24"/>
          <w:szCs w:val="24"/>
          <w:lang w:val="en-US"/>
        </w:rPr>
      </w:pPr>
    </w:p>
    <w:p w:rsidR="000F502C" w:rsidRDefault="000F502C" w:rsidP="000F502C">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Thread.wait();</w:t>
      </w:r>
    </w:p>
    <w:p w:rsidR="000F502C" w:rsidRDefault="000F502C" w:rsidP="000F502C">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Thread.join();</w:t>
      </w:r>
    </w:p>
    <w:p w:rsidR="000F502C" w:rsidRDefault="000F502C" w:rsidP="000F502C">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Thread.yield();</w:t>
      </w:r>
    </w:p>
    <w:p w:rsidR="000F502C" w:rsidRDefault="000F502C" w:rsidP="000F502C">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Thread.sleep(1);</w:t>
      </w:r>
    </w:p>
    <w:p w:rsidR="000F502C" w:rsidRDefault="000F502C" w:rsidP="000F502C">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Thread.notify();</w:t>
      </w:r>
    </w:p>
    <w:p w:rsidR="000F502C" w:rsidRDefault="000F502C" w:rsidP="000F502C">
      <w:pPr>
        <w:autoSpaceDE w:val="0"/>
        <w:autoSpaceDN w:val="0"/>
        <w:adjustRightInd w:val="0"/>
        <w:spacing w:after="0" w:line="240" w:lineRule="auto"/>
        <w:rPr>
          <w:rFonts w:ascii="Arial" w:hAnsi="Arial" w:cs="Arial"/>
          <w:b/>
          <w:bCs/>
          <w:sz w:val="24"/>
          <w:szCs w:val="24"/>
          <w:lang w:val="en-US"/>
        </w:rPr>
      </w:pPr>
    </w:p>
    <w:p w:rsidR="000F502C" w:rsidRDefault="000F502C" w:rsidP="000F502C">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C,D</w:t>
      </w:r>
    </w:p>
    <w:p w:rsidR="000F502C" w:rsidRDefault="000F502C" w:rsidP="000F502C">
      <w:pPr>
        <w:rPr>
          <w:rFonts w:ascii="Arial" w:hAnsi="Arial" w:cs="Arial"/>
          <w:b/>
          <w:bCs/>
          <w:sz w:val="24"/>
          <w:szCs w:val="24"/>
          <w:lang w:val="en-US"/>
        </w:rPr>
      </w:pPr>
      <w:r>
        <w:rPr>
          <w:rFonts w:ascii="Arial" w:hAnsi="Arial" w:cs="Arial"/>
          <w:b/>
          <w:bCs/>
          <w:sz w:val="24"/>
          <w:szCs w:val="24"/>
          <w:lang w:val="en-US"/>
        </w:rPr>
        <w:t>Explanation:</w:t>
      </w:r>
    </w:p>
    <w:p w:rsidR="002F131E" w:rsidRPr="002F131E" w:rsidRDefault="002F131E" w:rsidP="002F131E">
      <w:pPr>
        <w:rPr>
          <w:szCs w:val="24"/>
        </w:rPr>
      </w:pPr>
      <w:r>
        <w:rPr>
          <w:lang w:val="en-US"/>
        </w:rPr>
        <w:tab/>
        <w:t xml:space="preserve">Here in this program there are two methods to execute ,but it is not possible to ececute the method at a time.So, we need to use the methods </w:t>
      </w:r>
      <w:r w:rsidR="00C65D5C">
        <w:rPr>
          <w:lang w:val="en-US"/>
        </w:rPr>
        <w:t>like yield() and sleep() methods.</w:t>
      </w:r>
    </w:p>
    <w:p w:rsidR="00072711" w:rsidRDefault="00072711" w:rsidP="00C65D5C">
      <w:r>
        <w:rPr>
          <w:rFonts w:ascii="Arial" w:hAnsi="Arial" w:cs="Arial"/>
          <w:b/>
          <w:bCs/>
          <w:sz w:val="24"/>
          <w:szCs w:val="24"/>
          <w:lang w:val="en-US"/>
        </w:rPr>
        <w:tab/>
      </w:r>
      <w:r>
        <w:t>The</w:t>
      </w:r>
      <w:r>
        <w:rPr>
          <w:rStyle w:val="apple-converted-space"/>
          <w:rFonts w:ascii="Verdana" w:hAnsi="Verdana"/>
          <w:color w:val="000000"/>
        </w:rPr>
        <w:t> </w:t>
      </w:r>
      <w:r>
        <w:rPr>
          <w:b/>
          <w:bCs/>
        </w:rPr>
        <w:t>java.lang.Thread.yield()</w:t>
      </w:r>
      <w:r>
        <w:rPr>
          <w:rStyle w:val="apple-converted-space"/>
          <w:rFonts w:ascii="Verdana" w:hAnsi="Verdana"/>
          <w:b/>
          <w:bCs/>
          <w:color w:val="000000"/>
        </w:rPr>
        <w:t> </w:t>
      </w:r>
      <w:r>
        <w:t xml:space="preserve">method causes the currently executing thread object to temporarily pause and allow other threads to execute.And the Thread.sleep() </w:t>
      </w:r>
      <w:r w:rsidR="002F131E">
        <w:t>method stops the thread interface time period for  some time.</w:t>
      </w:r>
    </w:p>
    <w:p w:rsidR="00C65D5C" w:rsidRDefault="00C65D5C" w:rsidP="00C65D5C"/>
    <w:p w:rsidR="00C65D5C" w:rsidRDefault="00C65D5C" w:rsidP="00C65D5C">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243</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1. interface DoStuff2 </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float getRange(int low, int high);</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4. interface DoMore </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5.      float getAvg(int a, int b, int c); </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7. abstract class DoAbstract implements DoStuff2, DoMore </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9. class DoStuff implements DoStuff2 </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10. public float getRange(int x, int y) </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lastRenderedPageBreak/>
        <w:t xml:space="preserve">         return 3.14f; </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12. interface DoAll extends DoMore </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float getAvg(int a, int b, int c, int d);</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C65D5C" w:rsidRDefault="00C65D5C" w:rsidP="00C65D5C">
      <w:pPr>
        <w:autoSpaceDE w:val="0"/>
        <w:autoSpaceDN w:val="0"/>
        <w:adjustRightInd w:val="0"/>
        <w:spacing w:after="0" w:line="240" w:lineRule="auto"/>
        <w:rPr>
          <w:rFonts w:ascii="Arial" w:hAnsi="Arial" w:cs="Arial"/>
          <w:b/>
          <w:bCs/>
          <w:color w:val="000000"/>
          <w:sz w:val="24"/>
          <w:szCs w:val="24"/>
          <w:lang w:val="en-US"/>
        </w:rPr>
      </w:pP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The file will compile without error.</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Compilation fails. Only line 7 contains an error.</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Compilation fails. Only line 12 contains an error.</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Compilation fails. Only line 13 contains an error.</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Compilation fails. Only lines 7 and 12 contain errors.</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Compilation fails. Only lines 7 and 13 contain errors.</w:t>
      </w:r>
    </w:p>
    <w:p w:rsidR="00C65D5C" w:rsidRDefault="00C65D5C" w:rsidP="00C65D5C">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G. </w:t>
      </w:r>
      <w:r>
        <w:rPr>
          <w:rFonts w:ascii="Arial" w:hAnsi="Arial" w:cs="Arial"/>
          <w:color w:val="000000"/>
          <w:sz w:val="24"/>
          <w:szCs w:val="24"/>
          <w:lang w:val="en-US"/>
        </w:rPr>
        <w:t>Compilation fails. Lines 7, 12, and 13 contain errors.</w:t>
      </w:r>
    </w:p>
    <w:p w:rsidR="00C65D5C" w:rsidRDefault="00C65D5C" w:rsidP="00C65D5C">
      <w:pPr>
        <w:autoSpaceDE w:val="0"/>
        <w:autoSpaceDN w:val="0"/>
        <w:adjustRightInd w:val="0"/>
        <w:spacing w:after="0" w:line="240" w:lineRule="auto"/>
        <w:rPr>
          <w:rFonts w:ascii="Arial" w:hAnsi="Arial" w:cs="Arial"/>
          <w:b/>
          <w:bCs/>
          <w:color w:val="000000"/>
          <w:sz w:val="24"/>
          <w:szCs w:val="24"/>
          <w:lang w:val="en-US"/>
        </w:rPr>
      </w:pPr>
    </w:p>
    <w:p w:rsidR="00C65D5C" w:rsidRDefault="00C65D5C" w:rsidP="00C65D5C">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A</w:t>
      </w:r>
    </w:p>
    <w:p w:rsidR="00C65D5C" w:rsidRDefault="00C65D5C" w:rsidP="00C65D5C">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Explanation:</w:t>
      </w:r>
    </w:p>
    <w:p w:rsidR="0089785D" w:rsidRDefault="0089785D" w:rsidP="00C65D5C">
      <w:pPr>
        <w:autoSpaceDE w:val="0"/>
        <w:autoSpaceDN w:val="0"/>
        <w:adjustRightInd w:val="0"/>
        <w:spacing w:after="0" w:line="240" w:lineRule="auto"/>
        <w:rPr>
          <w:rFonts w:ascii="Arial" w:hAnsi="Arial" w:cs="Arial"/>
          <w:b/>
          <w:bCs/>
          <w:color w:val="000000"/>
          <w:sz w:val="24"/>
          <w:szCs w:val="24"/>
          <w:lang w:val="en-US"/>
        </w:rPr>
      </w:pPr>
    </w:p>
    <w:p w:rsidR="0089785D" w:rsidRDefault="0089785D" w:rsidP="0089785D">
      <w:pPr>
        <w:rPr>
          <w:lang w:val="en-US"/>
        </w:rPr>
      </w:pPr>
      <w:r>
        <w:rPr>
          <w:lang w:val="en-US"/>
        </w:rPr>
        <w:tab/>
        <w:t>The program will execute without any error bcz,there is a proper way of implementing and extending the classes.</w:t>
      </w:r>
    </w:p>
    <w:p w:rsidR="0089785D" w:rsidRDefault="0089785D" w:rsidP="0089785D">
      <w:pPr>
        <w:rPr>
          <w:lang w:val="en-US"/>
        </w:rPr>
      </w:pPr>
    </w:p>
    <w:p w:rsidR="0089785D" w:rsidRDefault="0089785D" w:rsidP="0089785D">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242</w:t>
      </w:r>
    </w:p>
    <w:p w:rsidR="0089785D" w:rsidRDefault="0089785D" w:rsidP="008978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 a class Repetition:</w:t>
      </w:r>
    </w:p>
    <w:p w:rsidR="0089785D" w:rsidRDefault="0089785D" w:rsidP="008978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package utils;</w:t>
      </w:r>
    </w:p>
    <w:p w:rsidR="0089785D" w:rsidRDefault="0089785D" w:rsidP="008978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w:t>
      </w:r>
    </w:p>
    <w:p w:rsidR="0089785D" w:rsidRDefault="0089785D" w:rsidP="008978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public class Repetition {</w:t>
      </w:r>
    </w:p>
    <w:p w:rsidR="0089785D" w:rsidRDefault="0089785D" w:rsidP="008978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public static String twice(String s) { return s + s; }</w:t>
      </w:r>
    </w:p>
    <w:p w:rsidR="0089785D" w:rsidRDefault="0089785D" w:rsidP="008978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 and given another class Demo:</w:t>
      </w:r>
    </w:p>
    <w:p w:rsidR="0089785D" w:rsidRDefault="0089785D" w:rsidP="008978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 insert code here</w:t>
      </w:r>
    </w:p>
    <w:p w:rsidR="0089785D" w:rsidRDefault="0089785D" w:rsidP="008978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w:t>
      </w:r>
    </w:p>
    <w:p w:rsidR="0089785D" w:rsidRDefault="0089785D" w:rsidP="008978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public class Demo {</w:t>
      </w:r>
    </w:p>
    <w:p w:rsidR="0089785D" w:rsidRDefault="0089785D" w:rsidP="008978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public static void main(String[] args) {</w:t>
      </w:r>
    </w:p>
    <w:p w:rsidR="0089785D" w:rsidRDefault="0089785D" w:rsidP="008978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System.out.println(twice("pizza"));</w:t>
      </w:r>
    </w:p>
    <w:p w:rsidR="0089785D" w:rsidRDefault="0089785D" w:rsidP="008978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w:t>
      </w:r>
    </w:p>
    <w:p w:rsidR="0089785D" w:rsidRDefault="0089785D" w:rsidP="008978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w:t>
      </w:r>
    </w:p>
    <w:p w:rsidR="0089785D" w:rsidRDefault="0089785D" w:rsidP="0089785D">
      <w:pPr>
        <w:autoSpaceDE w:val="0"/>
        <w:autoSpaceDN w:val="0"/>
        <w:adjustRightInd w:val="0"/>
        <w:spacing w:after="0" w:line="240" w:lineRule="auto"/>
        <w:rPr>
          <w:rFonts w:ascii="Arial" w:hAnsi="Arial" w:cs="Arial"/>
          <w:color w:val="000000"/>
          <w:sz w:val="24"/>
          <w:szCs w:val="24"/>
          <w:lang w:val="en-US"/>
        </w:rPr>
      </w:pPr>
    </w:p>
    <w:p w:rsidR="0089785D" w:rsidRDefault="0089785D" w:rsidP="008978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code should be inserted at line 1 of Demo.java to compile and run Demo to print "pizzapizza"?</w:t>
      </w:r>
    </w:p>
    <w:p w:rsidR="0089785D" w:rsidRDefault="0089785D" w:rsidP="0089785D">
      <w:pPr>
        <w:autoSpaceDE w:val="0"/>
        <w:autoSpaceDN w:val="0"/>
        <w:adjustRightInd w:val="0"/>
        <w:spacing w:after="0" w:line="240" w:lineRule="auto"/>
        <w:rPr>
          <w:rFonts w:ascii="Arial" w:hAnsi="Arial" w:cs="Arial"/>
          <w:b/>
          <w:bCs/>
          <w:color w:val="000000"/>
          <w:sz w:val="24"/>
          <w:szCs w:val="24"/>
          <w:lang w:val="en-US"/>
        </w:rPr>
      </w:pPr>
    </w:p>
    <w:p w:rsidR="0089785D" w:rsidRDefault="0089785D" w:rsidP="0089785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import utils.*;</w:t>
      </w:r>
    </w:p>
    <w:p w:rsidR="0089785D" w:rsidRDefault="0089785D" w:rsidP="0089785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static import utils.*;</w:t>
      </w:r>
    </w:p>
    <w:p w:rsidR="0089785D" w:rsidRDefault="0089785D" w:rsidP="0089785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import utils.Repetition.*;</w:t>
      </w:r>
    </w:p>
    <w:p w:rsidR="0089785D" w:rsidRDefault="0089785D" w:rsidP="0089785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static import utils.Repetition.*;</w:t>
      </w:r>
    </w:p>
    <w:p w:rsidR="0089785D" w:rsidRDefault="0089785D" w:rsidP="0089785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import utils.Repetition.twice();</w:t>
      </w:r>
    </w:p>
    <w:p w:rsidR="0089785D" w:rsidRDefault="0089785D" w:rsidP="0089785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lastRenderedPageBreak/>
        <w:t xml:space="preserve">F. </w:t>
      </w:r>
      <w:r>
        <w:rPr>
          <w:rFonts w:ascii="Arial" w:hAnsi="Arial" w:cs="Arial"/>
          <w:color w:val="000000"/>
          <w:sz w:val="24"/>
          <w:szCs w:val="24"/>
          <w:lang w:val="en-US"/>
        </w:rPr>
        <w:t>import static utils.Repetition.twice;</w:t>
      </w:r>
    </w:p>
    <w:p w:rsidR="0089785D" w:rsidRDefault="0089785D" w:rsidP="0089785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G. </w:t>
      </w:r>
      <w:r>
        <w:rPr>
          <w:rFonts w:ascii="Arial" w:hAnsi="Arial" w:cs="Arial"/>
          <w:color w:val="000000"/>
          <w:sz w:val="24"/>
          <w:szCs w:val="24"/>
          <w:lang w:val="en-US"/>
        </w:rPr>
        <w:t>static import utils.Repetition.twice;</w:t>
      </w:r>
    </w:p>
    <w:p w:rsidR="0089785D" w:rsidRDefault="0089785D" w:rsidP="0089785D">
      <w:pPr>
        <w:autoSpaceDE w:val="0"/>
        <w:autoSpaceDN w:val="0"/>
        <w:adjustRightInd w:val="0"/>
        <w:spacing w:after="0" w:line="240" w:lineRule="auto"/>
        <w:rPr>
          <w:rFonts w:ascii="Arial" w:hAnsi="Arial" w:cs="Arial"/>
          <w:b/>
          <w:bCs/>
          <w:color w:val="000000"/>
          <w:sz w:val="24"/>
          <w:szCs w:val="24"/>
          <w:lang w:val="en-US"/>
        </w:rPr>
      </w:pPr>
    </w:p>
    <w:p w:rsidR="0089785D" w:rsidRDefault="0089785D" w:rsidP="0089785D">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F</w:t>
      </w:r>
    </w:p>
    <w:p w:rsidR="0089785D" w:rsidRDefault="0089785D" w:rsidP="0089785D">
      <w:pPr>
        <w:rPr>
          <w:lang w:val="en-US"/>
        </w:rPr>
      </w:pPr>
      <w:r>
        <w:rPr>
          <w:rFonts w:ascii="Arial" w:hAnsi="Arial" w:cs="Arial"/>
          <w:b/>
          <w:bCs/>
          <w:color w:val="000000"/>
          <w:sz w:val="24"/>
          <w:szCs w:val="24"/>
          <w:lang w:val="en-US"/>
        </w:rPr>
        <w:t>Explanation:</w:t>
      </w:r>
      <w:r>
        <w:rPr>
          <w:lang w:val="en-US"/>
        </w:rPr>
        <w:t xml:space="preserve"> </w:t>
      </w:r>
    </w:p>
    <w:p w:rsidR="00103BB4" w:rsidRDefault="00103BB4" w:rsidP="0089785D">
      <w:pPr>
        <w:rPr>
          <w:lang w:val="en-US"/>
        </w:rPr>
      </w:pPr>
      <w:r>
        <w:rPr>
          <w:lang w:val="en-US"/>
        </w:rPr>
        <w:tab/>
        <w:t xml:space="preserve">Here the package </w:t>
      </w:r>
      <w:r w:rsidRPr="00103BB4">
        <w:rPr>
          <w:lang w:val="en-US"/>
        </w:rPr>
        <w:t>import static utils.Repetition.twice;</w:t>
      </w:r>
      <w:r>
        <w:rPr>
          <w:lang w:val="en-US"/>
        </w:rPr>
        <w:t xml:space="preserve"> is used to print  the input twice.</w:t>
      </w:r>
    </w:p>
    <w:p w:rsidR="00103BB4" w:rsidRDefault="00103BB4" w:rsidP="00103BB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241</w:t>
      </w:r>
    </w:p>
    <w:p w:rsidR="00103BB4" w:rsidRDefault="00103BB4" w:rsidP="00103BB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103BB4" w:rsidRDefault="00103BB4" w:rsidP="00103BB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public class Batman {</w:t>
      </w:r>
    </w:p>
    <w:p w:rsidR="00103BB4" w:rsidRDefault="00103BB4" w:rsidP="00103BB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int squares = 81;</w:t>
      </w:r>
    </w:p>
    <w:p w:rsidR="00103BB4" w:rsidRDefault="00103BB4" w:rsidP="00103BB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public static void main(String[] args) {</w:t>
      </w:r>
    </w:p>
    <w:p w:rsidR="00103BB4" w:rsidRDefault="00103BB4" w:rsidP="00103BB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new Batman().go();</w:t>
      </w:r>
    </w:p>
    <w:p w:rsidR="00103BB4" w:rsidRDefault="00103BB4" w:rsidP="00103BB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w:t>
      </w:r>
    </w:p>
    <w:p w:rsidR="00103BB4" w:rsidRDefault="00103BB4" w:rsidP="00103BB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void go() {</w:t>
      </w:r>
    </w:p>
    <w:p w:rsidR="00103BB4" w:rsidRDefault="00103BB4" w:rsidP="00103BB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9. incr(++squares);</w:t>
      </w:r>
    </w:p>
    <w:p w:rsidR="00103BB4" w:rsidRDefault="00103BB4" w:rsidP="00103BB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System.out.println(squares);</w:t>
      </w:r>
    </w:p>
    <w:p w:rsidR="00103BB4" w:rsidRDefault="00103BB4" w:rsidP="00103BB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w:t>
      </w:r>
    </w:p>
    <w:p w:rsidR="00103BB4" w:rsidRDefault="00103BB4" w:rsidP="00103BB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void incr(int squares) { squares += 10; }</w:t>
      </w:r>
    </w:p>
    <w:p w:rsidR="00103BB4" w:rsidRDefault="00103BB4" w:rsidP="00103BB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w:t>
      </w:r>
    </w:p>
    <w:p w:rsidR="00103BB4" w:rsidRDefault="00103BB4" w:rsidP="00103BB4">
      <w:pPr>
        <w:autoSpaceDE w:val="0"/>
        <w:autoSpaceDN w:val="0"/>
        <w:adjustRightInd w:val="0"/>
        <w:spacing w:after="0" w:line="240" w:lineRule="auto"/>
        <w:rPr>
          <w:rFonts w:ascii="Arial" w:hAnsi="Arial" w:cs="Arial"/>
          <w:color w:val="000000"/>
          <w:sz w:val="24"/>
          <w:szCs w:val="24"/>
          <w:lang w:val="en-US"/>
        </w:rPr>
      </w:pPr>
    </w:p>
    <w:p w:rsidR="00103BB4" w:rsidRDefault="00103BB4" w:rsidP="00103BB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103BB4" w:rsidRDefault="00103BB4" w:rsidP="00103BB4">
      <w:pPr>
        <w:autoSpaceDE w:val="0"/>
        <w:autoSpaceDN w:val="0"/>
        <w:adjustRightInd w:val="0"/>
        <w:spacing w:after="0" w:line="240" w:lineRule="auto"/>
        <w:rPr>
          <w:rFonts w:ascii="Arial" w:hAnsi="Arial" w:cs="Arial"/>
          <w:b/>
          <w:bCs/>
          <w:color w:val="000000"/>
          <w:sz w:val="24"/>
          <w:szCs w:val="24"/>
          <w:lang w:val="en-US"/>
        </w:rPr>
      </w:pPr>
    </w:p>
    <w:p w:rsidR="00103BB4" w:rsidRDefault="00103BB4" w:rsidP="00103BB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81</w:t>
      </w:r>
    </w:p>
    <w:p w:rsidR="00103BB4" w:rsidRDefault="00103BB4" w:rsidP="00103BB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82</w:t>
      </w:r>
    </w:p>
    <w:p w:rsidR="00103BB4" w:rsidRDefault="00103BB4" w:rsidP="00103BB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91</w:t>
      </w:r>
    </w:p>
    <w:p w:rsidR="00103BB4" w:rsidRDefault="00103BB4" w:rsidP="00103BB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92</w:t>
      </w:r>
    </w:p>
    <w:p w:rsidR="00103BB4" w:rsidRDefault="00103BB4" w:rsidP="00103BB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Compilation fails.</w:t>
      </w:r>
    </w:p>
    <w:p w:rsidR="00103BB4" w:rsidRDefault="00103BB4" w:rsidP="00103BB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An exception is thrown at runtime.</w:t>
      </w:r>
    </w:p>
    <w:p w:rsidR="00103BB4" w:rsidRDefault="00103BB4" w:rsidP="00103BB4">
      <w:pPr>
        <w:autoSpaceDE w:val="0"/>
        <w:autoSpaceDN w:val="0"/>
        <w:adjustRightInd w:val="0"/>
        <w:spacing w:after="0" w:line="240" w:lineRule="auto"/>
        <w:rPr>
          <w:rFonts w:ascii="Arial" w:hAnsi="Arial" w:cs="Arial"/>
          <w:b/>
          <w:bCs/>
          <w:color w:val="000000"/>
          <w:sz w:val="24"/>
          <w:szCs w:val="24"/>
          <w:lang w:val="en-US"/>
        </w:rPr>
      </w:pPr>
    </w:p>
    <w:p w:rsidR="00103BB4" w:rsidRDefault="00103BB4" w:rsidP="00103BB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w:t>
      </w:r>
    </w:p>
    <w:p w:rsidR="00103BB4" w:rsidRDefault="00103BB4" w:rsidP="00103BB4">
      <w:pPr>
        <w:rPr>
          <w:rFonts w:ascii="Arial" w:hAnsi="Arial" w:cs="Arial"/>
          <w:b/>
          <w:bCs/>
          <w:color w:val="000000"/>
          <w:sz w:val="24"/>
          <w:szCs w:val="24"/>
          <w:lang w:val="en-US"/>
        </w:rPr>
      </w:pPr>
      <w:r>
        <w:rPr>
          <w:rFonts w:ascii="Arial" w:hAnsi="Arial" w:cs="Arial"/>
          <w:b/>
          <w:bCs/>
          <w:color w:val="000000"/>
          <w:sz w:val="24"/>
          <w:szCs w:val="24"/>
          <w:lang w:val="en-US"/>
        </w:rPr>
        <w:t>Explanation:</w:t>
      </w:r>
    </w:p>
    <w:p w:rsidR="00103BB4" w:rsidRDefault="00103BB4" w:rsidP="00103BB4">
      <w:pPr>
        <w:rPr>
          <w:lang w:val="en-US"/>
        </w:rPr>
      </w:pPr>
      <w:r>
        <w:rPr>
          <w:lang w:val="en-US"/>
        </w:rPr>
        <w:tab/>
        <w:t xml:space="preserve">Here an object is created and called the go() method with that object .In  that method </w:t>
      </w:r>
      <w:r w:rsidR="00976C07">
        <w:rPr>
          <w:lang w:val="en-US"/>
        </w:rPr>
        <w:t>pre incrementation i s  happened.So, the value is incremented by 1.</w:t>
      </w:r>
    </w:p>
    <w:p w:rsidR="006E4634" w:rsidRDefault="006E4634" w:rsidP="006E463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240</w:t>
      </w:r>
    </w:p>
    <w:p w:rsidR="006E4634" w:rsidRDefault="006E4634" w:rsidP="006E463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6E4634" w:rsidRDefault="006E4634" w:rsidP="006E463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package com.company.application;</w:t>
      </w:r>
    </w:p>
    <w:p w:rsidR="006E4634" w:rsidRPr="006E4634" w:rsidRDefault="006E4634" w:rsidP="006E463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w:t>
      </w:r>
    </w:p>
    <w:p w:rsidR="006E4634" w:rsidRDefault="006E4634" w:rsidP="006E463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public class MainClass {</w:t>
      </w:r>
    </w:p>
    <w:p w:rsidR="006E4634" w:rsidRDefault="006E4634" w:rsidP="006E463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public static void main(String[] args) {}</w:t>
      </w:r>
    </w:p>
    <w:p w:rsidR="006E4634" w:rsidRDefault="006E4634" w:rsidP="006E463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 And MainClass exists in the /apps/com/company/application directory. Assume the</w:t>
      </w:r>
    </w:p>
    <w:p w:rsidR="006E4634" w:rsidRDefault="006E4634" w:rsidP="006E463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CLASSPATH environment variable is set to "." (current directory).</w:t>
      </w:r>
    </w:p>
    <w:p w:rsidR="006E4634" w:rsidRDefault="006E4634" w:rsidP="006E463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two java commands entered at the command line will run MainClass? (Choose two.)</w:t>
      </w:r>
    </w:p>
    <w:p w:rsidR="006E4634" w:rsidRDefault="006E4634" w:rsidP="006E463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java MainClass if run from the /apps directory</w:t>
      </w:r>
    </w:p>
    <w:p w:rsidR="006E4634" w:rsidRDefault="006E4634" w:rsidP="006E463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java com.company.application.MainClass if run from the /apps directory</w:t>
      </w:r>
    </w:p>
    <w:p w:rsidR="006E4634" w:rsidRDefault="006E4634" w:rsidP="006E463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lastRenderedPageBreak/>
        <w:t xml:space="preserve">C. </w:t>
      </w:r>
      <w:r>
        <w:rPr>
          <w:rFonts w:ascii="Arial" w:hAnsi="Arial" w:cs="Arial"/>
          <w:color w:val="000000"/>
          <w:sz w:val="24"/>
          <w:szCs w:val="24"/>
          <w:lang w:val="en-US"/>
        </w:rPr>
        <w:t>java -classpath /apps com.company.application.MainClass if run from any directory</w:t>
      </w:r>
    </w:p>
    <w:p w:rsidR="006E4634" w:rsidRDefault="006E4634" w:rsidP="006E463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java -classpath . MainClass if run from the /apps/com/company/application directory</w:t>
      </w:r>
    </w:p>
    <w:p w:rsidR="006E4634" w:rsidRDefault="006E4634" w:rsidP="006E463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java -classpath /apps/com/company/application:. MainClass if run from the /apps directory</w:t>
      </w:r>
    </w:p>
    <w:p w:rsidR="006E4634" w:rsidRDefault="006E4634" w:rsidP="006E463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java com.company.application.MainClass if run from the /apps/com/company/application</w:t>
      </w:r>
    </w:p>
    <w:p w:rsidR="006E4634" w:rsidRDefault="006E4634" w:rsidP="006E463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directory</w:t>
      </w:r>
    </w:p>
    <w:p w:rsidR="006E4634" w:rsidRDefault="006E4634" w:rsidP="006E463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B,C</w:t>
      </w:r>
    </w:p>
    <w:p w:rsidR="006E4634" w:rsidRDefault="006E4634" w:rsidP="006E4634">
      <w:pPr>
        <w:rPr>
          <w:lang w:val="en-US"/>
        </w:rPr>
      </w:pPr>
      <w:r>
        <w:rPr>
          <w:rFonts w:ascii="Arial" w:hAnsi="Arial" w:cs="Arial"/>
          <w:b/>
          <w:bCs/>
          <w:color w:val="000000"/>
          <w:sz w:val="24"/>
          <w:szCs w:val="24"/>
          <w:lang w:val="en-US"/>
        </w:rPr>
        <w:t>Explanation:</w:t>
      </w:r>
    </w:p>
    <w:p w:rsidR="00103BB4" w:rsidRDefault="006E4634" w:rsidP="0089785D">
      <w:pPr>
        <w:rPr>
          <w:szCs w:val="24"/>
        </w:rPr>
      </w:pPr>
      <w:r>
        <w:rPr>
          <w:szCs w:val="24"/>
        </w:rPr>
        <w:t xml:space="preserve">       </w:t>
      </w:r>
      <w:r w:rsidRPr="006E4634">
        <w:rPr>
          <w:szCs w:val="24"/>
        </w:rPr>
        <w:t>java com.company.application.MainClass if run from the /apps directory</w:t>
      </w:r>
      <w:r>
        <w:rPr>
          <w:szCs w:val="24"/>
        </w:rPr>
        <w:t xml:space="preserve"> and </w:t>
      </w:r>
      <w:r w:rsidRPr="006E4634">
        <w:rPr>
          <w:szCs w:val="24"/>
        </w:rPr>
        <w:t>java -classpath /apps com.company.application.MainClass if run from any directory</w:t>
      </w:r>
      <w:r>
        <w:rPr>
          <w:szCs w:val="24"/>
        </w:rPr>
        <w:t>.These two directories are used to run the main class.</w:t>
      </w:r>
    </w:p>
    <w:p w:rsidR="00A66E6E" w:rsidRDefault="00A66E6E" w:rsidP="0089785D">
      <w:pPr>
        <w:rPr>
          <w:szCs w:val="24"/>
        </w:rPr>
      </w:pPr>
    </w:p>
    <w:p w:rsidR="006E4634" w:rsidRDefault="00A66E6E" w:rsidP="006E4634">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w:t>
      </w:r>
      <w:r w:rsidR="006E4634">
        <w:rPr>
          <w:rFonts w:ascii="Arial" w:hAnsi="Arial" w:cs="Arial"/>
          <w:b/>
          <w:bCs/>
          <w:sz w:val="24"/>
          <w:szCs w:val="24"/>
          <w:lang w:val="en-US"/>
        </w:rPr>
        <w:t>: 239</w:t>
      </w:r>
    </w:p>
    <w:p w:rsidR="006E4634" w:rsidRDefault="006E4634" w:rsidP="006E463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A developer is creating a class Book, that needs to access class Paper. The Paper class is</w:t>
      </w:r>
    </w:p>
    <w:p w:rsidR="006E4634" w:rsidRDefault="006E4634" w:rsidP="006E463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deployed in a JAR named myLib.jar. Which three, taken independently, will allow the developer to</w:t>
      </w:r>
    </w:p>
    <w:p w:rsidR="006E4634" w:rsidRDefault="006E4634" w:rsidP="006E463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use the Paper class while compiling the Book class? (Choose three.)</w:t>
      </w:r>
    </w:p>
    <w:p w:rsidR="006E4634" w:rsidRDefault="006E4634" w:rsidP="006E463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The JAR file is located at $JAVA_HOME/jre/classes/myLib.jar.</w:t>
      </w:r>
    </w:p>
    <w:p w:rsidR="006E4634" w:rsidRDefault="006E4634" w:rsidP="006E463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The JAR file is located at $JAVA_HOME/jre/lib/ext/myLib.jar..</w:t>
      </w:r>
    </w:p>
    <w:p w:rsidR="006E4634" w:rsidRDefault="006E4634" w:rsidP="006E463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The JAR file is located at /foo/myLib.jar and a classpath environment variable is set that</w:t>
      </w:r>
    </w:p>
    <w:p w:rsidR="006E4634" w:rsidRDefault="006E4634" w:rsidP="006E463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includes /foo/myLib.jar/Paper.class.</w:t>
      </w:r>
    </w:p>
    <w:p w:rsidR="006E4634" w:rsidRDefault="006E4634" w:rsidP="006E463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The JAR file is located at /foo/myLib.jar and a classpath environment variable is set that</w:t>
      </w:r>
    </w:p>
    <w:p w:rsidR="006E4634" w:rsidRDefault="006E4634" w:rsidP="006E463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includes /foo/myLib.jar.</w:t>
      </w:r>
    </w:p>
    <w:p w:rsidR="006E4634" w:rsidRDefault="006E4634" w:rsidP="006E463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The JAR file is located at /foo/myLib.jar and the Book class is compiled using javac -cp</w:t>
      </w:r>
    </w:p>
    <w:p w:rsidR="006E4634" w:rsidRDefault="006E4634" w:rsidP="006E463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/foo/myLib.jar/Paper Book.java.</w:t>
      </w:r>
    </w:p>
    <w:p w:rsidR="006E4634" w:rsidRDefault="006E4634" w:rsidP="006E463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F. </w:t>
      </w:r>
      <w:r>
        <w:rPr>
          <w:rFonts w:ascii="Arial" w:hAnsi="Arial" w:cs="Arial"/>
          <w:sz w:val="24"/>
          <w:szCs w:val="24"/>
          <w:lang w:val="en-US"/>
        </w:rPr>
        <w:t>The JAR file is located at /foo/myLib.jar and the Book class is compiled using javac -d</w:t>
      </w:r>
    </w:p>
    <w:p w:rsidR="006E4634" w:rsidRDefault="006E4634" w:rsidP="006E463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/foo/myLib.jar Book.java</w:t>
      </w:r>
    </w:p>
    <w:p w:rsidR="006E4634" w:rsidRDefault="006E4634" w:rsidP="006E463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G. </w:t>
      </w:r>
      <w:r>
        <w:rPr>
          <w:rFonts w:ascii="Arial" w:hAnsi="Arial" w:cs="Arial"/>
          <w:sz w:val="24"/>
          <w:szCs w:val="24"/>
          <w:lang w:val="en-US"/>
        </w:rPr>
        <w:t>The JAR file is located at /foo/myLib.jar and the Book class is compiled using javac -classpath</w:t>
      </w:r>
    </w:p>
    <w:p w:rsidR="006E4634" w:rsidRDefault="006E4634" w:rsidP="006E463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/foo/myLib.jar Book.java</w:t>
      </w:r>
    </w:p>
    <w:p w:rsidR="006E4634" w:rsidRDefault="006E4634" w:rsidP="006E4634">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B,D,G</w:t>
      </w:r>
    </w:p>
    <w:p w:rsidR="006E4634" w:rsidRDefault="006E4634" w:rsidP="006E4634">
      <w:pPr>
        <w:rPr>
          <w:rFonts w:ascii="Arial" w:hAnsi="Arial" w:cs="Arial"/>
          <w:b/>
          <w:bCs/>
          <w:sz w:val="24"/>
          <w:szCs w:val="24"/>
          <w:lang w:val="en-US"/>
        </w:rPr>
      </w:pPr>
      <w:r>
        <w:rPr>
          <w:rFonts w:ascii="Arial" w:hAnsi="Arial" w:cs="Arial"/>
          <w:b/>
          <w:bCs/>
          <w:sz w:val="24"/>
          <w:szCs w:val="24"/>
          <w:lang w:val="en-US"/>
        </w:rPr>
        <w:t>Explanation:</w:t>
      </w:r>
    </w:p>
    <w:p w:rsidR="00FE4BA8" w:rsidRDefault="00FE4BA8" w:rsidP="006E4634">
      <w:pPr>
        <w:rPr>
          <w:rFonts w:ascii="Arial" w:hAnsi="Arial" w:cs="Arial"/>
          <w:b/>
          <w:bCs/>
          <w:sz w:val="24"/>
          <w:szCs w:val="24"/>
          <w:lang w:val="en-US"/>
        </w:rPr>
      </w:pPr>
    </w:p>
    <w:p w:rsidR="00FE4BA8" w:rsidRDefault="00FE4BA8" w:rsidP="006E4634">
      <w:pPr>
        <w:rPr>
          <w:rFonts w:ascii="Arial" w:hAnsi="Arial" w:cs="Arial"/>
          <w:b/>
          <w:bCs/>
          <w:sz w:val="24"/>
          <w:szCs w:val="24"/>
          <w:lang w:val="en-US"/>
        </w:rPr>
      </w:pPr>
    </w:p>
    <w:p w:rsidR="00FE4BA8" w:rsidRDefault="00FE4BA8" w:rsidP="006E4634">
      <w:pPr>
        <w:rPr>
          <w:rFonts w:ascii="Arial" w:hAnsi="Arial" w:cs="Arial"/>
          <w:b/>
          <w:bCs/>
          <w:sz w:val="24"/>
          <w:szCs w:val="24"/>
          <w:lang w:val="en-US"/>
        </w:rPr>
      </w:pPr>
    </w:p>
    <w:p w:rsidR="00FE4BA8" w:rsidRDefault="00FE4BA8" w:rsidP="00FE4BA8">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238</w:t>
      </w:r>
    </w:p>
    <w:p w:rsidR="00FE4BA8" w:rsidRDefault="00FE4BA8" w:rsidP="00FE4B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lastRenderedPageBreak/>
        <w:t>Given:</w:t>
      </w:r>
    </w:p>
    <w:p w:rsidR="00FE4BA8" w:rsidRDefault="00FE4BA8" w:rsidP="00FE4B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public static void test(String str) {</w:t>
      </w:r>
    </w:p>
    <w:p w:rsidR="00FE4BA8" w:rsidRDefault="00FE4BA8" w:rsidP="00FE4B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int check = 4;</w:t>
      </w:r>
    </w:p>
    <w:p w:rsidR="00FE4BA8" w:rsidRDefault="00FE4BA8" w:rsidP="00FE4B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if (check = str.length()) {</w:t>
      </w:r>
    </w:p>
    <w:p w:rsidR="00FE4BA8" w:rsidRDefault="00FE4BA8" w:rsidP="00FE4B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System.out.print(str.charAt(check -= 1) +", ");</w:t>
      </w:r>
    </w:p>
    <w:p w:rsidR="00FE4BA8" w:rsidRDefault="00FE4BA8" w:rsidP="00FE4B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 else {</w:t>
      </w:r>
    </w:p>
    <w:p w:rsidR="00FE4BA8" w:rsidRDefault="00FE4BA8" w:rsidP="00FE4B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System.out.print(str.charAt(0) + ", ");</w:t>
      </w:r>
    </w:p>
    <w:p w:rsidR="00FE4BA8" w:rsidRDefault="00FE4BA8" w:rsidP="00FE4B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w:t>
      </w:r>
    </w:p>
    <w:p w:rsidR="00FE4BA8" w:rsidRDefault="00FE4BA8" w:rsidP="00FE4B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18. } and the invocation:</w:t>
      </w:r>
    </w:p>
    <w:p w:rsidR="00FE4BA8" w:rsidRDefault="00FE4BA8" w:rsidP="00FE4B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21. test("four");</w:t>
      </w:r>
    </w:p>
    <w:p w:rsidR="00FE4BA8" w:rsidRDefault="00FE4BA8" w:rsidP="00FE4B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22. test("tee");</w:t>
      </w:r>
    </w:p>
    <w:p w:rsidR="00FE4BA8" w:rsidRDefault="00FE4BA8" w:rsidP="00FE4B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23. test("to");</w:t>
      </w:r>
    </w:p>
    <w:p w:rsidR="00FE4BA8" w:rsidRDefault="00FE4BA8" w:rsidP="00FE4B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FE4BA8" w:rsidRDefault="00FE4BA8" w:rsidP="00FE4BA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r, t, t,</w:t>
      </w:r>
    </w:p>
    <w:p w:rsidR="00FE4BA8" w:rsidRDefault="00FE4BA8" w:rsidP="00FE4BA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r, e, o,</w:t>
      </w:r>
    </w:p>
    <w:p w:rsidR="00FE4BA8" w:rsidRDefault="00FE4BA8" w:rsidP="00FE4BA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Compilation fails.</w:t>
      </w:r>
    </w:p>
    <w:p w:rsidR="00FE4BA8" w:rsidRDefault="00FE4BA8" w:rsidP="00FE4BA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An exception is thrown at runtime.</w:t>
      </w:r>
    </w:p>
    <w:p w:rsidR="00FE4BA8" w:rsidRDefault="00FE4BA8" w:rsidP="00FE4BA8">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C</w:t>
      </w:r>
    </w:p>
    <w:p w:rsidR="00FE4BA8" w:rsidRDefault="00FE4BA8" w:rsidP="00FE4BA8">
      <w:pPr>
        <w:rPr>
          <w:rFonts w:ascii="Arial" w:hAnsi="Arial" w:cs="Arial"/>
          <w:b/>
          <w:bCs/>
          <w:color w:val="000000"/>
          <w:sz w:val="24"/>
          <w:szCs w:val="24"/>
          <w:lang w:val="en-US"/>
        </w:rPr>
      </w:pPr>
      <w:r>
        <w:rPr>
          <w:rFonts w:ascii="Arial" w:hAnsi="Arial" w:cs="Arial"/>
          <w:b/>
          <w:bCs/>
          <w:color w:val="000000"/>
          <w:sz w:val="24"/>
          <w:szCs w:val="24"/>
          <w:lang w:val="en-US"/>
        </w:rPr>
        <w:t>Explanation:</w:t>
      </w:r>
    </w:p>
    <w:p w:rsidR="00FE4BA8" w:rsidRDefault="00FE4BA8" w:rsidP="00FE4BA8">
      <w:pPr>
        <w:rPr>
          <w:lang w:val="en-US"/>
        </w:rPr>
      </w:pPr>
      <w:r>
        <w:rPr>
          <w:lang w:val="en-US"/>
        </w:rPr>
        <w:t xml:space="preserve">        Type mismatch: cannot convert from int to Boolean.</w:t>
      </w:r>
    </w:p>
    <w:p w:rsidR="00FE4BA8" w:rsidRDefault="00FE4BA8" w:rsidP="00FE4BA8">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237</w:t>
      </w:r>
    </w:p>
    <w:p w:rsidR="00FE4BA8" w:rsidRDefault="00FE4BA8" w:rsidP="00FE4B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 a correctly compiled class whose source code is:</w:t>
      </w:r>
    </w:p>
    <w:p w:rsidR="00666887" w:rsidRDefault="00666887" w:rsidP="00FE4BA8">
      <w:pPr>
        <w:autoSpaceDE w:val="0"/>
        <w:autoSpaceDN w:val="0"/>
        <w:adjustRightInd w:val="0"/>
        <w:spacing w:after="0" w:line="240" w:lineRule="auto"/>
        <w:rPr>
          <w:rFonts w:ascii="Arial" w:hAnsi="Arial" w:cs="Arial"/>
          <w:color w:val="000000"/>
          <w:sz w:val="24"/>
          <w:szCs w:val="24"/>
          <w:lang w:val="en-US"/>
        </w:rPr>
      </w:pPr>
    </w:p>
    <w:p w:rsidR="00FE4BA8" w:rsidRDefault="00FE4BA8" w:rsidP="00FE4B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package com.sun.sjcp;</w:t>
      </w:r>
    </w:p>
    <w:p w:rsidR="00FE4BA8" w:rsidRDefault="00FE4BA8" w:rsidP="00FE4B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public class Commander {</w:t>
      </w:r>
    </w:p>
    <w:p w:rsidR="00FE4BA8" w:rsidRDefault="00FE4BA8" w:rsidP="00FE4B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public static void main(String[] args) {</w:t>
      </w:r>
    </w:p>
    <w:p w:rsidR="00FE4BA8" w:rsidRDefault="00FE4BA8" w:rsidP="00FE4B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 more code here</w:t>
      </w:r>
    </w:p>
    <w:p w:rsidR="00FE4BA8" w:rsidRDefault="00FE4BA8" w:rsidP="00FE4B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w:t>
      </w:r>
    </w:p>
    <w:p w:rsidR="00FE4BA8" w:rsidRDefault="00FE4BA8" w:rsidP="00FE4B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w:t>
      </w:r>
    </w:p>
    <w:p w:rsidR="00FE4BA8" w:rsidRDefault="00FE4BA8" w:rsidP="00FE4B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Assume that the class file is located in /foo/com/sun/sjcp/, the current directory is /foo/, and that</w:t>
      </w:r>
    </w:p>
    <w:p w:rsidR="00FE4BA8" w:rsidRDefault="00FE4BA8" w:rsidP="00FE4B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the classpath contains "." (current directory). Which command line correctly runs Commander?</w:t>
      </w:r>
    </w:p>
    <w:p w:rsidR="00FE4BA8" w:rsidRDefault="00FE4BA8" w:rsidP="00FE4BA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java Commander</w:t>
      </w:r>
    </w:p>
    <w:p w:rsidR="00FE4BA8" w:rsidRDefault="00FE4BA8" w:rsidP="00FE4BA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java com.sun.sjcp.Commander</w:t>
      </w:r>
    </w:p>
    <w:p w:rsidR="00FE4BA8" w:rsidRDefault="00FE4BA8" w:rsidP="00FE4BA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java com/sun/sjcp/Commander</w:t>
      </w:r>
    </w:p>
    <w:p w:rsidR="00FE4BA8" w:rsidRDefault="00FE4BA8" w:rsidP="00FE4BA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java -cp com.sun.sjcp Commander</w:t>
      </w:r>
    </w:p>
    <w:p w:rsidR="00FE4BA8" w:rsidRDefault="00FE4BA8" w:rsidP="00FE4BA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java -cp com/sun/sjcp Commander</w:t>
      </w:r>
    </w:p>
    <w:p w:rsidR="00FE4BA8" w:rsidRDefault="00FE4BA8" w:rsidP="00FE4BA8">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w:t>
      </w:r>
    </w:p>
    <w:p w:rsidR="00FE4BA8" w:rsidRPr="0089785D" w:rsidRDefault="00FE4BA8" w:rsidP="00666887">
      <w:pPr>
        <w:rPr>
          <w:szCs w:val="24"/>
        </w:rPr>
      </w:pPr>
      <w:r>
        <w:rPr>
          <w:rFonts w:ascii="Arial" w:hAnsi="Arial" w:cs="Arial"/>
          <w:b/>
          <w:bCs/>
          <w:color w:val="000000"/>
          <w:sz w:val="24"/>
          <w:szCs w:val="24"/>
          <w:lang w:val="en-US"/>
        </w:rPr>
        <w:t>Explanation:</w:t>
      </w:r>
    </w:p>
    <w:p w:rsidR="0089785D" w:rsidRDefault="007343AF" w:rsidP="007343AF">
      <w:pPr>
        <w:tabs>
          <w:tab w:val="left" w:pos="1020"/>
        </w:tabs>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b/>
      </w:r>
    </w:p>
    <w:p w:rsidR="007343AF" w:rsidRDefault="007343AF" w:rsidP="007343AF">
      <w:pPr>
        <w:tabs>
          <w:tab w:val="left" w:pos="1020"/>
        </w:tabs>
        <w:autoSpaceDE w:val="0"/>
        <w:autoSpaceDN w:val="0"/>
        <w:adjustRightInd w:val="0"/>
        <w:spacing w:after="0" w:line="240" w:lineRule="auto"/>
        <w:rPr>
          <w:rFonts w:ascii="Arial" w:hAnsi="Arial" w:cs="Arial"/>
          <w:b/>
          <w:bCs/>
          <w:color w:val="000000"/>
          <w:sz w:val="24"/>
          <w:szCs w:val="24"/>
          <w:lang w:val="en-US"/>
        </w:rPr>
      </w:pPr>
    </w:p>
    <w:p w:rsidR="007343AF" w:rsidRDefault="007343AF" w:rsidP="007343AF">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236</w:t>
      </w:r>
    </w:p>
    <w:p w:rsidR="007343AF" w:rsidRDefault="007343AF" w:rsidP="007343A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7343AF" w:rsidRDefault="007343AF" w:rsidP="007343A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11. public void genNumbers() {</w:t>
      </w:r>
    </w:p>
    <w:p w:rsidR="007343AF" w:rsidRDefault="007343AF" w:rsidP="007343A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 ArrayList numbers = new ArrayList();</w:t>
      </w:r>
    </w:p>
    <w:p w:rsidR="007343AF" w:rsidRDefault="007343AF" w:rsidP="007343A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13. for (int i=0; i&lt;10; i++) {</w:t>
      </w:r>
    </w:p>
    <w:p w:rsidR="007343AF" w:rsidRDefault="007343AF" w:rsidP="007343A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lastRenderedPageBreak/>
        <w:t>14. int value = i * ((int) Math.random());</w:t>
      </w:r>
    </w:p>
    <w:p w:rsidR="007343AF" w:rsidRDefault="007343AF" w:rsidP="007343A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15. Integer intObj = new Integer(value);</w:t>
      </w:r>
    </w:p>
    <w:p w:rsidR="007343AF" w:rsidRDefault="007343AF" w:rsidP="007343A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16. numbers.add(intObj);</w:t>
      </w:r>
    </w:p>
    <w:p w:rsidR="007343AF" w:rsidRDefault="007343AF" w:rsidP="007343A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17. }</w:t>
      </w:r>
    </w:p>
    <w:p w:rsidR="007343AF" w:rsidRDefault="007343AF" w:rsidP="007343A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18. System.out.println(numbers);</w:t>
      </w:r>
    </w:p>
    <w:p w:rsidR="007343AF" w:rsidRDefault="007343AF" w:rsidP="007343A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19. }</w:t>
      </w:r>
    </w:p>
    <w:p w:rsidR="007343AF" w:rsidRDefault="007343AF" w:rsidP="007343A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Which line of code marks the earliest point that an object referenced by intObj becomes a</w:t>
      </w:r>
    </w:p>
    <w:p w:rsidR="007343AF" w:rsidRDefault="007343AF" w:rsidP="007343A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candidate for garbage collection?</w:t>
      </w:r>
    </w:p>
    <w:p w:rsidR="007343AF" w:rsidRDefault="007343AF" w:rsidP="007343AF">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Line 16</w:t>
      </w:r>
    </w:p>
    <w:p w:rsidR="007343AF" w:rsidRDefault="007343AF" w:rsidP="007343AF">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Line 17</w:t>
      </w:r>
    </w:p>
    <w:p w:rsidR="007343AF" w:rsidRDefault="007343AF" w:rsidP="007343AF">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Line 18</w:t>
      </w:r>
    </w:p>
    <w:p w:rsidR="007343AF" w:rsidRDefault="007343AF" w:rsidP="007343AF">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Line 19</w:t>
      </w:r>
    </w:p>
    <w:p w:rsidR="007343AF" w:rsidRDefault="007343AF" w:rsidP="007343AF">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The object is NOT a candidate for garbage collection.</w:t>
      </w:r>
    </w:p>
    <w:p w:rsidR="007343AF" w:rsidRDefault="007343AF" w:rsidP="007343AF">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D</w:t>
      </w:r>
    </w:p>
    <w:p w:rsidR="007343AF" w:rsidRDefault="007343AF" w:rsidP="007343AF">
      <w:pPr>
        <w:tabs>
          <w:tab w:val="left" w:pos="1020"/>
        </w:tabs>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sz w:val="24"/>
          <w:szCs w:val="24"/>
          <w:lang w:val="en-US"/>
        </w:rPr>
        <w:t>Explanation:</w:t>
      </w:r>
    </w:p>
    <w:p w:rsidR="00C65D5C" w:rsidRDefault="00D42391" w:rsidP="00C65D5C">
      <w:pPr>
        <w:rPr>
          <w:lang w:val="en-US"/>
        </w:rPr>
      </w:pPr>
      <w:r>
        <w:rPr>
          <w:lang w:val="en-US"/>
        </w:rPr>
        <w:t xml:space="preserve">           </w:t>
      </w:r>
      <w:r>
        <w:rPr>
          <w:lang w:val="en-US"/>
        </w:rPr>
        <w:tab/>
      </w:r>
      <w:r>
        <w:rPr>
          <w:lang w:val="en-US"/>
        </w:rPr>
        <w:tab/>
      </w:r>
      <w:r w:rsidRPr="00D42391">
        <w:rPr>
          <w:lang w:val="en-US"/>
        </w:rPr>
        <w:t>Illegal modifier for parameter genNumbers; only final is permitted</w:t>
      </w:r>
      <w:r>
        <w:rPr>
          <w:lang w:val="en-US"/>
        </w:rPr>
        <w:t>.</w:t>
      </w:r>
    </w:p>
    <w:p w:rsidR="00B7015D" w:rsidRDefault="00B7015D" w:rsidP="00B7015D">
      <w:pPr>
        <w:rPr>
          <w:rFonts w:ascii="Arial" w:hAnsi="Arial" w:cs="Arial"/>
          <w:b/>
          <w:bCs/>
          <w:color w:val="000000"/>
          <w:sz w:val="24"/>
          <w:szCs w:val="24"/>
          <w:lang w:val="en-US"/>
        </w:rPr>
      </w:pPr>
    </w:p>
    <w:p w:rsidR="00D42391" w:rsidRDefault="00B7015D" w:rsidP="00D42391">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b/>
      </w:r>
      <w:r w:rsidR="00D42391">
        <w:rPr>
          <w:rFonts w:ascii="Arial" w:hAnsi="Arial" w:cs="Arial"/>
          <w:b/>
          <w:bCs/>
          <w:color w:val="000000"/>
          <w:sz w:val="24"/>
          <w:szCs w:val="24"/>
          <w:lang w:val="en-US"/>
        </w:rPr>
        <w:t>QUESTION NO: 235</w:t>
      </w:r>
    </w:p>
    <w:p w:rsidR="00D42391" w:rsidRDefault="00D42391" w:rsidP="00D4239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D42391" w:rsidRDefault="00D42391" w:rsidP="00D4239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class Payload {</w:t>
      </w:r>
    </w:p>
    <w:p w:rsidR="00D42391" w:rsidRDefault="00D42391" w:rsidP="00D4239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private int weight;</w:t>
      </w:r>
    </w:p>
    <w:p w:rsidR="00D42391" w:rsidRDefault="00D42391" w:rsidP="00D4239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public Payload (int w) { weight = w; }</w:t>
      </w:r>
    </w:p>
    <w:p w:rsidR="00D42391" w:rsidRDefault="00D42391" w:rsidP="00D4239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public void setWeight(int w) { weight = w; }</w:t>
      </w:r>
    </w:p>
    <w:p w:rsidR="00D42391" w:rsidRDefault="00D42391" w:rsidP="00D4239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9. public String toString() { return Integer.toString(weight); }</w:t>
      </w:r>
    </w:p>
    <w:p w:rsidR="00D42391" w:rsidRDefault="00D42391" w:rsidP="00D4239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w:t>
      </w:r>
    </w:p>
    <w:p w:rsidR="00D42391" w:rsidRDefault="00D42391" w:rsidP="00D4239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public class TestPayload {</w:t>
      </w:r>
    </w:p>
    <w:p w:rsidR="00D42391" w:rsidRDefault="00D42391" w:rsidP="00D4239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static void changePayload(Payload p) { /* insert code */ }</w:t>
      </w:r>
    </w:p>
    <w:p w:rsidR="00D42391" w:rsidRDefault="00D42391" w:rsidP="00D4239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public static void main(String[] args) {</w:t>
      </w:r>
    </w:p>
    <w:p w:rsidR="00D42391" w:rsidRDefault="00D42391" w:rsidP="00D4239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Payload p = new Payload(200);</w:t>
      </w:r>
    </w:p>
    <w:p w:rsidR="00D42391" w:rsidRDefault="00D42391" w:rsidP="00D4239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p.setWeight(1024);</w:t>
      </w:r>
    </w:p>
    <w:p w:rsidR="00D42391" w:rsidRDefault="00D42391" w:rsidP="00D4239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changePayload(p);</w:t>
      </w:r>
    </w:p>
    <w:p w:rsidR="00D42391" w:rsidRDefault="00D42391" w:rsidP="00D4239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System.out.println("p is " + p);</w:t>
      </w:r>
    </w:p>
    <w:p w:rsidR="00D42391" w:rsidRDefault="00D42391" w:rsidP="00D4239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18. } }</w:t>
      </w:r>
    </w:p>
    <w:p w:rsidR="00D42391" w:rsidRDefault="00D42391" w:rsidP="00D4239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code fragment, inserted at the end of line 12, produces the output p is 420?</w:t>
      </w:r>
    </w:p>
    <w:p w:rsidR="00D42391" w:rsidRDefault="00D42391" w:rsidP="00D4239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p.setWeight(420);</w:t>
      </w:r>
    </w:p>
    <w:p w:rsidR="00D42391" w:rsidRDefault="00D42391" w:rsidP="00D4239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p.changePayload(420);</w:t>
      </w:r>
    </w:p>
    <w:p w:rsidR="00D42391" w:rsidRDefault="00D42391" w:rsidP="00D4239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p = new Payload(420);</w:t>
      </w:r>
    </w:p>
    <w:p w:rsidR="00D42391" w:rsidRDefault="00D42391" w:rsidP="00D4239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Payload.setWeight(420);</w:t>
      </w:r>
    </w:p>
    <w:p w:rsidR="00D42391" w:rsidRDefault="00D42391" w:rsidP="00D4239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p = Payload.setWeight(420);</w:t>
      </w:r>
    </w:p>
    <w:p w:rsidR="00D42391" w:rsidRDefault="00D42391" w:rsidP="00D42391">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A</w:t>
      </w:r>
    </w:p>
    <w:p w:rsidR="00B7015D" w:rsidRDefault="00D42391" w:rsidP="00D42391">
      <w:pPr>
        <w:rPr>
          <w:rFonts w:ascii="Arial" w:hAnsi="Arial" w:cs="Arial"/>
          <w:b/>
          <w:bCs/>
          <w:color w:val="000000"/>
          <w:sz w:val="24"/>
          <w:szCs w:val="24"/>
          <w:lang w:val="en-US"/>
        </w:rPr>
      </w:pPr>
      <w:r>
        <w:rPr>
          <w:rFonts w:ascii="Arial" w:hAnsi="Arial" w:cs="Arial"/>
          <w:b/>
          <w:bCs/>
          <w:color w:val="000000"/>
          <w:sz w:val="24"/>
          <w:szCs w:val="24"/>
          <w:lang w:val="en-US"/>
        </w:rPr>
        <w:t>Explanation:</w:t>
      </w:r>
    </w:p>
    <w:p w:rsidR="00281693" w:rsidRDefault="00281693" w:rsidP="00281693">
      <w:pPr>
        <w:rPr>
          <w:lang w:val="en-US"/>
        </w:rPr>
      </w:pPr>
      <w:r>
        <w:rPr>
          <w:lang w:val="en-US"/>
        </w:rPr>
        <w:t xml:space="preserve">            If we insert the p.setWeight(420) in changePayload(Payload p) that method is accessed by the changePayload(p) like given in program.If we put that pvariable in  System.out.println() we get output.</w:t>
      </w:r>
    </w:p>
    <w:p w:rsidR="003458EB" w:rsidRDefault="003458EB" w:rsidP="00281693">
      <w:pPr>
        <w:rPr>
          <w:lang w:val="en-US"/>
        </w:rPr>
      </w:pPr>
    </w:p>
    <w:p w:rsidR="003458EB" w:rsidRDefault="003458EB" w:rsidP="003458EB">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lastRenderedPageBreak/>
        <w:t>QUESTION NO: 234 DRAG DROP</w:t>
      </w:r>
    </w:p>
    <w:p w:rsidR="003458EB" w:rsidRDefault="003458EB" w:rsidP="003458EB">
      <w:pPr>
        <w:rPr>
          <w:rFonts w:ascii="Arial" w:hAnsi="Arial" w:cs="Arial"/>
          <w:sz w:val="24"/>
          <w:szCs w:val="24"/>
          <w:lang w:val="en-US"/>
        </w:rPr>
      </w:pPr>
      <w:r>
        <w:rPr>
          <w:rFonts w:ascii="Arial" w:hAnsi="Arial" w:cs="Arial"/>
          <w:sz w:val="24"/>
          <w:szCs w:val="24"/>
          <w:lang w:val="en-US"/>
        </w:rPr>
        <w:t>Click the Task button.</w:t>
      </w:r>
    </w:p>
    <w:p w:rsidR="003458EB" w:rsidRDefault="003458EB" w:rsidP="003458EB">
      <w:pPr>
        <w:rPr>
          <w:lang w:val="en-US"/>
        </w:rPr>
      </w:pPr>
      <w:r>
        <w:rPr>
          <w:noProof/>
          <w:lang w:val="en-US" w:eastAsia="en-US"/>
        </w:rPr>
        <w:drawing>
          <wp:inline distT="0" distB="0" distL="0" distR="0">
            <wp:extent cx="5286375" cy="2609850"/>
            <wp:effectExtent l="19050" t="0" r="952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286375" cy="2609850"/>
                    </a:xfrm>
                    <a:prstGeom prst="rect">
                      <a:avLst/>
                    </a:prstGeom>
                    <a:noFill/>
                    <a:ln w="9525">
                      <a:noFill/>
                      <a:miter lim="800000"/>
                      <a:headEnd/>
                      <a:tailEnd/>
                    </a:ln>
                  </pic:spPr>
                </pic:pic>
              </a:graphicData>
            </a:graphic>
          </wp:inline>
        </w:drawing>
      </w:r>
    </w:p>
    <w:p w:rsidR="003458EB" w:rsidRPr="003458EB" w:rsidRDefault="003458EB" w:rsidP="003458EB">
      <w:pPr>
        <w:rPr>
          <w:rStyle w:val="Emphasis"/>
        </w:rPr>
      </w:pPr>
      <w:r>
        <w:rPr>
          <w:lang w:val="en-US"/>
        </w:rPr>
        <w:t>ANSWER:</w:t>
      </w:r>
    </w:p>
    <w:p w:rsidR="003458EB" w:rsidRDefault="003458EB" w:rsidP="003458EB">
      <w:pPr>
        <w:rPr>
          <w:lang w:val="en-US"/>
        </w:rPr>
      </w:pPr>
      <w:r>
        <w:rPr>
          <w:noProof/>
          <w:lang w:val="en-US" w:eastAsia="en-US"/>
        </w:rPr>
        <w:drawing>
          <wp:inline distT="0" distB="0" distL="0" distR="0">
            <wp:extent cx="5286375" cy="2609850"/>
            <wp:effectExtent l="19050" t="0" r="9525"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srcRect/>
                    <a:stretch>
                      <a:fillRect/>
                    </a:stretch>
                  </pic:blipFill>
                  <pic:spPr bwMode="auto">
                    <a:xfrm>
                      <a:off x="0" y="0"/>
                      <a:ext cx="5286375" cy="2609850"/>
                    </a:xfrm>
                    <a:prstGeom prst="rect">
                      <a:avLst/>
                    </a:prstGeom>
                    <a:noFill/>
                    <a:ln w="9525">
                      <a:noFill/>
                      <a:miter lim="800000"/>
                      <a:headEnd/>
                      <a:tailEnd/>
                    </a:ln>
                  </pic:spPr>
                </pic:pic>
              </a:graphicData>
            </a:graphic>
          </wp:inline>
        </w:drawing>
      </w:r>
    </w:p>
    <w:p w:rsidR="00F72074" w:rsidRDefault="00F72074" w:rsidP="00F72074">
      <w:pPr>
        <w:pStyle w:val="NoSpacing"/>
        <w:rPr>
          <w:lang w:val="en-US"/>
        </w:rPr>
      </w:pPr>
      <w:r>
        <w:rPr>
          <w:lang w:val="en-US"/>
        </w:rPr>
        <w:t>Expalnation:</w:t>
      </w:r>
    </w:p>
    <w:p w:rsidR="00F72074" w:rsidRDefault="00F72074" w:rsidP="00F72074">
      <w:pPr>
        <w:pStyle w:val="NoSpacing"/>
        <w:rPr>
          <w:lang w:val="en-US"/>
        </w:rPr>
      </w:pPr>
    </w:p>
    <w:p w:rsidR="00F72074" w:rsidRDefault="00F72074" w:rsidP="00F72074">
      <w:pPr>
        <w:pStyle w:val="NoSpacing"/>
        <w:rPr>
          <w:lang w:val="en-US"/>
        </w:rPr>
      </w:pPr>
    </w:p>
    <w:p w:rsidR="00F72074" w:rsidRDefault="00F72074" w:rsidP="00F72074">
      <w:pPr>
        <w:pStyle w:val="NoSpacing"/>
        <w:rPr>
          <w:lang w:val="en-US"/>
        </w:rPr>
      </w:pPr>
    </w:p>
    <w:p w:rsidR="00F72074" w:rsidRDefault="00F72074" w:rsidP="00F72074">
      <w:pPr>
        <w:pStyle w:val="NoSpacing"/>
        <w:rPr>
          <w:lang w:val="en-US"/>
        </w:rPr>
      </w:pPr>
    </w:p>
    <w:p w:rsidR="003458EB" w:rsidRDefault="003458EB" w:rsidP="003458EB">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233 DRAG DROP</w:t>
      </w:r>
    </w:p>
    <w:p w:rsidR="003458EB" w:rsidRDefault="003458EB" w:rsidP="003458EB">
      <w:pPr>
        <w:rPr>
          <w:rFonts w:ascii="Arial" w:hAnsi="Arial" w:cs="Arial"/>
          <w:color w:val="214E7B"/>
          <w:sz w:val="24"/>
          <w:szCs w:val="24"/>
          <w:lang w:val="en-US"/>
        </w:rPr>
      </w:pPr>
    </w:p>
    <w:p w:rsidR="003458EB" w:rsidRDefault="003458EB" w:rsidP="003458EB">
      <w:pPr>
        <w:rPr>
          <w:rFonts w:ascii="Arial" w:hAnsi="Arial" w:cs="Arial"/>
          <w:b/>
          <w:bCs/>
          <w:color w:val="000000"/>
          <w:sz w:val="24"/>
          <w:szCs w:val="24"/>
          <w:lang w:val="en-US"/>
        </w:rPr>
      </w:pPr>
      <w:r>
        <w:rPr>
          <w:rFonts w:ascii="Arial" w:hAnsi="Arial" w:cs="Arial"/>
          <w:b/>
          <w:bCs/>
          <w:color w:val="000000"/>
          <w:sz w:val="24"/>
          <w:szCs w:val="24"/>
          <w:lang w:val="en-US"/>
        </w:rPr>
        <w:t>Click the Task button.</w:t>
      </w:r>
    </w:p>
    <w:p w:rsidR="003458EB" w:rsidRDefault="003458EB" w:rsidP="003458EB">
      <w:pPr>
        <w:rPr>
          <w:lang w:val="en-US"/>
        </w:rPr>
      </w:pPr>
      <w:r>
        <w:rPr>
          <w:noProof/>
          <w:lang w:val="en-US" w:eastAsia="en-US"/>
        </w:rPr>
        <w:lastRenderedPageBreak/>
        <w:drawing>
          <wp:inline distT="0" distB="0" distL="0" distR="0">
            <wp:extent cx="5476875" cy="4724400"/>
            <wp:effectExtent l="19050" t="0" r="9525"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srcRect/>
                    <a:stretch>
                      <a:fillRect/>
                    </a:stretch>
                  </pic:blipFill>
                  <pic:spPr bwMode="auto">
                    <a:xfrm>
                      <a:off x="0" y="0"/>
                      <a:ext cx="5476875" cy="4724400"/>
                    </a:xfrm>
                    <a:prstGeom prst="rect">
                      <a:avLst/>
                    </a:prstGeom>
                    <a:noFill/>
                    <a:ln w="9525">
                      <a:noFill/>
                      <a:miter lim="800000"/>
                      <a:headEnd/>
                      <a:tailEnd/>
                    </a:ln>
                  </pic:spPr>
                </pic:pic>
              </a:graphicData>
            </a:graphic>
          </wp:inline>
        </w:drawing>
      </w:r>
    </w:p>
    <w:p w:rsidR="00C965AD" w:rsidRDefault="00C965AD" w:rsidP="003458EB">
      <w:pPr>
        <w:rPr>
          <w:lang w:val="en-US"/>
        </w:rPr>
      </w:pPr>
    </w:p>
    <w:p w:rsidR="00C965AD" w:rsidRDefault="00C965AD" w:rsidP="003458EB">
      <w:pPr>
        <w:rPr>
          <w:lang w:val="en-US"/>
        </w:rPr>
      </w:pPr>
      <w:r>
        <w:rPr>
          <w:lang w:val="en-US"/>
        </w:rPr>
        <w:t>ANSWER:</w:t>
      </w:r>
    </w:p>
    <w:p w:rsidR="00C965AD" w:rsidRDefault="00C965AD" w:rsidP="003458EB">
      <w:pPr>
        <w:rPr>
          <w:lang w:val="en-US"/>
        </w:rPr>
      </w:pPr>
      <w:r>
        <w:rPr>
          <w:noProof/>
          <w:lang w:val="en-US" w:eastAsia="en-US"/>
        </w:rPr>
        <w:lastRenderedPageBreak/>
        <w:drawing>
          <wp:inline distT="0" distB="0" distL="0" distR="0">
            <wp:extent cx="5476875" cy="4724400"/>
            <wp:effectExtent l="19050" t="0" r="9525"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5476875" cy="4724400"/>
                    </a:xfrm>
                    <a:prstGeom prst="rect">
                      <a:avLst/>
                    </a:prstGeom>
                    <a:noFill/>
                    <a:ln w="9525">
                      <a:noFill/>
                      <a:miter lim="800000"/>
                      <a:headEnd/>
                      <a:tailEnd/>
                    </a:ln>
                  </pic:spPr>
                </pic:pic>
              </a:graphicData>
            </a:graphic>
          </wp:inline>
        </w:drawing>
      </w:r>
    </w:p>
    <w:p w:rsidR="00C965AD" w:rsidRDefault="00C965AD" w:rsidP="003458EB">
      <w:pPr>
        <w:rPr>
          <w:lang w:val="en-US"/>
        </w:rPr>
      </w:pPr>
      <w:r>
        <w:rPr>
          <w:lang w:val="en-US"/>
        </w:rPr>
        <w:t>EXPLANATION:</w:t>
      </w:r>
    </w:p>
    <w:p w:rsidR="00C965AD" w:rsidRDefault="00C965AD" w:rsidP="003458EB">
      <w:pPr>
        <w:rPr>
          <w:lang w:val="en-US"/>
        </w:rPr>
      </w:pPr>
      <w:r>
        <w:rPr>
          <w:lang w:val="en-US"/>
        </w:rPr>
        <w:t xml:space="preserve">      First the System.out.println() in the object is printed and then the reference in the object Thread is goes to the</w:t>
      </w:r>
      <w:r w:rsidR="00BB3A58">
        <w:rPr>
          <w:lang w:val="en-US"/>
        </w:rPr>
        <w:t xml:space="preserve"> run () method then “ran“is printed bcz there is no exception.after that thread goes to sleep then</w:t>
      </w:r>
      <w:r>
        <w:rPr>
          <w:lang w:val="en-US"/>
        </w:rPr>
        <w:t xml:space="preserve"> </w:t>
      </w:r>
      <w:r w:rsidR="00BB3A58">
        <w:rPr>
          <w:lang w:val="en-US"/>
        </w:rPr>
        <w:t>“interrupting ”is printed.finally “ended”is printed.</w:t>
      </w:r>
    </w:p>
    <w:p w:rsidR="00BB3A58" w:rsidRDefault="00BB3A58" w:rsidP="00BB3A58">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232 DRAG DROP</w:t>
      </w:r>
    </w:p>
    <w:p w:rsidR="00BB3A58" w:rsidRDefault="00BB3A58" w:rsidP="00BB3A5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Click the Task button.</w:t>
      </w:r>
    </w:p>
    <w:p w:rsidR="00BB3A58" w:rsidRDefault="00BB3A58" w:rsidP="00BB3A58">
      <w:pPr>
        <w:rPr>
          <w:lang w:val="en-US"/>
        </w:rPr>
      </w:pPr>
      <w:r>
        <w:rPr>
          <w:noProof/>
          <w:lang w:val="en-US" w:eastAsia="en-US"/>
        </w:rPr>
        <w:lastRenderedPageBreak/>
        <w:drawing>
          <wp:inline distT="0" distB="0" distL="0" distR="0">
            <wp:extent cx="5286375" cy="3352800"/>
            <wp:effectExtent l="19050" t="0" r="9525"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srcRect/>
                    <a:stretch>
                      <a:fillRect/>
                    </a:stretch>
                  </pic:blipFill>
                  <pic:spPr bwMode="auto">
                    <a:xfrm>
                      <a:off x="0" y="0"/>
                      <a:ext cx="5286375" cy="3352800"/>
                    </a:xfrm>
                    <a:prstGeom prst="rect">
                      <a:avLst/>
                    </a:prstGeom>
                    <a:noFill/>
                    <a:ln w="9525">
                      <a:noFill/>
                      <a:miter lim="800000"/>
                      <a:headEnd/>
                      <a:tailEnd/>
                    </a:ln>
                  </pic:spPr>
                </pic:pic>
              </a:graphicData>
            </a:graphic>
          </wp:inline>
        </w:drawing>
      </w:r>
    </w:p>
    <w:p w:rsidR="00BB3A58" w:rsidRDefault="00BB3A58" w:rsidP="00BB3A58">
      <w:pPr>
        <w:rPr>
          <w:lang w:val="en-US"/>
        </w:rPr>
      </w:pPr>
      <w:r>
        <w:rPr>
          <w:lang w:val="en-US"/>
        </w:rPr>
        <w:t>ANSWER:</w:t>
      </w:r>
    </w:p>
    <w:p w:rsidR="00BB3A58" w:rsidRDefault="00BB3A58" w:rsidP="00BB3A58">
      <w:pPr>
        <w:rPr>
          <w:lang w:val="en-US"/>
        </w:rPr>
      </w:pPr>
    </w:p>
    <w:p w:rsidR="00BB3A58" w:rsidRDefault="00BB3A58" w:rsidP="00BB3A58">
      <w:pPr>
        <w:rPr>
          <w:lang w:val="en-US"/>
        </w:rPr>
      </w:pPr>
      <w:r>
        <w:rPr>
          <w:noProof/>
          <w:lang w:val="en-US" w:eastAsia="en-US"/>
        </w:rPr>
        <w:drawing>
          <wp:inline distT="0" distB="0" distL="0" distR="0">
            <wp:extent cx="5286375" cy="3352800"/>
            <wp:effectExtent l="19050" t="0" r="9525"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srcRect/>
                    <a:stretch>
                      <a:fillRect/>
                    </a:stretch>
                  </pic:blipFill>
                  <pic:spPr bwMode="auto">
                    <a:xfrm>
                      <a:off x="0" y="0"/>
                      <a:ext cx="5286375" cy="3352800"/>
                    </a:xfrm>
                    <a:prstGeom prst="rect">
                      <a:avLst/>
                    </a:prstGeom>
                    <a:noFill/>
                    <a:ln w="9525">
                      <a:noFill/>
                      <a:miter lim="800000"/>
                      <a:headEnd/>
                      <a:tailEnd/>
                    </a:ln>
                  </pic:spPr>
                </pic:pic>
              </a:graphicData>
            </a:graphic>
          </wp:inline>
        </w:drawing>
      </w:r>
    </w:p>
    <w:p w:rsidR="00261EB3" w:rsidRDefault="00261EB3" w:rsidP="00BB3A58">
      <w:pPr>
        <w:rPr>
          <w:lang w:val="en-US"/>
        </w:rPr>
      </w:pPr>
      <w:r>
        <w:rPr>
          <w:lang w:val="en-US"/>
        </w:rPr>
        <w:t>EXPLANATION:</w:t>
      </w:r>
    </w:p>
    <w:p w:rsidR="00261EB3" w:rsidRDefault="00F72074" w:rsidP="00BB3A58">
      <w:pPr>
        <w:rPr>
          <w:lang w:val="en-US"/>
        </w:rPr>
      </w:pPr>
      <w:r>
        <w:rPr>
          <w:lang w:val="en-US"/>
        </w:rPr>
        <w:t xml:space="preserve">              Based on Interface properties</w:t>
      </w:r>
    </w:p>
    <w:p w:rsidR="00261EB3" w:rsidRDefault="00261EB3" w:rsidP="00BB3A58">
      <w:pPr>
        <w:rPr>
          <w:lang w:val="en-US"/>
        </w:rPr>
      </w:pPr>
    </w:p>
    <w:p w:rsidR="00BB3A58" w:rsidRDefault="00BB3A58" w:rsidP="00BB3A58">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231 DRAG DROP</w:t>
      </w:r>
    </w:p>
    <w:p w:rsidR="00BB3A58" w:rsidRDefault="00BB3A58" w:rsidP="00BB3A58">
      <w:pPr>
        <w:rPr>
          <w:rFonts w:ascii="Arial" w:hAnsi="Arial" w:cs="Arial"/>
          <w:sz w:val="24"/>
          <w:szCs w:val="24"/>
          <w:lang w:val="en-US"/>
        </w:rPr>
      </w:pPr>
      <w:r>
        <w:rPr>
          <w:rFonts w:ascii="Arial" w:hAnsi="Arial" w:cs="Arial"/>
          <w:sz w:val="24"/>
          <w:szCs w:val="24"/>
          <w:lang w:val="en-US"/>
        </w:rPr>
        <w:lastRenderedPageBreak/>
        <w:t>Click the Task button.</w:t>
      </w:r>
    </w:p>
    <w:p w:rsidR="00BB3A58" w:rsidRDefault="00BB3A58" w:rsidP="00BB3A58">
      <w:pPr>
        <w:rPr>
          <w:lang w:val="en-US"/>
        </w:rPr>
      </w:pPr>
      <w:r>
        <w:rPr>
          <w:noProof/>
          <w:lang w:val="en-US" w:eastAsia="en-US"/>
        </w:rPr>
        <w:drawing>
          <wp:inline distT="0" distB="0" distL="0" distR="0">
            <wp:extent cx="5476875" cy="2438400"/>
            <wp:effectExtent l="19050" t="0" r="9525"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476875" cy="2438400"/>
                    </a:xfrm>
                    <a:prstGeom prst="rect">
                      <a:avLst/>
                    </a:prstGeom>
                    <a:noFill/>
                    <a:ln w="9525">
                      <a:noFill/>
                      <a:miter lim="800000"/>
                      <a:headEnd/>
                      <a:tailEnd/>
                    </a:ln>
                  </pic:spPr>
                </pic:pic>
              </a:graphicData>
            </a:graphic>
          </wp:inline>
        </w:drawing>
      </w:r>
    </w:p>
    <w:p w:rsidR="00BB3A58" w:rsidRDefault="00BB3A58" w:rsidP="00BB3A58">
      <w:pPr>
        <w:rPr>
          <w:lang w:val="en-US"/>
        </w:rPr>
      </w:pPr>
      <w:r>
        <w:rPr>
          <w:lang w:val="en-US"/>
        </w:rPr>
        <w:t>ANSWER:</w:t>
      </w:r>
    </w:p>
    <w:p w:rsidR="00BB3A58" w:rsidRDefault="00BB3A58" w:rsidP="00BB3A58">
      <w:pPr>
        <w:rPr>
          <w:lang w:val="en-US"/>
        </w:rPr>
      </w:pPr>
      <w:r>
        <w:rPr>
          <w:noProof/>
          <w:lang w:val="en-US" w:eastAsia="en-US"/>
        </w:rPr>
        <w:drawing>
          <wp:inline distT="0" distB="0" distL="0" distR="0">
            <wp:extent cx="5476875" cy="2438400"/>
            <wp:effectExtent l="19050" t="0" r="9525"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srcRect/>
                    <a:stretch>
                      <a:fillRect/>
                    </a:stretch>
                  </pic:blipFill>
                  <pic:spPr bwMode="auto">
                    <a:xfrm>
                      <a:off x="0" y="0"/>
                      <a:ext cx="5476875" cy="2438400"/>
                    </a:xfrm>
                    <a:prstGeom prst="rect">
                      <a:avLst/>
                    </a:prstGeom>
                    <a:noFill/>
                    <a:ln w="9525">
                      <a:noFill/>
                      <a:miter lim="800000"/>
                      <a:headEnd/>
                      <a:tailEnd/>
                    </a:ln>
                  </pic:spPr>
                </pic:pic>
              </a:graphicData>
            </a:graphic>
          </wp:inline>
        </w:drawing>
      </w:r>
    </w:p>
    <w:p w:rsidR="00261EB3" w:rsidRDefault="00261EB3" w:rsidP="00261EB3">
      <w:r>
        <w:t xml:space="preserve">Explanation: </w:t>
      </w:r>
    </w:p>
    <w:p w:rsidR="00261EB3" w:rsidRDefault="00261EB3" w:rsidP="00261EB3">
      <w:r>
        <w:tab/>
        <w:t xml:space="preserve">new FileReader,new BufferedReader constructors are used to read the data and new BufferedWriter,new FileWriter, new PrintWriter are used to write the data. </w:t>
      </w:r>
    </w:p>
    <w:p w:rsidR="00267DC4" w:rsidRDefault="00267DC4" w:rsidP="00267DC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ESTION NO: 230</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class One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public One foo() { return this;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class Two extends One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public One foo() { return this;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class Three extends Two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 insert method here</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18. }</w:t>
      </w:r>
    </w:p>
    <w:p w:rsidR="00267DC4" w:rsidRDefault="00BF559C"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lastRenderedPageBreak/>
        <w:t>w</w:t>
      </w:r>
      <w:r w:rsidR="00267DC4">
        <w:rPr>
          <w:rFonts w:ascii="Arial" w:hAnsi="Arial" w:cs="Arial"/>
          <w:color w:val="000000"/>
          <w:sz w:val="24"/>
          <w:szCs w:val="24"/>
          <w:lang w:val="en-US"/>
        </w:rPr>
        <w:t>hich two methods, inserted individually, correctly complete the Three class? (Choose two.)</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public void foo()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public int foo() { return 3;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public Two foo() { return this;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public One foo() { return this;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public Object foo() { return this; }</w:t>
      </w:r>
    </w:p>
    <w:p w:rsidR="00267DC4" w:rsidRDefault="00267DC4" w:rsidP="00267DC4">
      <w:pPr>
        <w:autoSpaceDE w:val="0"/>
        <w:autoSpaceDN w:val="0"/>
        <w:adjustRightInd w:val="0"/>
        <w:spacing w:after="0" w:line="240" w:lineRule="auto"/>
        <w:rPr>
          <w:rFonts w:ascii="Arial" w:hAnsi="Arial" w:cs="Arial"/>
          <w:b/>
          <w:bCs/>
          <w:color w:val="000000"/>
          <w:sz w:val="24"/>
          <w:szCs w:val="24"/>
          <w:lang w:val="en-US"/>
        </w:rPr>
      </w:pPr>
    </w:p>
    <w:p w:rsidR="00267DC4" w:rsidRDefault="00267DC4" w:rsidP="00267DC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C,D</w:t>
      </w:r>
    </w:p>
    <w:p w:rsidR="00261EB3" w:rsidRDefault="00267DC4" w:rsidP="00267DC4">
      <w:pPr>
        <w:rPr>
          <w:rFonts w:ascii="Arial" w:hAnsi="Arial" w:cs="Arial"/>
          <w:b/>
          <w:bCs/>
          <w:color w:val="000000"/>
          <w:sz w:val="24"/>
          <w:szCs w:val="24"/>
          <w:lang w:val="en-US"/>
        </w:rPr>
      </w:pPr>
      <w:r>
        <w:rPr>
          <w:rFonts w:ascii="Arial" w:hAnsi="Arial" w:cs="Arial"/>
          <w:b/>
          <w:bCs/>
          <w:color w:val="000000"/>
          <w:sz w:val="24"/>
          <w:szCs w:val="24"/>
          <w:lang w:val="en-US"/>
        </w:rPr>
        <w:t>Explanation:</w:t>
      </w:r>
    </w:p>
    <w:p w:rsidR="00267DC4" w:rsidRDefault="00267DC4" w:rsidP="00267DC4">
      <w:pPr>
        <w:rPr>
          <w:rFonts w:ascii="Arial" w:hAnsi="Arial" w:cs="Arial"/>
          <w:b/>
          <w:bCs/>
          <w:color w:val="000000"/>
          <w:sz w:val="24"/>
          <w:szCs w:val="24"/>
          <w:lang w:val="en-US"/>
        </w:rPr>
      </w:pPr>
    </w:p>
    <w:p w:rsidR="00267DC4" w:rsidRDefault="00267DC4" w:rsidP="00267DC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229</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Click the Exhibit button. What is the result?</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noProof/>
          <w:color w:val="000000"/>
          <w:sz w:val="24"/>
          <w:szCs w:val="24"/>
          <w:lang w:val="en-US" w:eastAsia="en-US"/>
        </w:rPr>
        <w:drawing>
          <wp:inline distT="0" distB="0" distL="0" distR="0">
            <wp:extent cx="4829175" cy="3076575"/>
            <wp:effectExtent l="19050" t="0" r="9525"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4829175" cy="3076575"/>
                    </a:xfrm>
                    <a:prstGeom prst="rect">
                      <a:avLst/>
                    </a:prstGeom>
                    <a:noFill/>
                    <a:ln w="9525">
                      <a:noFill/>
                      <a:miter lim="800000"/>
                      <a:headEnd/>
                      <a:tailEnd/>
                    </a:ln>
                  </pic:spPr>
                </pic:pic>
              </a:graphicData>
            </a:graphic>
          </wp:inline>
        </w:drawing>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4321</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0000</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An exception is thrown at runtime.</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Compilation fails because of an error in line 18.</w:t>
      </w:r>
    </w:p>
    <w:p w:rsidR="00267DC4" w:rsidRDefault="00267DC4" w:rsidP="00267DC4">
      <w:pPr>
        <w:autoSpaceDE w:val="0"/>
        <w:autoSpaceDN w:val="0"/>
        <w:adjustRightInd w:val="0"/>
        <w:spacing w:after="0" w:line="240" w:lineRule="auto"/>
        <w:rPr>
          <w:rFonts w:ascii="Arial" w:hAnsi="Arial" w:cs="Arial"/>
          <w:b/>
          <w:bCs/>
          <w:color w:val="000000"/>
          <w:sz w:val="24"/>
          <w:szCs w:val="24"/>
          <w:lang w:val="en-US"/>
        </w:rPr>
      </w:pPr>
    </w:p>
    <w:p w:rsidR="00267DC4" w:rsidRDefault="00267DC4" w:rsidP="00267DC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D</w:t>
      </w:r>
    </w:p>
    <w:p w:rsidR="00267DC4" w:rsidRDefault="00267DC4" w:rsidP="00267DC4">
      <w:pPr>
        <w:rPr>
          <w:rFonts w:ascii="Arial" w:hAnsi="Arial" w:cs="Arial"/>
          <w:b/>
          <w:bCs/>
          <w:color w:val="000000"/>
          <w:sz w:val="24"/>
          <w:szCs w:val="24"/>
          <w:lang w:val="en-US"/>
        </w:rPr>
      </w:pPr>
      <w:r>
        <w:rPr>
          <w:rFonts w:ascii="Arial" w:hAnsi="Arial" w:cs="Arial"/>
          <w:b/>
          <w:bCs/>
          <w:color w:val="000000"/>
          <w:sz w:val="24"/>
          <w:szCs w:val="24"/>
          <w:lang w:val="en-US"/>
        </w:rPr>
        <w:t>Explanation:</w:t>
      </w:r>
    </w:p>
    <w:p w:rsidR="00267DC4" w:rsidRDefault="00F31DBF" w:rsidP="00F31DBF">
      <w:pPr>
        <w:pStyle w:val="NoSpacing"/>
        <w:rPr>
          <w:lang w:val="en-US"/>
        </w:rPr>
      </w:pPr>
      <w:r>
        <w:rPr>
          <w:lang w:val="en-US"/>
        </w:rPr>
        <w:t>Actually the ID should be in integer type but here ID is in String type.</w:t>
      </w:r>
    </w:p>
    <w:p w:rsidR="00267DC4" w:rsidRDefault="00267DC4" w:rsidP="00267DC4">
      <w:pPr>
        <w:rPr>
          <w:rFonts w:ascii="Arial" w:hAnsi="Arial" w:cs="Arial"/>
          <w:b/>
          <w:bCs/>
          <w:color w:val="000000"/>
          <w:sz w:val="24"/>
          <w:szCs w:val="24"/>
          <w:lang w:val="en-US"/>
        </w:rPr>
      </w:pPr>
    </w:p>
    <w:p w:rsidR="00267DC4" w:rsidRDefault="00267DC4" w:rsidP="00267DC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228</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21. abstract class C1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22. public C1() { System.out.print(1);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23.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24. class C2 extends C1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25. public C2() { System.out.print(2);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lastRenderedPageBreak/>
        <w:t>26.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27. class C3 extends C2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28. public C3() { System.out.println(3);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29.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30. public class Ctest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31. public static void main(String[] a) { new C3();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32.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267DC4" w:rsidRDefault="00267DC4" w:rsidP="00267DC4">
      <w:pPr>
        <w:autoSpaceDE w:val="0"/>
        <w:autoSpaceDN w:val="0"/>
        <w:adjustRightInd w:val="0"/>
        <w:spacing w:after="0" w:line="240" w:lineRule="auto"/>
        <w:rPr>
          <w:rFonts w:ascii="Arial" w:hAnsi="Arial" w:cs="Arial"/>
          <w:b/>
          <w:bCs/>
          <w:color w:val="000000"/>
          <w:sz w:val="24"/>
          <w:szCs w:val="24"/>
          <w:lang w:val="en-US"/>
        </w:rPr>
      </w:pP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3</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23</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32</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123</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321</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Compilation fails.</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G. </w:t>
      </w:r>
      <w:r>
        <w:rPr>
          <w:rFonts w:ascii="Arial" w:hAnsi="Arial" w:cs="Arial"/>
          <w:color w:val="000000"/>
          <w:sz w:val="24"/>
          <w:szCs w:val="24"/>
          <w:lang w:val="en-US"/>
        </w:rPr>
        <w:t>An exception is thrown at runtime.</w:t>
      </w:r>
    </w:p>
    <w:p w:rsidR="00267DC4" w:rsidRDefault="00267DC4" w:rsidP="00267DC4">
      <w:pPr>
        <w:autoSpaceDE w:val="0"/>
        <w:autoSpaceDN w:val="0"/>
        <w:adjustRightInd w:val="0"/>
        <w:spacing w:after="0" w:line="240" w:lineRule="auto"/>
        <w:rPr>
          <w:rFonts w:ascii="Arial" w:hAnsi="Arial" w:cs="Arial"/>
          <w:b/>
          <w:bCs/>
          <w:color w:val="000000"/>
          <w:sz w:val="24"/>
          <w:szCs w:val="24"/>
          <w:lang w:val="en-US"/>
        </w:rPr>
      </w:pPr>
    </w:p>
    <w:p w:rsidR="00267DC4" w:rsidRDefault="00267DC4" w:rsidP="00267DC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D</w:t>
      </w:r>
    </w:p>
    <w:p w:rsidR="00267DC4" w:rsidRDefault="00267DC4" w:rsidP="00267DC4">
      <w:pPr>
        <w:rPr>
          <w:rFonts w:ascii="Arial" w:hAnsi="Arial" w:cs="Arial"/>
          <w:b/>
          <w:bCs/>
          <w:color w:val="000000"/>
          <w:sz w:val="24"/>
          <w:szCs w:val="24"/>
          <w:lang w:val="en-US"/>
        </w:rPr>
      </w:pPr>
      <w:r>
        <w:rPr>
          <w:rFonts w:ascii="Arial" w:hAnsi="Arial" w:cs="Arial"/>
          <w:b/>
          <w:bCs/>
          <w:color w:val="000000"/>
          <w:sz w:val="24"/>
          <w:szCs w:val="24"/>
          <w:lang w:val="en-US"/>
        </w:rPr>
        <w:t>Explanation:</w:t>
      </w:r>
    </w:p>
    <w:p w:rsidR="00F31DBF" w:rsidRDefault="00F31DBF" w:rsidP="00F31DBF">
      <w:pPr>
        <w:rPr>
          <w:lang w:val="en-US"/>
        </w:rPr>
      </w:pPr>
      <w:r>
        <w:rPr>
          <w:lang w:val="en-US"/>
        </w:rPr>
        <w:t>C2 extends C1 it means c2 contains 12 values and c3 extends c2 it means  c2 values are printed along with c3 class.here we created the object to c3 then 123 is printed.</w:t>
      </w:r>
    </w:p>
    <w:p w:rsidR="00267DC4" w:rsidRDefault="00267DC4" w:rsidP="00267DC4">
      <w:pPr>
        <w:rPr>
          <w:rFonts w:ascii="Arial" w:hAnsi="Arial" w:cs="Arial"/>
          <w:b/>
          <w:bCs/>
          <w:color w:val="000000"/>
          <w:sz w:val="24"/>
          <w:szCs w:val="24"/>
          <w:lang w:val="en-US"/>
        </w:rPr>
      </w:pPr>
    </w:p>
    <w:p w:rsidR="00267DC4" w:rsidRDefault="00267DC4" w:rsidP="00267DC4">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227</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11. public interface A { public void m1(); }</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13. class B implements A { }</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14. class C implements A { public void m1() { } }</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15. class D implements A { public void m1(int x) { } }</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16. abstract class E implements A { }</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17. abstract class F implements A { public void m1() { } }</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18. abstract class G implements A { public void m1(int x) { } }</w:t>
      </w:r>
    </w:p>
    <w:p w:rsidR="00267DC4" w:rsidRDefault="00267DC4" w:rsidP="00267DC4">
      <w:pPr>
        <w:autoSpaceDE w:val="0"/>
        <w:autoSpaceDN w:val="0"/>
        <w:adjustRightInd w:val="0"/>
        <w:spacing w:after="0" w:line="240" w:lineRule="auto"/>
        <w:rPr>
          <w:rFonts w:ascii="Arial" w:hAnsi="Arial" w:cs="Arial"/>
          <w:sz w:val="24"/>
          <w:szCs w:val="24"/>
          <w:lang w:val="en-US"/>
        </w:rPr>
      </w:pP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What is the result?</w:t>
      </w:r>
    </w:p>
    <w:p w:rsidR="00267DC4" w:rsidRDefault="00267DC4" w:rsidP="00267DC4">
      <w:pPr>
        <w:autoSpaceDE w:val="0"/>
        <w:autoSpaceDN w:val="0"/>
        <w:adjustRightInd w:val="0"/>
        <w:spacing w:after="0" w:line="240" w:lineRule="auto"/>
        <w:rPr>
          <w:rFonts w:ascii="Arial" w:hAnsi="Arial" w:cs="Arial"/>
          <w:b/>
          <w:bCs/>
          <w:sz w:val="24"/>
          <w:szCs w:val="24"/>
          <w:lang w:val="en-US"/>
        </w:rPr>
      </w:pP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Compilation succeeds.</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Exactly one class does NOT compile.</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Exactly two classes do NOT compile.</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Exactly four classes do NOT compile.</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Exactly three classes do NOT compile.</w:t>
      </w:r>
    </w:p>
    <w:p w:rsidR="00267DC4" w:rsidRDefault="00267DC4" w:rsidP="00267DC4">
      <w:pPr>
        <w:autoSpaceDE w:val="0"/>
        <w:autoSpaceDN w:val="0"/>
        <w:adjustRightInd w:val="0"/>
        <w:spacing w:after="0" w:line="240" w:lineRule="auto"/>
        <w:rPr>
          <w:rFonts w:ascii="Arial" w:hAnsi="Arial" w:cs="Arial"/>
          <w:b/>
          <w:bCs/>
          <w:sz w:val="24"/>
          <w:szCs w:val="24"/>
          <w:lang w:val="en-US"/>
        </w:rPr>
      </w:pPr>
    </w:p>
    <w:p w:rsidR="00267DC4" w:rsidRDefault="00267DC4" w:rsidP="00267DC4">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C</w:t>
      </w:r>
    </w:p>
    <w:p w:rsidR="00B05391" w:rsidRDefault="00267DC4" w:rsidP="00B05391">
      <w:pPr>
        <w:rPr>
          <w:lang w:val="en-US"/>
        </w:rPr>
      </w:pPr>
      <w:r>
        <w:rPr>
          <w:lang w:val="en-US"/>
        </w:rPr>
        <w:t>Explanation:</w:t>
      </w:r>
    </w:p>
    <w:p w:rsidR="00267DC4" w:rsidRDefault="00B05391" w:rsidP="00B05391">
      <w:pPr>
        <w:rPr>
          <w:lang w:val="en-US"/>
        </w:rPr>
      </w:pPr>
      <w:r>
        <w:rPr>
          <w:lang w:val="en-US"/>
        </w:rPr>
        <w:t xml:space="preserve">classB and class E do not compile bcz they do not contain any methods. </w:t>
      </w:r>
    </w:p>
    <w:p w:rsidR="00267DC4" w:rsidRDefault="00267DC4" w:rsidP="00267DC4">
      <w:pPr>
        <w:rPr>
          <w:rFonts w:ascii="Arial" w:hAnsi="Arial" w:cs="Arial"/>
          <w:b/>
          <w:bCs/>
          <w:sz w:val="24"/>
          <w:szCs w:val="24"/>
          <w:lang w:val="en-US"/>
        </w:rPr>
      </w:pPr>
    </w:p>
    <w:p w:rsidR="00267DC4" w:rsidRDefault="00267DC4" w:rsidP="00267DC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lastRenderedPageBreak/>
        <w:t>QUESTION NO: 226</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interface TestA { String toString();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public class Test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public static void main(String[] args)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System.out.println(new TestA()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public String toString() { return "test";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267DC4" w:rsidRDefault="00267DC4" w:rsidP="00267DC4">
      <w:pPr>
        <w:autoSpaceDE w:val="0"/>
        <w:autoSpaceDN w:val="0"/>
        <w:adjustRightInd w:val="0"/>
        <w:spacing w:after="0" w:line="240" w:lineRule="auto"/>
        <w:rPr>
          <w:rFonts w:ascii="Arial" w:hAnsi="Arial" w:cs="Arial"/>
          <w:b/>
          <w:bCs/>
          <w:color w:val="000000"/>
          <w:sz w:val="24"/>
          <w:szCs w:val="24"/>
          <w:lang w:val="en-US"/>
        </w:rPr>
      </w:pP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test</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null</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An exception is thrown at runtime.</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Compilation fails because of an error in line 1.</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Compilation fails because of an error in line 4.</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Compilation fails because of an error in line 5.</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p>
    <w:p w:rsidR="00267DC4" w:rsidRDefault="00267DC4" w:rsidP="00267DC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A</w:t>
      </w:r>
    </w:p>
    <w:p w:rsidR="00267DC4" w:rsidRDefault="00267DC4" w:rsidP="00267DC4">
      <w:pPr>
        <w:rPr>
          <w:rFonts w:ascii="Arial" w:hAnsi="Arial" w:cs="Arial"/>
          <w:b/>
          <w:bCs/>
          <w:color w:val="000000"/>
          <w:sz w:val="24"/>
          <w:szCs w:val="24"/>
          <w:lang w:val="en-US"/>
        </w:rPr>
      </w:pPr>
      <w:r>
        <w:rPr>
          <w:rFonts w:ascii="Arial" w:hAnsi="Arial" w:cs="Arial"/>
          <w:b/>
          <w:bCs/>
          <w:color w:val="000000"/>
          <w:sz w:val="24"/>
          <w:szCs w:val="24"/>
          <w:lang w:val="en-US"/>
        </w:rPr>
        <w:t>Explanation:</w:t>
      </w:r>
    </w:p>
    <w:p w:rsidR="00B05391" w:rsidRDefault="00B05391" w:rsidP="00B05391">
      <w:pPr>
        <w:rPr>
          <w:lang w:val="en-US"/>
        </w:rPr>
      </w:pPr>
      <w:r>
        <w:rPr>
          <w:lang w:val="en-US"/>
        </w:rPr>
        <w:t xml:space="preserve">Here the object is created for TestA </w:t>
      </w:r>
      <w:r w:rsidR="008F1896">
        <w:rPr>
          <w:lang w:val="en-US"/>
        </w:rPr>
        <w:t>and that class contains toString()method and itcontains “test”then “test “is printed.</w:t>
      </w:r>
    </w:p>
    <w:p w:rsidR="00267DC4" w:rsidRDefault="00267DC4" w:rsidP="00267DC4">
      <w:pPr>
        <w:rPr>
          <w:rFonts w:ascii="Arial" w:hAnsi="Arial" w:cs="Arial"/>
          <w:b/>
          <w:bCs/>
          <w:color w:val="000000"/>
          <w:sz w:val="24"/>
          <w:szCs w:val="24"/>
          <w:lang w:val="en-US"/>
        </w:rPr>
      </w:pPr>
    </w:p>
    <w:p w:rsidR="00267DC4" w:rsidRDefault="00267DC4" w:rsidP="00267DC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225</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public interface Status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 insert code here */ int MY_VALUE = 10;</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three are valid on line 12? (Choose three.)</w:t>
      </w:r>
    </w:p>
    <w:p w:rsidR="00267DC4" w:rsidRDefault="00267DC4" w:rsidP="00267DC4">
      <w:pPr>
        <w:autoSpaceDE w:val="0"/>
        <w:autoSpaceDN w:val="0"/>
        <w:adjustRightInd w:val="0"/>
        <w:spacing w:after="0" w:line="240" w:lineRule="auto"/>
        <w:rPr>
          <w:rFonts w:ascii="Arial" w:hAnsi="Arial" w:cs="Arial"/>
          <w:b/>
          <w:bCs/>
          <w:color w:val="000000"/>
          <w:sz w:val="24"/>
          <w:szCs w:val="24"/>
          <w:lang w:val="en-US"/>
        </w:rPr>
      </w:pP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final</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static</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native</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public</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private</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abstract</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G. </w:t>
      </w:r>
      <w:r>
        <w:rPr>
          <w:rFonts w:ascii="Arial" w:hAnsi="Arial" w:cs="Arial"/>
          <w:color w:val="000000"/>
          <w:sz w:val="24"/>
          <w:szCs w:val="24"/>
          <w:lang w:val="en-US"/>
        </w:rPr>
        <w:t>protected</w:t>
      </w:r>
    </w:p>
    <w:p w:rsidR="00267DC4" w:rsidRDefault="00267DC4" w:rsidP="00267DC4">
      <w:pPr>
        <w:autoSpaceDE w:val="0"/>
        <w:autoSpaceDN w:val="0"/>
        <w:adjustRightInd w:val="0"/>
        <w:spacing w:after="0" w:line="240" w:lineRule="auto"/>
        <w:rPr>
          <w:rFonts w:ascii="Arial" w:hAnsi="Arial" w:cs="Arial"/>
          <w:b/>
          <w:bCs/>
          <w:color w:val="000000"/>
          <w:sz w:val="24"/>
          <w:szCs w:val="24"/>
          <w:lang w:val="en-US"/>
        </w:rPr>
      </w:pPr>
    </w:p>
    <w:p w:rsidR="00267DC4" w:rsidRDefault="00267DC4" w:rsidP="00267DC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A,B,D</w:t>
      </w:r>
    </w:p>
    <w:p w:rsidR="00267DC4" w:rsidRDefault="00267DC4" w:rsidP="00267DC4">
      <w:pPr>
        <w:rPr>
          <w:rFonts w:ascii="Arial" w:hAnsi="Arial" w:cs="Arial"/>
          <w:b/>
          <w:bCs/>
          <w:color w:val="000000"/>
          <w:sz w:val="24"/>
          <w:szCs w:val="24"/>
          <w:lang w:val="en-US"/>
        </w:rPr>
      </w:pPr>
      <w:r>
        <w:rPr>
          <w:rFonts w:ascii="Arial" w:hAnsi="Arial" w:cs="Arial"/>
          <w:b/>
          <w:bCs/>
          <w:color w:val="000000"/>
          <w:sz w:val="24"/>
          <w:szCs w:val="24"/>
          <w:lang w:val="en-US"/>
        </w:rPr>
        <w:t>Explanation:</w:t>
      </w:r>
    </w:p>
    <w:p w:rsidR="00267DC4" w:rsidRDefault="00267DC4" w:rsidP="00267DC4">
      <w:pPr>
        <w:rPr>
          <w:rFonts w:ascii="Arial" w:hAnsi="Arial" w:cs="Arial"/>
          <w:b/>
          <w:bCs/>
          <w:color w:val="000000"/>
          <w:sz w:val="24"/>
          <w:szCs w:val="24"/>
          <w:lang w:val="en-US"/>
        </w:rPr>
      </w:pPr>
    </w:p>
    <w:p w:rsidR="00267DC4" w:rsidRDefault="00267DC4" w:rsidP="00267DC4">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lastRenderedPageBreak/>
        <w:t>QUESTION NO: 224</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11. public static void parse(String str) {</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 try {</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13. float f = Float.parseFloat(str);</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14. } catch (NumberFormatException nfe) {</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15. f = 0;</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16. } finally {</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17. System.out.println(f);</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18. }</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19. }</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20. public static void main(String[] args) {</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21. parse("invalid");</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22. }</w:t>
      </w:r>
    </w:p>
    <w:p w:rsidR="00267DC4" w:rsidRDefault="00267DC4" w:rsidP="00267DC4">
      <w:pPr>
        <w:autoSpaceDE w:val="0"/>
        <w:autoSpaceDN w:val="0"/>
        <w:adjustRightInd w:val="0"/>
        <w:spacing w:after="0" w:line="240" w:lineRule="auto"/>
        <w:rPr>
          <w:rFonts w:ascii="Arial" w:hAnsi="Arial" w:cs="Arial"/>
          <w:sz w:val="24"/>
          <w:szCs w:val="24"/>
          <w:lang w:val="en-US"/>
        </w:rPr>
      </w:pP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What is the result?</w:t>
      </w:r>
    </w:p>
    <w:p w:rsidR="00267DC4" w:rsidRDefault="00267DC4" w:rsidP="00267DC4">
      <w:pPr>
        <w:autoSpaceDE w:val="0"/>
        <w:autoSpaceDN w:val="0"/>
        <w:adjustRightInd w:val="0"/>
        <w:spacing w:after="0" w:line="240" w:lineRule="auto"/>
        <w:rPr>
          <w:rFonts w:ascii="Arial" w:hAnsi="Arial" w:cs="Arial"/>
          <w:b/>
          <w:bCs/>
          <w:sz w:val="24"/>
          <w:szCs w:val="24"/>
          <w:lang w:val="en-US"/>
        </w:rPr>
      </w:pP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0.0</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Compilation fails.</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A ParseException is thrown by the parse method at runtime.</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A NumberFormatException is thrown by the parse method at runtime.</w:t>
      </w:r>
    </w:p>
    <w:p w:rsidR="00267DC4" w:rsidRDefault="00267DC4" w:rsidP="00267DC4">
      <w:pPr>
        <w:autoSpaceDE w:val="0"/>
        <w:autoSpaceDN w:val="0"/>
        <w:adjustRightInd w:val="0"/>
        <w:spacing w:after="0" w:line="240" w:lineRule="auto"/>
        <w:rPr>
          <w:rFonts w:ascii="Arial" w:hAnsi="Arial" w:cs="Arial"/>
          <w:b/>
          <w:bCs/>
          <w:sz w:val="24"/>
          <w:szCs w:val="24"/>
          <w:lang w:val="en-US"/>
        </w:rPr>
      </w:pPr>
    </w:p>
    <w:p w:rsidR="00267DC4" w:rsidRDefault="00267DC4" w:rsidP="00267DC4">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B</w:t>
      </w:r>
    </w:p>
    <w:p w:rsidR="00267DC4" w:rsidRDefault="00267DC4" w:rsidP="00267DC4">
      <w:pPr>
        <w:rPr>
          <w:rFonts w:ascii="Arial" w:hAnsi="Arial" w:cs="Arial"/>
          <w:b/>
          <w:bCs/>
          <w:sz w:val="24"/>
          <w:szCs w:val="24"/>
          <w:lang w:val="en-US"/>
        </w:rPr>
      </w:pPr>
      <w:r>
        <w:rPr>
          <w:rFonts w:ascii="Arial" w:hAnsi="Arial" w:cs="Arial"/>
          <w:b/>
          <w:bCs/>
          <w:sz w:val="24"/>
          <w:szCs w:val="24"/>
          <w:lang w:val="en-US"/>
        </w:rPr>
        <w:t>Explanation:</w:t>
      </w:r>
    </w:p>
    <w:p w:rsidR="00FA457B" w:rsidRDefault="00FA457B" w:rsidP="00FA457B">
      <w:pPr>
        <w:rPr>
          <w:lang w:val="en-US"/>
        </w:rPr>
      </w:pPr>
      <w:r>
        <w:rPr>
          <w:lang w:val="en-US"/>
        </w:rPr>
        <w:t>Let’s take or class name as “parse”.if we created the object for the class the String in the object is goes to the constructor but here we don’t have constructor.</w:t>
      </w:r>
    </w:p>
    <w:p w:rsidR="00267DC4" w:rsidRDefault="00267DC4" w:rsidP="00267DC4">
      <w:pPr>
        <w:rPr>
          <w:rFonts w:ascii="Arial" w:hAnsi="Arial" w:cs="Arial"/>
          <w:b/>
          <w:bCs/>
          <w:sz w:val="24"/>
          <w:szCs w:val="24"/>
          <w:lang w:val="en-US"/>
        </w:rPr>
      </w:pPr>
    </w:p>
    <w:p w:rsidR="00267DC4" w:rsidRDefault="00267DC4" w:rsidP="00267DC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223</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p>
    <w:p w:rsidR="00FA457B"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interface Data</w:t>
      </w:r>
      <w:r w:rsidR="00FA457B">
        <w:rPr>
          <w:rFonts w:ascii="Arial" w:hAnsi="Arial" w:cs="Arial"/>
          <w:color w:val="000000"/>
          <w:sz w:val="24"/>
          <w:szCs w:val="24"/>
          <w:lang w:val="en-US"/>
        </w:rPr>
        <w:t xml:space="preserve"> </w:t>
      </w:r>
    </w:p>
    <w:p w:rsidR="00FA457B"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 </w:t>
      </w:r>
    </w:p>
    <w:p w:rsidR="00FA457B" w:rsidRDefault="00FA457B"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r w:rsidR="00267DC4">
        <w:rPr>
          <w:rFonts w:ascii="Arial" w:hAnsi="Arial" w:cs="Arial"/>
          <w:color w:val="000000"/>
          <w:sz w:val="24"/>
          <w:szCs w:val="24"/>
          <w:lang w:val="en-US"/>
        </w:rPr>
        <w:t xml:space="preserve">public void load();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t>
      </w:r>
    </w:p>
    <w:p w:rsidR="00FA457B"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abstract class Info</w:t>
      </w:r>
    </w:p>
    <w:p w:rsidR="00FA457B"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 </w:t>
      </w:r>
    </w:p>
    <w:p w:rsidR="00FA457B" w:rsidRDefault="00FA457B"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w:t>
      </w:r>
      <w:r w:rsidR="00267DC4">
        <w:rPr>
          <w:rFonts w:ascii="Arial" w:hAnsi="Arial" w:cs="Arial"/>
          <w:color w:val="000000"/>
          <w:sz w:val="24"/>
          <w:szCs w:val="24"/>
          <w:lang w:val="en-US"/>
        </w:rPr>
        <w:t xml:space="preserve">public abstract void load();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t>
      </w:r>
    </w:p>
    <w:p w:rsidR="00FA457B" w:rsidRDefault="00FA457B" w:rsidP="00267DC4">
      <w:pPr>
        <w:autoSpaceDE w:val="0"/>
        <w:autoSpaceDN w:val="0"/>
        <w:adjustRightInd w:val="0"/>
        <w:spacing w:after="0" w:line="240" w:lineRule="auto"/>
        <w:rPr>
          <w:rFonts w:ascii="Arial" w:hAnsi="Arial" w:cs="Arial"/>
          <w:color w:val="000000"/>
          <w:sz w:val="24"/>
          <w:szCs w:val="24"/>
          <w:lang w:val="en-US"/>
        </w:rPr>
      </w:pP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class correctly uses the Data interface and Info class?</w:t>
      </w:r>
    </w:p>
    <w:p w:rsidR="00FA457B" w:rsidRDefault="00FA457B" w:rsidP="00267DC4">
      <w:pPr>
        <w:autoSpaceDE w:val="0"/>
        <w:autoSpaceDN w:val="0"/>
        <w:adjustRightInd w:val="0"/>
        <w:spacing w:after="0" w:line="240" w:lineRule="auto"/>
        <w:rPr>
          <w:rFonts w:ascii="Arial" w:hAnsi="Arial" w:cs="Arial"/>
          <w:b/>
          <w:bCs/>
          <w:color w:val="000000"/>
          <w:sz w:val="24"/>
          <w:szCs w:val="24"/>
          <w:lang w:val="en-US"/>
        </w:rPr>
      </w:pP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public class Employee extends Info implements Data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public void load() { /*do something*/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public class Employee implements Info extends Data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public void load() { /*do something*/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lastRenderedPageBreak/>
        <w:t xml:space="preserve">C. </w:t>
      </w:r>
      <w:r>
        <w:rPr>
          <w:rFonts w:ascii="Arial" w:hAnsi="Arial" w:cs="Arial"/>
          <w:color w:val="000000"/>
          <w:sz w:val="24"/>
          <w:szCs w:val="24"/>
          <w:lang w:val="en-US"/>
        </w:rPr>
        <w:t>public class Employee extends Info implements Data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public void load(){ /*do something*/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public void Info.load(){ /*do something*/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public class Employee implements Info extends Data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public void Data.load(){ /*do something*/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public void load(){ /*do something*/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public class Employee implements Info extends Data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public void load(){ /*do something*/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public void Info.load(){ /*do something*/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public class Employee extends Info implements Data{</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public void Data.load() { /*do something*/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public void Info.load() { /*do something*/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p>
    <w:p w:rsidR="00267DC4" w:rsidRDefault="00267DC4" w:rsidP="00267DC4">
      <w:pPr>
        <w:autoSpaceDE w:val="0"/>
        <w:autoSpaceDN w:val="0"/>
        <w:adjustRightInd w:val="0"/>
        <w:spacing w:after="0" w:line="240" w:lineRule="auto"/>
        <w:rPr>
          <w:rFonts w:ascii="Arial" w:hAnsi="Arial" w:cs="Arial"/>
          <w:color w:val="000000"/>
          <w:sz w:val="24"/>
          <w:szCs w:val="24"/>
          <w:lang w:val="en-US"/>
        </w:rPr>
      </w:pPr>
    </w:p>
    <w:p w:rsidR="00267DC4" w:rsidRDefault="00267DC4" w:rsidP="00267DC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A</w:t>
      </w:r>
    </w:p>
    <w:p w:rsidR="00267DC4" w:rsidRDefault="00267DC4" w:rsidP="00267DC4">
      <w:pPr>
        <w:rPr>
          <w:rFonts w:ascii="Arial" w:hAnsi="Arial" w:cs="Arial"/>
          <w:b/>
          <w:bCs/>
          <w:color w:val="000000"/>
          <w:sz w:val="24"/>
          <w:szCs w:val="24"/>
          <w:lang w:val="en-US"/>
        </w:rPr>
      </w:pPr>
      <w:r>
        <w:rPr>
          <w:rFonts w:ascii="Arial" w:hAnsi="Arial" w:cs="Arial"/>
          <w:b/>
          <w:bCs/>
          <w:color w:val="000000"/>
          <w:sz w:val="24"/>
          <w:szCs w:val="24"/>
          <w:lang w:val="en-US"/>
        </w:rPr>
        <w:t>Explanation:</w:t>
      </w:r>
    </w:p>
    <w:p w:rsidR="00FA457B" w:rsidRDefault="00FA457B" w:rsidP="00FA457B">
      <w:pPr>
        <w:rPr>
          <w:lang w:val="en-US"/>
        </w:rPr>
      </w:pPr>
      <w:r>
        <w:rPr>
          <w:lang w:val="en-US"/>
        </w:rPr>
        <w:t xml:space="preserve">Generally every class extends another class and implements </w:t>
      </w:r>
      <w:r w:rsidR="00F86956">
        <w:rPr>
          <w:lang w:val="en-US"/>
        </w:rPr>
        <w:t>interface,also gets the method of interface.</w:t>
      </w:r>
    </w:p>
    <w:p w:rsidR="00267DC4" w:rsidRDefault="00267DC4" w:rsidP="00267DC4">
      <w:pPr>
        <w:rPr>
          <w:rFonts w:ascii="Arial" w:hAnsi="Arial" w:cs="Arial"/>
          <w:b/>
          <w:bCs/>
          <w:color w:val="000000"/>
          <w:sz w:val="24"/>
          <w:szCs w:val="24"/>
          <w:lang w:val="en-US"/>
        </w:rPr>
      </w:pPr>
    </w:p>
    <w:p w:rsidR="00267DC4" w:rsidRDefault="00267DC4" w:rsidP="00267DC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222</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public static void main(String[] args)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Object obj = new int[] { 1, 2, 3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int[] someArray = (int[])obj;</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for (int i : someArray) System.out.print(i + "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267DC4" w:rsidRDefault="00267DC4" w:rsidP="00267DC4">
      <w:pPr>
        <w:autoSpaceDE w:val="0"/>
        <w:autoSpaceDN w:val="0"/>
        <w:adjustRightInd w:val="0"/>
        <w:spacing w:after="0" w:line="240" w:lineRule="auto"/>
        <w:rPr>
          <w:rFonts w:ascii="Arial" w:hAnsi="Arial" w:cs="Arial"/>
          <w:b/>
          <w:bCs/>
          <w:color w:val="000000"/>
          <w:sz w:val="24"/>
          <w:szCs w:val="24"/>
          <w:lang w:val="en-US"/>
        </w:rPr>
      </w:pP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1 2 3</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Compilation fails because of an error in line 12.</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Compilation fails because of an error in line 13.</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Compilation fails because of an error in line 14.</w:t>
      </w:r>
    </w:p>
    <w:p w:rsidR="00267DC4" w:rsidRDefault="00267DC4" w:rsidP="00267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A ClassCastException is thrown at runtime.</w:t>
      </w:r>
    </w:p>
    <w:p w:rsidR="00267DC4" w:rsidRDefault="00267DC4" w:rsidP="00267DC4">
      <w:pPr>
        <w:autoSpaceDE w:val="0"/>
        <w:autoSpaceDN w:val="0"/>
        <w:adjustRightInd w:val="0"/>
        <w:spacing w:after="0" w:line="240" w:lineRule="auto"/>
        <w:rPr>
          <w:rFonts w:ascii="Arial" w:hAnsi="Arial" w:cs="Arial"/>
          <w:b/>
          <w:bCs/>
          <w:color w:val="000000"/>
          <w:sz w:val="24"/>
          <w:szCs w:val="24"/>
          <w:lang w:val="en-US"/>
        </w:rPr>
      </w:pPr>
    </w:p>
    <w:p w:rsidR="00267DC4" w:rsidRDefault="00267DC4" w:rsidP="00267DC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A</w:t>
      </w:r>
    </w:p>
    <w:p w:rsidR="00267DC4" w:rsidRDefault="00267DC4" w:rsidP="00267DC4">
      <w:pPr>
        <w:rPr>
          <w:rFonts w:ascii="Arial" w:hAnsi="Arial" w:cs="Arial"/>
          <w:b/>
          <w:bCs/>
          <w:color w:val="000000"/>
          <w:sz w:val="24"/>
          <w:szCs w:val="24"/>
          <w:lang w:val="en-US"/>
        </w:rPr>
      </w:pPr>
      <w:r>
        <w:rPr>
          <w:rFonts w:ascii="Arial" w:hAnsi="Arial" w:cs="Arial"/>
          <w:b/>
          <w:bCs/>
          <w:color w:val="000000"/>
          <w:sz w:val="24"/>
          <w:szCs w:val="24"/>
          <w:lang w:val="en-US"/>
        </w:rPr>
        <w:t>Explanation:</w:t>
      </w:r>
    </w:p>
    <w:p w:rsidR="00F86956" w:rsidRDefault="00F86956" w:rsidP="00267DC4">
      <w:pPr>
        <w:rPr>
          <w:rFonts w:ascii="Arial" w:hAnsi="Arial" w:cs="Arial"/>
          <w:b/>
          <w:bCs/>
          <w:color w:val="000000"/>
          <w:sz w:val="24"/>
          <w:szCs w:val="24"/>
          <w:lang w:val="en-US"/>
        </w:rPr>
      </w:pPr>
    </w:p>
    <w:p w:rsidR="00267DC4" w:rsidRDefault="00267DC4" w:rsidP="00267DC4">
      <w:pPr>
        <w:rPr>
          <w:rFonts w:ascii="Arial" w:hAnsi="Arial" w:cs="Arial"/>
          <w:b/>
          <w:bCs/>
          <w:color w:val="000000"/>
          <w:sz w:val="24"/>
          <w:szCs w:val="24"/>
          <w:lang w:val="en-US"/>
        </w:rPr>
      </w:pPr>
    </w:p>
    <w:p w:rsidR="00F04686" w:rsidRDefault="00F04686" w:rsidP="00267DC4">
      <w:pPr>
        <w:autoSpaceDE w:val="0"/>
        <w:autoSpaceDN w:val="0"/>
        <w:adjustRightInd w:val="0"/>
        <w:spacing w:after="0" w:line="240" w:lineRule="auto"/>
        <w:rPr>
          <w:rFonts w:ascii="Arial" w:hAnsi="Arial" w:cs="Arial"/>
          <w:b/>
          <w:bCs/>
          <w:sz w:val="24"/>
          <w:szCs w:val="24"/>
          <w:lang w:val="en-US"/>
        </w:rPr>
      </w:pPr>
    </w:p>
    <w:p w:rsidR="00F04686" w:rsidRDefault="00F04686" w:rsidP="00267DC4">
      <w:pPr>
        <w:autoSpaceDE w:val="0"/>
        <w:autoSpaceDN w:val="0"/>
        <w:adjustRightInd w:val="0"/>
        <w:spacing w:after="0" w:line="240" w:lineRule="auto"/>
        <w:rPr>
          <w:rFonts w:ascii="Arial" w:hAnsi="Arial" w:cs="Arial"/>
          <w:b/>
          <w:bCs/>
          <w:sz w:val="24"/>
          <w:szCs w:val="24"/>
          <w:lang w:val="en-US"/>
        </w:rPr>
      </w:pPr>
    </w:p>
    <w:p w:rsidR="00267DC4" w:rsidRDefault="00267DC4" w:rsidP="00267DC4">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lastRenderedPageBreak/>
        <w:t>QUESTION NO: 221</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Which two code fragments will execute the method doStuff() in a separate thread? (Choose two.)</w:t>
      </w:r>
    </w:p>
    <w:p w:rsidR="00DB1A91" w:rsidRDefault="00DB1A91" w:rsidP="00267DC4">
      <w:pPr>
        <w:autoSpaceDE w:val="0"/>
        <w:autoSpaceDN w:val="0"/>
        <w:adjustRightInd w:val="0"/>
        <w:spacing w:after="0" w:line="240" w:lineRule="auto"/>
        <w:rPr>
          <w:rFonts w:ascii="Arial" w:hAnsi="Arial" w:cs="Arial"/>
          <w:b/>
          <w:bCs/>
          <w:sz w:val="24"/>
          <w:szCs w:val="24"/>
          <w:lang w:val="en-US"/>
        </w:rPr>
      </w:pP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new Thread() {</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public void run() { doStuff(); }</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new Thread() {</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public void start() { doStuff(); }</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new Thread() {</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public void start() { doStuff(); }</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}.run();</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new Thread() {</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public void run() { doStuff(); }</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}.start();</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new Thread(new Runnable() {</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public void run() { doStuff(); }</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}).run();</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F. </w:t>
      </w:r>
      <w:r>
        <w:rPr>
          <w:rFonts w:ascii="Arial" w:hAnsi="Arial" w:cs="Arial"/>
          <w:sz w:val="24"/>
          <w:szCs w:val="24"/>
          <w:lang w:val="en-US"/>
        </w:rPr>
        <w:t>new Thread(new Runnable() {</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public void run() { doStuff(); }</w:t>
      </w:r>
    </w:p>
    <w:p w:rsidR="00267DC4" w:rsidRDefault="00267DC4" w:rsidP="00267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}).start();</w:t>
      </w:r>
    </w:p>
    <w:p w:rsidR="00DB1A91" w:rsidRDefault="00DB1A91" w:rsidP="00267DC4">
      <w:pPr>
        <w:autoSpaceDE w:val="0"/>
        <w:autoSpaceDN w:val="0"/>
        <w:adjustRightInd w:val="0"/>
        <w:spacing w:after="0" w:line="240" w:lineRule="auto"/>
        <w:rPr>
          <w:rFonts w:ascii="Arial" w:hAnsi="Arial" w:cs="Arial"/>
          <w:b/>
          <w:bCs/>
          <w:sz w:val="24"/>
          <w:szCs w:val="24"/>
          <w:lang w:val="en-US"/>
        </w:rPr>
      </w:pPr>
    </w:p>
    <w:p w:rsidR="00DB1A91" w:rsidRDefault="00DB1A91" w:rsidP="00267DC4">
      <w:pPr>
        <w:autoSpaceDE w:val="0"/>
        <w:autoSpaceDN w:val="0"/>
        <w:adjustRightInd w:val="0"/>
        <w:spacing w:after="0" w:line="240" w:lineRule="auto"/>
        <w:rPr>
          <w:rFonts w:ascii="Arial" w:hAnsi="Arial" w:cs="Arial"/>
          <w:b/>
          <w:bCs/>
          <w:sz w:val="24"/>
          <w:szCs w:val="24"/>
          <w:lang w:val="en-US"/>
        </w:rPr>
      </w:pPr>
    </w:p>
    <w:p w:rsidR="00267DC4" w:rsidRDefault="00267DC4" w:rsidP="00267DC4">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D,F</w:t>
      </w:r>
    </w:p>
    <w:p w:rsidR="00267DC4" w:rsidRDefault="00267DC4" w:rsidP="00267DC4">
      <w:pPr>
        <w:rPr>
          <w:rFonts w:ascii="Arial" w:hAnsi="Arial" w:cs="Arial"/>
          <w:b/>
          <w:bCs/>
          <w:sz w:val="24"/>
          <w:szCs w:val="24"/>
          <w:lang w:val="en-US"/>
        </w:rPr>
      </w:pPr>
      <w:r>
        <w:rPr>
          <w:rFonts w:ascii="Arial" w:hAnsi="Arial" w:cs="Arial"/>
          <w:b/>
          <w:bCs/>
          <w:sz w:val="24"/>
          <w:szCs w:val="24"/>
          <w:lang w:val="en-US"/>
        </w:rPr>
        <w:t>Explanation:</w:t>
      </w:r>
    </w:p>
    <w:p w:rsidR="00F86956" w:rsidRDefault="00F86956" w:rsidP="00F86956">
      <w:pPr>
        <w:rPr>
          <w:lang w:val="en-US"/>
        </w:rPr>
      </w:pPr>
      <w:r>
        <w:rPr>
          <w:lang w:val="en-US"/>
        </w:rPr>
        <w:t>To run the we must contain start method.</w:t>
      </w:r>
    </w:p>
    <w:p w:rsidR="009919F0" w:rsidRPr="008B6D23" w:rsidRDefault="009919F0" w:rsidP="008B6D23">
      <w:pPr>
        <w:rPr>
          <w:b/>
          <w:lang w:val="en-US"/>
        </w:rPr>
      </w:pPr>
      <w:r w:rsidRPr="008B6D23">
        <w:rPr>
          <w:b/>
        </w:rPr>
        <w:t>QUESTION</w:t>
      </w:r>
      <w:r w:rsidRPr="008B6D23">
        <w:rPr>
          <w:b/>
          <w:lang w:val="en-US"/>
        </w:rPr>
        <w:t xml:space="preserve"> NO: 220</w:t>
      </w:r>
    </w:p>
    <w:p w:rsidR="009919F0" w:rsidRPr="009919F0" w:rsidRDefault="009919F0" w:rsidP="009919F0">
      <w:pPr>
        <w:rPr>
          <w:lang w:val="en-US"/>
        </w:rPr>
      </w:pPr>
      <w:r w:rsidRPr="009919F0">
        <w:rPr>
          <w:lang w:val="en-US"/>
        </w:rPr>
        <w:t>Given:</w:t>
      </w:r>
    </w:p>
    <w:p w:rsidR="009919F0" w:rsidRPr="009919F0" w:rsidRDefault="009919F0" w:rsidP="009919F0">
      <w:pPr>
        <w:rPr>
          <w:lang w:val="en-US"/>
        </w:rPr>
      </w:pPr>
      <w:r w:rsidRPr="009919F0">
        <w:rPr>
          <w:lang w:val="en-US"/>
        </w:rPr>
        <w:t>1. public class TestSeven extends Thread {</w:t>
      </w:r>
    </w:p>
    <w:p w:rsidR="009919F0" w:rsidRPr="009919F0" w:rsidRDefault="009919F0" w:rsidP="009919F0">
      <w:pPr>
        <w:rPr>
          <w:lang w:val="en-US"/>
        </w:rPr>
      </w:pPr>
      <w:r w:rsidRPr="009919F0">
        <w:rPr>
          <w:lang w:val="en-US"/>
        </w:rPr>
        <w:t>2. private static int x;</w:t>
      </w:r>
    </w:p>
    <w:p w:rsidR="009919F0" w:rsidRPr="009919F0" w:rsidRDefault="009919F0" w:rsidP="009919F0">
      <w:pPr>
        <w:rPr>
          <w:lang w:val="en-US"/>
        </w:rPr>
      </w:pPr>
      <w:r w:rsidRPr="009919F0">
        <w:rPr>
          <w:lang w:val="en-US"/>
        </w:rPr>
        <w:t>3. public synchronized void doThings() {</w:t>
      </w:r>
    </w:p>
    <w:p w:rsidR="009919F0" w:rsidRPr="009919F0" w:rsidRDefault="009919F0" w:rsidP="009919F0">
      <w:pPr>
        <w:rPr>
          <w:lang w:val="en-US"/>
        </w:rPr>
      </w:pPr>
      <w:r w:rsidRPr="009919F0">
        <w:rPr>
          <w:lang w:val="en-US"/>
        </w:rPr>
        <w:t>4. int current = x;</w:t>
      </w:r>
    </w:p>
    <w:p w:rsidR="009919F0" w:rsidRPr="009919F0" w:rsidRDefault="009919F0" w:rsidP="009919F0">
      <w:pPr>
        <w:rPr>
          <w:lang w:val="en-US"/>
        </w:rPr>
      </w:pPr>
      <w:r w:rsidRPr="009919F0">
        <w:rPr>
          <w:lang w:val="en-US"/>
        </w:rPr>
        <w:t>5. current++;</w:t>
      </w:r>
    </w:p>
    <w:p w:rsidR="009919F0" w:rsidRPr="009919F0" w:rsidRDefault="009919F0" w:rsidP="009919F0">
      <w:pPr>
        <w:rPr>
          <w:lang w:val="en-US"/>
        </w:rPr>
      </w:pPr>
      <w:r w:rsidRPr="009919F0">
        <w:rPr>
          <w:lang w:val="en-US"/>
        </w:rPr>
        <w:t>6. x = current;</w:t>
      </w:r>
    </w:p>
    <w:p w:rsidR="009919F0" w:rsidRPr="009919F0" w:rsidRDefault="009919F0" w:rsidP="009919F0">
      <w:pPr>
        <w:rPr>
          <w:lang w:val="en-US"/>
        </w:rPr>
      </w:pPr>
      <w:r w:rsidRPr="009919F0">
        <w:rPr>
          <w:lang w:val="en-US"/>
        </w:rPr>
        <w:t>7. }</w:t>
      </w:r>
    </w:p>
    <w:p w:rsidR="009919F0" w:rsidRPr="009919F0" w:rsidRDefault="009919F0" w:rsidP="009919F0">
      <w:pPr>
        <w:rPr>
          <w:lang w:val="en-US"/>
        </w:rPr>
      </w:pPr>
      <w:r w:rsidRPr="009919F0">
        <w:rPr>
          <w:lang w:val="en-US"/>
        </w:rPr>
        <w:t>8. public void run() {</w:t>
      </w:r>
    </w:p>
    <w:p w:rsidR="009919F0" w:rsidRPr="009919F0" w:rsidRDefault="009919F0" w:rsidP="009919F0">
      <w:pPr>
        <w:rPr>
          <w:lang w:val="en-US"/>
        </w:rPr>
      </w:pPr>
      <w:r w:rsidRPr="009919F0">
        <w:rPr>
          <w:lang w:val="en-US"/>
        </w:rPr>
        <w:t>9. doThings();</w:t>
      </w:r>
    </w:p>
    <w:p w:rsidR="009919F0" w:rsidRPr="009919F0" w:rsidRDefault="009919F0" w:rsidP="009919F0">
      <w:pPr>
        <w:rPr>
          <w:lang w:val="en-US"/>
        </w:rPr>
      </w:pPr>
      <w:r w:rsidRPr="009919F0">
        <w:rPr>
          <w:lang w:val="en-US"/>
        </w:rPr>
        <w:t>10. }</w:t>
      </w:r>
    </w:p>
    <w:p w:rsidR="009919F0" w:rsidRPr="009919F0" w:rsidRDefault="009919F0" w:rsidP="009919F0">
      <w:pPr>
        <w:rPr>
          <w:lang w:val="en-US"/>
        </w:rPr>
      </w:pPr>
      <w:r w:rsidRPr="009919F0">
        <w:rPr>
          <w:lang w:val="en-US"/>
        </w:rPr>
        <w:lastRenderedPageBreak/>
        <w:t>11.}</w:t>
      </w:r>
    </w:p>
    <w:p w:rsidR="009919F0" w:rsidRPr="009919F0" w:rsidRDefault="009919F0" w:rsidP="009919F0">
      <w:pPr>
        <w:rPr>
          <w:lang w:val="en-US"/>
        </w:rPr>
      </w:pPr>
      <w:r w:rsidRPr="009919F0">
        <w:rPr>
          <w:lang w:val="en-US"/>
        </w:rPr>
        <w:t>Which statement is true?</w:t>
      </w:r>
    </w:p>
    <w:p w:rsidR="009919F0" w:rsidRPr="009919F0" w:rsidRDefault="009919F0" w:rsidP="009919F0">
      <w:pPr>
        <w:rPr>
          <w:lang w:val="en-US"/>
        </w:rPr>
      </w:pPr>
      <w:r w:rsidRPr="009919F0">
        <w:rPr>
          <w:lang w:val="en-US"/>
        </w:rPr>
        <w:t>A. Compilation fails.</w:t>
      </w:r>
    </w:p>
    <w:p w:rsidR="009919F0" w:rsidRPr="009919F0" w:rsidRDefault="009919F0" w:rsidP="009919F0">
      <w:pPr>
        <w:rPr>
          <w:lang w:val="en-US"/>
        </w:rPr>
      </w:pPr>
      <w:r w:rsidRPr="009919F0">
        <w:rPr>
          <w:lang w:val="en-US"/>
        </w:rPr>
        <w:t>B. An exception is thrown at runtime.</w:t>
      </w:r>
    </w:p>
    <w:p w:rsidR="009919F0" w:rsidRPr="009919F0" w:rsidRDefault="009919F0" w:rsidP="009919F0">
      <w:pPr>
        <w:rPr>
          <w:lang w:val="en-US"/>
        </w:rPr>
      </w:pPr>
      <w:r w:rsidRPr="009919F0">
        <w:rPr>
          <w:lang w:val="en-US"/>
        </w:rPr>
        <w:t>C. Synchronizing the run() method would make the class thread-safe.</w:t>
      </w:r>
    </w:p>
    <w:p w:rsidR="009919F0" w:rsidRPr="009919F0" w:rsidRDefault="009919F0" w:rsidP="009919F0">
      <w:pPr>
        <w:rPr>
          <w:lang w:val="en-US"/>
        </w:rPr>
      </w:pPr>
      <w:r w:rsidRPr="009919F0">
        <w:rPr>
          <w:lang w:val="en-US"/>
        </w:rPr>
        <w:t>D. The data in variable "x" are protected from concurrent access problems.</w:t>
      </w:r>
    </w:p>
    <w:p w:rsidR="009919F0" w:rsidRPr="009919F0" w:rsidRDefault="009919F0" w:rsidP="009919F0">
      <w:pPr>
        <w:rPr>
          <w:lang w:val="en-US"/>
        </w:rPr>
      </w:pPr>
      <w:r w:rsidRPr="009919F0">
        <w:rPr>
          <w:lang w:val="en-US"/>
        </w:rPr>
        <w:t>E. Declaring the doThings() method as static would make the class thread-safe.</w:t>
      </w:r>
    </w:p>
    <w:p w:rsidR="009919F0" w:rsidRPr="009919F0" w:rsidRDefault="009919F0" w:rsidP="009919F0">
      <w:pPr>
        <w:rPr>
          <w:lang w:val="en-US"/>
        </w:rPr>
      </w:pPr>
      <w:r w:rsidRPr="009919F0">
        <w:rPr>
          <w:lang w:val="en-US"/>
        </w:rPr>
        <w:t>Oracle 1z0-851: Practice Exam</w:t>
      </w:r>
    </w:p>
    <w:p w:rsidR="009919F0" w:rsidRPr="009919F0" w:rsidRDefault="009919F0" w:rsidP="009919F0">
      <w:pPr>
        <w:rPr>
          <w:lang w:val="en-US"/>
        </w:rPr>
      </w:pPr>
      <w:r w:rsidRPr="009919F0">
        <w:rPr>
          <w:lang w:val="en-US"/>
        </w:rPr>
        <w:t>"Pass Any Exam. Any Time." - www.actualtests.com 167</w:t>
      </w:r>
    </w:p>
    <w:p w:rsidR="009919F0" w:rsidRPr="009919F0" w:rsidRDefault="009919F0" w:rsidP="009919F0">
      <w:pPr>
        <w:rPr>
          <w:lang w:val="en-US"/>
        </w:rPr>
      </w:pPr>
      <w:r w:rsidRPr="009919F0">
        <w:rPr>
          <w:lang w:val="en-US"/>
        </w:rPr>
        <w:t>F. Wrapping the statements within doThings() in a synchronized(new Object()) { } block would</w:t>
      </w:r>
    </w:p>
    <w:p w:rsidR="009919F0" w:rsidRPr="009919F0" w:rsidRDefault="009919F0" w:rsidP="009919F0">
      <w:pPr>
        <w:rPr>
          <w:lang w:val="en-US"/>
        </w:rPr>
      </w:pPr>
      <w:r w:rsidRPr="009919F0">
        <w:rPr>
          <w:lang w:val="en-US"/>
        </w:rPr>
        <w:t>make the class thread-safe.</w:t>
      </w:r>
    </w:p>
    <w:p w:rsidR="009919F0" w:rsidRPr="008B6D23" w:rsidRDefault="009919F0" w:rsidP="009919F0">
      <w:pPr>
        <w:rPr>
          <w:b/>
          <w:lang w:val="en-US"/>
        </w:rPr>
      </w:pPr>
      <w:r w:rsidRPr="008B6D23">
        <w:rPr>
          <w:b/>
          <w:lang w:val="en-US"/>
        </w:rPr>
        <w:t>Answer: E</w:t>
      </w:r>
    </w:p>
    <w:p w:rsidR="009919F0" w:rsidRPr="008B6D23" w:rsidRDefault="009919F0" w:rsidP="009919F0">
      <w:pPr>
        <w:rPr>
          <w:b/>
          <w:lang w:val="en-US"/>
        </w:rPr>
      </w:pPr>
      <w:r w:rsidRPr="008B6D23">
        <w:rPr>
          <w:b/>
          <w:lang w:val="en-US"/>
        </w:rPr>
        <w:t>Explanation:</w:t>
      </w:r>
    </w:p>
    <w:p w:rsidR="009919F0" w:rsidRDefault="009919F0" w:rsidP="009919F0">
      <w:pPr>
        <w:rPr>
          <w:lang w:val="en-US"/>
        </w:rPr>
      </w:pPr>
    </w:p>
    <w:p w:rsidR="009919F0" w:rsidRDefault="009919F0" w:rsidP="009919F0">
      <w:pPr>
        <w:rPr>
          <w:lang w:val="en-US"/>
        </w:rPr>
      </w:pPr>
    </w:p>
    <w:p w:rsidR="009919F0" w:rsidRDefault="009919F0" w:rsidP="009919F0">
      <w:pPr>
        <w:rPr>
          <w:lang w:val="en-US"/>
        </w:rPr>
      </w:pPr>
    </w:p>
    <w:p w:rsidR="009919F0" w:rsidRDefault="009919F0" w:rsidP="009919F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219</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public class TestOne {</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public static void main (String[] args) throws Exception {</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Thread.sleep(3000);</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System.out.println("sleep");</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Compilation fails.</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An exception is thrown at runtime.</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The code executes normally and prints "sleep".</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The code executes normally, but nothing is printed.</w:t>
      </w:r>
    </w:p>
    <w:p w:rsidR="009919F0" w:rsidRDefault="009919F0" w:rsidP="009919F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C</w:t>
      </w:r>
    </w:p>
    <w:p w:rsidR="009919F0" w:rsidRDefault="009919F0" w:rsidP="009919F0">
      <w:pPr>
        <w:rPr>
          <w:lang w:val="en-US"/>
        </w:rPr>
      </w:pPr>
      <w:r>
        <w:rPr>
          <w:rFonts w:ascii="Arial" w:hAnsi="Arial" w:cs="Arial"/>
          <w:b/>
          <w:bCs/>
          <w:color w:val="000000"/>
          <w:sz w:val="24"/>
          <w:szCs w:val="24"/>
          <w:lang w:val="en-US"/>
        </w:rPr>
        <w:t>Explanation:</w:t>
      </w:r>
    </w:p>
    <w:p w:rsidR="009919F0" w:rsidRDefault="008B6D23" w:rsidP="009919F0">
      <w:pPr>
        <w:rPr>
          <w:lang w:val="en-US"/>
        </w:rPr>
      </w:pPr>
      <w:r>
        <w:rPr>
          <w:lang w:val="en-US"/>
        </w:rPr>
        <w:t>Thread will be stoped for 3000 milli seconds only after that is will be executed.</w:t>
      </w:r>
    </w:p>
    <w:p w:rsidR="009919F0" w:rsidRDefault="009919F0" w:rsidP="009919F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218</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public class Threads4 {</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public static void main (String[] args) {</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lastRenderedPageBreak/>
        <w:t>3. new Threads4().go();</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public void go() {</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Runnable r = new Runnable() {</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public void run() {</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System.out.print("foo");</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9. }</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Thread t = new Thread(r);</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t.start();</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t.start();</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Compilation fails.</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An exception is thrown at runtime.</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The code executes normally and prints "foo".</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The code executes normally, but nothing is printed.</w:t>
      </w:r>
    </w:p>
    <w:p w:rsidR="009919F0" w:rsidRDefault="009919F0" w:rsidP="009919F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w:t>
      </w:r>
    </w:p>
    <w:p w:rsidR="009919F0" w:rsidRDefault="009919F0" w:rsidP="009919F0">
      <w:pPr>
        <w:rPr>
          <w:rFonts w:ascii="Arial" w:hAnsi="Arial" w:cs="Arial"/>
          <w:b/>
          <w:bCs/>
          <w:color w:val="000000"/>
          <w:sz w:val="24"/>
          <w:szCs w:val="24"/>
          <w:lang w:val="en-US"/>
        </w:rPr>
      </w:pPr>
      <w:r>
        <w:rPr>
          <w:rFonts w:ascii="Arial" w:hAnsi="Arial" w:cs="Arial"/>
          <w:b/>
          <w:bCs/>
          <w:color w:val="000000"/>
          <w:sz w:val="24"/>
          <w:szCs w:val="24"/>
          <w:lang w:val="en-US"/>
        </w:rPr>
        <w:t>Explanation:</w:t>
      </w:r>
    </w:p>
    <w:p w:rsidR="009919F0" w:rsidRDefault="009919F0" w:rsidP="009919F0">
      <w:pPr>
        <w:rPr>
          <w:lang w:val="en-US"/>
        </w:rPr>
      </w:pPr>
      <w:r>
        <w:rPr>
          <w:lang w:val="en-US"/>
        </w:rPr>
        <w:t>we can’t start a run method twice.</w:t>
      </w:r>
    </w:p>
    <w:p w:rsidR="008B6D23" w:rsidRDefault="008B6D23" w:rsidP="009919F0">
      <w:pPr>
        <w:autoSpaceDE w:val="0"/>
        <w:autoSpaceDN w:val="0"/>
        <w:adjustRightInd w:val="0"/>
        <w:spacing w:after="0" w:line="240" w:lineRule="auto"/>
        <w:rPr>
          <w:rFonts w:ascii="Arial" w:hAnsi="Arial" w:cs="Arial"/>
          <w:b/>
          <w:bCs/>
          <w:sz w:val="24"/>
          <w:szCs w:val="24"/>
          <w:lang w:val="en-US"/>
        </w:rPr>
      </w:pPr>
    </w:p>
    <w:p w:rsidR="009919F0" w:rsidRDefault="009919F0" w:rsidP="009919F0">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217</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3. import java.util.*;</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4. public class Hancock {</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5. // insert code here</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6. list.add("foo");</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7. }</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8. }</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Which two code fragments, inserted independently at line 5, will compile without warnings?</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(Choose two.)</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public void addStrings(List list) {</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public void addStrings(List&lt;String&gt; list) {</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public void addStrings(List&lt;? super String&gt; list) {</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public void addStrings(List&lt;? extends String&gt; list) {</w:t>
      </w:r>
    </w:p>
    <w:p w:rsidR="009919F0" w:rsidRDefault="009919F0" w:rsidP="009919F0">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B,C</w:t>
      </w:r>
    </w:p>
    <w:p w:rsidR="009919F0" w:rsidRDefault="009919F0" w:rsidP="009919F0">
      <w:pPr>
        <w:rPr>
          <w:rFonts w:ascii="Arial" w:hAnsi="Arial" w:cs="Arial"/>
          <w:b/>
          <w:bCs/>
          <w:sz w:val="24"/>
          <w:szCs w:val="24"/>
          <w:lang w:val="en-US"/>
        </w:rPr>
      </w:pPr>
      <w:r>
        <w:rPr>
          <w:rFonts w:ascii="Arial" w:hAnsi="Arial" w:cs="Arial"/>
          <w:b/>
          <w:bCs/>
          <w:sz w:val="24"/>
          <w:szCs w:val="24"/>
          <w:lang w:val="en-US"/>
        </w:rPr>
        <w:t>Explanation:</w:t>
      </w:r>
    </w:p>
    <w:p w:rsidR="009919F0" w:rsidRDefault="009919F0" w:rsidP="009919F0">
      <w:pPr>
        <w:rPr>
          <w:rFonts w:ascii="Arial" w:hAnsi="Arial" w:cs="Arial"/>
          <w:b/>
          <w:bCs/>
          <w:sz w:val="24"/>
          <w:szCs w:val="24"/>
          <w:lang w:val="en-US"/>
        </w:rPr>
      </w:pPr>
    </w:p>
    <w:p w:rsidR="009919F0" w:rsidRDefault="009919F0" w:rsidP="009919F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216</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public class Person {</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private String name;</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public Person(String name) {</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this.name = name;</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lastRenderedPageBreak/>
        <w:t>16. public boolean equals(Object o) {</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if ( ! ( o instanceof Person) ) return false;</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18. Person p = (Person) o;</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19. return p.name.equals(this.name);</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20. }</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21. }</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statement is true?</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Compilation fails because the hashCode method is not overridden.</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A HashSet could contain multiple Person objects with the same name.</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All Person objects will have the same hash code because the hashCode method is not</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overridden.</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If a HashSet contains more than one Person object with name="Fred", then removing another</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Person, also with name="Fred", will remove</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them all.</w:t>
      </w:r>
    </w:p>
    <w:p w:rsidR="009919F0" w:rsidRDefault="009919F0" w:rsidP="009919F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w:t>
      </w:r>
    </w:p>
    <w:p w:rsidR="009919F0" w:rsidRDefault="009919F0" w:rsidP="009919F0">
      <w:pPr>
        <w:rPr>
          <w:rFonts w:ascii="Arial" w:hAnsi="Arial" w:cs="Arial"/>
          <w:b/>
          <w:bCs/>
          <w:color w:val="000000"/>
          <w:sz w:val="24"/>
          <w:szCs w:val="24"/>
          <w:lang w:val="en-US"/>
        </w:rPr>
      </w:pPr>
      <w:r>
        <w:rPr>
          <w:rFonts w:ascii="Arial" w:hAnsi="Arial" w:cs="Arial"/>
          <w:b/>
          <w:bCs/>
          <w:color w:val="000000"/>
          <w:sz w:val="24"/>
          <w:szCs w:val="24"/>
          <w:lang w:val="en-US"/>
        </w:rPr>
        <w:t>Explanation:</w:t>
      </w:r>
    </w:p>
    <w:p w:rsidR="009919F0" w:rsidRDefault="009919F0" w:rsidP="009919F0">
      <w:pPr>
        <w:rPr>
          <w:rFonts w:ascii="Arial" w:hAnsi="Arial" w:cs="Arial"/>
          <w:b/>
          <w:bCs/>
          <w:color w:val="000000"/>
          <w:sz w:val="24"/>
          <w:szCs w:val="24"/>
          <w:lang w:val="en-US"/>
        </w:rPr>
      </w:pPr>
    </w:p>
    <w:p w:rsidR="009919F0" w:rsidRDefault="009919F0" w:rsidP="009919F0">
      <w:pPr>
        <w:rPr>
          <w:rFonts w:ascii="Arial" w:hAnsi="Arial" w:cs="Arial"/>
          <w:b/>
          <w:bCs/>
          <w:color w:val="000000"/>
          <w:sz w:val="24"/>
          <w:szCs w:val="24"/>
          <w:lang w:val="en-US"/>
        </w:rPr>
      </w:pPr>
    </w:p>
    <w:p w:rsidR="009919F0" w:rsidRDefault="009919F0" w:rsidP="009919F0">
      <w:pPr>
        <w:rPr>
          <w:rFonts w:ascii="Arial" w:hAnsi="Arial" w:cs="Arial"/>
          <w:b/>
          <w:bCs/>
          <w:color w:val="000000"/>
          <w:sz w:val="24"/>
          <w:szCs w:val="24"/>
          <w:lang w:val="en-US"/>
        </w:rPr>
      </w:pPr>
    </w:p>
    <w:p w:rsidR="009919F0" w:rsidRDefault="009919F0" w:rsidP="009919F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215</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34. HashMap props = new HashMap();</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35. props.put("key45", "some value");</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36. props.put("key12", "some other value");</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37. props.put("key39", "yet another value");</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38. Set s = props.keySet();</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39. // insert code here What, inserted at line 39, will sort the keys in the props HashMap?</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Arrays.sort(s);</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s = new TreeSet(s);</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Collections.sort(s);</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s = new SortedSet(s);</w:t>
      </w:r>
    </w:p>
    <w:p w:rsidR="009919F0" w:rsidRDefault="009919F0" w:rsidP="009919F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w:t>
      </w:r>
    </w:p>
    <w:p w:rsidR="009919F0" w:rsidRDefault="009919F0" w:rsidP="009919F0">
      <w:pPr>
        <w:rPr>
          <w:rFonts w:ascii="Arial" w:hAnsi="Arial" w:cs="Arial"/>
          <w:b/>
          <w:bCs/>
          <w:color w:val="000000"/>
          <w:sz w:val="24"/>
          <w:szCs w:val="24"/>
          <w:lang w:val="en-US"/>
        </w:rPr>
      </w:pPr>
      <w:r>
        <w:rPr>
          <w:rFonts w:ascii="Arial" w:hAnsi="Arial" w:cs="Arial"/>
          <w:b/>
          <w:bCs/>
          <w:color w:val="000000"/>
          <w:sz w:val="24"/>
          <w:szCs w:val="24"/>
          <w:lang w:val="en-US"/>
        </w:rPr>
        <w:t>Explanation:</w:t>
      </w:r>
    </w:p>
    <w:p w:rsidR="008B6D23" w:rsidRDefault="008B6D23" w:rsidP="008B6D23">
      <w:pPr>
        <w:rPr>
          <w:lang w:val="en-US"/>
        </w:rPr>
      </w:pPr>
      <w:r>
        <w:rPr>
          <w:lang w:val="en-US"/>
        </w:rPr>
        <w:t>Wemust create the object for Set interface by using TreeSet.</w:t>
      </w:r>
    </w:p>
    <w:p w:rsidR="009919F0" w:rsidRDefault="009919F0" w:rsidP="009919F0">
      <w:pPr>
        <w:rPr>
          <w:rFonts w:ascii="Arial" w:hAnsi="Arial" w:cs="Arial"/>
          <w:b/>
          <w:bCs/>
          <w:color w:val="000000"/>
          <w:sz w:val="24"/>
          <w:szCs w:val="24"/>
          <w:lang w:val="en-US"/>
        </w:rPr>
      </w:pPr>
    </w:p>
    <w:p w:rsidR="009919F0" w:rsidRDefault="009919F0" w:rsidP="009919F0">
      <w:pPr>
        <w:rPr>
          <w:rFonts w:ascii="Arial" w:hAnsi="Arial" w:cs="Arial"/>
          <w:b/>
          <w:bCs/>
          <w:color w:val="000000"/>
          <w:sz w:val="24"/>
          <w:szCs w:val="24"/>
          <w:lang w:val="en-US"/>
        </w:rPr>
      </w:pPr>
    </w:p>
    <w:p w:rsidR="009919F0" w:rsidRDefault="009919F0" w:rsidP="009919F0">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214</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 a pre-generics implementation of a method:</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11. public static int sum(List list) {</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 int sum = 0;</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lastRenderedPageBreak/>
        <w:t>13. for ( Iterator iter = list.iterator(); iter.hasNext(); ) {</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14. int i = ((Integer)iter.next()).intValue();</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15. sum += i;</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16. }</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17. return sum;</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18. }</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What three changes allow the class to be used with generics and avoid an unchecked warning?</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(Choose three.)</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Remove line 14.</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Replace line 14 with "int i = iter.next();".</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Replace line 13 with "for (int i : intList) {".</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Replace line 13 with "for (Iterator iter : intList) {".</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Replace the method declaration with "sum(List&lt;int&gt; intList)".</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F. </w:t>
      </w:r>
      <w:r>
        <w:rPr>
          <w:rFonts w:ascii="Arial" w:hAnsi="Arial" w:cs="Arial"/>
          <w:sz w:val="24"/>
          <w:szCs w:val="24"/>
          <w:lang w:val="en-US"/>
        </w:rPr>
        <w:t>Replace the method declaration with "sum(List&lt;Integer&gt; intList)".</w:t>
      </w:r>
    </w:p>
    <w:p w:rsidR="009919F0" w:rsidRDefault="009919F0" w:rsidP="009919F0">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A,C,F</w:t>
      </w:r>
    </w:p>
    <w:p w:rsidR="009919F0" w:rsidRDefault="009919F0" w:rsidP="009919F0">
      <w:pPr>
        <w:rPr>
          <w:rFonts w:ascii="Arial" w:hAnsi="Arial" w:cs="Arial"/>
          <w:b/>
          <w:bCs/>
          <w:sz w:val="24"/>
          <w:szCs w:val="24"/>
          <w:lang w:val="en-US"/>
        </w:rPr>
      </w:pPr>
      <w:r>
        <w:rPr>
          <w:rFonts w:ascii="Arial" w:hAnsi="Arial" w:cs="Arial"/>
          <w:b/>
          <w:bCs/>
          <w:sz w:val="24"/>
          <w:szCs w:val="24"/>
          <w:lang w:val="en-US"/>
        </w:rPr>
        <w:t>Explanation:</w:t>
      </w:r>
    </w:p>
    <w:p w:rsidR="009919F0" w:rsidRDefault="009919F0" w:rsidP="009919F0">
      <w:pPr>
        <w:rPr>
          <w:rFonts w:ascii="Arial" w:hAnsi="Arial" w:cs="Arial"/>
          <w:b/>
          <w:bCs/>
          <w:sz w:val="24"/>
          <w:szCs w:val="24"/>
          <w:lang w:val="en-US"/>
        </w:rPr>
      </w:pPr>
    </w:p>
    <w:p w:rsidR="009919F0" w:rsidRDefault="009919F0" w:rsidP="009919F0">
      <w:pPr>
        <w:rPr>
          <w:rFonts w:ascii="Arial" w:hAnsi="Arial" w:cs="Arial"/>
          <w:b/>
          <w:bCs/>
          <w:sz w:val="24"/>
          <w:szCs w:val="24"/>
          <w:lang w:val="en-US"/>
        </w:rPr>
      </w:pPr>
    </w:p>
    <w:p w:rsidR="009919F0" w:rsidRDefault="009919F0" w:rsidP="009919F0">
      <w:pPr>
        <w:rPr>
          <w:rFonts w:ascii="Arial" w:hAnsi="Arial" w:cs="Arial"/>
          <w:b/>
          <w:bCs/>
          <w:sz w:val="24"/>
          <w:szCs w:val="24"/>
          <w:lang w:val="en-US"/>
        </w:rPr>
      </w:pPr>
    </w:p>
    <w:p w:rsidR="009919F0" w:rsidRDefault="009919F0" w:rsidP="009919F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213</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 that the elements of a PriorityQueue are ordered according to natural ordering, and:</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import java.util.*;</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public class GetInLine {</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public static void main(String[] args) {</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PriorityQueue&lt;String&gt; pq = new PriorityQueue&lt;String&gt;();</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pq.add("banana");</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pq.add("pear");</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pq.add("apple");</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9. System.out.println(pq.poll() + " " + pq.peek());</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w:t>
      </w:r>
    </w:p>
    <w:p w:rsidR="009919F0" w:rsidRP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apple pear</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banana pear</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apple apple</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apple banana</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banana banana</w:t>
      </w:r>
    </w:p>
    <w:p w:rsidR="009919F0" w:rsidRDefault="009919F0" w:rsidP="009919F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D</w:t>
      </w:r>
    </w:p>
    <w:p w:rsidR="009919F0" w:rsidRDefault="009919F0" w:rsidP="004B603C">
      <w:pPr>
        <w:tabs>
          <w:tab w:val="left" w:pos="1875"/>
        </w:tabs>
        <w:rPr>
          <w:rFonts w:ascii="Arial" w:hAnsi="Arial" w:cs="Arial"/>
          <w:b/>
          <w:bCs/>
          <w:color w:val="000000"/>
          <w:sz w:val="24"/>
          <w:szCs w:val="24"/>
          <w:lang w:val="en-US"/>
        </w:rPr>
      </w:pPr>
      <w:r>
        <w:rPr>
          <w:rFonts w:ascii="Arial" w:hAnsi="Arial" w:cs="Arial"/>
          <w:b/>
          <w:bCs/>
          <w:color w:val="000000"/>
          <w:sz w:val="24"/>
          <w:szCs w:val="24"/>
          <w:lang w:val="en-US"/>
        </w:rPr>
        <w:t>Explanation:</w:t>
      </w:r>
      <w:r w:rsidR="004B603C">
        <w:rPr>
          <w:rFonts w:ascii="Arial" w:hAnsi="Arial" w:cs="Arial"/>
          <w:b/>
          <w:bCs/>
          <w:color w:val="000000"/>
          <w:sz w:val="24"/>
          <w:szCs w:val="24"/>
          <w:lang w:val="en-US"/>
        </w:rPr>
        <w:tab/>
      </w:r>
    </w:p>
    <w:p w:rsidR="004B603C" w:rsidRDefault="004B603C" w:rsidP="004B603C">
      <w:pPr>
        <w:rPr>
          <w:lang w:val="en-US"/>
        </w:rPr>
      </w:pPr>
      <w:r>
        <w:rPr>
          <w:lang w:val="en-US"/>
        </w:rPr>
        <w:t>Here in this program t</w:t>
      </w:r>
      <w:r w:rsidRPr="00A14AD4">
        <w:rPr>
          <w:lang w:val="en-US"/>
        </w:rPr>
        <w:t>he poll() method is used to retrieve and remove the head of this queue, or retu</w:t>
      </w:r>
      <w:r>
        <w:rPr>
          <w:lang w:val="en-US"/>
        </w:rPr>
        <w:t>rns null if this queue is empty and the</w:t>
      </w:r>
      <w:r w:rsidRPr="00A14AD4">
        <w:rPr>
          <w:lang w:val="en-US"/>
        </w:rPr>
        <w:t>The peek() method is used to retrieve the head of this queue.But it does not remove it.</w:t>
      </w:r>
      <w:r>
        <w:rPr>
          <w:lang w:val="en-US"/>
        </w:rPr>
        <w:t>So,by executing the program the output will be “apple  banana”.</w:t>
      </w:r>
    </w:p>
    <w:p w:rsidR="004B603C" w:rsidRDefault="004B603C" w:rsidP="004B603C">
      <w:pPr>
        <w:tabs>
          <w:tab w:val="left" w:pos="1875"/>
        </w:tabs>
        <w:rPr>
          <w:rFonts w:ascii="Arial" w:hAnsi="Arial" w:cs="Arial"/>
          <w:b/>
          <w:bCs/>
          <w:color w:val="000000"/>
          <w:sz w:val="24"/>
          <w:szCs w:val="24"/>
          <w:lang w:val="en-US"/>
        </w:rPr>
      </w:pPr>
    </w:p>
    <w:p w:rsidR="009919F0" w:rsidRDefault="009919F0" w:rsidP="009919F0">
      <w:pPr>
        <w:rPr>
          <w:rFonts w:ascii="Arial" w:hAnsi="Arial" w:cs="Arial"/>
          <w:b/>
          <w:bCs/>
          <w:color w:val="000000"/>
          <w:sz w:val="24"/>
          <w:szCs w:val="24"/>
          <w:lang w:val="en-US"/>
        </w:rPr>
      </w:pPr>
    </w:p>
    <w:p w:rsidR="009919F0" w:rsidRDefault="009919F0" w:rsidP="009919F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212</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import java.util.*;</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public class Explorer2 {</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public static void main(String[] args) {</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TreeSet&lt;Integer&gt; s = new TreeSet&lt;Integer&gt;();</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TreeSet&lt;Integer&gt; subs = new TreeSet&lt;Integer&gt;();</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for(int i = 606; i &lt; 613; i++)</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18. if(i%2 == 0) s.add(i);</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19. subs = (TreeSet)s.subSet(608, true, 611, true);</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20. s.add(629);</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21. System.out.println(s + " " + subs);</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22. }</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23. }</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Compilation fails.</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An exception is thrown at runtime.</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[608, 610, 612, 629] [608, 610]</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[608, 610, 612, 629] [608, 610, 629]</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[606, 608, 610, 612, 629] [608, 610]</w:t>
      </w:r>
    </w:p>
    <w:p w:rsidR="009919F0" w:rsidRDefault="009919F0" w:rsidP="009919F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[606, 608, 610, 612, 629] [608, 610, 629]</w:t>
      </w:r>
    </w:p>
    <w:p w:rsidR="009919F0" w:rsidRDefault="009919F0" w:rsidP="009919F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E</w:t>
      </w:r>
    </w:p>
    <w:p w:rsidR="009919F0" w:rsidRDefault="009919F0" w:rsidP="009919F0">
      <w:pPr>
        <w:rPr>
          <w:rFonts w:ascii="Arial" w:hAnsi="Arial" w:cs="Arial"/>
          <w:b/>
          <w:bCs/>
          <w:color w:val="000000"/>
          <w:sz w:val="24"/>
          <w:szCs w:val="24"/>
          <w:lang w:val="en-US"/>
        </w:rPr>
      </w:pPr>
      <w:r>
        <w:rPr>
          <w:rFonts w:ascii="Arial" w:hAnsi="Arial" w:cs="Arial"/>
          <w:b/>
          <w:bCs/>
          <w:color w:val="000000"/>
          <w:sz w:val="24"/>
          <w:szCs w:val="24"/>
          <w:lang w:val="en-US"/>
        </w:rPr>
        <w:t>Explanation:</w:t>
      </w:r>
    </w:p>
    <w:p w:rsidR="009919F0" w:rsidRDefault="009919F0" w:rsidP="009919F0">
      <w:pPr>
        <w:rPr>
          <w:rFonts w:ascii="Arial" w:hAnsi="Arial" w:cs="Arial"/>
          <w:b/>
          <w:bCs/>
          <w:color w:val="000000"/>
          <w:sz w:val="24"/>
          <w:szCs w:val="24"/>
          <w:lang w:val="en-US"/>
        </w:rPr>
      </w:pPr>
    </w:p>
    <w:p w:rsidR="009919F0" w:rsidRDefault="009919F0" w:rsidP="009919F0">
      <w:pPr>
        <w:rPr>
          <w:rFonts w:ascii="Arial" w:hAnsi="Arial" w:cs="Arial"/>
          <w:b/>
          <w:bCs/>
          <w:color w:val="000000"/>
          <w:sz w:val="24"/>
          <w:szCs w:val="24"/>
          <w:lang w:val="en-US"/>
        </w:rPr>
      </w:pPr>
    </w:p>
    <w:p w:rsidR="009919F0" w:rsidRDefault="009919F0" w:rsidP="009919F0">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211</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 package com.company.application;</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3. public class MainClass {</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4. public static void main(String[] args) {}</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5. }</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And MainClass exists in the /apps/com/company/application directory. Assume the CLASSPATH</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environment variable is set to "." (current directory). Which two java commands entered at the</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command line will run MainClass? (Choose two.)</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java MainClass if run from the /apps directory</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java com.company.application.MainClass if run from the /apps directory</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java -classpath /apps com.company.application.MainClass if run from any directory</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java -classpath . MainClass if run from the /apps/com/company/application directory</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java -classpath /apps/com/company/application:. MainClass if run from the /apps directory</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lastRenderedPageBreak/>
        <w:t xml:space="preserve">F. </w:t>
      </w:r>
      <w:r>
        <w:rPr>
          <w:rFonts w:ascii="Arial" w:hAnsi="Arial" w:cs="Arial"/>
          <w:sz w:val="24"/>
          <w:szCs w:val="24"/>
          <w:lang w:val="en-US"/>
        </w:rPr>
        <w:t>java com.company.application.MainClass if run from the /apps/com/company/application</w:t>
      </w:r>
    </w:p>
    <w:p w:rsidR="009919F0" w:rsidRDefault="009919F0" w:rsidP="009919F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directory</w:t>
      </w:r>
    </w:p>
    <w:p w:rsidR="009919F0" w:rsidRDefault="009919F0" w:rsidP="009919F0">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B,C</w:t>
      </w:r>
    </w:p>
    <w:p w:rsidR="009919F0" w:rsidRDefault="009919F0" w:rsidP="009919F0">
      <w:pPr>
        <w:rPr>
          <w:rFonts w:ascii="Arial" w:hAnsi="Arial" w:cs="Arial"/>
          <w:b/>
          <w:bCs/>
          <w:sz w:val="24"/>
          <w:szCs w:val="24"/>
          <w:lang w:val="en-US"/>
        </w:rPr>
      </w:pPr>
      <w:r>
        <w:rPr>
          <w:rFonts w:ascii="Arial" w:hAnsi="Arial" w:cs="Arial"/>
          <w:b/>
          <w:bCs/>
          <w:sz w:val="24"/>
          <w:szCs w:val="24"/>
          <w:lang w:val="en-US"/>
        </w:rPr>
        <w:t>Explanation:</w:t>
      </w:r>
    </w:p>
    <w:p w:rsidR="00BA2D4A" w:rsidRDefault="00BA2D4A" w:rsidP="00BA2D4A">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210</w:t>
      </w:r>
    </w:p>
    <w:p w:rsidR="00BA2D4A" w:rsidRDefault="00BA2D4A" w:rsidP="00BA2D4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Click the Exhibit button. Given the fully-qualified class names: com.foo.bar.Dog</w:t>
      </w:r>
    </w:p>
    <w:p w:rsidR="00BA2D4A" w:rsidRDefault="00BA2D4A" w:rsidP="00BA2D4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com.foo.bar.blatz.Book com.bar.Car com.bar.blatz.Sun Which graph represents the correct  directory structure for a JAR file from which those classes can be used by the compiler and JVM?</w:t>
      </w:r>
    </w:p>
    <w:p w:rsidR="00BA2D4A" w:rsidRDefault="00BA2D4A" w:rsidP="00BA2D4A">
      <w:pPr>
        <w:autoSpaceDE w:val="0"/>
        <w:autoSpaceDN w:val="0"/>
        <w:adjustRightInd w:val="0"/>
        <w:spacing w:after="0" w:line="240" w:lineRule="auto"/>
        <w:rPr>
          <w:rFonts w:ascii="Arial" w:hAnsi="Arial" w:cs="Arial"/>
          <w:color w:val="000000"/>
          <w:sz w:val="24"/>
          <w:szCs w:val="24"/>
          <w:lang w:val="en-US"/>
        </w:rPr>
      </w:pPr>
      <w:r>
        <w:rPr>
          <w:rFonts w:ascii="Arial" w:hAnsi="Arial" w:cs="Arial"/>
          <w:noProof/>
          <w:color w:val="000000"/>
          <w:sz w:val="24"/>
          <w:szCs w:val="24"/>
          <w:lang w:val="en-US" w:eastAsia="en-US"/>
        </w:rPr>
        <w:drawing>
          <wp:inline distT="0" distB="0" distL="0" distR="0">
            <wp:extent cx="5731510" cy="4715348"/>
            <wp:effectExtent l="19050" t="0" r="254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5731510" cy="4715348"/>
                    </a:xfrm>
                    <a:prstGeom prst="rect">
                      <a:avLst/>
                    </a:prstGeom>
                    <a:noFill/>
                    <a:ln w="9525">
                      <a:noFill/>
                      <a:miter lim="800000"/>
                      <a:headEnd/>
                      <a:tailEnd/>
                    </a:ln>
                  </pic:spPr>
                </pic:pic>
              </a:graphicData>
            </a:graphic>
          </wp:inline>
        </w:drawing>
      </w:r>
    </w:p>
    <w:p w:rsidR="00BA2D4A" w:rsidRDefault="00BA2D4A" w:rsidP="00BA2D4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Jar A</w:t>
      </w:r>
    </w:p>
    <w:p w:rsidR="00BA2D4A" w:rsidRDefault="00BA2D4A" w:rsidP="00BA2D4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Jar B</w:t>
      </w:r>
    </w:p>
    <w:p w:rsidR="00BA2D4A" w:rsidRDefault="00BA2D4A" w:rsidP="00BA2D4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Jar C</w:t>
      </w:r>
    </w:p>
    <w:p w:rsidR="00BA2D4A" w:rsidRDefault="00BA2D4A" w:rsidP="00BA2D4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Jar D</w:t>
      </w:r>
    </w:p>
    <w:p w:rsidR="00BA2D4A" w:rsidRDefault="00BA2D4A" w:rsidP="00BA2D4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Jar E</w:t>
      </w:r>
    </w:p>
    <w:p w:rsidR="00BA2D4A" w:rsidRDefault="00BA2D4A" w:rsidP="00BA2D4A">
      <w:pPr>
        <w:autoSpaceDE w:val="0"/>
        <w:autoSpaceDN w:val="0"/>
        <w:adjustRightInd w:val="0"/>
        <w:spacing w:after="0" w:line="240" w:lineRule="auto"/>
        <w:rPr>
          <w:rFonts w:ascii="Arial" w:hAnsi="Arial" w:cs="Arial"/>
          <w:b/>
          <w:bCs/>
          <w:color w:val="000000"/>
          <w:sz w:val="24"/>
          <w:szCs w:val="24"/>
          <w:lang w:val="en-US"/>
        </w:rPr>
      </w:pPr>
    </w:p>
    <w:p w:rsidR="00BA2D4A" w:rsidRDefault="00BA2D4A" w:rsidP="00BA2D4A">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A</w:t>
      </w:r>
    </w:p>
    <w:p w:rsidR="00BA2D4A" w:rsidRDefault="00BA2D4A" w:rsidP="00BA2D4A">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Explanation:</w:t>
      </w:r>
    </w:p>
    <w:p w:rsidR="00BA2D4A" w:rsidRDefault="00BA2D4A" w:rsidP="00BA2D4A">
      <w:pPr>
        <w:autoSpaceDE w:val="0"/>
        <w:autoSpaceDN w:val="0"/>
        <w:adjustRightInd w:val="0"/>
        <w:spacing w:after="0" w:line="240" w:lineRule="auto"/>
        <w:rPr>
          <w:rFonts w:ascii="Arial" w:hAnsi="Arial" w:cs="Arial"/>
          <w:b/>
          <w:bCs/>
          <w:color w:val="000000"/>
          <w:sz w:val="24"/>
          <w:szCs w:val="24"/>
          <w:lang w:val="en-US"/>
        </w:rPr>
      </w:pPr>
    </w:p>
    <w:p w:rsidR="00BA2D4A" w:rsidRDefault="004502D2" w:rsidP="004502D2">
      <w:pPr>
        <w:rPr>
          <w:lang w:val="en-US"/>
        </w:rPr>
      </w:pPr>
      <w:r>
        <w:rPr>
          <w:lang w:val="en-US"/>
        </w:rPr>
        <w:tab/>
        <w:t xml:space="preserve">Here four classes are created  and the Dog class is inside the bar and the bar is within the foo and the foo is inside the com and the bar works as a source here ,and the Book class is plased inside </w:t>
      </w:r>
      <w:r>
        <w:rPr>
          <w:lang w:val="en-US"/>
        </w:rPr>
        <w:lastRenderedPageBreak/>
        <w:t>the blatz and it is presented inside the bar,so here the both classes Dog and Book are within the bar and blatz of  bar.</w:t>
      </w:r>
    </w:p>
    <w:p w:rsidR="004057A4" w:rsidRDefault="004502D2" w:rsidP="004502D2">
      <w:pPr>
        <w:rPr>
          <w:lang w:val="en-US"/>
        </w:rPr>
      </w:pPr>
      <w:r>
        <w:rPr>
          <w:lang w:val="en-US"/>
        </w:rPr>
        <w:tab/>
        <w:t xml:space="preserve">And </w:t>
      </w:r>
      <w:r w:rsidR="004057A4">
        <w:rPr>
          <w:lang w:val="en-US"/>
        </w:rPr>
        <w:t>here the classes Car and Sun are presented same as the Dog and the Book,but here the bar is presented within the com.So,by following  the above the ans is said to be “A”.</w:t>
      </w:r>
    </w:p>
    <w:p w:rsidR="004057A4" w:rsidRDefault="004057A4" w:rsidP="004057A4">
      <w:pPr>
        <w:autoSpaceDE w:val="0"/>
        <w:autoSpaceDN w:val="0"/>
        <w:adjustRightInd w:val="0"/>
        <w:spacing w:after="0" w:line="240" w:lineRule="auto"/>
        <w:rPr>
          <w:rFonts w:ascii="Arial" w:hAnsi="Arial" w:cs="Arial"/>
          <w:b/>
          <w:bCs/>
          <w:color w:val="000000"/>
          <w:sz w:val="24"/>
          <w:szCs w:val="24"/>
          <w:lang w:val="en-US"/>
        </w:rPr>
      </w:pPr>
    </w:p>
    <w:p w:rsidR="004057A4" w:rsidRDefault="004057A4" w:rsidP="004057A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209</w:t>
      </w:r>
    </w:p>
    <w:p w:rsidR="004057A4" w:rsidRDefault="004057A4" w:rsidP="004057A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4057A4" w:rsidRDefault="004057A4" w:rsidP="004057A4">
      <w:pPr>
        <w:autoSpaceDE w:val="0"/>
        <w:autoSpaceDN w:val="0"/>
        <w:adjustRightInd w:val="0"/>
        <w:spacing w:after="0" w:line="240" w:lineRule="auto"/>
        <w:rPr>
          <w:rFonts w:ascii="Arial" w:hAnsi="Arial" w:cs="Arial"/>
          <w:color w:val="000000"/>
          <w:sz w:val="24"/>
          <w:szCs w:val="24"/>
          <w:lang w:val="en-US"/>
        </w:rPr>
      </w:pPr>
    </w:p>
    <w:p w:rsidR="004057A4" w:rsidRDefault="004057A4" w:rsidP="004057A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interface Fish { }</w:t>
      </w:r>
    </w:p>
    <w:p w:rsidR="004057A4" w:rsidRDefault="004057A4" w:rsidP="004057A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class Perch implements Fish { }</w:t>
      </w:r>
    </w:p>
    <w:p w:rsidR="004057A4" w:rsidRDefault="004057A4" w:rsidP="004057A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class Walleye extends Perch { }</w:t>
      </w:r>
    </w:p>
    <w:p w:rsidR="004057A4" w:rsidRDefault="004057A4" w:rsidP="004057A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class Bluegill { }</w:t>
      </w:r>
    </w:p>
    <w:p w:rsidR="004057A4" w:rsidRDefault="004057A4" w:rsidP="004057A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public class Fisherman {</w:t>
      </w:r>
    </w:p>
    <w:p w:rsidR="004057A4" w:rsidRDefault="004057A4" w:rsidP="004057A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public static void main(String[] args) {</w:t>
      </w:r>
    </w:p>
    <w:p w:rsidR="004057A4" w:rsidRDefault="004057A4" w:rsidP="004057A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9. Fish f = new Walleye();</w:t>
      </w:r>
    </w:p>
    <w:p w:rsidR="004057A4" w:rsidRDefault="004057A4" w:rsidP="004057A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Walleye w = new Walleye();</w:t>
      </w:r>
    </w:p>
    <w:p w:rsidR="004057A4" w:rsidRDefault="004057A4" w:rsidP="004057A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Bluegill b = new Bluegill();</w:t>
      </w:r>
    </w:p>
    <w:p w:rsidR="004057A4" w:rsidRDefault="004057A4" w:rsidP="004057A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if(f instanceof Perch) System.out.print("f-p ");</w:t>
      </w:r>
    </w:p>
    <w:p w:rsidR="004057A4" w:rsidRDefault="004057A4" w:rsidP="004057A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if(w instanceof Fish) System.out.print("w-f ");</w:t>
      </w:r>
    </w:p>
    <w:p w:rsidR="004057A4" w:rsidRDefault="004057A4" w:rsidP="004057A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if(b instanceof Fish) System.out.print("b-f ");</w:t>
      </w:r>
    </w:p>
    <w:p w:rsidR="004057A4" w:rsidRDefault="004057A4" w:rsidP="004057A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w:t>
      </w:r>
    </w:p>
    <w:p w:rsidR="004057A4" w:rsidRDefault="004057A4" w:rsidP="004057A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w:t>
      </w:r>
    </w:p>
    <w:p w:rsidR="004057A4" w:rsidRDefault="004057A4" w:rsidP="004057A4">
      <w:pPr>
        <w:autoSpaceDE w:val="0"/>
        <w:autoSpaceDN w:val="0"/>
        <w:adjustRightInd w:val="0"/>
        <w:spacing w:after="0" w:line="240" w:lineRule="auto"/>
        <w:rPr>
          <w:rFonts w:ascii="Arial" w:hAnsi="Arial" w:cs="Arial"/>
          <w:color w:val="000000"/>
          <w:sz w:val="24"/>
          <w:szCs w:val="24"/>
          <w:lang w:val="en-US"/>
        </w:rPr>
      </w:pPr>
    </w:p>
    <w:p w:rsidR="004057A4" w:rsidRDefault="004057A4" w:rsidP="004057A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4057A4" w:rsidRDefault="004057A4" w:rsidP="004057A4">
      <w:pPr>
        <w:autoSpaceDE w:val="0"/>
        <w:autoSpaceDN w:val="0"/>
        <w:adjustRightInd w:val="0"/>
        <w:spacing w:after="0" w:line="240" w:lineRule="auto"/>
        <w:rPr>
          <w:rFonts w:ascii="Arial" w:hAnsi="Arial" w:cs="Arial"/>
          <w:b/>
          <w:bCs/>
          <w:color w:val="000000"/>
          <w:sz w:val="24"/>
          <w:szCs w:val="24"/>
          <w:lang w:val="en-US"/>
        </w:rPr>
      </w:pPr>
    </w:p>
    <w:p w:rsidR="004057A4" w:rsidRDefault="004057A4" w:rsidP="004057A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w-f</w:t>
      </w:r>
    </w:p>
    <w:p w:rsidR="004057A4" w:rsidRDefault="004057A4" w:rsidP="004057A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f-p w-f</w:t>
      </w:r>
    </w:p>
    <w:p w:rsidR="004057A4" w:rsidRDefault="004057A4" w:rsidP="004057A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w-f b-f</w:t>
      </w:r>
    </w:p>
    <w:p w:rsidR="004057A4" w:rsidRDefault="004057A4" w:rsidP="004057A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f-p w-f b-f</w:t>
      </w:r>
    </w:p>
    <w:p w:rsidR="004057A4" w:rsidRDefault="004057A4" w:rsidP="004057A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Compilation fails.</w:t>
      </w:r>
    </w:p>
    <w:p w:rsidR="004057A4" w:rsidRDefault="004057A4" w:rsidP="004057A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An exception is thrown at runtime.</w:t>
      </w:r>
    </w:p>
    <w:p w:rsidR="004057A4" w:rsidRDefault="004057A4" w:rsidP="004057A4">
      <w:pPr>
        <w:autoSpaceDE w:val="0"/>
        <w:autoSpaceDN w:val="0"/>
        <w:adjustRightInd w:val="0"/>
        <w:spacing w:after="0" w:line="240" w:lineRule="auto"/>
        <w:rPr>
          <w:rFonts w:ascii="Arial" w:hAnsi="Arial" w:cs="Arial"/>
          <w:b/>
          <w:bCs/>
          <w:color w:val="000000"/>
          <w:sz w:val="24"/>
          <w:szCs w:val="24"/>
          <w:lang w:val="en-US"/>
        </w:rPr>
      </w:pPr>
    </w:p>
    <w:p w:rsidR="004057A4" w:rsidRDefault="004057A4" w:rsidP="004057A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w:t>
      </w:r>
    </w:p>
    <w:p w:rsidR="004502D2" w:rsidRDefault="004057A4" w:rsidP="004057A4">
      <w:pPr>
        <w:rPr>
          <w:lang w:val="en-US"/>
        </w:rPr>
      </w:pPr>
      <w:r>
        <w:rPr>
          <w:rFonts w:ascii="Arial" w:hAnsi="Arial" w:cs="Arial"/>
          <w:b/>
          <w:bCs/>
          <w:color w:val="000000"/>
          <w:sz w:val="24"/>
          <w:szCs w:val="24"/>
          <w:lang w:val="en-US"/>
        </w:rPr>
        <w:t>Explanation:</w:t>
      </w:r>
      <w:r>
        <w:rPr>
          <w:lang w:val="en-US"/>
        </w:rPr>
        <w:t xml:space="preserve"> </w:t>
      </w:r>
    </w:p>
    <w:p w:rsidR="00E75ABD" w:rsidRDefault="00E75ABD" w:rsidP="004057A4">
      <w:pPr>
        <w:rPr>
          <w:lang w:val="en-US"/>
        </w:rPr>
      </w:pPr>
      <w:r>
        <w:rPr>
          <w:lang w:val="en-US"/>
        </w:rPr>
        <w:t>There is no relation between Bluegill and Fish.</w:t>
      </w:r>
    </w:p>
    <w:p w:rsidR="00C019D6" w:rsidRDefault="00C019D6" w:rsidP="004057A4">
      <w:pPr>
        <w:rPr>
          <w:lang w:val="en-US"/>
        </w:rPr>
      </w:pPr>
    </w:p>
    <w:p w:rsidR="00C019D6" w:rsidRDefault="00C019D6" w:rsidP="00C019D6">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208</w:t>
      </w:r>
    </w:p>
    <w:p w:rsidR="00C019D6" w:rsidRDefault="00C019D6" w:rsidP="00C019D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C019D6" w:rsidRDefault="00C019D6" w:rsidP="00C019D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interface DoStuff2 {</w:t>
      </w:r>
    </w:p>
    <w:p w:rsidR="00C019D6" w:rsidRDefault="00C019D6" w:rsidP="00C019D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float getRange(int low, int high); }</w:t>
      </w:r>
    </w:p>
    <w:p w:rsidR="00C019D6" w:rsidRDefault="00C019D6" w:rsidP="00C019D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w:t>
      </w:r>
    </w:p>
    <w:p w:rsidR="00C019D6" w:rsidRDefault="00C019D6" w:rsidP="00C019D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interface DoMore {</w:t>
      </w:r>
    </w:p>
    <w:p w:rsidR="00C019D6" w:rsidRDefault="00C019D6" w:rsidP="00C019D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float getAvg(int a, int b, int c); }</w:t>
      </w:r>
    </w:p>
    <w:p w:rsidR="00C019D6" w:rsidRDefault="00C019D6" w:rsidP="00C019D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w:t>
      </w:r>
    </w:p>
    <w:p w:rsidR="00C019D6" w:rsidRDefault="00C019D6" w:rsidP="00C019D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abstract class DoAbstract implements DoStuff2, DoMore { }</w:t>
      </w:r>
    </w:p>
    <w:p w:rsidR="00C019D6" w:rsidRDefault="00C019D6" w:rsidP="00C019D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w:t>
      </w:r>
    </w:p>
    <w:p w:rsidR="00C019D6" w:rsidRDefault="00C019D6" w:rsidP="00C019D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lastRenderedPageBreak/>
        <w:t>9. class DoStuff implements DoStuff2 {</w:t>
      </w:r>
    </w:p>
    <w:p w:rsidR="00C019D6" w:rsidRDefault="00C019D6" w:rsidP="00C019D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public float getRange(int x, int y) { return 3.14f; } }</w:t>
      </w:r>
    </w:p>
    <w:p w:rsidR="00C019D6" w:rsidRDefault="00C019D6" w:rsidP="00C019D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w:t>
      </w:r>
    </w:p>
    <w:p w:rsidR="00C019D6" w:rsidRDefault="00C019D6" w:rsidP="00C019D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interface DoAll extends DoMore {</w:t>
      </w:r>
    </w:p>
    <w:p w:rsidR="00C019D6" w:rsidRDefault="00C019D6" w:rsidP="00C019D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float getAvg(int a, int b, int c, int d); }</w:t>
      </w:r>
    </w:p>
    <w:p w:rsidR="00C019D6" w:rsidRDefault="00C019D6" w:rsidP="00C019D6">
      <w:pPr>
        <w:autoSpaceDE w:val="0"/>
        <w:autoSpaceDN w:val="0"/>
        <w:adjustRightInd w:val="0"/>
        <w:spacing w:after="0" w:line="240" w:lineRule="auto"/>
        <w:rPr>
          <w:rFonts w:ascii="Arial" w:hAnsi="Arial" w:cs="Arial"/>
          <w:color w:val="000000"/>
          <w:sz w:val="24"/>
          <w:szCs w:val="24"/>
          <w:lang w:val="en-US"/>
        </w:rPr>
      </w:pPr>
    </w:p>
    <w:p w:rsidR="00C019D6" w:rsidRDefault="00C019D6" w:rsidP="00C019D6">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C019D6" w:rsidRDefault="00C019D6" w:rsidP="00C019D6">
      <w:pPr>
        <w:autoSpaceDE w:val="0"/>
        <w:autoSpaceDN w:val="0"/>
        <w:adjustRightInd w:val="0"/>
        <w:spacing w:after="0" w:line="240" w:lineRule="auto"/>
        <w:rPr>
          <w:rFonts w:ascii="Arial" w:hAnsi="Arial" w:cs="Arial"/>
          <w:b/>
          <w:bCs/>
          <w:color w:val="000000"/>
          <w:sz w:val="24"/>
          <w:szCs w:val="24"/>
          <w:lang w:val="en-US"/>
        </w:rPr>
      </w:pPr>
    </w:p>
    <w:p w:rsidR="00C019D6" w:rsidRDefault="00C019D6" w:rsidP="00C019D6">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The file will compile without error.</w:t>
      </w:r>
    </w:p>
    <w:p w:rsidR="00C019D6" w:rsidRDefault="00C019D6" w:rsidP="00C019D6">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Compilation fails. Only line 7 contains an error.</w:t>
      </w:r>
    </w:p>
    <w:p w:rsidR="00C019D6" w:rsidRDefault="00C019D6" w:rsidP="00C019D6">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Compilation fails. Only line 12 contains an error.</w:t>
      </w:r>
    </w:p>
    <w:p w:rsidR="00C019D6" w:rsidRDefault="00C019D6" w:rsidP="00C019D6">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Compilation fails. Only line 13 contains an error.</w:t>
      </w:r>
    </w:p>
    <w:p w:rsidR="00C019D6" w:rsidRDefault="00C019D6" w:rsidP="00C019D6">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Compilation fails. Only lines 7 and 12 contain errors.</w:t>
      </w:r>
    </w:p>
    <w:p w:rsidR="00C019D6" w:rsidRDefault="00C019D6" w:rsidP="00C019D6">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Compilation fails. Only lines 7 and 13 contain errors.</w:t>
      </w:r>
    </w:p>
    <w:p w:rsidR="00C019D6" w:rsidRDefault="00C019D6" w:rsidP="00C019D6">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G. </w:t>
      </w:r>
      <w:r>
        <w:rPr>
          <w:rFonts w:ascii="Arial" w:hAnsi="Arial" w:cs="Arial"/>
          <w:color w:val="000000"/>
          <w:sz w:val="24"/>
          <w:szCs w:val="24"/>
          <w:lang w:val="en-US"/>
        </w:rPr>
        <w:t>Compilation fails. Lines 7, 12, and 13 contain errors.</w:t>
      </w:r>
    </w:p>
    <w:p w:rsidR="00C019D6" w:rsidRDefault="00C019D6" w:rsidP="00C019D6">
      <w:pPr>
        <w:autoSpaceDE w:val="0"/>
        <w:autoSpaceDN w:val="0"/>
        <w:adjustRightInd w:val="0"/>
        <w:spacing w:after="0" w:line="240" w:lineRule="auto"/>
        <w:rPr>
          <w:rFonts w:ascii="Arial" w:hAnsi="Arial" w:cs="Arial"/>
          <w:b/>
          <w:bCs/>
          <w:color w:val="000000"/>
          <w:sz w:val="24"/>
          <w:szCs w:val="24"/>
          <w:lang w:val="en-US"/>
        </w:rPr>
      </w:pPr>
    </w:p>
    <w:p w:rsidR="00C019D6" w:rsidRDefault="00C019D6" w:rsidP="00C019D6">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A</w:t>
      </w:r>
    </w:p>
    <w:p w:rsidR="00C019D6" w:rsidRDefault="00C019D6" w:rsidP="00C019D6">
      <w:pPr>
        <w:rPr>
          <w:lang w:val="en-US"/>
        </w:rPr>
      </w:pPr>
      <w:r>
        <w:rPr>
          <w:rFonts w:ascii="Arial" w:hAnsi="Arial" w:cs="Arial"/>
          <w:b/>
          <w:bCs/>
          <w:color w:val="000000"/>
          <w:sz w:val="24"/>
          <w:szCs w:val="24"/>
          <w:lang w:val="en-US"/>
        </w:rPr>
        <w:t>Explanation:</w:t>
      </w:r>
    </w:p>
    <w:p w:rsidR="004C041E" w:rsidRDefault="00C019D6" w:rsidP="00C019D6">
      <w:pPr>
        <w:rPr>
          <w:lang w:val="en-US"/>
        </w:rPr>
      </w:pPr>
      <w:r>
        <w:rPr>
          <w:lang w:val="en-US"/>
        </w:rPr>
        <w:tab/>
        <w:t xml:space="preserve">By  executing the program  the program  executed </w:t>
      </w:r>
      <w:r w:rsidR="004C041E">
        <w:rPr>
          <w:lang w:val="en-US"/>
        </w:rPr>
        <w:t>without error and prints  55 5.</w:t>
      </w:r>
    </w:p>
    <w:p w:rsidR="004C041E" w:rsidRDefault="004C041E" w:rsidP="00C019D6">
      <w:pPr>
        <w:rPr>
          <w:lang w:val="en-US"/>
        </w:rPr>
      </w:pPr>
    </w:p>
    <w:p w:rsidR="004C041E" w:rsidRDefault="004C041E" w:rsidP="004C041E">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207</w:t>
      </w:r>
    </w:p>
    <w:p w:rsidR="004C041E" w:rsidRDefault="004C041E" w:rsidP="004C041E">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4C041E" w:rsidRDefault="004C041E" w:rsidP="004C041E">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public class Commander {</w:t>
      </w:r>
    </w:p>
    <w:p w:rsidR="004C041E" w:rsidRDefault="004C041E" w:rsidP="004C041E">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public static void main(String[] args) {</w:t>
      </w:r>
    </w:p>
    <w:p w:rsidR="004C041E" w:rsidRDefault="004C041E" w:rsidP="004C041E">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String myProp = /* insert code here */</w:t>
      </w:r>
    </w:p>
    <w:p w:rsidR="004C041E" w:rsidRDefault="004C041E" w:rsidP="004C041E">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System.out.println(myProp);</w:t>
      </w:r>
    </w:p>
    <w:p w:rsidR="004C041E" w:rsidRDefault="004C041E" w:rsidP="004C041E">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w:t>
      </w:r>
    </w:p>
    <w:p w:rsidR="004C041E" w:rsidRDefault="004C041E" w:rsidP="004C041E">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w:t>
      </w:r>
    </w:p>
    <w:p w:rsidR="004C041E" w:rsidRDefault="004C041E" w:rsidP="004C041E">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and the command line:</w:t>
      </w:r>
    </w:p>
    <w:p w:rsidR="004C041E" w:rsidRDefault="004C041E" w:rsidP="004C041E">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java -Dprop.custom=gobstopper Commander Which two, placed on line 13, will produce the output gobstopper? (Choose two.)</w:t>
      </w:r>
    </w:p>
    <w:p w:rsidR="004C041E" w:rsidRDefault="004C041E" w:rsidP="004C041E">
      <w:pPr>
        <w:autoSpaceDE w:val="0"/>
        <w:autoSpaceDN w:val="0"/>
        <w:adjustRightInd w:val="0"/>
        <w:spacing w:after="0" w:line="240" w:lineRule="auto"/>
        <w:rPr>
          <w:rFonts w:ascii="Arial" w:hAnsi="Arial" w:cs="Arial"/>
          <w:b/>
          <w:bCs/>
          <w:color w:val="000000"/>
          <w:sz w:val="24"/>
          <w:szCs w:val="24"/>
          <w:lang w:val="en-US"/>
        </w:rPr>
      </w:pPr>
    </w:p>
    <w:p w:rsidR="004C041E" w:rsidRDefault="004C041E" w:rsidP="004C041E">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System.load("prop.custom");</w:t>
      </w:r>
    </w:p>
    <w:p w:rsidR="004C041E" w:rsidRDefault="004C041E" w:rsidP="004C041E">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System.getenv("prop.custom");</w:t>
      </w:r>
    </w:p>
    <w:p w:rsidR="004C041E" w:rsidRDefault="004C041E" w:rsidP="004C041E">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System.property("prop.custom");</w:t>
      </w:r>
    </w:p>
    <w:p w:rsidR="004C041E" w:rsidRDefault="004C041E" w:rsidP="004C041E">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System.getProperty("prop.custom");</w:t>
      </w:r>
    </w:p>
    <w:p w:rsidR="004C041E" w:rsidRDefault="004C041E" w:rsidP="004C041E">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System.getProperties().getProperty("prop.custom");</w:t>
      </w:r>
    </w:p>
    <w:p w:rsidR="004C041E" w:rsidRDefault="004C041E" w:rsidP="004C041E">
      <w:pPr>
        <w:autoSpaceDE w:val="0"/>
        <w:autoSpaceDN w:val="0"/>
        <w:adjustRightInd w:val="0"/>
        <w:spacing w:after="0" w:line="240" w:lineRule="auto"/>
        <w:rPr>
          <w:rFonts w:ascii="Arial" w:hAnsi="Arial" w:cs="Arial"/>
          <w:b/>
          <w:bCs/>
          <w:color w:val="000000"/>
          <w:sz w:val="24"/>
          <w:szCs w:val="24"/>
          <w:lang w:val="en-US"/>
        </w:rPr>
      </w:pPr>
    </w:p>
    <w:p w:rsidR="004C041E" w:rsidRDefault="004C041E" w:rsidP="004C041E">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D,E</w:t>
      </w:r>
    </w:p>
    <w:p w:rsidR="00E75ABD" w:rsidRDefault="004C041E" w:rsidP="004C041E">
      <w:pPr>
        <w:rPr>
          <w:rFonts w:ascii="Arial" w:hAnsi="Arial" w:cs="Arial"/>
          <w:b/>
          <w:bCs/>
          <w:color w:val="000000"/>
          <w:sz w:val="24"/>
          <w:szCs w:val="24"/>
          <w:lang w:val="en-US"/>
        </w:rPr>
      </w:pPr>
      <w:r>
        <w:rPr>
          <w:rFonts w:ascii="Arial" w:hAnsi="Arial" w:cs="Arial"/>
          <w:b/>
          <w:bCs/>
          <w:color w:val="000000"/>
          <w:sz w:val="24"/>
          <w:szCs w:val="24"/>
          <w:lang w:val="en-US"/>
        </w:rPr>
        <w:t>Explanation:</w:t>
      </w:r>
    </w:p>
    <w:p w:rsidR="00BA2D4A" w:rsidRDefault="00E75ABD" w:rsidP="00E75ABD">
      <w:pPr>
        <w:rPr>
          <w:lang w:val="en-US"/>
        </w:rPr>
      </w:pPr>
      <w:r>
        <w:rPr>
          <w:lang w:val="en-US"/>
        </w:rPr>
        <w:t xml:space="preserve">Here to get the output of a String we shold use getProperty and getPriorities.  </w:t>
      </w:r>
      <w:r w:rsidR="004057A4">
        <w:rPr>
          <w:lang w:val="en-US"/>
        </w:rPr>
        <w:tab/>
      </w:r>
    </w:p>
    <w:p w:rsidR="00BA2D4A" w:rsidRDefault="00BA2D4A" w:rsidP="00BA2D4A">
      <w:pPr>
        <w:autoSpaceDE w:val="0"/>
        <w:autoSpaceDN w:val="0"/>
        <w:adjustRightInd w:val="0"/>
        <w:spacing w:after="0" w:line="240" w:lineRule="auto"/>
        <w:rPr>
          <w:rFonts w:ascii="Arial" w:hAnsi="Arial" w:cs="Arial"/>
          <w:b/>
          <w:bCs/>
          <w:color w:val="000000"/>
          <w:sz w:val="24"/>
          <w:szCs w:val="24"/>
          <w:lang w:val="en-US"/>
        </w:rPr>
      </w:pPr>
    </w:p>
    <w:p w:rsidR="004C041E" w:rsidRDefault="004C041E" w:rsidP="004C041E">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206</w:t>
      </w:r>
    </w:p>
    <w:p w:rsidR="004C041E" w:rsidRDefault="004C041E" w:rsidP="004C041E">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Click the Exhibit button. Which three code fragments, added individually at line 29, produce the output 100? (Choose three.)</w:t>
      </w:r>
    </w:p>
    <w:p w:rsidR="004C041E" w:rsidRDefault="004C041E" w:rsidP="004C041E">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noProof/>
          <w:color w:val="000000"/>
          <w:sz w:val="24"/>
          <w:szCs w:val="24"/>
          <w:lang w:val="en-US" w:eastAsia="en-US"/>
        </w:rPr>
        <w:lastRenderedPageBreak/>
        <w:drawing>
          <wp:inline distT="0" distB="0" distL="0" distR="0">
            <wp:extent cx="4752975" cy="3838575"/>
            <wp:effectExtent l="19050" t="0" r="9525"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rcRect/>
                    <a:stretch>
                      <a:fillRect/>
                    </a:stretch>
                  </pic:blipFill>
                  <pic:spPr bwMode="auto">
                    <a:xfrm>
                      <a:off x="0" y="0"/>
                      <a:ext cx="4752975" cy="3838575"/>
                    </a:xfrm>
                    <a:prstGeom prst="rect">
                      <a:avLst/>
                    </a:prstGeom>
                    <a:noFill/>
                    <a:ln w="9525">
                      <a:noFill/>
                      <a:miter lim="800000"/>
                      <a:headEnd/>
                      <a:tailEnd/>
                    </a:ln>
                  </pic:spPr>
                </pic:pic>
              </a:graphicData>
            </a:graphic>
          </wp:inline>
        </w:drawing>
      </w:r>
    </w:p>
    <w:p w:rsidR="004C041E" w:rsidRDefault="004C041E" w:rsidP="004C041E">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n = 100;</w:t>
      </w:r>
    </w:p>
    <w:p w:rsidR="004C041E" w:rsidRDefault="004C041E" w:rsidP="004C041E">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i.setX( 100 );</w:t>
      </w:r>
    </w:p>
    <w:p w:rsidR="004C041E" w:rsidRDefault="004C041E" w:rsidP="004C041E">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o.getY().setX( 100 );</w:t>
      </w:r>
    </w:p>
    <w:p w:rsidR="004C041E" w:rsidRDefault="004C041E" w:rsidP="004C041E">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i = new Inner(); i.setX( 100 );</w:t>
      </w:r>
    </w:p>
    <w:p w:rsidR="004C041E" w:rsidRDefault="004C041E" w:rsidP="004C041E">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o.setY( i ); i = new Inner(); i.setX( 100 );</w:t>
      </w:r>
    </w:p>
    <w:p w:rsidR="004C041E" w:rsidRDefault="004C041E" w:rsidP="004C041E">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i = new Inner(); i.setX( 100 ); o.setY( i );</w:t>
      </w:r>
    </w:p>
    <w:p w:rsidR="004C041E" w:rsidRDefault="004C041E" w:rsidP="004C041E">
      <w:pPr>
        <w:autoSpaceDE w:val="0"/>
        <w:autoSpaceDN w:val="0"/>
        <w:adjustRightInd w:val="0"/>
        <w:spacing w:after="0" w:line="240" w:lineRule="auto"/>
        <w:rPr>
          <w:rFonts w:ascii="Arial" w:hAnsi="Arial" w:cs="Arial"/>
          <w:b/>
          <w:bCs/>
          <w:color w:val="000000"/>
          <w:sz w:val="24"/>
          <w:szCs w:val="24"/>
          <w:lang w:val="en-US"/>
        </w:rPr>
      </w:pPr>
    </w:p>
    <w:p w:rsidR="004C041E" w:rsidRDefault="004C041E" w:rsidP="004C041E">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B,C,F</w:t>
      </w:r>
    </w:p>
    <w:p w:rsidR="00BA2D4A" w:rsidRDefault="004C041E" w:rsidP="004C041E">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Explanation:</w:t>
      </w:r>
    </w:p>
    <w:p w:rsidR="004B0BC0" w:rsidRDefault="004B0BC0" w:rsidP="004C041E">
      <w:pPr>
        <w:autoSpaceDE w:val="0"/>
        <w:autoSpaceDN w:val="0"/>
        <w:adjustRightInd w:val="0"/>
        <w:spacing w:after="0" w:line="240" w:lineRule="auto"/>
        <w:rPr>
          <w:rFonts w:ascii="Arial" w:hAnsi="Arial" w:cs="Arial"/>
          <w:b/>
          <w:bCs/>
          <w:color w:val="000000"/>
          <w:sz w:val="24"/>
          <w:szCs w:val="24"/>
          <w:lang w:val="en-US"/>
        </w:rPr>
      </w:pPr>
    </w:p>
    <w:p w:rsidR="004B0BC0" w:rsidRDefault="004B0BC0" w:rsidP="004B0BC0">
      <w:pPr>
        <w:rPr>
          <w:lang w:val="en-US"/>
        </w:rPr>
      </w:pPr>
      <w:r>
        <w:rPr>
          <w:lang w:val="en-US"/>
        </w:rPr>
        <w:tab/>
        <w:t>Here in the option B by giving i.setX(</w:t>
      </w:r>
      <w:r w:rsidR="00525AC7">
        <w:rPr>
          <w:lang w:val="en-US"/>
        </w:rPr>
        <w:t xml:space="preserve"> </w:t>
      </w:r>
      <w:r>
        <w:rPr>
          <w:lang w:val="en-US"/>
        </w:rPr>
        <w:t xml:space="preserve">100),then the value is assigned to the </w:t>
      </w:r>
      <w:r w:rsidR="00525AC7">
        <w:rPr>
          <w:lang w:val="en-US"/>
        </w:rPr>
        <w:t>“I” and in the option C the value is first going  set and next it is assigned to the “o”.and in the F the value is set to the I and then it is assigned to the “o”.</w:t>
      </w:r>
    </w:p>
    <w:p w:rsidR="00525AC7" w:rsidRDefault="00525AC7" w:rsidP="004B0BC0">
      <w:pPr>
        <w:rPr>
          <w:lang w:val="en-US"/>
        </w:rPr>
      </w:pPr>
    </w:p>
    <w:p w:rsidR="00525AC7" w:rsidRDefault="00525AC7" w:rsidP="00525AC7">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205</w:t>
      </w:r>
    </w:p>
    <w:p w:rsidR="00525AC7" w:rsidRDefault="00525AC7" w:rsidP="00525AC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525AC7" w:rsidRDefault="00525AC7" w:rsidP="00525AC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interface DeclareStuff {</w:t>
      </w:r>
    </w:p>
    <w:p w:rsidR="00525AC7" w:rsidRDefault="00525AC7" w:rsidP="00525AC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public static final int EASY = 3;</w:t>
      </w:r>
    </w:p>
    <w:p w:rsidR="00525AC7" w:rsidRDefault="00525AC7" w:rsidP="00525AC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void doStuff(int t); }</w:t>
      </w:r>
    </w:p>
    <w:p w:rsidR="00525AC7" w:rsidRDefault="00525AC7" w:rsidP="00525AC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public class TestDeclare implements DeclareStuff {</w:t>
      </w:r>
    </w:p>
    <w:p w:rsidR="00525AC7" w:rsidRDefault="00525AC7" w:rsidP="00525AC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public static void main(String [] args) {</w:t>
      </w:r>
    </w:p>
    <w:p w:rsidR="00525AC7" w:rsidRDefault="00525AC7" w:rsidP="00525AC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int x = 5;</w:t>
      </w:r>
    </w:p>
    <w:p w:rsidR="00525AC7" w:rsidRDefault="00525AC7" w:rsidP="00525AC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new TestDeclare().doStuff(++x);</w:t>
      </w:r>
    </w:p>
    <w:p w:rsidR="00525AC7" w:rsidRDefault="00525AC7" w:rsidP="00525AC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18. }</w:t>
      </w:r>
    </w:p>
    <w:p w:rsidR="00525AC7" w:rsidRDefault="00525AC7" w:rsidP="00525AC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19. void doStuff(int s) {</w:t>
      </w:r>
    </w:p>
    <w:p w:rsidR="00525AC7" w:rsidRDefault="00525AC7" w:rsidP="00525AC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20. s += EASY + ++s;</w:t>
      </w:r>
    </w:p>
    <w:p w:rsidR="00525AC7" w:rsidRDefault="00525AC7" w:rsidP="00525AC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lastRenderedPageBreak/>
        <w:t>21. System.out.println("s " + s);</w:t>
      </w:r>
    </w:p>
    <w:p w:rsidR="00525AC7" w:rsidRDefault="00525AC7" w:rsidP="00525AC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22. }</w:t>
      </w:r>
    </w:p>
    <w:p w:rsidR="00525AC7" w:rsidRDefault="00525AC7" w:rsidP="00525AC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23. }</w:t>
      </w:r>
    </w:p>
    <w:p w:rsidR="00525AC7" w:rsidRDefault="00525AC7" w:rsidP="00525AC7">
      <w:pPr>
        <w:autoSpaceDE w:val="0"/>
        <w:autoSpaceDN w:val="0"/>
        <w:adjustRightInd w:val="0"/>
        <w:spacing w:after="0" w:line="240" w:lineRule="auto"/>
        <w:rPr>
          <w:rFonts w:ascii="Arial" w:hAnsi="Arial" w:cs="Arial"/>
          <w:color w:val="000000"/>
          <w:sz w:val="24"/>
          <w:szCs w:val="24"/>
          <w:lang w:val="en-US"/>
        </w:rPr>
      </w:pPr>
    </w:p>
    <w:p w:rsidR="00525AC7" w:rsidRDefault="00525AC7" w:rsidP="00525AC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525AC7" w:rsidRDefault="00525AC7" w:rsidP="00525AC7">
      <w:pPr>
        <w:autoSpaceDE w:val="0"/>
        <w:autoSpaceDN w:val="0"/>
        <w:adjustRightInd w:val="0"/>
        <w:spacing w:after="0" w:line="240" w:lineRule="auto"/>
        <w:rPr>
          <w:rFonts w:ascii="Arial" w:hAnsi="Arial" w:cs="Arial"/>
          <w:b/>
          <w:bCs/>
          <w:color w:val="000000"/>
          <w:sz w:val="24"/>
          <w:szCs w:val="24"/>
          <w:lang w:val="en-US"/>
        </w:rPr>
      </w:pPr>
    </w:p>
    <w:p w:rsidR="00525AC7" w:rsidRDefault="00525AC7" w:rsidP="00525AC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s 14</w:t>
      </w:r>
    </w:p>
    <w:p w:rsidR="00525AC7" w:rsidRDefault="00525AC7" w:rsidP="00525AC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s 16</w:t>
      </w:r>
    </w:p>
    <w:p w:rsidR="00525AC7" w:rsidRDefault="00525AC7" w:rsidP="00525AC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s 10</w:t>
      </w:r>
    </w:p>
    <w:p w:rsidR="00525AC7" w:rsidRDefault="00525AC7" w:rsidP="00525AC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Compilation fails.</w:t>
      </w:r>
    </w:p>
    <w:p w:rsidR="00525AC7" w:rsidRDefault="00525AC7" w:rsidP="00525AC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An exception is thrown at runtime.</w:t>
      </w:r>
    </w:p>
    <w:p w:rsidR="00525AC7" w:rsidRDefault="00525AC7" w:rsidP="00525AC7">
      <w:pPr>
        <w:autoSpaceDE w:val="0"/>
        <w:autoSpaceDN w:val="0"/>
        <w:adjustRightInd w:val="0"/>
        <w:spacing w:after="0" w:line="240" w:lineRule="auto"/>
        <w:rPr>
          <w:rFonts w:ascii="Arial" w:hAnsi="Arial" w:cs="Arial"/>
          <w:b/>
          <w:bCs/>
          <w:color w:val="000000"/>
          <w:sz w:val="24"/>
          <w:szCs w:val="24"/>
          <w:lang w:val="en-US"/>
        </w:rPr>
      </w:pPr>
    </w:p>
    <w:p w:rsidR="00525AC7" w:rsidRDefault="00525AC7" w:rsidP="00525AC7">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D</w:t>
      </w:r>
    </w:p>
    <w:p w:rsidR="00525AC7" w:rsidRDefault="00525AC7" w:rsidP="00525AC7">
      <w:pPr>
        <w:rPr>
          <w:rFonts w:ascii="Arial" w:hAnsi="Arial" w:cs="Arial"/>
          <w:b/>
          <w:bCs/>
          <w:color w:val="000000"/>
          <w:sz w:val="24"/>
          <w:szCs w:val="24"/>
          <w:lang w:val="en-US"/>
        </w:rPr>
      </w:pPr>
      <w:r>
        <w:rPr>
          <w:rFonts w:ascii="Arial" w:hAnsi="Arial" w:cs="Arial"/>
          <w:b/>
          <w:bCs/>
          <w:color w:val="000000"/>
          <w:sz w:val="24"/>
          <w:szCs w:val="24"/>
          <w:lang w:val="en-US"/>
        </w:rPr>
        <w:t>Explanation:</w:t>
      </w:r>
    </w:p>
    <w:p w:rsidR="00E75ABD" w:rsidRDefault="00E75ABD" w:rsidP="00E75ABD">
      <w:pPr>
        <w:rPr>
          <w:lang w:val="en-US"/>
        </w:rPr>
      </w:pPr>
      <w:r>
        <w:rPr>
          <w:lang w:val="en-US"/>
        </w:rPr>
        <w:t xml:space="preserve">There is no initialization for </w:t>
      </w:r>
      <w:r w:rsidR="004B603C">
        <w:rPr>
          <w:lang w:val="en-US"/>
        </w:rPr>
        <w:t>variable s and doStuff method has semicolon in the end method doesn’t accept semicolons.</w:t>
      </w:r>
    </w:p>
    <w:p w:rsidR="004B603C" w:rsidRDefault="004B603C" w:rsidP="00E75ABD">
      <w:pPr>
        <w:rPr>
          <w:lang w:val="en-US"/>
        </w:rPr>
      </w:pPr>
    </w:p>
    <w:p w:rsidR="004B603C" w:rsidRDefault="004B603C" w:rsidP="004B603C">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204</w:t>
      </w:r>
    </w:p>
    <w:p w:rsidR="004B603C" w:rsidRDefault="004B603C" w:rsidP="004B603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4B603C" w:rsidRDefault="004B603C" w:rsidP="004B603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11. public class ItemTest</w:t>
      </w:r>
    </w:p>
    <w:p w:rsidR="004B603C" w:rsidRDefault="004B603C" w:rsidP="004B603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p>
    <w:p w:rsidR="004B603C" w:rsidRDefault="004B603C" w:rsidP="004B603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     private final int id;</w:t>
      </w:r>
    </w:p>
    <w:p w:rsidR="004B603C" w:rsidRDefault="004B603C" w:rsidP="004B603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13.     public ItemTest(int id) </w:t>
      </w:r>
    </w:p>
    <w:p w:rsidR="004B603C" w:rsidRDefault="004B603C" w:rsidP="004B603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p>
    <w:p w:rsidR="004B603C" w:rsidRDefault="004B603C" w:rsidP="004B603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this.id = id;</w:t>
      </w:r>
    </w:p>
    <w:p w:rsidR="004B603C" w:rsidRDefault="004B603C" w:rsidP="004B603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p>
    <w:p w:rsidR="004B603C" w:rsidRDefault="004B603C" w:rsidP="004B603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14.   public void updateId(int newId)</w:t>
      </w:r>
    </w:p>
    <w:p w:rsidR="004B603C" w:rsidRDefault="004B603C" w:rsidP="004B603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p>
    <w:p w:rsidR="004B603C" w:rsidRDefault="004B603C" w:rsidP="004B603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id = newId;</w:t>
      </w:r>
    </w:p>
    <w:p w:rsidR="004B603C" w:rsidRDefault="004B603C" w:rsidP="004B603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p>
    <w:p w:rsidR="004B603C" w:rsidRDefault="004B603C" w:rsidP="004B603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15.</w:t>
      </w:r>
    </w:p>
    <w:p w:rsidR="004B603C" w:rsidRDefault="004B603C" w:rsidP="004B603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16.   public static void main(String[] args)</w:t>
      </w:r>
    </w:p>
    <w:p w:rsidR="004B603C" w:rsidRDefault="004B603C" w:rsidP="004B603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p>
    <w:p w:rsidR="004B603C" w:rsidRDefault="004B603C" w:rsidP="004B603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17.      ItemTest fa = new ItemTest(42);</w:t>
      </w:r>
    </w:p>
    <w:p w:rsidR="004B603C" w:rsidRDefault="004B603C" w:rsidP="004B603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18.      fa.updateId(69);</w:t>
      </w:r>
    </w:p>
    <w:p w:rsidR="004B603C" w:rsidRDefault="004B603C" w:rsidP="004B603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19.      System.out.println(fa.id);</w:t>
      </w:r>
    </w:p>
    <w:p w:rsidR="004B603C" w:rsidRDefault="004B603C" w:rsidP="004B603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20.   }</w:t>
      </w:r>
    </w:p>
    <w:p w:rsidR="004B603C" w:rsidRDefault="004B603C" w:rsidP="004B603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21. }</w:t>
      </w:r>
    </w:p>
    <w:p w:rsidR="004B603C" w:rsidRDefault="004B603C" w:rsidP="004B603C">
      <w:pPr>
        <w:autoSpaceDE w:val="0"/>
        <w:autoSpaceDN w:val="0"/>
        <w:adjustRightInd w:val="0"/>
        <w:spacing w:after="0" w:line="240" w:lineRule="auto"/>
        <w:rPr>
          <w:rFonts w:ascii="Arial" w:hAnsi="Arial" w:cs="Arial"/>
          <w:sz w:val="24"/>
          <w:szCs w:val="24"/>
          <w:lang w:val="en-US"/>
        </w:rPr>
      </w:pPr>
    </w:p>
    <w:p w:rsidR="004B603C" w:rsidRDefault="004B603C" w:rsidP="004B603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What is the result?</w:t>
      </w:r>
    </w:p>
    <w:p w:rsidR="004B603C" w:rsidRDefault="004B603C" w:rsidP="004B603C">
      <w:pPr>
        <w:autoSpaceDE w:val="0"/>
        <w:autoSpaceDN w:val="0"/>
        <w:adjustRightInd w:val="0"/>
        <w:spacing w:after="0" w:line="240" w:lineRule="auto"/>
        <w:rPr>
          <w:rFonts w:ascii="Arial" w:hAnsi="Arial" w:cs="Arial"/>
          <w:b/>
          <w:bCs/>
          <w:sz w:val="24"/>
          <w:szCs w:val="24"/>
          <w:lang w:val="en-US"/>
        </w:rPr>
      </w:pPr>
    </w:p>
    <w:p w:rsidR="004B603C" w:rsidRDefault="004B603C" w:rsidP="004B603C">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Compilation fails.</w:t>
      </w:r>
    </w:p>
    <w:p w:rsidR="004B603C" w:rsidRDefault="004B603C" w:rsidP="004B603C">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An exception is thrown at runtime.</w:t>
      </w:r>
    </w:p>
    <w:p w:rsidR="004B603C" w:rsidRDefault="004B603C" w:rsidP="004B603C">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The attribute id in the ItemTest object remains unchanged.</w:t>
      </w:r>
    </w:p>
    <w:p w:rsidR="004B603C" w:rsidRDefault="004B603C" w:rsidP="004B603C">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The attribute id in the ItemTest object is modified to the new value.</w:t>
      </w:r>
    </w:p>
    <w:p w:rsidR="004B603C" w:rsidRDefault="004B603C" w:rsidP="004B603C">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A new ItemTest object is created with the preferred value in the id attribute.</w:t>
      </w:r>
    </w:p>
    <w:p w:rsidR="004B603C" w:rsidRDefault="004B603C" w:rsidP="004B603C">
      <w:pPr>
        <w:autoSpaceDE w:val="0"/>
        <w:autoSpaceDN w:val="0"/>
        <w:adjustRightInd w:val="0"/>
        <w:spacing w:after="0" w:line="240" w:lineRule="auto"/>
        <w:rPr>
          <w:rFonts w:ascii="Arial" w:hAnsi="Arial" w:cs="Arial"/>
          <w:b/>
          <w:bCs/>
          <w:sz w:val="24"/>
          <w:szCs w:val="24"/>
          <w:lang w:val="en-US"/>
        </w:rPr>
      </w:pPr>
    </w:p>
    <w:p w:rsidR="004B603C" w:rsidRDefault="004B603C" w:rsidP="004B603C">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lastRenderedPageBreak/>
        <w:t>Answer: A</w:t>
      </w:r>
    </w:p>
    <w:p w:rsidR="004B603C" w:rsidRDefault="004B603C" w:rsidP="004B603C">
      <w:pPr>
        <w:rPr>
          <w:rFonts w:ascii="Arial" w:hAnsi="Arial" w:cs="Arial"/>
          <w:b/>
          <w:bCs/>
          <w:sz w:val="24"/>
          <w:szCs w:val="24"/>
          <w:lang w:val="en-US"/>
        </w:rPr>
      </w:pPr>
      <w:r>
        <w:rPr>
          <w:rFonts w:ascii="Arial" w:hAnsi="Arial" w:cs="Arial"/>
          <w:b/>
          <w:bCs/>
          <w:sz w:val="24"/>
          <w:szCs w:val="24"/>
          <w:lang w:val="en-US"/>
        </w:rPr>
        <w:t>Explanation:</w:t>
      </w:r>
    </w:p>
    <w:p w:rsidR="00D84625" w:rsidRDefault="00D84625" w:rsidP="00D84625">
      <w:pPr>
        <w:rPr>
          <w:rFonts w:ascii="Segoe UI" w:hAnsi="Segoe UI" w:cs="Segoe UI"/>
          <w:sz w:val="18"/>
          <w:szCs w:val="18"/>
          <w:lang w:val="en-US"/>
        </w:rPr>
      </w:pPr>
      <w:r>
        <w:rPr>
          <w:lang w:val="en-US"/>
        </w:rPr>
        <w:tab/>
        <w:t xml:space="preserve">Here  the </w:t>
      </w:r>
      <w:r>
        <w:rPr>
          <w:rFonts w:ascii="Segoe UI" w:hAnsi="Segoe UI" w:cs="Segoe UI"/>
          <w:sz w:val="18"/>
          <w:szCs w:val="18"/>
          <w:lang w:val="en-US"/>
        </w:rPr>
        <w:t xml:space="preserve"> final field  cannot be assigned to the int id.</w:t>
      </w:r>
    </w:p>
    <w:p w:rsidR="00D84625" w:rsidRDefault="00D84625" w:rsidP="00D84625">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203</w:t>
      </w:r>
    </w:p>
    <w:p w:rsidR="00D84625" w:rsidRDefault="00D84625" w:rsidP="00D84625">
      <w:pPr>
        <w:autoSpaceDE w:val="0"/>
        <w:autoSpaceDN w:val="0"/>
        <w:adjustRightInd w:val="0"/>
        <w:spacing w:after="0" w:line="240" w:lineRule="auto"/>
        <w:rPr>
          <w:rFonts w:ascii="Arial" w:hAnsi="Arial" w:cs="Arial"/>
          <w:color w:val="000000"/>
          <w:sz w:val="24"/>
          <w:szCs w:val="24"/>
          <w:lang w:val="en-US"/>
        </w:rPr>
      </w:pPr>
    </w:p>
    <w:p w:rsidR="00D84625" w:rsidRDefault="00D84625" w:rsidP="00D8462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statement is true?</w:t>
      </w:r>
    </w:p>
    <w:p w:rsidR="00D84625" w:rsidRDefault="00D84625" w:rsidP="00D84625">
      <w:pPr>
        <w:autoSpaceDE w:val="0"/>
        <w:autoSpaceDN w:val="0"/>
        <w:adjustRightInd w:val="0"/>
        <w:spacing w:after="0" w:line="240" w:lineRule="auto"/>
        <w:rPr>
          <w:rFonts w:ascii="Arial" w:hAnsi="Arial" w:cs="Arial"/>
          <w:b/>
          <w:bCs/>
          <w:color w:val="000000"/>
          <w:sz w:val="24"/>
          <w:szCs w:val="24"/>
          <w:lang w:val="en-US"/>
        </w:rPr>
      </w:pPr>
    </w:p>
    <w:p w:rsidR="00D84625" w:rsidRDefault="00D84625" w:rsidP="00D84625">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A class's finalize() method CANNOT be invoked explicitly.</w:t>
      </w:r>
    </w:p>
    <w:p w:rsidR="00D84625" w:rsidRDefault="00D84625" w:rsidP="00D84625">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super.finalize() is called implicitly by any overriding finalize() method.</w:t>
      </w:r>
    </w:p>
    <w:p w:rsidR="00D84625" w:rsidRDefault="00D84625" w:rsidP="00D84625">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The finalize() method for a given object is called no more than once by the garbage collector.</w:t>
      </w:r>
    </w:p>
    <w:p w:rsidR="00D84625" w:rsidRDefault="00D84625" w:rsidP="00D84625">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The order in which finalize() is called on two objects is based on the order in which the two</w:t>
      </w:r>
      <w:r w:rsidR="00D62467">
        <w:rPr>
          <w:rFonts w:ascii="Arial" w:hAnsi="Arial" w:cs="Arial"/>
          <w:color w:val="000000"/>
          <w:sz w:val="24"/>
          <w:szCs w:val="24"/>
          <w:lang w:val="en-US"/>
        </w:rPr>
        <w:t xml:space="preserve"> </w:t>
      </w:r>
      <w:r>
        <w:rPr>
          <w:rFonts w:ascii="Arial" w:hAnsi="Arial" w:cs="Arial"/>
          <w:color w:val="000000"/>
          <w:sz w:val="24"/>
          <w:szCs w:val="24"/>
          <w:lang w:val="en-US"/>
        </w:rPr>
        <w:t>objects became finalizable.</w:t>
      </w:r>
    </w:p>
    <w:p w:rsidR="00D84625" w:rsidRDefault="00D84625" w:rsidP="00D84625">
      <w:pPr>
        <w:autoSpaceDE w:val="0"/>
        <w:autoSpaceDN w:val="0"/>
        <w:adjustRightInd w:val="0"/>
        <w:spacing w:after="0" w:line="240" w:lineRule="auto"/>
        <w:rPr>
          <w:rFonts w:ascii="Arial" w:hAnsi="Arial" w:cs="Arial"/>
          <w:b/>
          <w:bCs/>
          <w:color w:val="000000"/>
          <w:sz w:val="24"/>
          <w:szCs w:val="24"/>
          <w:lang w:val="en-US"/>
        </w:rPr>
      </w:pPr>
    </w:p>
    <w:p w:rsidR="00D84625" w:rsidRDefault="00D84625" w:rsidP="00D84625">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C</w:t>
      </w:r>
    </w:p>
    <w:p w:rsidR="00D84625" w:rsidRDefault="00D84625" w:rsidP="00D84625">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Explanation:</w:t>
      </w:r>
    </w:p>
    <w:p w:rsidR="00D62467" w:rsidRDefault="00D62467" w:rsidP="00D62467">
      <w:pPr>
        <w:rPr>
          <w:lang w:val="en-US"/>
        </w:rPr>
      </w:pPr>
      <w:r>
        <w:rPr>
          <w:lang w:val="en-US"/>
        </w:rPr>
        <w:tab/>
        <w:t>The finalize() method that is given to the object  can’t be called more than once by the garbage collector.</w:t>
      </w:r>
    </w:p>
    <w:p w:rsidR="00D62467" w:rsidRDefault="00D62467" w:rsidP="00D62467">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202</w:t>
      </w:r>
    </w:p>
    <w:p w:rsidR="00D62467" w:rsidRDefault="00D62467" w:rsidP="00D6246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D62467" w:rsidRDefault="00D62467" w:rsidP="00D62467">
      <w:pPr>
        <w:autoSpaceDE w:val="0"/>
        <w:autoSpaceDN w:val="0"/>
        <w:adjustRightInd w:val="0"/>
        <w:spacing w:after="0" w:line="240" w:lineRule="auto"/>
        <w:rPr>
          <w:rFonts w:ascii="Arial" w:hAnsi="Arial" w:cs="Arial"/>
          <w:sz w:val="24"/>
          <w:szCs w:val="24"/>
          <w:lang w:val="en-US"/>
        </w:rPr>
      </w:pPr>
    </w:p>
    <w:p w:rsidR="00D62467" w:rsidRDefault="00D62467" w:rsidP="00D6246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11. String test = "Test A. Test B. Test C.";</w:t>
      </w:r>
    </w:p>
    <w:p w:rsidR="00D62467" w:rsidRDefault="00D62467" w:rsidP="00D6246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 // insert code here</w:t>
      </w:r>
    </w:p>
    <w:p w:rsidR="00D62467" w:rsidRDefault="00D62467" w:rsidP="00D6246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13. String[] result = test.split(regex);</w:t>
      </w:r>
    </w:p>
    <w:p w:rsidR="00D62467" w:rsidRDefault="00D62467" w:rsidP="00D62467">
      <w:pPr>
        <w:autoSpaceDE w:val="0"/>
        <w:autoSpaceDN w:val="0"/>
        <w:adjustRightInd w:val="0"/>
        <w:spacing w:after="0" w:line="240" w:lineRule="auto"/>
        <w:rPr>
          <w:rFonts w:ascii="Arial" w:hAnsi="Arial" w:cs="Arial"/>
          <w:sz w:val="24"/>
          <w:szCs w:val="24"/>
          <w:lang w:val="en-US"/>
        </w:rPr>
      </w:pPr>
    </w:p>
    <w:p w:rsidR="00D62467" w:rsidRDefault="00D62467" w:rsidP="00D6246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Which regular expression, inserted at line 12, correctly splits test into "Test A", "Test B", and "TestC"?</w:t>
      </w:r>
    </w:p>
    <w:p w:rsidR="00D62467" w:rsidRDefault="00D62467" w:rsidP="00D62467">
      <w:pPr>
        <w:autoSpaceDE w:val="0"/>
        <w:autoSpaceDN w:val="0"/>
        <w:adjustRightInd w:val="0"/>
        <w:spacing w:after="0" w:line="240" w:lineRule="auto"/>
        <w:rPr>
          <w:rFonts w:ascii="Arial" w:hAnsi="Arial" w:cs="Arial"/>
          <w:b/>
          <w:bCs/>
          <w:sz w:val="24"/>
          <w:szCs w:val="24"/>
          <w:lang w:val="en-US"/>
        </w:rPr>
      </w:pPr>
    </w:p>
    <w:p w:rsidR="00D62467" w:rsidRDefault="00D62467" w:rsidP="00D6246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String regex = "";</w:t>
      </w:r>
    </w:p>
    <w:p w:rsidR="00D62467" w:rsidRDefault="00D62467" w:rsidP="00D6246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String regex = " ";</w:t>
      </w:r>
    </w:p>
    <w:p w:rsidR="00D62467" w:rsidRDefault="00D62467" w:rsidP="00D6246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String regex = ".*";</w:t>
      </w:r>
    </w:p>
    <w:p w:rsidR="00D62467" w:rsidRDefault="00D62467" w:rsidP="00D6246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String regex = "\\s";</w:t>
      </w:r>
    </w:p>
    <w:p w:rsidR="00D62467" w:rsidRDefault="00D62467" w:rsidP="00D6246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String regex = "\\.\\s*";</w:t>
      </w:r>
    </w:p>
    <w:p w:rsidR="00D62467" w:rsidRDefault="00D62467" w:rsidP="00D6246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F. </w:t>
      </w:r>
      <w:r>
        <w:rPr>
          <w:rFonts w:ascii="Arial" w:hAnsi="Arial" w:cs="Arial"/>
          <w:sz w:val="24"/>
          <w:szCs w:val="24"/>
          <w:lang w:val="en-US"/>
        </w:rPr>
        <w:t>String regex = "\\w[ \.] +";</w:t>
      </w:r>
    </w:p>
    <w:p w:rsidR="00D62467" w:rsidRDefault="00D62467" w:rsidP="00D62467">
      <w:pPr>
        <w:autoSpaceDE w:val="0"/>
        <w:autoSpaceDN w:val="0"/>
        <w:adjustRightInd w:val="0"/>
        <w:spacing w:after="0" w:line="240" w:lineRule="auto"/>
        <w:rPr>
          <w:rFonts w:ascii="Arial" w:hAnsi="Arial" w:cs="Arial"/>
          <w:b/>
          <w:bCs/>
          <w:sz w:val="24"/>
          <w:szCs w:val="24"/>
          <w:lang w:val="en-US"/>
        </w:rPr>
      </w:pPr>
    </w:p>
    <w:p w:rsidR="00D62467" w:rsidRDefault="00D62467" w:rsidP="00D62467">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E</w:t>
      </w:r>
    </w:p>
    <w:p w:rsidR="00D62467" w:rsidRDefault="00D62467" w:rsidP="00D62467">
      <w:pPr>
        <w:rPr>
          <w:rFonts w:ascii="Arial" w:hAnsi="Arial" w:cs="Arial"/>
          <w:b/>
          <w:bCs/>
          <w:sz w:val="24"/>
          <w:szCs w:val="24"/>
          <w:lang w:val="en-US"/>
        </w:rPr>
      </w:pPr>
      <w:r>
        <w:rPr>
          <w:rFonts w:ascii="Arial" w:hAnsi="Arial" w:cs="Arial"/>
          <w:b/>
          <w:bCs/>
          <w:sz w:val="24"/>
          <w:szCs w:val="24"/>
          <w:lang w:val="en-US"/>
        </w:rPr>
        <w:t>Explanation:</w:t>
      </w:r>
    </w:p>
    <w:p w:rsidR="00D62467" w:rsidRDefault="00D62467" w:rsidP="00D62467">
      <w:pPr>
        <w:rPr>
          <w:lang w:val="en-US"/>
        </w:rPr>
      </w:pPr>
      <w:r>
        <w:rPr>
          <w:lang w:val="en-US"/>
        </w:rPr>
        <w:t>String regex = "\\.\\s*"; is used to splits the given String</w:t>
      </w:r>
    </w:p>
    <w:p w:rsidR="001F60B4" w:rsidRDefault="001F60B4" w:rsidP="001F60B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201</w:t>
      </w:r>
    </w:p>
    <w:p w:rsidR="001F60B4" w:rsidRDefault="001F60B4" w:rsidP="001F60B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1F60B4" w:rsidRDefault="001F60B4" w:rsidP="001F60B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public class TestString3 {</w:t>
      </w:r>
    </w:p>
    <w:p w:rsidR="001F60B4" w:rsidRDefault="001F60B4" w:rsidP="001F60B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public static void main(String[] args) {</w:t>
      </w:r>
    </w:p>
    <w:p w:rsidR="001F60B4" w:rsidRDefault="001F60B4" w:rsidP="001F60B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 insert code here</w:t>
      </w:r>
    </w:p>
    <w:p w:rsidR="001F60B4" w:rsidRDefault="001F60B4" w:rsidP="001F60B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System.out.println(s);</w:t>
      </w:r>
    </w:p>
    <w:p w:rsidR="001F60B4" w:rsidRDefault="001F60B4" w:rsidP="001F60B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w:t>
      </w:r>
    </w:p>
    <w:p w:rsidR="001F60B4" w:rsidRDefault="001F60B4" w:rsidP="001F60B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w:t>
      </w:r>
    </w:p>
    <w:p w:rsidR="001F60B4" w:rsidRDefault="001F60B4" w:rsidP="001F60B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lastRenderedPageBreak/>
        <w:t>Which two code fragments, inserted independently at line 3, generate the output 4247? (Choose</w:t>
      </w:r>
    </w:p>
    <w:p w:rsidR="001F60B4" w:rsidRDefault="001F60B4" w:rsidP="001F60B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two.)</w:t>
      </w:r>
    </w:p>
    <w:p w:rsidR="001F60B4" w:rsidRDefault="001F60B4" w:rsidP="001F60B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String s = "123456789";</w:t>
      </w:r>
    </w:p>
    <w:p w:rsidR="001F60B4" w:rsidRDefault="001F60B4" w:rsidP="001F60B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s = (s-"123").replace(1,3,"24") - "89";</w:t>
      </w:r>
    </w:p>
    <w:p w:rsidR="001F60B4" w:rsidRDefault="001F60B4" w:rsidP="001F60B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StringBuffer s = new StringBuffer("123456789");</w:t>
      </w:r>
    </w:p>
    <w:p w:rsidR="001F60B4" w:rsidRDefault="001F60B4" w:rsidP="001F60B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delete(0,3).replace(1,3,"24").delete(4,6);</w:t>
      </w:r>
    </w:p>
    <w:p w:rsidR="001F60B4" w:rsidRDefault="001F60B4" w:rsidP="001F60B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StringBuffer s = new StringBuffer("123456789");</w:t>
      </w:r>
    </w:p>
    <w:p w:rsidR="001F60B4" w:rsidRDefault="001F60B4" w:rsidP="001F60B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substring(3,6).delete(1,3).insert(1, "24");</w:t>
      </w:r>
    </w:p>
    <w:p w:rsidR="001F60B4" w:rsidRDefault="001F60B4" w:rsidP="001F60B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StringBuilder s = new StringBuilder("123456789");</w:t>
      </w:r>
    </w:p>
    <w:p w:rsidR="001F60B4" w:rsidRDefault="001F60B4" w:rsidP="001F60B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G. </w:t>
      </w:r>
      <w:r>
        <w:rPr>
          <w:rFonts w:ascii="Arial" w:hAnsi="Arial" w:cs="Arial"/>
          <w:color w:val="000000"/>
          <w:sz w:val="24"/>
          <w:szCs w:val="24"/>
          <w:lang w:val="en-US"/>
        </w:rPr>
        <w:t>substring(3,6).delete(1,2).insert(1, "24");</w:t>
      </w:r>
    </w:p>
    <w:p w:rsidR="001F60B4" w:rsidRDefault="001F60B4" w:rsidP="001F60B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H. </w:t>
      </w:r>
      <w:r>
        <w:rPr>
          <w:rFonts w:ascii="Arial" w:hAnsi="Arial" w:cs="Arial"/>
          <w:color w:val="000000"/>
          <w:sz w:val="24"/>
          <w:szCs w:val="24"/>
          <w:lang w:val="en-US"/>
        </w:rPr>
        <w:t>StringBuilder s = new StringBuilder("123456789");</w:t>
      </w:r>
    </w:p>
    <w:p w:rsidR="001F60B4" w:rsidRDefault="001F60B4" w:rsidP="001F60B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I. </w:t>
      </w:r>
      <w:r>
        <w:rPr>
          <w:rFonts w:ascii="Arial" w:hAnsi="Arial" w:cs="Arial"/>
          <w:color w:val="000000"/>
          <w:sz w:val="24"/>
          <w:szCs w:val="24"/>
          <w:lang w:val="en-US"/>
        </w:rPr>
        <w:t>delete(0,3).delete(1,3).delete(2,5).insert(1, "24");</w:t>
      </w:r>
    </w:p>
    <w:p w:rsidR="001F60B4" w:rsidRDefault="001F60B4" w:rsidP="001F60B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B,E</w:t>
      </w:r>
    </w:p>
    <w:p w:rsidR="001F60B4" w:rsidRDefault="001F60B4" w:rsidP="001F60B4">
      <w:pPr>
        <w:rPr>
          <w:rFonts w:ascii="Arial" w:hAnsi="Arial" w:cs="Arial"/>
          <w:b/>
          <w:bCs/>
          <w:color w:val="000000"/>
          <w:sz w:val="24"/>
          <w:szCs w:val="24"/>
          <w:lang w:val="en-US"/>
        </w:rPr>
      </w:pPr>
      <w:r>
        <w:rPr>
          <w:rFonts w:ascii="Arial" w:hAnsi="Arial" w:cs="Arial"/>
          <w:b/>
          <w:bCs/>
          <w:color w:val="000000"/>
          <w:sz w:val="24"/>
          <w:szCs w:val="24"/>
          <w:lang w:val="en-US"/>
        </w:rPr>
        <w:t>Explanation:</w:t>
      </w:r>
    </w:p>
    <w:p w:rsidR="001F60B4" w:rsidRDefault="001F60B4" w:rsidP="001F60B4">
      <w:pPr>
        <w:rPr>
          <w:lang w:val="en-US"/>
        </w:rPr>
      </w:pPr>
      <w:r>
        <w:rPr>
          <w:lang w:val="en-US"/>
        </w:rPr>
        <w:t xml:space="preserve">First we should create the object by using parameterized constructor then to print output as 4247 we should use that code what they have given in option E. </w:t>
      </w:r>
    </w:p>
    <w:p w:rsidR="001F60B4" w:rsidRDefault="001F60B4" w:rsidP="001F60B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200</w:t>
      </w:r>
    </w:p>
    <w:p w:rsidR="001F60B4" w:rsidRDefault="001F60B4" w:rsidP="001F60B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1F60B4" w:rsidRDefault="001F60B4" w:rsidP="001F60B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String test = "a1b2c3";</w:t>
      </w:r>
    </w:p>
    <w:p w:rsidR="001F60B4" w:rsidRDefault="001F60B4" w:rsidP="001F60B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String[] tokens = test.split("\\d");</w:t>
      </w:r>
    </w:p>
    <w:p w:rsidR="001F60B4" w:rsidRDefault="001F60B4" w:rsidP="001F60B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for(String s: tokens) System.out.print(s + " ");</w:t>
      </w:r>
    </w:p>
    <w:p w:rsidR="001F60B4" w:rsidRDefault="001F60B4" w:rsidP="001F60B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1F60B4" w:rsidRDefault="001F60B4" w:rsidP="001F60B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a b c</w:t>
      </w:r>
    </w:p>
    <w:p w:rsidR="001F60B4" w:rsidRDefault="001F60B4" w:rsidP="001F60B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1 2 3</w:t>
      </w:r>
    </w:p>
    <w:p w:rsidR="001F60B4" w:rsidRDefault="001F60B4" w:rsidP="001F60B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a1b2c3</w:t>
      </w:r>
    </w:p>
    <w:p w:rsidR="001F60B4" w:rsidRDefault="001F60B4" w:rsidP="001F60B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a1 b2 c3</w:t>
      </w:r>
    </w:p>
    <w:p w:rsidR="001F60B4" w:rsidRDefault="001F60B4" w:rsidP="001F60B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Compilation fails.</w:t>
      </w:r>
    </w:p>
    <w:p w:rsidR="001F60B4" w:rsidRDefault="001F60B4" w:rsidP="001F60B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The code runs with no output.</w:t>
      </w:r>
    </w:p>
    <w:p w:rsidR="001F60B4" w:rsidRDefault="001F60B4" w:rsidP="001F60B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G. </w:t>
      </w:r>
      <w:r>
        <w:rPr>
          <w:rFonts w:ascii="Arial" w:hAnsi="Arial" w:cs="Arial"/>
          <w:color w:val="000000"/>
          <w:sz w:val="24"/>
          <w:szCs w:val="24"/>
          <w:lang w:val="en-US"/>
        </w:rPr>
        <w:t>An exception is thrown at runtime.</w:t>
      </w:r>
    </w:p>
    <w:p w:rsidR="001F60B4" w:rsidRDefault="001F60B4" w:rsidP="001F60B4">
      <w:pPr>
        <w:rPr>
          <w:rFonts w:ascii="Arial" w:hAnsi="Arial" w:cs="Arial"/>
          <w:b/>
          <w:bCs/>
          <w:color w:val="000000"/>
          <w:sz w:val="24"/>
          <w:szCs w:val="24"/>
          <w:lang w:val="en-US"/>
        </w:rPr>
      </w:pPr>
      <w:r>
        <w:rPr>
          <w:rFonts w:ascii="Arial" w:hAnsi="Arial" w:cs="Arial"/>
          <w:b/>
          <w:bCs/>
          <w:color w:val="000000"/>
          <w:sz w:val="24"/>
          <w:szCs w:val="24"/>
          <w:lang w:val="en-US"/>
        </w:rPr>
        <w:t>Answer: A</w:t>
      </w:r>
    </w:p>
    <w:p w:rsidR="005B47C9" w:rsidRDefault="001F60B4" w:rsidP="001F60B4">
      <w:pPr>
        <w:rPr>
          <w:rFonts w:ascii="Arial" w:hAnsi="Arial" w:cs="Arial"/>
          <w:b/>
          <w:bCs/>
          <w:color w:val="000000"/>
          <w:sz w:val="24"/>
          <w:szCs w:val="24"/>
          <w:lang w:val="en-US"/>
        </w:rPr>
      </w:pPr>
      <w:r>
        <w:rPr>
          <w:rFonts w:ascii="Arial" w:hAnsi="Arial" w:cs="Arial"/>
          <w:b/>
          <w:bCs/>
          <w:color w:val="000000"/>
          <w:sz w:val="24"/>
          <w:szCs w:val="24"/>
          <w:lang w:val="en-US"/>
        </w:rPr>
        <w:t>Explanation:</w:t>
      </w:r>
    </w:p>
    <w:p w:rsidR="005B47C9" w:rsidRDefault="005B47C9" w:rsidP="005B47C9">
      <w:pPr>
        <w:rPr>
          <w:lang w:val="en-US"/>
        </w:rPr>
      </w:pPr>
      <w:r>
        <w:rPr>
          <w:lang w:val="en-US"/>
        </w:rPr>
        <w:t>Given  String is splitted then we they are stored in another String whose reference is tokens.in for loop we used String type that’s why only String values  are stored in “s” then s values are printed.</w:t>
      </w:r>
    </w:p>
    <w:p w:rsidR="005B47C9" w:rsidRDefault="005B47C9" w:rsidP="005B47C9">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199</w:t>
      </w:r>
    </w:p>
    <w:p w:rsidR="005B47C9" w:rsidRDefault="005B47C9" w:rsidP="005B47C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Which two scenarios are NOT safe to replace a StringBuffer object with a StringBuilder object?</w:t>
      </w:r>
    </w:p>
    <w:p w:rsidR="005B47C9" w:rsidRDefault="005B47C9" w:rsidP="005B47C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(Choose two.)</w:t>
      </w:r>
    </w:p>
    <w:p w:rsidR="005B47C9" w:rsidRDefault="005B47C9" w:rsidP="005B47C9">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When using versions of Java technology earlier than 5.0.</w:t>
      </w:r>
    </w:p>
    <w:p w:rsidR="005B47C9" w:rsidRDefault="005B47C9" w:rsidP="005B47C9">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When sharing a StringBuffer among multiple threads.</w:t>
      </w:r>
    </w:p>
    <w:p w:rsidR="005B47C9" w:rsidRDefault="005B47C9" w:rsidP="005B47C9">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When using the java.io class StringBufferInputStream.</w:t>
      </w:r>
    </w:p>
    <w:p w:rsidR="005B47C9" w:rsidRDefault="005B47C9" w:rsidP="005B47C9">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When you plan to reuse the StringBuffer to build more than one string.</w:t>
      </w:r>
    </w:p>
    <w:p w:rsidR="005B47C9" w:rsidRDefault="005B47C9" w:rsidP="005B47C9">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A,B</w:t>
      </w:r>
    </w:p>
    <w:p w:rsidR="005B47C9" w:rsidRDefault="005B47C9" w:rsidP="005B47C9">
      <w:pPr>
        <w:rPr>
          <w:lang w:val="en-US"/>
        </w:rPr>
      </w:pPr>
      <w:r>
        <w:rPr>
          <w:rFonts w:ascii="Arial" w:hAnsi="Arial" w:cs="Arial"/>
          <w:b/>
          <w:bCs/>
          <w:sz w:val="24"/>
          <w:szCs w:val="24"/>
          <w:lang w:val="en-US"/>
        </w:rPr>
        <w:t>Explanation:</w:t>
      </w:r>
      <w:r>
        <w:rPr>
          <w:lang w:val="en-US"/>
        </w:rPr>
        <w:t xml:space="preserve">  </w:t>
      </w:r>
    </w:p>
    <w:p w:rsidR="005B47C9" w:rsidRDefault="005B47C9" w:rsidP="005B47C9">
      <w:pPr>
        <w:rPr>
          <w:lang w:val="en-US"/>
        </w:rPr>
      </w:pPr>
      <w:r w:rsidRPr="005B47C9">
        <w:rPr>
          <w:lang w:val="en-US"/>
        </w:rPr>
        <w:lastRenderedPageBreak/>
        <w:t>When using versions of Java technology earlier than 5.0.</w:t>
      </w:r>
      <w:r>
        <w:rPr>
          <w:lang w:val="en-US"/>
        </w:rPr>
        <w:t xml:space="preserve"> and </w:t>
      </w:r>
      <w:r w:rsidRPr="005B47C9">
        <w:rPr>
          <w:lang w:val="en-US"/>
        </w:rPr>
        <w:t>When sharing a StringBuffer among multiple threads</w:t>
      </w:r>
      <w:r>
        <w:rPr>
          <w:lang w:val="en-US"/>
        </w:rPr>
        <w:t>.</w:t>
      </w:r>
    </w:p>
    <w:p w:rsidR="005B47C9" w:rsidRDefault="005B47C9" w:rsidP="005B47C9">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198</w:t>
      </w:r>
    </w:p>
    <w:p w:rsidR="005B47C9" w:rsidRDefault="005B47C9" w:rsidP="005B47C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 a valid DateFormat object named df, and</w:t>
      </w:r>
    </w:p>
    <w:p w:rsidR="005B47C9" w:rsidRDefault="005B47C9" w:rsidP="005B47C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16. Date d = new Date(0L);</w:t>
      </w:r>
    </w:p>
    <w:p w:rsidR="005B47C9" w:rsidRDefault="005B47C9" w:rsidP="005B47C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17. String ds = "December 15, 2004";</w:t>
      </w:r>
    </w:p>
    <w:p w:rsidR="005B47C9" w:rsidRDefault="005B47C9" w:rsidP="005B47C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18. // insert code here What updates d's value with the date represented by ds?</w:t>
      </w:r>
    </w:p>
    <w:p w:rsidR="005B47C9" w:rsidRDefault="005B47C9" w:rsidP="005B47C9">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18. d = df.parse(ds);</w:t>
      </w:r>
    </w:p>
    <w:p w:rsidR="005B47C9" w:rsidRDefault="005B47C9" w:rsidP="005B47C9">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18. d = df.getDate(ds);</w:t>
      </w:r>
    </w:p>
    <w:p w:rsidR="005B47C9" w:rsidRDefault="005B47C9" w:rsidP="005B47C9">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18. try {</w:t>
      </w:r>
    </w:p>
    <w:p w:rsidR="005B47C9" w:rsidRDefault="005B47C9" w:rsidP="005B47C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19. d = df.parse(ds);</w:t>
      </w:r>
    </w:p>
    <w:p w:rsidR="005B47C9" w:rsidRDefault="005B47C9" w:rsidP="005B47C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20. } catch(ParseException e) { };</w:t>
      </w:r>
    </w:p>
    <w:p w:rsidR="005B47C9" w:rsidRDefault="005B47C9" w:rsidP="005B47C9">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18. try {</w:t>
      </w:r>
    </w:p>
    <w:p w:rsidR="005B47C9" w:rsidRDefault="005B47C9" w:rsidP="005B47C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19. d = df.getDate(ds);</w:t>
      </w:r>
    </w:p>
    <w:p w:rsidR="005B47C9" w:rsidRDefault="005B47C9" w:rsidP="005B47C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20. } catch(ParseException e) { };</w:t>
      </w:r>
    </w:p>
    <w:p w:rsidR="00727D94" w:rsidRDefault="00727D94" w:rsidP="005B47C9">
      <w:pPr>
        <w:autoSpaceDE w:val="0"/>
        <w:autoSpaceDN w:val="0"/>
        <w:adjustRightInd w:val="0"/>
        <w:spacing w:after="0" w:line="240" w:lineRule="auto"/>
        <w:rPr>
          <w:rFonts w:ascii="Arial" w:hAnsi="Arial" w:cs="Arial"/>
          <w:b/>
          <w:bCs/>
          <w:sz w:val="24"/>
          <w:szCs w:val="24"/>
          <w:lang w:val="en-US"/>
        </w:rPr>
      </w:pPr>
    </w:p>
    <w:p w:rsidR="005B47C9" w:rsidRDefault="005B47C9" w:rsidP="005B47C9">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C</w:t>
      </w:r>
    </w:p>
    <w:p w:rsidR="00727D94" w:rsidRDefault="00727D94" w:rsidP="005B47C9">
      <w:pPr>
        <w:rPr>
          <w:rFonts w:ascii="Arial" w:hAnsi="Arial" w:cs="Arial"/>
          <w:b/>
          <w:bCs/>
          <w:sz w:val="24"/>
          <w:szCs w:val="24"/>
          <w:lang w:val="en-US"/>
        </w:rPr>
      </w:pPr>
    </w:p>
    <w:p w:rsidR="00727D94" w:rsidRDefault="005B47C9" w:rsidP="005B47C9">
      <w:pPr>
        <w:rPr>
          <w:rFonts w:ascii="Arial" w:hAnsi="Arial" w:cs="Arial"/>
          <w:b/>
          <w:bCs/>
          <w:sz w:val="24"/>
          <w:szCs w:val="24"/>
          <w:lang w:val="en-US"/>
        </w:rPr>
      </w:pPr>
      <w:r>
        <w:rPr>
          <w:rFonts w:ascii="Arial" w:hAnsi="Arial" w:cs="Arial"/>
          <w:b/>
          <w:bCs/>
          <w:sz w:val="24"/>
          <w:szCs w:val="24"/>
          <w:lang w:val="en-US"/>
        </w:rPr>
        <w:t>Explanation:</w:t>
      </w:r>
    </w:p>
    <w:p w:rsidR="00727D94" w:rsidRPr="00727D94" w:rsidRDefault="00727D94" w:rsidP="00727D94">
      <w:pPr>
        <w:rPr>
          <w:lang w:val="en-US"/>
        </w:rPr>
      </w:pPr>
      <w:r w:rsidRPr="00727D94">
        <w:rPr>
          <w:lang w:val="en-US"/>
        </w:rPr>
        <w:t>try {</w:t>
      </w:r>
    </w:p>
    <w:p w:rsidR="00727D94" w:rsidRDefault="00727D94" w:rsidP="00727D94">
      <w:pPr>
        <w:rPr>
          <w:lang w:val="en-US"/>
        </w:rPr>
      </w:pPr>
      <w:r w:rsidRPr="00727D94">
        <w:rPr>
          <w:lang w:val="en-US"/>
        </w:rPr>
        <w:t>d = df.parse(ds);</w:t>
      </w:r>
    </w:p>
    <w:p w:rsidR="00727D94" w:rsidRDefault="00727D94" w:rsidP="00727D94">
      <w:pPr>
        <w:rPr>
          <w:lang w:val="en-US"/>
        </w:rPr>
      </w:pPr>
      <w:r w:rsidRPr="00727D94">
        <w:rPr>
          <w:lang w:val="en-US"/>
        </w:rPr>
        <w:t>}</w:t>
      </w:r>
    </w:p>
    <w:p w:rsidR="00727D94" w:rsidRDefault="00727D94" w:rsidP="00727D94">
      <w:pPr>
        <w:rPr>
          <w:lang w:val="en-US"/>
        </w:rPr>
      </w:pPr>
      <w:r w:rsidRPr="00727D94">
        <w:rPr>
          <w:lang w:val="en-US"/>
        </w:rPr>
        <w:t xml:space="preserve"> catch(ParseException e)</w:t>
      </w:r>
    </w:p>
    <w:p w:rsidR="00727D94" w:rsidRDefault="00727D94" w:rsidP="00727D94">
      <w:pPr>
        <w:rPr>
          <w:lang w:val="en-US"/>
        </w:rPr>
      </w:pPr>
      <w:r w:rsidRPr="00727D94">
        <w:rPr>
          <w:lang w:val="en-US"/>
        </w:rPr>
        <w:t xml:space="preserve"> {</w:t>
      </w:r>
    </w:p>
    <w:p w:rsidR="00727D94" w:rsidRDefault="00727D94" w:rsidP="00727D94">
      <w:pPr>
        <w:rPr>
          <w:lang w:val="en-US"/>
        </w:rPr>
      </w:pPr>
      <w:r>
        <w:rPr>
          <w:lang w:val="en-US"/>
        </w:rPr>
        <w:t>//</w:t>
      </w:r>
    </w:p>
    <w:p w:rsidR="00727D94" w:rsidRDefault="00727D94" w:rsidP="00727D94">
      <w:pPr>
        <w:rPr>
          <w:lang w:val="en-US"/>
        </w:rPr>
      </w:pPr>
      <w:r w:rsidRPr="00727D94">
        <w:rPr>
          <w:lang w:val="en-US"/>
        </w:rPr>
        <w:t>};</w:t>
      </w:r>
    </w:p>
    <w:p w:rsidR="00727D94" w:rsidRDefault="00727D94" w:rsidP="00727D94">
      <w:pPr>
        <w:autoSpaceDE w:val="0"/>
        <w:autoSpaceDN w:val="0"/>
        <w:adjustRightInd w:val="0"/>
        <w:spacing w:after="0" w:line="240" w:lineRule="auto"/>
        <w:rPr>
          <w:rFonts w:ascii="Arial" w:hAnsi="Arial" w:cs="Arial"/>
          <w:b/>
          <w:bCs/>
          <w:sz w:val="24"/>
          <w:szCs w:val="24"/>
          <w:lang w:val="en-US"/>
        </w:rPr>
      </w:pPr>
    </w:p>
    <w:p w:rsidR="00727D94" w:rsidRDefault="00727D94" w:rsidP="00727D94">
      <w:pPr>
        <w:autoSpaceDE w:val="0"/>
        <w:autoSpaceDN w:val="0"/>
        <w:adjustRightInd w:val="0"/>
        <w:spacing w:after="0" w:line="240" w:lineRule="auto"/>
        <w:rPr>
          <w:rFonts w:ascii="Arial" w:hAnsi="Arial" w:cs="Arial"/>
          <w:b/>
          <w:bCs/>
          <w:sz w:val="24"/>
          <w:szCs w:val="24"/>
          <w:lang w:val="en-US"/>
        </w:rPr>
      </w:pPr>
    </w:p>
    <w:p w:rsidR="00727D94" w:rsidRDefault="00727D94" w:rsidP="00727D94">
      <w:pPr>
        <w:autoSpaceDE w:val="0"/>
        <w:autoSpaceDN w:val="0"/>
        <w:adjustRightInd w:val="0"/>
        <w:spacing w:after="0" w:line="240" w:lineRule="auto"/>
        <w:rPr>
          <w:rFonts w:ascii="Arial" w:hAnsi="Arial" w:cs="Arial"/>
          <w:b/>
          <w:bCs/>
          <w:sz w:val="24"/>
          <w:szCs w:val="24"/>
          <w:lang w:val="en-US"/>
        </w:rPr>
      </w:pPr>
    </w:p>
    <w:p w:rsidR="00727D94" w:rsidRDefault="00727D94" w:rsidP="00727D94">
      <w:pPr>
        <w:autoSpaceDE w:val="0"/>
        <w:autoSpaceDN w:val="0"/>
        <w:adjustRightInd w:val="0"/>
        <w:spacing w:after="0" w:line="240" w:lineRule="auto"/>
        <w:rPr>
          <w:rFonts w:ascii="Arial" w:hAnsi="Arial" w:cs="Arial"/>
          <w:b/>
          <w:bCs/>
          <w:sz w:val="24"/>
          <w:szCs w:val="24"/>
          <w:lang w:val="en-US"/>
        </w:rPr>
      </w:pPr>
    </w:p>
    <w:p w:rsidR="00727D94" w:rsidRDefault="00727D94" w:rsidP="00727D94">
      <w:pPr>
        <w:autoSpaceDE w:val="0"/>
        <w:autoSpaceDN w:val="0"/>
        <w:adjustRightInd w:val="0"/>
        <w:spacing w:after="0" w:line="240" w:lineRule="auto"/>
        <w:rPr>
          <w:rFonts w:ascii="Arial" w:hAnsi="Arial" w:cs="Arial"/>
          <w:b/>
          <w:bCs/>
          <w:sz w:val="24"/>
          <w:szCs w:val="24"/>
          <w:lang w:val="en-US"/>
        </w:rPr>
      </w:pPr>
    </w:p>
    <w:p w:rsidR="00727D94" w:rsidRDefault="00727D94" w:rsidP="00727D94">
      <w:pPr>
        <w:autoSpaceDE w:val="0"/>
        <w:autoSpaceDN w:val="0"/>
        <w:adjustRightInd w:val="0"/>
        <w:spacing w:after="0" w:line="240" w:lineRule="auto"/>
        <w:rPr>
          <w:rFonts w:ascii="Arial" w:hAnsi="Arial" w:cs="Arial"/>
          <w:b/>
          <w:bCs/>
          <w:sz w:val="24"/>
          <w:szCs w:val="24"/>
          <w:lang w:val="en-US"/>
        </w:rPr>
      </w:pPr>
    </w:p>
    <w:p w:rsidR="00727D94" w:rsidRDefault="00727D94" w:rsidP="00727D94">
      <w:pPr>
        <w:autoSpaceDE w:val="0"/>
        <w:autoSpaceDN w:val="0"/>
        <w:adjustRightInd w:val="0"/>
        <w:spacing w:after="0" w:line="240" w:lineRule="auto"/>
        <w:rPr>
          <w:rFonts w:ascii="Arial" w:hAnsi="Arial" w:cs="Arial"/>
          <w:b/>
          <w:bCs/>
          <w:sz w:val="24"/>
          <w:szCs w:val="24"/>
          <w:lang w:val="en-US"/>
        </w:rPr>
      </w:pPr>
    </w:p>
    <w:p w:rsidR="00727D94" w:rsidRDefault="00727D94" w:rsidP="00727D94">
      <w:pPr>
        <w:autoSpaceDE w:val="0"/>
        <w:autoSpaceDN w:val="0"/>
        <w:adjustRightInd w:val="0"/>
        <w:spacing w:after="0" w:line="240" w:lineRule="auto"/>
        <w:rPr>
          <w:rFonts w:ascii="Arial" w:hAnsi="Arial" w:cs="Arial"/>
          <w:b/>
          <w:bCs/>
          <w:sz w:val="24"/>
          <w:szCs w:val="24"/>
          <w:lang w:val="en-US"/>
        </w:rPr>
      </w:pPr>
    </w:p>
    <w:p w:rsidR="00727D94" w:rsidRDefault="00727D94" w:rsidP="00727D94">
      <w:pPr>
        <w:autoSpaceDE w:val="0"/>
        <w:autoSpaceDN w:val="0"/>
        <w:adjustRightInd w:val="0"/>
        <w:spacing w:after="0" w:line="240" w:lineRule="auto"/>
        <w:rPr>
          <w:rFonts w:ascii="Arial" w:hAnsi="Arial" w:cs="Arial"/>
          <w:b/>
          <w:bCs/>
          <w:sz w:val="24"/>
          <w:szCs w:val="24"/>
          <w:lang w:val="en-US"/>
        </w:rPr>
      </w:pPr>
    </w:p>
    <w:p w:rsidR="00727D94" w:rsidRDefault="00727D94" w:rsidP="00727D94">
      <w:pPr>
        <w:autoSpaceDE w:val="0"/>
        <w:autoSpaceDN w:val="0"/>
        <w:adjustRightInd w:val="0"/>
        <w:spacing w:after="0" w:line="240" w:lineRule="auto"/>
        <w:rPr>
          <w:rFonts w:ascii="Arial" w:hAnsi="Arial" w:cs="Arial"/>
          <w:b/>
          <w:bCs/>
          <w:sz w:val="24"/>
          <w:szCs w:val="24"/>
          <w:lang w:val="en-US"/>
        </w:rPr>
      </w:pPr>
    </w:p>
    <w:p w:rsidR="00727D94" w:rsidRDefault="00727D94" w:rsidP="00727D94">
      <w:pPr>
        <w:autoSpaceDE w:val="0"/>
        <w:autoSpaceDN w:val="0"/>
        <w:adjustRightInd w:val="0"/>
        <w:spacing w:after="0" w:line="240" w:lineRule="auto"/>
        <w:rPr>
          <w:rFonts w:ascii="Arial" w:hAnsi="Arial" w:cs="Arial"/>
          <w:b/>
          <w:bCs/>
          <w:sz w:val="24"/>
          <w:szCs w:val="24"/>
          <w:lang w:val="en-US"/>
        </w:rPr>
      </w:pPr>
    </w:p>
    <w:p w:rsidR="00727D94" w:rsidRDefault="00727D94" w:rsidP="00727D94">
      <w:pPr>
        <w:autoSpaceDE w:val="0"/>
        <w:autoSpaceDN w:val="0"/>
        <w:adjustRightInd w:val="0"/>
        <w:spacing w:after="0" w:line="240" w:lineRule="auto"/>
        <w:rPr>
          <w:rFonts w:ascii="Arial" w:hAnsi="Arial" w:cs="Arial"/>
          <w:b/>
          <w:bCs/>
          <w:sz w:val="24"/>
          <w:szCs w:val="24"/>
          <w:lang w:val="en-US"/>
        </w:rPr>
      </w:pPr>
    </w:p>
    <w:p w:rsidR="00727D94" w:rsidRDefault="00727D94" w:rsidP="00727D94">
      <w:pPr>
        <w:autoSpaceDE w:val="0"/>
        <w:autoSpaceDN w:val="0"/>
        <w:adjustRightInd w:val="0"/>
        <w:spacing w:after="0" w:line="240" w:lineRule="auto"/>
        <w:rPr>
          <w:rFonts w:ascii="Arial" w:hAnsi="Arial" w:cs="Arial"/>
          <w:b/>
          <w:bCs/>
          <w:sz w:val="24"/>
          <w:szCs w:val="24"/>
          <w:lang w:val="en-US"/>
        </w:rPr>
      </w:pPr>
    </w:p>
    <w:p w:rsidR="00727D94" w:rsidRDefault="00727D94" w:rsidP="00727D94">
      <w:pPr>
        <w:autoSpaceDE w:val="0"/>
        <w:autoSpaceDN w:val="0"/>
        <w:adjustRightInd w:val="0"/>
        <w:spacing w:after="0" w:line="240" w:lineRule="auto"/>
        <w:rPr>
          <w:rFonts w:ascii="Arial" w:hAnsi="Arial" w:cs="Arial"/>
          <w:b/>
          <w:bCs/>
          <w:sz w:val="24"/>
          <w:szCs w:val="24"/>
          <w:lang w:val="en-US"/>
        </w:rPr>
      </w:pPr>
    </w:p>
    <w:p w:rsidR="00727D94" w:rsidRDefault="00727D94" w:rsidP="00727D94">
      <w:pPr>
        <w:autoSpaceDE w:val="0"/>
        <w:autoSpaceDN w:val="0"/>
        <w:adjustRightInd w:val="0"/>
        <w:spacing w:after="0" w:line="240" w:lineRule="auto"/>
        <w:rPr>
          <w:rFonts w:ascii="Arial" w:hAnsi="Arial" w:cs="Arial"/>
          <w:b/>
          <w:bCs/>
          <w:sz w:val="24"/>
          <w:szCs w:val="24"/>
          <w:lang w:val="en-US"/>
        </w:rPr>
      </w:pPr>
    </w:p>
    <w:p w:rsidR="00727D94" w:rsidRDefault="00727D94" w:rsidP="00727D94">
      <w:pPr>
        <w:autoSpaceDE w:val="0"/>
        <w:autoSpaceDN w:val="0"/>
        <w:adjustRightInd w:val="0"/>
        <w:spacing w:after="0" w:line="240" w:lineRule="auto"/>
        <w:rPr>
          <w:rFonts w:ascii="Arial" w:hAnsi="Arial" w:cs="Arial"/>
          <w:b/>
          <w:bCs/>
          <w:sz w:val="24"/>
          <w:szCs w:val="24"/>
          <w:lang w:val="en-US"/>
        </w:rPr>
      </w:pPr>
    </w:p>
    <w:p w:rsidR="00727D94" w:rsidRDefault="00727D94" w:rsidP="00727D94">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197</w:t>
      </w:r>
    </w:p>
    <w:p w:rsidR="00727D94" w:rsidRDefault="00727D94" w:rsidP="00727D94">
      <w:pPr>
        <w:rPr>
          <w:rFonts w:ascii="Arial" w:hAnsi="Arial" w:cs="Arial"/>
          <w:sz w:val="24"/>
          <w:szCs w:val="24"/>
          <w:lang w:val="en-US"/>
        </w:rPr>
      </w:pPr>
      <w:r>
        <w:rPr>
          <w:rFonts w:ascii="Arial" w:hAnsi="Arial" w:cs="Arial"/>
          <w:sz w:val="24"/>
          <w:szCs w:val="24"/>
          <w:lang w:val="en-US"/>
        </w:rPr>
        <w:t>Click the Exhibit button. What is the result?</w:t>
      </w:r>
    </w:p>
    <w:p w:rsidR="00D62467" w:rsidRDefault="00727D94" w:rsidP="00727D94">
      <w:pPr>
        <w:rPr>
          <w:lang w:val="en-US"/>
        </w:rPr>
      </w:pPr>
      <w:r>
        <w:rPr>
          <w:noProof/>
          <w:lang w:val="en-US" w:eastAsia="en-US"/>
        </w:rPr>
        <w:drawing>
          <wp:inline distT="0" distB="0" distL="0" distR="0">
            <wp:extent cx="4791075" cy="3829050"/>
            <wp:effectExtent l="19050" t="0" r="9525"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4791075" cy="3829050"/>
                    </a:xfrm>
                    <a:prstGeom prst="rect">
                      <a:avLst/>
                    </a:prstGeom>
                    <a:noFill/>
                    <a:ln w="9525">
                      <a:noFill/>
                      <a:miter lim="800000"/>
                      <a:headEnd/>
                      <a:tailEnd/>
                    </a:ln>
                  </pic:spPr>
                </pic:pic>
              </a:graphicData>
            </a:graphic>
          </wp:inline>
        </w:drawing>
      </w:r>
      <w:r w:rsidR="00D62467">
        <w:rPr>
          <w:lang w:val="en-US"/>
        </w:rPr>
        <w:tab/>
      </w:r>
    </w:p>
    <w:p w:rsidR="00727D94" w:rsidRDefault="00727D94" w:rsidP="00727D9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Value is: 8</w:t>
      </w:r>
    </w:p>
    <w:p w:rsidR="00727D94" w:rsidRDefault="00727D94" w:rsidP="00727D9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Compilation fails.</w:t>
      </w:r>
    </w:p>
    <w:p w:rsidR="00727D94" w:rsidRDefault="00727D94" w:rsidP="00727D9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Value is: 12</w:t>
      </w:r>
    </w:p>
    <w:p w:rsidR="00727D94" w:rsidRDefault="00727D94" w:rsidP="00727D9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Value is: -12</w:t>
      </w:r>
    </w:p>
    <w:p w:rsidR="00727D94" w:rsidRDefault="00727D94" w:rsidP="00727D9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The code runs with no output.</w:t>
      </w:r>
    </w:p>
    <w:p w:rsidR="00727D94" w:rsidRDefault="00727D94" w:rsidP="00727D9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An exception is thrown at runtime.</w:t>
      </w:r>
    </w:p>
    <w:p w:rsidR="00727D94" w:rsidRDefault="00727D94" w:rsidP="00727D9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A</w:t>
      </w:r>
    </w:p>
    <w:p w:rsidR="00727D94" w:rsidRDefault="00727D94" w:rsidP="00727D94">
      <w:pPr>
        <w:rPr>
          <w:rFonts w:ascii="Arial" w:hAnsi="Arial" w:cs="Arial"/>
          <w:b/>
          <w:bCs/>
          <w:color w:val="000000"/>
          <w:sz w:val="24"/>
          <w:szCs w:val="24"/>
          <w:lang w:val="en-US"/>
        </w:rPr>
      </w:pPr>
      <w:r>
        <w:rPr>
          <w:rFonts w:ascii="Arial" w:hAnsi="Arial" w:cs="Arial"/>
          <w:b/>
          <w:bCs/>
          <w:color w:val="000000"/>
          <w:sz w:val="24"/>
          <w:szCs w:val="24"/>
          <w:lang w:val="en-US"/>
        </w:rPr>
        <w:t>Explanation:</w:t>
      </w:r>
    </w:p>
    <w:p w:rsidR="00727D94" w:rsidRDefault="00727D94" w:rsidP="00727D94">
      <w:pPr>
        <w:rPr>
          <w:rFonts w:ascii="Arial" w:hAnsi="Arial" w:cs="Arial"/>
          <w:b/>
          <w:bCs/>
          <w:color w:val="000000"/>
          <w:sz w:val="24"/>
          <w:szCs w:val="24"/>
          <w:lang w:val="en-US"/>
        </w:rPr>
      </w:pPr>
    </w:p>
    <w:p w:rsidR="00727D94" w:rsidRDefault="00727D94" w:rsidP="00727D94">
      <w:pPr>
        <w:rPr>
          <w:rFonts w:ascii="Arial" w:hAnsi="Arial" w:cs="Arial"/>
          <w:b/>
          <w:bCs/>
          <w:color w:val="000000"/>
          <w:sz w:val="24"/>
          <w:szCs w:val="24"/>
          <w:lang w:val="en-US"/>
        </w:rPr>
      </w:pPr>
    </w:p>
    <w:p w:rsidR="00727D94" w:rsidRDefault="00727D94" w:rsidP="00727D94">
      <w:pPr>
        <w:rPr>
          <w:rFonts w:ascii="Arial" w:hAnsi="Arial" w:cs="Arial"/>
          <w:b/>
          <w:bCs/>
          <w:color w:val="000000"/>
          <w:sz w:val="24"/>
          <w:szCs w:val="24"/>
          <w:lang w:val="en-US"/>
        </w:rPr>
      </w:pPr>
    </w:p>
    <w:p w:rsidR="00727D94" w:rsidRDefault="00727D94" w:rsidP="00727D94">
      <w:pPr>
        <w:rPr>
          <w:rFonts w:ascii="Arial" w:hAnsi="Arial" w:cs="Arial"/>
          <w:b/>
          <w:bCs/>
          <w:color w:val="000000"/>
          <w:sz w:val="24"/>
          <w:szCs w:val="24"/>
          <w:lang w:val="en-US"/>
        </w:rPr>
      </w:pPr>
    </w:p>
    <w:p w:rsidR="00727D94" w:rsidRDefault="00727D94" w:rsidP="00727D9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196</w:t>
      </w:r>
    </w:p>
    <w:p w:rsidR="00727D94" w:rsidRDefault="00727D94" w:rsidP="00727D9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727D94" w:rsidRDefault="00727D94" w:rsidP="00727D9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interface Jumper { public void jump(); } ...</w:t>
      </w:r>
    </w:p>
    <w:p w:rsidR="00727D94" w:rsidRDefault="00727D94" w:rsidP="00727D9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20. class Animal {} ...</w:t>
      </w:r>
    </w:p>
    <w:p w:rsidR="00727D94" w:rsidRDefault="00727D94" w:rsidP="00727D9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30. class Dog extends Animal {</w:t>
      </w:r>
    </w:p>
    <w:p w:rsidR="00727D94" w:rsidRDefault="00727D94" w:rsidP="00727D9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31. Tail tail; 32. } ...</w:t>
      </w:r>
    </w:p>
    <w:p w:rsidR="00727D94" w:rsidRDefault="00727D94" w:rsidP="00727D9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40. class Beagle extends Dog implements Jumper{</w:t>
      </w:r>
    </w:p>
    <w:p w:rsidR="00727D94" w:rsidRDefault="00727D94" w:rsidP="00727D9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lastRenderedPageBreak/>
        <w:t>41. public void jump() {}</w:t>
      </w:r>
    </w:p>
    <w:p w:rsidR="00727D94" w:rsidRDefault="00727D94" w:rsidP="00727D9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42. } ...</w:t>
      </w:r>
    </w:p>
    <w:p w:rsidR="00727D94" w:rsidRDefault="00727D94" w:rsidP="00727D9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50. class Cat implements Jumper{</w:t>
      </w:r>
    </w:p>
    <w:p w:rsidR="00727D94" w:rsidRDefault="00727D94" w:rsidP="00727D9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51. public void jump() {}</w:t>
      </w:r>
    </w:p>
    <w:p w:rsidR="00727D94" w:rsidRDefault="00727D94" w:rsidP="00727D9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52. }</w:t>
      </w:r>
    </w:p>
    <w:p w:rsidR="00727D94" w:rsidRDefault="00727D94" w:rsidP="00727D9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three are true? (Choose three.)</w:t>
      </w:r>
    </w:p>
    <w:p w:rsidR="00727D94" w:rsidRDefault="00727D94" w:rsidP="00727D9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Cat is-a Animal</w:t>
      </w:r>
    </w:p>
    <w:p w:rsidR="00727D94" w:rsidRDefault="00727D94" w:rsidP="00727D9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Cat is-a Jumper</w:t>
      </w:r>
    </w:p>
    <w:p w:rsidR="00727D94" w:rsidRDefault="00727D94" w:rsidP="00727D9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Dog is-a Animal</w:t>
      </w:r>
    </w:p>
    <w:p w:rsidR="00727D94" w:rsidRDefault="00727D94" w:rsidP="00727D9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Dog is-a Jumper</w:t>
      </w:r>
    </w:p>
    <w:p w:rsidR="00727D94" w:rsidRDefault="00727D94" w:rsidP="00727D9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Cat has-a Animal</w:t>
      </w:r>
    </w:p>
    <w:p w:rsidR="00727D94" w:rsidRDefault="00727D94" w:rsidP="00727D9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Beagle has-a Tail</w:t>
      </w:r>
    </w:p>
    <w:p w:rsidR="00727D94" w:rsidRDefault="00727D94" w:rsidP="00727D9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G. </w:t>
      </w:r>
      <w:r>
        <w:rPr>
          <w:rFonts w:ascii="Arial" w:hAnsi="Arial" w:cs="Arial"/>
          <w:color w:val="000000"/>
          <w:sz w:val="24"/>
          <w:szCs w:val="24"/>
          <w:lang w:val="en-US"/>
        </w:rPr>
        <w:t>Beagle has-a Jumper</w:t>
      </w:r>
    </w:p>
    <w:p w:rsidR="00727D94" w:rsidRDefault="00727D94" w:rsidP="00727D9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B,C,F</w:t>
      </w:r>
    </w:p>
    <w:p w:rsidR="00727D94" w:rsidRDefault="00727D94" w:rsidP="00727D9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Explanation:</w:t>
      </w:r>
    </w:p>
    <w:p w:rsidR="00727D94" w:rsidRDefault="00727D94" w:rsidP="00727D94">
      <w:pPr>
        <w:rPr>
          <w:rFonts w:ascii="Arial" w:hAnsi="Arial" w:cs="Arial"/>
          <w:b/>
          <w:bCs/>
          <w:color w:val="000000"/>
          <w:sz w:val="24"/>
          <w:szCs w:val="24"/>
          <w:lang w:val="en-US"/>
        </w:rPr>
      </w:pPr>
      <w:r>
        <w:rPr>
          <w:rFonts w:ascii="Arial" w:hAnsi="Arial" w:cs="Arial"/>
          <w:b/>
          <w:bCs/>
          <w:color w:val="000000"/>
          <w:sz w:val="24"/>
          <w:szCs w:val="24"/>
          <w:lang w:val="en-US"/>
        </w:rPr>
        <w:t>QUESTION NO:</w:t>
      </w:r>
    </w:p>
    <w:p w:rsidR="00727D94" w:rsidRDefault="00727D94" w:rsidP="00727D94">
      <w:pPr>
        <w:rPr>
          <w:lang w:val="en-US"/>
        </w:rPr>
      </w:pPr>
      <w:r>
        <w:rPr>
          <w:lang w:val="en-US"/>
        </w:rPr>
        <w:t xml:space="preserve">Here </w:t>
      </w:r>
      <w:r w:rsidR="00732372">
        <w:rPr>
          <w:lang w:val="en-US"/>
        </w:rPr>
        <w:t xml:space="preserve"> Cat implements J</w:t>
      </w:r>
      <w:r>
        <w:rPr>
          <w:lang w:val="en-US"/>
        </w:rPr>
        <w:t>umper,</w:t>
      </w:r>
      <w:r w:rsidR="00732372">
        <w:rPr>
          <w:lang w:val="en-US"/>
        </w:rPr>
        <w:t>Dog extends A</w:t>
      </w:r>
      <w:r>
        <w:rPr>
          <w:lang w:val="en-US"/>
        </w:rPr>
        <w:t xml:space="preserve">nimal and </w:t>
      </w:r>
      <w:r w:rsidR="00732372">
        <w:rPr>
          <w:lang w:val="en-US"/>
        </w:rPr>
        <w:t>Beagle extends Dog that’s why they are correct options.</w:t>
      </w:r>
    </w:p>
    <w:p w:rsidR="00732372" w:rsidRDefault="00732372" w:rsidP="00732372">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195</w:t>
      </w:r>
    </w:p>
    <w:p w:rsidR="00732372" w:rsidRDefault="00732372" w:rsidP="0073237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732372" w:rsidRDefault="00732372" w:rsidP="0073237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class Thingy { Meter m = new Meter(); }</w:t>
      </w:r>
    </w:p>
    <w:p w:rsidR="00732372" w:rsidRDefault="00732372" w:rsidP="0073237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class Component { void go() { System.out.print("c"); } }</w:t>
      </w:r>
    </w:p>
    <w:p w:rsidR="00732372" w:rsidRDefault="00732372" w:rsidP="0073237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class Meter extends Component { void go() { System.out.print("m"); } }</w:t>
      </w:r>
    </w:p>
    <w:p w:rsidR="00732372" w:rsidRDefault="00732372" w:rsidP="0073237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w:t>
      </w:r>
    </w:p>
    <w:p w:rsidR="00732372" w:rsidRDefault="00732372" w:rsidP="0073237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9. class DeluxeThingy extends Thingy {</w:t>
      </w:r>
    </w:p>
    <w:p w:rsidR="00732372" w:rsidRDefault="00732372" w:rsidP="0073237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public static void main(String[] args) {</w:t>
      </w:r>
    </w:p>
    <w:p w:rsidR="00732372" w:rsidRDefault="00732372" w:rsidP="0073237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DeluxeThingy dt = new DeluxeThingy();</w:t>
      </w:r>
    </w:p>
    <w:p w:rsidR="00732372" w:rsidRDefault="00732372" w:rsidP="0073237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dt.m.go();</w:t>
      </w:r>
    </w:p>
    <w:p w:rsidR="00732372" w:rsidRDefault="00732372" w:rsidP="0073237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Thingy t = new DeluxeThingy();</w:t>
      </w:r>
    </w:p>
    <w:p w:rsidR="00732372" w:rsidRDefault="00732372" w:rsidP="0073237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t.m.go();</w:t>
      </w:r>
    </w:p>
    <w:p w:rsidR="00732372" w:rsidRDefault="00732372" w:rsidP="0073237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w:t>
      </w:r>
    </w:p>
    <w:p w:rsidR="00732372" w:rsidRDefault="00732372" w:rsidP="0073237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w:t>
      </w:r>
    </w:p>
    <w:p w:rsidR="00732372" w:rsidRDefault="00732372" w:rsidP="0073237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two are true? (Choose two.)</w:t>
      </w:r>
    </w:p>
    <w:p w:rsidR="00732372" w:rsidRDefault="00732372" w:rsidP="0073237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The output is mm.</w:t>
      </w:r>
    </w:p>
    <w:p w:rsidR="00732372" w:rsidRDefault="00732372" w:rsidP="0073237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The output is mc.</w:t>
      </w:r>
    </w:p>
    <w:p w:rsidR="00732372" w:rsidRDefault="00732372" w:rsidP="0073237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Component is-a Meter.</w:t>
      </w:r>
    </w:p>
    <w:p w:rsidR="00732372" w:rsidRDefault="00732372" w:rsidP="0073237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Component has-a Meter.</w:t>
      </w:r>
    </w:p>
    <w:p w:rsidR="00732372" w:rsidRDefault="00732372" w:rsidP="0073237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DeluxeThingy is-a Component.</w:t>
      </w:r>
    </w:p>
    <w:p w:rsidR="00732372" w:rsidRDefault="00732372" w:rsidP="0073237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DeluxeThingy has-a Component.</w:t>
      </w:r>
    </w:p>
    <w:p w:rsidR="00732372" w:rsidRDefault="00732372" w:rsidP="00732372">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A,F</w:t>
      </w:r>
    </w:p>
    <w:p w:rsidR="00732372" w:rsidRDefault="00732372" w:rsidP="00732372">
      <w:pPr>
        <w:rPr>
          <w:rFonts w:ascii="Arial" w:hAnsi="Arial" w:cs="Arial"/>
          <w:b/>
          <w:bCs/>
          <w:color w:val="000000"/>
          <w:sz w:val="24"/>
          <w:szCs w:val="24"/>
          <w:lang w:val="en-US"/>
        </w:rPr>
      </w:pPr>
      <w:r>
        <w:rPr>
          <w:rFonts w:ascii="Arial" w:hAnsi="Arial" w:cs="Arial"/>
          <w:b/>
          <w:bCs/>
          <w:color w:val="000000"/>
          <w:sz w:val="24"/>
          <w:szCs w:val="24"/>
          <w:lang w:val="en-US"/>
        </w:rPr>
        <w:t>Explanation:</w:t>
      </w:r>
    </w:p>
    <w:p w:rsidR="00732372" w:rsidRDefault="00732372" w:rsidP="00732372">
      <w:pPr>
        <w:rPr>
          <w:rFonts w:ascii="Arial" w:hAnsi="Arial" w:cs="Arial"/>
          <w:b/>
          <w:bCs/>
          <w:color w:val="000000"/>
          <w:sz w:val="24"/>
          <w:szCs w:val="24"/>
          <w:lang w:val="en-US"/>
        </w:rPr>
      </w:pPr>
    </w:p>
    <w:p w:rsidR="00732372" w:rsidRDefault="00732372" w:rsidP="00732372">
      <w:pPr>
        <w:rPr>
          <w:rFonts w:ascii="Arial" w:hAnsi="Arial" w:cs="Arial"/>
          <w:b/>
          <w:bCs/>
          <w:color w:val="000000"/>
          <w:sz w:val="24"/>
          <w:szCs w:val="24"/>
          <w:lang w:val="en-US"/>
        </w:rPr>
      </w:pPr>
    </w:p>
    <w:p w:rsidR="00732372" w:rsidRDefault="00732372" w:rsidP="00732372">
      <w:pPr>
        <w:rPr>
          <w:rFonts w:ascii="Arial" w:hAnsi="Arial" w:cs="Arial"/>
          <w:b/>
          <w:bCs/>
          <w:color w:val="000000"/>
          <w:sz w:val="24"/>
          <w:szCs w:val="24"/>
          <w:lang w:val="en-US"/>
        </w:rPr>
      </w:pPr>
    </w:p>
    <w:p w:rsidR="00732372" w:rsidRDefault="00732372" w:rsidP="00732372">
      <w:pPr>
        <w:autoSpaceDE w:val="0"/>
        <w:autoSpaceDN w:val="0"/>
        <w:adjustRightInd w:val="0"/>
        <w:spacing w:after="0" w:line="240" w:lineRule="auto"/>
        <w:rPr>
          <w:rFonts w:ascii="Arial" w:hAnsi="Arial" w:cs="Arial"/>
          <w:b/>
          <w:bCs/>
          <w:sz w:val="24"/>
          <w:szCs w:val="24"/>
          <w:lang w:val="en-US"/>
        </w:rPr>
      </w:pPr>
    </w:p>
    <w:p w:rsidR="00732372" w:rsidRDefault="00732372" w:rsidP="00732372">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lastRenderedPageBreak/>
        <w:t>QUESTION NO: 194</w:t>
      </w:r>
    </w:p>
    <w:p w:rsidR="00732372" w:rsidRDefault="00732372" w:rsidP="00732372">
      <w:pPr>
        <w:autoSpaceDE w:val="0"/>
        <w:autoSpaceDN w:val="0"/>
        <w:adjustRightInd w:val="0"/>
        <w:spacing w:after="0" w:line="240" w:lineRule="auto"/>
        <w:rPr>
          <w:rFonts w:ascii="Arial" w:hAnsi="Arial" w:cs="Arial"/>
          <w:sz w:val="24"/>
          <w:szCs w:val="24"/>
          <w:lang w:val="en-US"/>
        </w:rPr>
      </w:pPr>
    </w:p>
    <w:p w:rsidR="00732372" w:rsidRDefault="00732372" w:rsidP="00732372">
      <w:pPr>
        <w:autoSpaceDE w:val="0"/>
        <w:autoSpaceDN w:val="0"/>
        <w:adjustRightInd w:val="0"/>
        <w:spacing w:after="0" w:line="240" w:lineRule="auto"/>
        <w:rPr>
          <w:rFonts w:ascii="Arial" w:hAnsi="Arial" w:cs="Arial"/>
          <w:sz w:val="24"/>
          <w:szCs w:val="24"/>
          <w:lang w:val="en-US"/>
        </w:rPr>
      </w:pPr>
    </w:p>
    <w:p w:rsidR="00732372" w:rsidRDefault="00732372" w:rsidP="00732372">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A team of programmers is involved in reviewing a proposed design for a new utility class. After</w:t>
      </w:r>
    </w:p>
    <w:p w:rsidR="00732372" w:rsidRDefault="00732372" w:rsidP="00732372">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some discussion, they realize that the current design allows other classes to access methods in</w:t>
      </w:r>
    </w:p>
    <w:p w:rsidR="00732372" w:rsidRDefault="00732372" w:rsidP="00732372">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the utility class that should be accessible only to methods within the utility class itself. What design</w:t>
      </w:r>
    </w:p>
    <w:p w:rsidR="00732372" w:rsidRDefault="00732372" w:rsidP="00732372">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issue has the team discovered?</w:t>
      </w:r>
    </w:p>
    <w:p w:rsidR="00732372" w:rsidRDefault="00732372" w:rsidP="00732372">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Tight coupling</w:t>
      </w:r>
    </w:p>
    <w:p w:rsidR="00732372" w:rsidRDefault="00732372" w:rsidP="00732372">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Low cohesion</w:t>
      </w:r>
    </w:p>
    <w:p w:rsidR="00732372" w:rsidRDefault="00732372" w:rsidP="00732372">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High cohesion</w:t>
      </w:r>
    </w:p>
    <w:p w:rsidR="00732372" w:rsidRDefault="00732372" w:rsidP="00732372">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Loose coupling</w:t>
      </w:r>
    </w:p>
    <w:p w:rsidR="00732372" w:rsidRDefault="00732372" w:rsidP="00732372">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Weak encapsulation</w:t>
      </w:r>
    </w:p>
    <w:p w:rsidR="00732372" w:rsidRDefault="00732372" w:rsidP="00732372">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F. </w:t>
      </w:r>
      <w:r>
        <w:rPr>
          <w:rFonts w:ascii="Arial" w:hAnsi="Arial" w:cs="Arial"/>
          <w:sz w:val="24"/>
          <w:szCs w:val="24"/>
          <w:lang w:val="en-US"/>
        </w:rPr>
        <w:t>Strong encapsulation</w:t>
      </w:r>
    </w:p>
    <w:p w:rsidR="00732372" w:rsidRDefault="00732372" w:rsidP="00732372">
      <w:pPr>
        <w:autoSpaceDE w:val="0"/>
        <w:autoSpaceDN w:val="0"/>
        <w:adjustRightInd w:val="0"/>
        <w:spacing w:after="0" w:line="240" w:lineRule="auto"/>
        <w:rPr>
          <w:rFonts w:ascii="Arial" w:hAnsi="Arial" w:cs="Arial"/>
          <w:b/>
          <w:bCs/>
          <w:sz w:val="24"/>
          <w:szCs w:val="24"/>
          <w:lang w:val="en-US"/>
        </w:rPr>
      </w:pPr>
    </w:p>
    <w:p w:rsidR="00732372" w:rsidRDefault="00732372" w:rsidP="00732372">
      <w:pPr>
        <w:autoSpaceDE w:val="0"/>
        <w:autoSpaceDN w:val="0"/>
        <w:adjustRightInd w:val="0"/>
        <w:spacing w:after="0" w:line="240" w:lineRule="auto"/>
        <w:rPr>
          <w:rFonts w:ascii="Arial" w:hAnsi="Arial" w:cs="Arial"/>
          <w:b/>
          <w:bCs/>
          <w:sz w:val="24"/>
          <w:szCs w:val="24"/>
          <w:lang w:val="en-US"/>
        </w:rPr>
      </w:pPr>
    </w:p>
    <w:p w:rsidR="00732372" w:rsidRDefault="00732372" w:rsidP="00732372">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E</w:t>
      </w:r>
    </w:p>
    <w:p w:rsidR="00732372" w:rsidRDefault="00732372" w:rsidP="00732372">
      <w:pPr>
        <w:rPr>
          <w:rFonts w:ascii="Arial" w:hAnsi="Arial" w:cs="Arial"/>
          <w:b/>
          <w:bCs/>
          <w:sz w:val="24"/>
          <w:szCs w:val="24"/>
          <w:lang w:val="en-US"/>
        </w:rPr>
      </w:pPr>
    </w:p>
    <w:p w:rsidR="00732372" w:rsidRDefault="00732372" w:rsidP="00732372">
      <w:pPr>
        <w:rPr>
          <w:rFonts w:ascii="Arial" w:hAnsi="Arial" w:cs="Arial"/>
          <w:b/>
          <w:bCs/>
          <w:sz w:val="24"/>
          <w:szCs w:val="24"/>
          <w:lang w:val="en-US"/>
        </w:rPr>
      </w:pPr>
    </w:p>
    <w:p w:rsidR="00732372" w:rsidRDefault="00732372" w:rsidP="00732372">
      <w:pPr>
        <w:rPr>
          <w:rFonts w:ascii="Arial" w:hAnsi="Arial" w:cs="Arial"/>
          <w:b/>
          <w:bCs/>
          <w:sz w:val="24"/>
          <w:szCs w:val="24"/>
          <w:lang w:val="en-US"/>
        </w:rPr>
      </w:pPr>
      <w:r>
        <w:rPr>
          <w:rFonts w:ascii="Arial" w:hAnsi="Arial" w:cs="Arial"/>
          <w:b/>
          <w:bCs/>
          <w:sz w:val="24"/>
          <w:szCs w:val="24"/>
          <w:lang w:val="en-US"/>
        </w:rPr>
        <w:t>Explanation:</w:t>
      </w:r>
    </w:p>
    <w:p w:rsidR="00732372" w:rsidRDefault="00732372" w:rsidP="00732372">
      <w:pPr>
        <w:rPr>
          <w:rFonts w:ascii="Arial" w:hAnsi="Arial" w:cs="Arial"/>
          <w:b/>
          <w:bCs/>
          <w:sz w:val="24"/>
          <w:szCs w:val="24"/>
          <w:lang w:val="en-US"/>
        </w:rPr>
      </w:pPr>
    </w:p>
    <w:p w:rsidR="00732372" w:rsidRDefault="00732372" w:rsidP="00732372">
      <w:pPr>
        <w:rPr>
          <w:rFonts w:ascii="Arial" w:hAnsi="Arial" w:cs="Arial"/>
          <w:b/>
          <w:bCs/>
          <w:sz w:val="24"/>
          <w:szCs w:val="24"/>
          <w:lang w:val="en-US"/>
        </w:rPr>
      </w:pPr>
    </w:p>
    <w:p w:rsidR="00732372" w:rsidRDefault="00732372" w:rsidP="00732372">
      <w:pPr>
        <w:rPr>
          <w:rFonts w:ascii="Arial" w:hAnsi="Arial" w:cs="Arial"/>
          <w:b/>
          <w:bCs/>
          <w:sz w:val="24"/>
          <w:szCs w:val="24"/>
          <w:lang w:val="en-US"/>
        </w:rPr>
      </w:pPr>
    </w:p>
    <w:p w:rsidR="00732372" w:rsidRDefault="00732372" w:rsidP="00732372">
      <w:pPr>
        <w:rPr>
          <w:rFonts w:ascii="Arial" w:hAnsi="Arial" w:cs="Arial"/>
          <w:b/>
          <w:bCs/>
          <w:sz w:val="24"/>
          <w:szCs w:val="24"/>
          <w:lang w:val="en-US"/>
        </w:rPr>
      </w:pPr>
    </w:p>
    <w:p w:rsidR="00732372" w:rsidRDefault="00732372" w:rsidP="00732372">
      <w:pPr>
        <w:rPr>
          <w:rFonts w:ascii="Arial" w:hAnsi="Arial" w:cs="Arial"/>
          <w:b/>
          <w:bCs/>
          <w:sz w:val="24"/>
          <w:szCs w:val="24"/>
          <w:lang w:val="en-US"/>
        </w:rPr>
      </w:pPr>
    </w:p>
    <w:p w:rsidR="00732372" w:rsidRDefault="00732372" w:rsidP="00732372">
      <w:pPr>
        <w:rPr>
          <w:rFonts w:ascii="Arial" w:hAnsi="Arial" w:cs="Arial"/>
          <w:b/>
          <w:bCs/>
          <w:sz w:val="24"/>
          <w:szCs w:val="24"/>
          <w:lang w:val="en-US"/>
        </w:rPr>
      </w:pPr>
    </w:p>
    <w:p w:rsidR="00732372" w:rsidRDefault="00732372" w:rsidP="00732372">
      <w:pPr>
        <w:autoSpaceDE w:val="0"/>
        <w:autoSpaceDN w:val="0"/>
        <w:adjustRightInd w:val="0"/>
        <w:spacing w:after="0" w:line="240" w:lineRule="auto"/>
        <w:rPr>
          <w:rFonts w:ascii="Arial" w:hAnsi="Arial" w:cs="Arial"/>
          <w:b/>
          <w:bCs/>
          <w:color w:val="000000"/>
          <w:sz w:val="24"/>
          <w:szCs w:val="24"/>
          <w:lang w:val="en-US"/>
        </w:rPr>
      </w:pPr>
    </w:p>
    <w:p w:rsidR="00732372" w:rsidRDefault="00732372" w:rsidP="00732372">
      <w:pPr>
        <w:autoSpaceDE w:val="0"/>
        <w:autoSpaceDN w:val="0"/>
        <w:adjustRightInd w:val="0"/>
        <w:spacing w:after="0" w:line="240" w:lineRule="auto"/>
        <w:rPr>
          <w:rFonts w:ascii="Arial" w:hAnsi="Arial" w:cs="Arial"/>
          <w:b/>
          <w:bCs/>
          <w:color w:val="000000"/>
          <w:sz w:val="24"/>
          <w:szCs w:val="24"/>
          <w:lang w:val="en-US"/>
        </w:rPr>
      </w:pPr>
    </w:p>
    <w:p w:rsidR="00732372" w:rsidRDefault="00732372" w:rsidP="00732372">
      <w:pPr>
        <w:autoSpaceDE w:val="0"/>
        <w:autoSpaceDN w:val="0"/>
        <w:adjustRightInd w:val="0"/>
        <w:spacing w:after="0" w:line="240" w:lineRule="auto"/>
        <w:rPr>
          <w:rFonts w:ascii="Arial" w:hAnsi="Arial" w:cs="Arial"/>
          <w:b/>
          <w:bCs/>
          <w:color w:val="000000"/>
          <w:sz w:val="24"/>
          <w:szCs w:val="24"/>
          <w:lang w:val="en-US"/>
        </w:rPr>
      </w:pPr>
    </w:p>
    <w:p w:rsidR="00732372" w:rsidRDefault="00732372" w:rsidP="00732372">
      <w:pPr>
        <w:autoSpaceDE w:val="0"/>
        <w:autoSpaceDN w:val="0"/>
        <w:adjustRightInd w:val="0"/>
        <w:spacing w:after="0" w:line="240" w:lineRule="auto"/>
        <w:rPr>
          <w:rFonts w:ascii="Arial" w:hAnsi="Arial" w:cs="Arial"/>
          <w:b/>
          <w:bCs/>
          <w:color w:val="000000"/>
          <w:sz w:val="24"/>
          <w:szCs w:val="24"/>
          <w:lang w:val="en-US"/>
        </w:rPr>
      </w:pPr>
    </w:p>
    <w:p w:rsidR="00732372" w:rsidRDefault="00732372" w:rsidP="00732372">
      <w:pPr>
        <w:autoSpaceDE w:val="0"/>
        <w:autoSpaceDN w:val="0"/>
        <w:adjustRightInd w:val="0"/>
        <w:spacing w:after="0" w:line="240" w:lineRule="auto"/>
        <w:rPr>
          <w:rFonts w:ascii="Arial" w:hAnsi="Arial" w:cs="Arial"/>
          <w:b/>
          <w:bCs/>
          <w:color w:val="000000"/>
          <w:sz w:val="24"/>
          <w:szCs w:val="24"/>
          <w:lang w:val="en-US"/>
        </w:rPr>
      </w:pPr>
    </w:p>
    <w:p w:rsidR="00732372" w:rsidRDefault="00732372" w:rsidP="00732372">
      <w:pPr>
        <w:autoSpaceDE w:val="0"/>
        <w:autoSpaceDN w:val="0"/>
        <w:adjustRightInd w:val="0"/>
        <w:spacing w:after="0" w:line="240" w:lineRule="auto"/>
        <w:rPr>
          <w:rFonts w:ascii="Arial" w:hAnsi="Arial" w:cs="Arial"/>
          <w:b/>
          <w:bCs/>
          <w:color w:val="000000"/>
          <w:sz w:val="24"/>
          <w:szCs w:val="24"/>
          <w:lang w:val="en-US"/>
        </w:rPr>
      </w:pPr>
    </w:p>
    <w:p w:rsidR="00732372" w:rsidRDefault="00732372" w:rsidP="00732372">
      <w:pPr>
        <w:autoSpaceDE w:val="0"/>
        <w:autoSpaceDN w:val="0"/>
        <w:adjustRightInd w:val="0"/>
        <w:spacing w:after="0" w:line="240" w:lineRule="auto"/>
        <w:rPr>
          <w:rFonts w:ascii="Arial" w:hAnsi="Arial" w:cs="Arial"/>
          <w:b/>
          <w:bCs/>
          <w:color w:val="000000"/>
          <w:sz w:val="24"/>
          <w:szCs w:val="24"/>
          <w:lang w:val="en-US"/>
        </w:rPr>
      </w:pPr>
    </w:p>
    <w:p w:rsidR="00732372" w:rsidRDefault="00732372" w:rsidP="00732372">
      <w:pPr>
        <w:autoSpaceDE w:val="0"/>
        <w:autoSpaceDN w:val="0"/>
        <w:adjustRightInd w:val="0"/>
        <w:spacing w:after="0" w:line="240" w:lineRule="auto"/>
        <w:rPr>
          <w:rFonts w:ascii="Arial" w:hAnsi="Arial" w:cs="Arial"/>
          <w:b/>
          <w:bCs/>
          <w:color w:val="000000"/>
          <w:sz w:val="24"/>
          <w:szCs w:val="24"/>
          <w:lang w:val="en-US"/>
        </w:rPr>
      </w:pPr>
    </w:p>
    <w:p w:rsidR="00732372" w:rsidRDefault="00732372" w:rsidP="00732372">
      <w:pPr>
        <w:autoSpaceDE w:val="0"/>
        <w:autoSpaceDN w:val="0"/>
        <w:adjustRightInd w:val="0"/>
        <w:spacing w:after="0" w:line="240" w:lineRule="auto"/>
        <w:rPr>
          <w:rFonts w:ascii="Arial" w:hAnsi="Arial" w:cs="Arial"/>
          <w:b/>
          <w:bCs/>
          <w:color w:val="000000"/>
          <w:sz w:val="24"/>
          <w:szCs w:val="24"/>
          <w:lang w:val="en-US"/>
        </w:rPr>
      </w:pPr>
    </w:p>
    <w:p w:rsidR="00732372" w:rsidRDefault="00732372" w:rsidP="00732372">
      <w:pPr>
        <w:autoSpaceDE w:val="0"/>
        <w:autoSpaceDN w:val="0"/>
        <w:adjustRightInd w:val="0"/>
        <w:spacing w:after="0" w:line="240" w:lineRule="auto"/>
        <w:rPr>
          <w:rFonts w:ascii="Arial" w:hAnsi="Arial" w:cs="Arial"/>
          <w:b/>
          <w:bCs/>
          <w:color w:val="000000"/>
          <w:sz w:val="24"/>
          <w:szCs w:val="24"/>
          <w:lang w:val="en-US"/>
        </w:rPr>
      </w:pPr>
    </w:p>
    <w:p w:rsidR="00732372" w:rsidRDefault="00732372" w:rsidP="00732372">
      <w:pPr>
        <w:autoSpaceDE w:val="0"/>
        <w:autoSpaceDN w:val="0"/>
        <w:adjustRightInd w:val="0"/>
        <w:spacing w:after="0" w:line="240" w:lineRule="auto"/>
        <w:rPr>
          <w:rFonts w:ascii="Arial" w:hAnsi="Arial" w:cs="Arial"/>
          <w:b/>
          <w:bCs/>
          <w:color w:val="000000"/>
          <w:sz w:val="24"/>
          <w:szCs w:val="24"/>
          <w:lang w:val="en-US"/>
        </w:rPr>
      </w:pPr>
    </w:p>
    <w:p w:rsidR="00732372" w:rsidRDefault="00732372" w:rsidP="00732372">
      <w:pPr>
        <w:autoSpaceDE w:val="0"/>
        <w:autoSpaceDN w:val="0"/>
        <w:adjustRightInd w:val="0"/>
        <w:spacing w:after="0" w:line="240" w:lineRule="auto"/>
        <w:rPr>
          <w:rFonts w:ascii="Arial" w:hAnsi="Arial" w:cs="Arial"/>
          <w:b/>
          <w:bCs/>
          <w:color w:val="000000"/>
          <w:sz w:val="24"/>
          <w:szCs w:val="24"/>
          <w:lang w:val="en-US"/>
        </w:rPr>
      </w:pPr>
    </w:p>
    <w:p w:rsidR="00732372" w:rsidRDefault="00732372" w:rsidP="00732372">
      <w:pPr>
        <w:autoSpaceDE w:val="0"/>
        <w:autoSpaceDN w:val="0"/>
        <w:adjustRightInd w:val="0"/>
        <w:spacing w:after="0" w:line="240" w:lineRule="auto"/>
        <w:rPr>
          <w:rFonts w:ascii="Arial" w:hAnsi="Arial" w:cs="Arial"/>
          <w:b/>
          <w:bCs/>
          <w:color w:val="000000"/>
          <w:sz w:val="24"/>
          <w:szCs w:val="24"/>
          <w:lang w:val="en-US"/>
        </w:rPr>
      </w:pPr>
    </w:p>
    <w:p w:rsidR="00732372" w:rsidRDefault="00732372" w:rsidP="00732372">
      <w:pPr>
        <w:autoSpaceDE w:val="0"/>
        <w:autoSpaceDN w:val="0"/>
        <w:adjustRightInd w:val="0"/>
        <w:spacing w:after="0" w:line="240" w:lineRule="auto"/>
        <w:rPr>
          <w:rFonts w:ascii="Arial" w:hAnsi="Arial" w:cs="Arial"/>
          <w:b/>
          <w:bCs/>
          <w:color w:val="000000"/>
          <w:sz w:val="24"/>
          <w:szCs w:val="24"/>
          <w:lang w:val="en-US"/>
        </w:rPr>
      </w:pPr>
    </w:p>
    <w:p w:rsidR="00732372" w:rsidRDefault="00732372" w:rsidP="00732372">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lastRenderedPageBreak/>
        <w:t>QUESTION NO: 193</w:t>
      </w:r>
    </w:p>
    <w:p w:rsidR="00732372" w:rsidRDefault="00732372" w:rsidP="0073237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Click the Exhibit button. What two must the programmer do to correct the compilation errors?</w:t>
      </w:r>
    </w:p>
    <w:p w:rsidR="00732372" w:rsidRDefault="00732372" w:rsidP="0073237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(Choose two.)</w:t>
      </w:r>
    </w:p>
    <w:p w:rsidR="00732372" w:rsidRDefault="00732372" w:rsidP="00732372">
      <w:pPr>
        <w:rPr>
          <w:lang w:val="en-US"/>
        </w:rPr>
      </w:pPr>
      <w:r>
        <w:rPr>
          <w:noProof/>
          <w:lang w:val="en-US" w:eastAsia="en-US"/>
        </w:rPr>
        <w:drawing>
          <wp:inline distT="0" distB="0" distL="0" distR="0">
            <wp:extent cx="4791075" cy="4076700"/>
            <wp:effectExtent l="19050" t="0" r="9525"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4791075" cy="4076700"/>
                    </a:xfrm>
                    <a:prstGeom prst="rect">
                      <a:avLst/>
                    </a:prstGeom>
                    <a:noFill/>
                    <a:ln w="9525">
                      <a:noFill/>
                      <a:miter lim="800000"/>
                      <a:headEnd/>
                      <a:tailEnd/>
                    </a:ln>
                  </pic:spPr>
                </pic:pic>
              </a:graphicData>
            </a:graphic>
          </wp:inline>
        </w:drawing>
      </w:r>
    </w:p>
    <w:p w:rsidR="00732372" w:rsidRDefault="00732372" w:rsidP="00732372">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insert a call to this() in the Car constructor</w:t>
      </w:r>
    </w:p>
    <w:p w:rsidR="00732372" w:rsidRDefault="00732372" w:rsidP="00732372">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insert a call to this() in the MeGo constructor</w:t>
      </w:r>
    </w:p>
    <w:p w:rsidR="00732372" w:rsidRDefault="00732372" w:rsidP="00732372">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insert a call to super() in the MeGo constructor</w:t>
      </w:r>
    </w:p>
    <w:p w:rsidR="00732372" w:rsidRDefault="00732372" w:rsidP="00732372">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insert a call to super(vin) in the MeGo constructor</w:t>
      </w:r>
    </w:p>
    <w:p w:rsidR="00732372" w:rsidRDefault="00732372" w:rsidP="00732372">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change the wheelCount variable in Car to protected</w:t>
      </w:r>
    </w:p>
    <w:p w:rsidR="00732372" w:rsidRDefault="00732372" w:rsidP="00732372">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F. </w:t>
      </w:r>
      <w:r>
        <w:rPr>
          <w:rFonts w:ascii="Arial" w:hAnsi="Arial" w:cs="Arial"/>
          <w:sz w:val="24"/>
          <w:szCs w:val="24"/>
          <w:lang w:val="en-US"/>
        </w:rPr>
        <w:t>change line 3 in the MeGo class to super.wheelCount = 3;</w:t>
      </w:r>
    </w:p>
    <w:p w:rsidR="00732372" w:rsidRDefault="00732372" w:rsidP="00732372">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D,E</w:t>
      </w:r>
    </w:p>
    <w:p w:rsidR="00732372" w:rsidRDefault="00732372" w:rsidP="00732372">
      <w:pPr>
        <w:rPr>
          <w:rFonts w:ascii="Arial" w:hAnsi="Arial" w:cs="Arial"/>
          <w:b/>
          <w:bCs/>
          <w:sz w:val="24"/>
          <w:szCs w:val="24"/>
          <w:lang w:val="en-US"/>
        </w:rPr>
      </w:pPr>
      <w:r>
        <w:rPr>
          <w:rFonts w:ascii="Arial" w:hAnsi="Arial" w:cs="Arial"/>
          <w:b/>
          <w:bCs/>
          <w:sz w:val="24"/>
          <w:szCs w:val="24"/>
          <w:lang w:val="en-US"/>
        </w:rPr>
        <w:t>Explanation:</w:t>
      </w:r>
    </w:p>
    <w:p w:rsidR="00732372" w:rsidRDefault="00732372" w:rsidP="00732372">
      <w:pPr>
        <w:rPr>
          <w:rFonts w:ascii="Arial" w:hAnsi="Arial" w:cs="Arial"/>
          <w:b/>
          <w:bCs/>
          <w:sz w:val="24"/>
          <w:szCs w:val="24"/>
          <w:lang w:val="en-US"/>
        </w:rPr>
      </w:pPr>
    </w:p>
    <w:p w:rsidR="00732372" w:rsidRDefault="00732372" w:rsidP="00732372">
      <w:pPr>
        <w:rPr>
          <w:rFonts w:ascii="Arial" w:hAnsi="Arial" w:cs="Arial"/>
          <w:b/>
          <w:bCs/>
          <w:sz w:val="24"/>
          <w:szCs w:val="24"/>
          <w:lang w:val="en-US"/>
        </w:rPr>
      </w:pPr>
    </w:p>
    <w:p w:rsidR="00732372" w:rsidRDefault="00732372" w:rsidP="00732372">
      <w:pPr>
        <w:rPr>
          <w:rFonts w:ascii="Arial" w:hAnsi="Arial" w:cs="Arial"/>
          <w:b/>
          <w:bCs/>
          <w:sz w:val="24"/>
          <w:szCs w:val="24"/>
          <w:lang w:val="en-US"/>
        </w:rPr>
      </w:pPr>
    </w:p>
    <w:p w:rsidR="00732372" w:rsidRDefault="00732372" w:rsidP="00732372">
      <w:pPr>
        <w:rPr>
          <w:rFonts w:ascii="Arial" w:hAnsi="Arial" w:cs="Arial"/>
          <w:b/>
          <w:bCs/>
          <w:sz w:val="24"/>
          <w:szCs w:val="24"/>
          <w:lang w:val="en-US"/>
        </w:rPr>
      </w:pPr>
    </w:p>
    <w:p w:rsidR="00732372" w:rsidRDefault="00732372" w:rsidP="00732372">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192</w:t>
      </w:r>
    </w:p>
    <w:p w:rsidR="00732372" w:rsidRDefault="00732372" w:rsidP="0073237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package test;</w:t>
      </w:r>
    </w:p>
    <w:p w:rsidR="00732372" w:rsidRDefault="00732372" w:rsidP="0073237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w:t>
      </w:r>
    </w:p>
    <w:p w:rsidR="00732372" w:rsidRDefault="00732372" w:rsidP="0073237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class Target {</w:t>
      </w:r>
    </w:p>
    <w:p w:rsidR="00732372" w:rsidRDefault="00732372" w:rsidP="0073237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public String name = "hello";</w:t>
      </w:r>
    </w:p>
    <w:p w:rsidR="00732372" w:rsidRDefault="00732372" w:rsidP="0073237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w:t>
      </w:r>
    </w:p>
    <w:p w:rsidR="00732372" w:rsidRDefault="00732372" w:rsidP="0073237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lastRenderedPageBreak/>
        <w:t>What can directly access and change the value of the variable name?</w:t>
      </w:r>
    </w:p>
    <w:p w:rsidR="00732372" w:rsidRDefault="00732372" w:rsidP="0073237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any class</w:t>
      </w:r>
    </w:p>
    <w:p w:rsidR="00732372" w:rsidRDefault="00732372" w:rsidP="0073237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only the Target class</w:t>
      </w:r>
    </w:p>
    <w:p w:rsidR="00732372" w:rsidRDefault="00732372" w:rsidP="0073237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any class in the test package</w:t>
      </w:r>
    </w:p>
    <w:p w:rsidR="00732372" w:rsidRDefault="00732372" w:rsidP="0073237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any class that extends Target</w:t>
      </w:r>
    </w:p>
    <w:p w:rsidR="00732372" w:rsidRDefault="00732372" w:rsidP="00732372">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C</w:t>
      </w:r>
    </w:p>
    <w:p w:rsidR="00732372" w:rsidRDefault="00732372" w:rsidP="00732372">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Explanation:</w:t>
      </w:r>
    </w:p>
    <w:p w:rsidR="00732372" w:rsidRDefault="00732372" w:rsidP="00732372">
      <w:pPr>
        <w:rPr>
          <w:lang w:val="en-US"/>
        </w:rPr>
      </w:pPr>
      <w:r>
        <w:rPr>
          <w:lang w:val="en-US"/>
        </w:rPr>
        <w:t xml:space="preserve">  </w:t>
      </w:r>
      <w:r w:rsidRPr="00732372">
        <w:rPr>
          <w:lang w:val="en-US"/>
        </w:rPr>
        <w:t>any class in the test package</w:t>
      </w:r>
      <w:r>
        <w:rPr>
          <w:lang w:val="en-US"/>
        </w:rPr>
        <w:t xml:space="preserve"> can access and change the value of the variable name.</w:t>
      </w:r>
    </w:p>
    <w:p w:rsidR="00B51592" w:rsidRDefault="00B51592" w:rsidP="00B51592">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191</w:t>
      </w:r>
    </w:p>
    <w:p w:rsidR="00B51592" w:rsidRDefault="00B51592" w:rsidP="00B51592">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B51592" w:rsidRDefault="00B51592" w:rsidP="00B51592">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10. interface A { void x(); }</w:t>
      </w:r>
    </w:p>
    <w:p w:rsidR="00B51592" w:rsidRDefault="00B51592" w:rsidP="00B51592">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11. class B implements A { public void x() {} public void y() {} }</w:t>
      </w:r>
    </w:p>
    <w:p w:rsidR="00B51592" w:rsidRDefault="00B51592" w:rsidP="00B51592">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 class C extends B { public void x() {} }</w:t>
      </w:r>
    </w:p>
    <w:p w:rsidR="00B51592" w:rsidRDefault="00B51592" w:rsidP="00B51592">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And:</w:t>
      </w:r>
    </w:p>
    <w:p w:rsidR="00B51592" w:rsidRDefault="00B51592" w:rsidP="00B51592">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20. java.util.List&lt;A&gt; list = new java.util.ArrayList&lt;A&gt;();</w:t>
      </w:r>
    </w:p>
    <w:p w:rsidR="00B51592" w:rsidRDefault="00B51592" w:rsidP="00B51592">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21. list.add(new B());</w:t>
      </w:r>
    </w:p>
    <w:p w:rsidR="00B51592" w:rsidRDefault="00B51592" w:rsidP="00B51592">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22. list.add(new C());</w:t>
      </w:r>
    </w:p>
    <w:p w:rsidR="00B51592" w:rsidRDefault="00B51592" w:rsidP="00B51592">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23. for (A a : list) {</w:t>
      </w:r>
    </w:p>
    <w:p w:rsidR="00B51592" w:rsidRDefault="00B51592" w:rsidP="00B51592">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24. a.x();</w:t>
      </w:r>
    </w:p>
    <w:p w:rsidR="00B51592" w:rsidRDefault="00B51592" w:rsidP="00B51592">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25. a.y();</w:t>
      </w:r>
    </w:p>
    <w:p w:rsidR="00B51592" w:rsidRDefault="00B51592" w:rsidP="00B51592">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26. }</w:t>
      </w:r>
    </w:p>
    <w:p w:rsidR="00B51592" w:rsidRDefault="00B51592" w:rsidP="00B51592">
      <w:pPr>
        <w:autoSpaceDE w:val="0"/>
        <w:autoSpaceDN w:val="0"/>
        <w:adjustRightInd w:val="0"/>
        <w:spacing w:after="0" w:line="240" w:lineRule="auto"/>
        <w:rPr>
          <w:rFonts w:ascii="Arial" w:hAnsi="Arial" w:cs="Arial"/>
          <w:sz w:val="24"/>
          <w:szCs w:val="24"/>
          <w:lang w:val="en-US"/>
        </w:rPr>
      </w:pPr>
    </w:p>
    <w:p w:rsidR="00B51592" w:rsidRDefault="00B51592" w:rsidP="00B51592">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What is the result?</w:t>
      </w:r>
    </w:p>
    <w:p w:rsidR="00B51592" w:rsidRDefault="00B51592" w:rsidP="00B51592">
      <w:pPr>
        <w:autoSpaceDE w:val="0"/>
        <w:autoSpaceDN w:val="0"/>
        <w:adjustRightInd w:val="0"/>
        <w:spacing w:after="0" w:line="240" w:lineRule="auto"/>
        <w:rPr>
          <w:rFonts w:ascii="Arial" w:hAnsi="Arial" w:cs="Arial"/>
          <w:b/>
          <w:bCs/>
          <w:sz w:val="24"/>
          <w:szCs w:val="24"/>
          <w:lang w:val="en-US"/>
        </w:rPr>
      </w:pPr>
    </w:p>
    <w:p w:rsidR="00B51592" w:rsidRDefault="00B51592" w:rsidP="00B51592">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The code runs with no output.</w:t>
      </w:r>
    </w:p>
    <w:p w:rsidR="00B51592" w:rsidRDefault="00B51592" w:rsidP="00B51592">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An exception is thrown at runtime.</w:t>
      </w:r>
    </w:p>
    <w:p w:rsidR="00B51592" w:rsidRDefault="00B51592" w:rsidP="00B51592">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Compilation fails because of an error in line 20.</w:t>
      </w:r>
    </w:p>
    <w:p w:rsidR="00B51592" w:rsidRDefault="00B51592" w:rsidP="00B51592">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Compilation fails because of an error in line 21.</w:t>
      </w:r>
    </w:p>
    <w:p w:rsidR="00B51592" w:rsidRDefault="00B51592" w:rsidP="00B51592">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Compilation fails because of an error in line 23.</w:t>
      </w:r>
    </w:p>
    <w:p w:rsidR="00B51592" w:rsidRDefault="00B51592" w:rsidP="00B51592">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F. </w:t>
      </w:r>
      <w:r>
        <w:rPr>
          <w:rFonts w:ascii="Arial" w:hAnsi="Arial" w:cs="Arial"/>
          <w:sz w:val="24"/>
          <w:szCs w:val="24"/>
          <w:lang w:val="en-US"/>
        </w:rPr>
        <w:t>Compilation fails because of an error in line 25.</w:t>
      </w:r>
    </w:p>
    <w:p w:rsidR="00B51592" w:rsidRDefault="00B51592" w:rsidP="00B51592">
      <w:pPr>
        <w:autoSpaceDE w:val="0"/>
        <w:autoSpaceDN w:val="0"/>
        <w:adjustRightInd w:val="0"/>
        <w:spacing w:after="0" w:line="240" w:lineRule="auto"/>
        <w:rPr>
          <w:rFonts w:ascii="Arial" w:hAnsi="Arial" w:cs="Arial"/>
          <w:b/>
          <w:bCs/>
          <w:sz w:val="24"/>
          <w:szCs w:val="24"/>
          <w:lang w:val="en-US"/>
        </w:rPr>
      </w:pPr>
    </w:p>
    <w:p w:rsidR="00B51592" w:rsidRDefault="00B51592" w:rsidP="00B51592">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F</w:t>
      </w:r>
    </w:p>
    <w:p w:rsidR="00B51592" w:rsidRDefault="00B51592" w:rsidP="00B51592">
      <w:pPr>
        <w:rPr>
          <w:rFonts w:ascii="Arial" w:hAnsi="Arial" w:cs="Arial"/>
          <w:b/>
          <w:bCs/>
          <w:sz w:val="24"/>
          <w:szCs w:val="24"/>
          <w:lang w:val="en-US"/>
        </w:rPr>
      </w:pPr>
      <w:r>
        <w:rPr>
          <w:rFonts w:ascii="Arial" w:hAnsi="Arial" w:cs="Arial"/>
          <w:b/>
          <w:bCs/>
          <w:sz w:val="24"/>
          <w:szCs w:val="24"/>
          <w:lang w:val="en-US"/>
        </w:rPr>
        <w:t>Explanation:</w:t>
      </w:r>
    </w:p>
    <w:p w:rsidR="00B51592" w:rsidRDefault="00B51592" w:rsidP="00B51592">
      <w:pPr>
        <w:rPr>
          <w:lang w:val="en-US"/>
        </w:rPr>
      </w:pPr>
      <w:r>
        <w:rPr>
          <w:lang w:val="en-US"/>
        </w:rPr>
        <w:tab/>
        <w:t>Here the method  y() is undefined for the  type A.</w:t>
      </w:r>
    </w:p>
    <w:p w:rsidR="00B51592" w:rsidRDefault="00B51592" w:rsidP="00B51592">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190</w:t>
      </w:r>
    </w:p>
    <w:p w:rsidR="00B51592" w:rsidRDefault="00B51592" w:rsidP="00B5159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three statements are true? (Choose three.)</w:t>
      </w:r>
    </w:p>
    <w:p w:rsidR="00B51592" w:rsidRDefault="00B51592" w:rsidP="00B51592">
      <w:pPr>
        <w:autoSpaceDE w:val="0"/>
        <w:autoSpaceDN w:val="0"/>
        <w:adjustRightInd w:val="0"/>
        <w:spacing w:after="0" w:line="240" w:lineRule="auto"/>
        <w:rPr>
          <w:rFonts w:ascii="Arial" w:hAnsi="Arial" w:cs="Arial"/>
          <w:b/>
          <w:bCs/>
          <w:color w:val="000000"/>
          <w:sz w:val="24"/>
          <w:szCs w:val="24"/>
          <w:lang w:val="en-US"/>
        </w:rPr>
      </w:pPr>
    </w:p>
    <w:p w:rsidR="00B51592" w:rsidRDefault="00B51592" w:rsidP="00B5159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A final method in class X can be abstract if and only if X is abstract.</w:t>
      </w:r>
    </w:p>
    <w:p w:rsidR="00B51592" w:rsidRDefault="00B51592" w:rsidP="00B5159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A protected method in class X can be overridden by any subclass of X.</w:t>
      </w:r>
    </w:p>
    <w:p w:rsidR="00B51592" w:rsidRDefault="00B51592" w:rsidP="00B5159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A private static method can be called only within other static methods in class X.</w:t>
      </w:r>
    </w:p>
    <w:p w:rsidR="00B51592" w:rsidRDefault="00B51592" w:rsidP="00B5159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A non-static public final method in class X can be overridden in any subclass of X.</w:t>
      </w:r>
    </w:p>
    <w:p w:rsidR="00B51592" w:rsidRDefault="00B51592" w:rsidP="00B5159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A public static method in class X can be called by a subclass of X without explicitly referencing the class X.</w:t>
      </w:r>
    </w:p>
    <w:p w:rsidR="00B51592" w:rsidRDefault="00B51592" w:rsidP="00B5159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A method with the same signature as a private final method in class X can be implemented in a subclass of X.</w:t>
      </w:r>
    </w:p>
    <w:p w:rsidR="00B51592" w:rsidRDefault="00B51592" w:rsidP="00B5159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G. </w:t>
      </w:r>
      <w:r>
        <w:rPr>
          <w:rFonts w:ascii="Arial" w:hAnsi="Arial" w:cs="Arial"/>
          <w:color w:val="000000"/>
          <w:sz w:val="24"/>
          <w:szCs w:val="24"/>
          <w:lang w:val="en-US"/>
        </w:rPr>
        <w:t>A protected method in class X can be overridden by a subclass of X only if the subclass is in the same package as X.</w:t>
      </w:r>
    </w:p>
    <w:p w:rsidR="00B51592" w:rsidRDefault="00B51592" w:rsidP="00B51592">
      <w:pPr>
        <w:autoSpaceDE w:val="0"/>
        <w:autoSpaceDN w:val="0"/>
        <w:adjustRightInd w:val="0"/>
        <w:spacing w:after="0" w:line="240" w:lineRule="auto"/>
        <w:rPr>
          <w:rFonts w:ascii="Arial" w:hAnsi="Arial" w:cs="Arial"/>
          <w:color w:val="000000"/>
          <w:sz w:val="24"/>
          <w:szCs w:val="24"/>
          <w:lang w:val="en-US"/>
        </w:rPr>
      </w:pPr>
    </w:p>
    <w:p w:rsidR="00B51592" w:rsidRDefault="00B51592" w:rsidP="00B51592">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lastRenderedPageBreak/>
        <w:t>Answer: B,E,F</w:t>
      </w:r>
    </w:p>
    <w:p w:rsidR="00B51592" w:rsidRDefault="00B51592" w:rsidP="00B51592">
      <w:pPr>
        <w:rPr>
          <w:rFonts w:ascii="Arial" w:hAnsi="Arial" w:cs="Arial"/>
          <w:b/>
          <w:bCs/>
          <w:color w:val="000000"/>
          <w:sz w:val="24"/>
          <w:szCs w:val="24"/>
          <w:lang w:val="en-US"/>
        </w:rPr>
      </w:pPr>
      <w:r>
        <w:rPr>
          <w:rFonts w:ascii="Arial" w:hAnsi="Arial" w:cs="Arial"/>
          <w:b/>
          <w:bCs/>
          <w:color w:val="000000"/>
          <w:sz w:val="24"/>
          <w:szCs w:val="24"/>
          <w:lang w:val="en-US"/>
        </w:rPr>
        <w:t>Explanation:</w:t>
      </w:r>
    </w:p>
    <w:p w:rsidR="00C43A1F" w:rsidRDefault="00C43A1F" w:rsidP="00C43A1F">
      <w:pPr>
        <w:rPr>
          <w:lang w:val="en-US"/>
        </w:rPr>
      </w:pPr>
      <w:r>
        <w:rPr>
          <w:lang w:val="en-US"/>
        </w:rPr>
        <w:tab/>
        <w:t xml:space="preserve">Here the protected can be accessed from the same package and a subclass exeisting  in any package.so,a </w:t>
      </w:r>
      <w:r w:rsidRPr="00C43A1F">
        <w:rPr>
          <w:lang w:val="en-US"/>
        </w:rPr>
        <w:t>protected method in class X can be overridden by any subclass of X.</w:t>
      </w:r>
      <w:r>
        <w:rPr>
          <w:lang w:val="en-US"/>
        </w:rPr>
        <w:t>A public class can accessed from anyware so,</w:t>
      </w:r>
      <w:r w:rsidRPr="00C43A1F">
        <w:t xml:space="preserve"> </w:t>
      </w:r>
      <w:r w:rsidRPr="00C43A1F">
        <w:rPr>
          <w:lang w:val="en-US"/>
        </w:rPr>
        <w:t>public static method in class X can be called by a subclass of X without explicitly referencing the class X.</w:t>
      </w:r>
      <w:r>
        <w:rPr>
          <w:lang w:val="en-US"/>
        </w:rPr>
        <w:t>A private can be accessed  within the same class  so,</w:t>
      </w:r>
      <w:r w:rsidRPr="00C43A1F">
        <w:t xml:space="preserve"> </w:t>
      </w:r>
      <w:r w:rsidRPr="00C43A1F">
        <w:rPr>
          <w:lang w:val="en-US"/>
        </w:rPr>
        <w:t>A method with the same signature as a private final method in class X can be implemented in a subclass of X.</w:t>
      </w:r>
    </w:p>
    <w:p w:rsidR="00C43A1F" w:rsidRDefault="00C43A1F" w:rsidP="00C43A1F">
      <w:pPr>
        <w:rPr>
          <w:lang w:val="en-US"/>
        </w:rPr>
      </w:pPr>
    </w:p>
    <w:p w:rsidR="00C43A1F" w:rsidRDefault="00C43A1F" w:rsidP="00C43A1F">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189</w:t>
      </w:r>
    </w:p>
    <w:p w:rsidR="00C43A1F" w:rsidRDefault="00C43A1F" w:rsidP="00C43A1F">
      <w:pPr>
        <w:autoSpaceDE w:val="0"/>
        <w:autoSpaceDN w:val="0"/>
        <w:adjustRightInd w:val="0"/>
        <w:spacing w:after="0" w:line="240" w:lineRule="auto"/>
        <w:rPr>
          <w:rFonts w:ascii="Arial" w:hAnsi="Arial" w:cs="Arial"/>
          <w:color w:val="000000"/>
          <w:sz w:val="24"/>
          <w:szCs w:val="24"/>
          <w:lang w:val="en-US"/>
        </w:rPr>
      </w:pPr>
    </w:p>
    <w:p w:rsidR="00C43A1F" w:rsidRDefault="00C43A1F" w:rsidP="00C43A1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C43A1F" w:rsidRDefault="00C43A1F" w:rsidP="00C43A1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class ClassA {}</w:t>
      </w:r>
    </w:p>
    <w:p w:rsidR="00C43A1F" w:rsidRDefault="00C43A1F" w:rsidP="00C43A1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class ClassB extends ClassA {}</w:t>
      </w:r>
    </w:p>
    <w:p w:rsidR="00C43A1F" w:rsidRDefault="00C43A1F" w:rsidP="00C43A1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class ClassC extends ClassA {}</w:t>
      </w:r>
    </w:p>
    <w:p w:rsidR="00C43A1F" w:rsidRDefault="00C43A1F" w:rsidP="00C43A1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and:</w:t>
      </w:r>
    </w:p>
    <w:p w:rsidR="00C43A1F" w:rsidRDefault="00C43A1F" w:rsidP="00C43A1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21. ClassA p0 = new ClassA();</w:t>
      </w:r>
    </w:p>
    <w:p w:rsidR="00C43A1F" w:rsidRDefault="00C43A1F" w:rsidP="00C43A1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22. ClassB p1 = new ClassB();</w:t>
      </w:r>
    </w:p>
    <w:p w:rsidR="00C43A1F" w:rsidRDefault="00C43A1F" w:rsidP="00C43A1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23. ClassC p2 = new ClassC();</w:t>
      </w:r>
    </w:p>
    <w:p w:rsidR="00C43A1F" w:rsidRDefault="00C43A1F" w:rsidP="00C43A1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24. ClassA p3 = new ClassB();</w:t>
      </w:r>
    </w:p>
    <w:p w:rsidR="00C43A1F" w:rsidRDefault="00C43A1F" w:rsidP="00C43A1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25. ClassA p4 = new ClassC();</w:t>
      </w:r>
    </w:p>
    <w:p w:rsidR="00C43A1F" w:rsidRDefault="00C43A1F" w:rsidP="00C43A1F">
      <w:pPr>
        <w:autoSpaceDE w:val="0"/>
        <w:autoSpaceDN w:val="0"/>
        <w:adjustRightInd w:val="0"/>
        <w:spacing w:after="0" w:line="240" w:lineRule="auto"/>
        <w:rPr>
          <w:rFonts w:ascii="Arial" w:hAnsi="Arial" w:cs="Arial"/>
          <w:color w:val="000000"/>
          <w:sz w:val="24"/>
          <w:szCs w:val="24"/>
          <w:lang w:val="en-US"/>
        </w:rPr>
      </w:pPr>
    </w:p>
    <w:p w:rsidR="00C43A1F" w:rsidRDefault="00C43A1F" w:rsidP="00C43A1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three are valid? (Choose three.)</w:t>
      </w:r>
    </w:p>
    <w:p w:rsidR="00C43A1F" w:rsidRDefault="00C43A1F" w:rsidP="00C43A1F">
      <w:pPr>
        <w:autoSpaceDE w:val="0"/>
        <w:autoSpaceDN w:val="0"/>
        <w:adjustRightInd w:val="0"/>
        <w:spacing w:after="0" w:line="240" w:lineRule="auto"/>
        <w:rPr>
          <w:rFonts w:ascii="Arial" w:hAnsi="Arial" w:cs="Arial"/>
          <w:b/>
          <w:bCs/>
          <w:color w:val="000000"/>
          <w:sz w:val="24"/>
          <w:szCs w:val="24"/>
          <w:lang w:val="en-US"/>
        </w:rPr>
      </w:pPr>
    </w:p>
    <w:p w:rsidR="00C43A1F" w:rsidRDefault="00C43A1F" w:rsidP="00C43A1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p0 = p1;</w:t>
      </w:r>
    </w:p>
    <w:p w:rsidR="00C43A1F" w:rsidRDefault="00C43A1F" w:rsidP="00C43A1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p1 = p2;</w:t>
      </w:r>
    </w:p>
    <w:p w:rsidR="00C43A1F" w:rsidRDefault="00C43A1F" w:rsidP="00C43A1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p2 = p4;</w:t>
      </w:r>
    </w:p>
    <w:p w:rsidR="00C43A1F" w:rsidRDefault="00C43A1F" w:rsidP="00C43A1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p2 = (ClassC)p1;</w:t>
      </w:r>
    </w:p>
    <w:p w:rsidR="00C43A1F" w:rsidRDefault="00C43A1F" w:rsidP="00C43A1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p1 = (ClassB)p3;</w:t>
      </w:r>
    </w:p>
    <w:p w:rsidR="00C43A1F" w:rsidRDefault="00C43A1F" w:rsidP="00C43A1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p2 = (ClassC)p4;</w:t>
      </w:r>
    </w:p>
    <w:p w:rsidR="00C43A1F" w:rsidRDefault="00C43A1F" w:rsidP="00C43A1F">
      <w:pPr>
        <w:autoSpaceDE w:val="0"/>
        <w:autoSpaceDN w:val="0"/>
        <w:adjustRightInd w:val="0"/>
        <w:spacing w:after="0" w:line="240" w:lineRule="auto"/>
        <w:rPr>
          <w:rFonts w:ascii="Arial" w:hAnsi="Arial" w:cs="Arial"/>
          <w:b/>
          <w:bCs/>
          <w:color w:val="000000"/>
          <w:sz w:val="24"/>
          <w:szCs w:val="24"/>
          <w:lang w:val="en-US"/>
        </w:rPr>
      </w:pPr>
    </w:p>
    <w:p w:rsidR="00C43A1F" w:rsidRDefault="00C43A1F" w:rsidP="00C43A1F">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A,E,F</w:t>
      </w:r>
    </w:p>
    <w:p w:rsidR="00C43A1F" w:rsidRDefault="00C43A1F" w:rsidP="00C43A1F">
      <w:pPr>
        <w:rPr>
          <w:rFonts w:ascii="Arial" w:hAnsi="Arial" w:cs="Arial"/>
          <w:b/>
          <w:bCs/>
          <w:color w:val="000000"/>
          <w:sz w:val="24"/>
          <w:szCs w:val="24"/>
          <w:lang w:val="en-US"/>
        </w:rPr>
      </w:pPr>
      <w:r>
        <w:rPr>
          <w:rFonts w:ascii="Arial" w:hAnsi="Arial" w:cs="Arial"/>
          <w:b/>
          <w:bCs/>
          <w:color w:val="000000"/>
          <w:sz w:val="24"/>
          <w:szCs w:val="24"/>
          <w:lang w:val="en-US"/>
        </w:rPr>
        <w:t>Explanation:</w:t>
      </w:r>
    </w:p>
    <w:p w:rsidR="00C43A1F" w:rsidRDefault="00C746E9" w:rsidP="00C746E9">
      <w:pPr>
        <w:rPr>
          <w:lang w:val="en-US"/>
        </w:rPr>
      </w:pPr>
      <w:r>
        <w:rPr>
          <w:lang w:val="en-US"/>
        </w:rPr>
        <w:tab/>
        <w:t>Here the classB extends the classA  so, we can write p0=p1.and  here we create the objects to the class B&amp;C using the refence of the class A.So,we can write p1 = (ClassB)p3;</w:t>
      </w:r>
      <w:r w:rsidRPr="00C746E9">
        <w:rPr>
          <w:lang w:val="en-US"/>
        </w:rPr>
        <w:t xml:space="preserve"> p2 = (ClassC)p4;</w:t>
      </w:r>
      <w:r>
        <w:rPr>
          <w:lang w:val="en-US"/>
        </w:rPr>
        <w:t>.</w:t>
      </w:r>
    </w:p>
    <w:p w:rsidR="00C746E9" w:rsidRDefault="00C746E9" w:rsidP="00C746E9">
      <w:pPr>
        <w:rPr>
          <w:lang w:val="en-US"/>
        </w:rPr>
      </w:pPr>
    </w:p>
    <w:p w:rsidR="00C746E9" w:rsidRDefault="00C746E9" w:rsidP="00C746E9">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188</w:t>
      </w:r>
    </w:p>
    <w:p w:rsidR="00C746E9" w:rsidRDefault="00C746E9" w:rsidP="00C746E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C746E9" w:rsidRDefault="00C746E9" w:rsidP="00C746E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21. class Money {</w:t>
      </w:r>
    </w:p>
    <w:p w:rsidR="00C746E9" w:rsidRDefault="00C746E9" w:rsidP="00C746E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22. private String country = "Canada";</w:t>
      </w:r>
    </w:p>
    <w:p w:rsidR="00C746E9" w:rsidRDefault="00C746E9" w:rsidP="00C746E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23. public String getC() { return country; }</w:t>
      </w:r>
    </w:p>
    <w:p w:rsidR="00C746E9" w:rsidRDefault="00C746E9" w:rsidP="00C746E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24. }</w:t>
      </w:r>
    </w:p>
    <w:p w:rsidR="00C746E9" w:rsidRDefault="00C746E9" w:rsidP="00C746E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25. class Yen extends Money {</w:t>
      </w:r>
    </w:p>
    <w:p w:rsidR="00C746E9" w:rsidRDefault="00C746E9" w:rsidP="00C746E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26. public String getC() { return super.country; }</w:t>
      </w:r>
    </w:p>
    <w:p w:rsidR="00C746E9" w:rsidRDefault="00C746E9" w:rsidP="00C746E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27. }</w:t>
      </w:r>
    </w:p>
    <w:p w:rsidR="00C746E9" w:rsidRDefault="00C746E9" w:rsidP="00C746E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lastRenderedPageBreak/>
        <w:t>28. public class Euro extends Money {</w:t>
      </w:r>
    </w:p>
    <w:p w:rsidR="00C746E9" w:rsidRDefault="00C746E9" w:rsidP="00C746E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29. public String getC(int x) { return super.getC(); }</w:t>
      </w:r>
    </w:p>
    <w:p w:rsidR="00C746E9" w:rsidRDefault="00C746E9" w:rsidP="00C746E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30. public static void main(String[] args) {</w:t>
      </w:r>
    </w:p>
    <w:p w:rsidR="00C746E9" w:rsidRDefault="00C746E9" w:rsidP="00C746E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31. System.out.print(new Yen().getC() + " " + new Euro().getC());</w:t>
      </w:r>
    </w:p>
    <w:p w:rsidR="00C746E9" w:rsidRDefault="00C746E9" w:rsidP="00C746E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32. }</w:t>
      </w:r>
    </w:p>
    <w:p w:rsidR="00C746E9" w:rsidRDefault="00C746E9" w:rsidP="00C746E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33. }</w:t>
      </w:r>
    </w:p>
    <w:p w:rsidR="00C746E9" w:rsidRDefault="00C746E9" w:rsidP="00C746E9">
      <w:pPr>
        <w:autoSpaceDE w:val="0"/>
        <w:autoSpaceDN w:val="0"/>
        <w:adjustRightInd w:val="0"/>
        <w:spacing w:after="0" w:line="240" w:lineRule="auto"/>
        <w:rPr>
          <w:rFonts w:ascii="Arial" w:hAnsi="Arial" w:cs="Arial"/>
          <w:sz w:val="24"/>
          <w:szCs w:val="24"/>
          <w:lang w:val="en-US"/>
        </w:rPr>
      </w:pPr>
    </w:p>
    <w:p w:rsidR="00C746E9" w:rsidRDefault="00C746E9" w:rsidP="00C746E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What is the result?</w:t>
      </w:r>
    </w:p>
    <w:p w:rsidR="00C746E9" w:rsidRDefault="00C746E9" w:rsidP="00C746E9">
      <w:pPr>
        <w:autoSpaceDE w:val="0"/>
        <w:autoSpaceDN w:val="0"/>
        <w:adjustRightInd w:val="0"/>
        <w:spacing w:after="0" w:line="240" w:lineRule="auto"/>
        <w:rPr>
          <w:rFonts w:ascii="Arial" w:hAnsi="Arial" w:cs="Arial"/>
          <w:b/>
          <w:bCs/>
          <w:sz w:val="24"/>
          <w:szCs w:val="24"/>
          <w:lang w:val="en-US"/>
        </w:rPr>
      </w:pPr>
    </w:p>
    <w:p w:rsidR="00C746E9" w:rsidRDefault="00C746E9" w:rsidP="00C746E9">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Canada</w:t>
      </w:r>
    </w:p>
    <w:p w:rsidR="00C746E9" w:rsidRDefault="00C746E9" w:rsidP="00C746E9">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null Canada</w:t>
      </w:r>
    </w:p>
    <w:p w:rsidR="00C746E9" w:rsidRDefault="00C746E9" w:rsidP="00C746E9">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Canada null</w:t>
      </w:r>
    </w:p>
    <w:p w:rsidR="00C746E9" w:rsidRDefault="00C746E9" w:rsidP="00C746E9">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Canada Canada</w:t>
      </w:r>
    </w:p>
    <w:p w:rsidR="00C746E9" w:rsidRDefault="00C746E9" w:rsidP="00C746E9">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Compilation fails due to an error on line 26.</w:t>
      </w:r>
    </w:p>
    <w:p w:rsidR="00C746E9" w:rsidRDefault="00C746E9" w:rsidP="00C746E9">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F. </w:t>
      </w:r>
      <w:r>
        <w:rPr>
          <w:rFonts w:ascii="Arial" w:hAnsi="Arial" w:cs="Arial"/>
          <w:sz w:val="24"/>
          <w:szCs w:val="24"/>
          <w:lang w:val="en-US"/>
        </w:rPr>
        <w:t>Compilation fails due to an error on line 29.</w:t>
      </w:r>
    </w:p>
    <w:p w:rsidR="00C746E9" w:rsidRDefault="00C746E9" w:rsidP="00C746E9">
      <w:pPr>
        <w:autoSpaceDE w:val="0"/>
        <w:autoSpaceDN w:val="0"/>
        <w:adjustRightInd w:val="0"/>
        <w:spacing w:after="0" w:line="240" w:lineRule="auto"/>
        <w:rPr>
          <w:rFonts w:ascii="Arial" w:hAnsi="Arial" w:cs="Arial"/>
          <w:b/>
          <w:bCs/>
          <w:sz w:val="24"/>
          <w:szCs w:val="24"/>
          <w:lang w:val="en-US"/>
        </w:rPr>
      </w:pPr>
    </w:p>
    <w:p w:rsidR="00C746E9" w:rsidRDefault="00C746E9" w:rsidP="00C746E9">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E</w:t>
      </w:r>
    </w:p>
    <w:p w:rsidR="00C746E9" w:rsidRDefault="00C746E9" w:rsidP="00C746E9">
      <w:pPr>
        <w:rPr>
          <w:rFonts w:ascii="Arial" w:hAnsi="Arial" w:cs="Arial"/>
          <w:b/>
          <w:bCs/>
          <w:sz w:val="24"/>
          <w:szCs w:val="24"/>
          <w:lang w:val="en-US"/>
        </w:rPr>
      </w:pPr>
      <w:r>
        <w:rPr>
          <w:rFonts w:ascii="Arial" w:hAnsi="Arial" w:cs="Arial"/>
          <w:b/>
          <w:bCs/>
          <w:sz w:val="24"/>
          <w:szCs w:val="24"/>
          <w:lang w:val="en-US"/>
        </w:rPr>
        <w:t>Explanation:</w:t>
      </w:r>
    </w:p>
    <w:p w:rsidR="00C746E9" w:rsidRDefault="00C746E9" w:rsidP="00C746E9">
      <w:pPr>
        <w:autoSpaceDE w:val="0"/>
        <w:autoSpaceDN w:val="0"/>
        <w:adjustRightInd w:val="0"/>
        <w:spacing w:after="0" w:line="240" w:lineRule="auto"/>
        <w:ind w:firstLine="1"/>
        <w:rPr>
          <w:rFonts w:ascii="Segoe UI" w:hAnsi="Segoe UI" w:cs="Segoe UI"/>
          <w:sz w:val="18"/>
          <w:szCs w:val="18"/>
          <w:lang w:val="en-US"/>
        </w:rPr>
      </w:pPr>
      <w:r>
        <w:rPr>
          <w:rFonts w:ascii="Segoe UI" w:hAnsi="Segoe UI" w:cs="Segoe UI"/>
          <w:sz w:val="18"/>
          <w:szCs w:val="18"/>
          <w:lang w:val="en-US"/>
        </w:rPr>
        <w:t>The field Money.country is not visible.</w:t>
      </w:r>
    </w:p>
    <w:p w:rsidR="00C746E9" w:rsidRDefault="00C746E9" w:rsidP="00C746E9">
      <w:pPr>
        <w:autoSpaceDE w:val="0"/>
        <w:autoSpaceDN w:val="0"/>
        <w:adjustRightInd w:val="0"/>
        <w:spacing w:after="0" w:line="240" w:lineRule="auto"/>
        <w:ind w:firstLine="1"/>
        <w:rPr>
          <w:rFonts w:ascii="Segoe UI" w:hAnsi="Segoe UI" w:cs="Segoe UI"/>
          <w:sz w:val="18"/>
          <w:szCs w:val="18"/>
          <w:lang w:val="en-US"/>
        </w:rPr>
      </w:pPr>
    </w:p>
    <w:p w:rsidR="00C746E9" w:rsidRDefault="00C746E9" w:rsidP="00C746E9">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187</w:t>
      </w:r>
    </w:p>
    <w:p w:rsidR="00C746E9" w:rsidRDefault="00C746E9" w:rsidP="00C746E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C746E9" w:rsidRDefault="00C746E9" w:rsidP="00C746E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public static void main(String[] args) {</w:t>
      </w:r>
    </w:p>
    <w:p w:rsidR="00C746E9" w:rsidRDefault="00C746E9" w:rsidP="00C746E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Integer i = new Integer(1) + new Integer(2);</w:t>
      </w:r>
    </w:p>
    <w:p w:rsidR="00C746E9" w:rsidRDefault="00C746E9" w:rsidP="00C746E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switch(i) {</w:t>
      </w:r>
    </w:p>
    <w:p w:rsidR="00C746E9" w:rsidRDefault="00C746E9" w:rsidP="00C746E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case 3: System.out.println("three"); break;</w:t>
      </w:r>
    </w:p>
    <w:p w:rsidR="00C746E9" w:rsidRDefault="00C746E9" w:rsidP="00C746E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default: System.out.println("other"); break;</w:t>
      </w:r>
    </w:p>
    <w:p w:rsidR="00C746E9" w:rsidRDefault="00C746E9" w:rsidP="00C746E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w:t>
      </w:r>
    </w:p>
    <w:p w:rsidR="00C746E9" w:rsidRDefault="00C746E9" w:rsidP="00C746E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w:t>
      </w:r>
    </w:p>
    <w:p w:rsidR="00C746E9" w:rsidRDefault="00C746E9" w:rsidP="00C746E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C746E9" w:rsidRDefault="00C746E9" w:rsidP="00C746E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three</w:t>
      </w:r>
    </w:p>
    <w:p w:rsidR="00C746E9" w:rsidRDefault="00C746E9" w:rsidP="00C746E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other</w:t>
      </w:r>
    </w:p>
    <w:p w:rsidR="00C746E9" w:rsidRDefault="00C746E9" w:rsidP="00C746E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An exception is thrown at runtime.</w:t>
      </w:r>
    </w:p>
    <w:p w:rsidR="00C746E9" w:rsidRDefault="00C746E9" w:rsidP="00C746E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Compilation fails because of an error on line 12.</w:t>
      </w:r>
    </w:p>
    <w:p w:rsidR="00C746E9" w:rsidRDefault="00C746E9" w:rsidP="00C746E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Compilation fails because of an error on line 13.</w:t>
      </w:r>
    </w:p>
    <w:p w:rsidR="00C746E9" w:rsidRDefault="00C746E9" w:rsidP="00C746E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Compilation fails because of an error on line 15.</w:t>
      </w:r>
    </w:p>
    <w:p w:rsidR="00C746E9" w:rsidRDefault="00C746E9" w:rsidP="00C746E9">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A</w:t>
      </w:r>
    </w:p>
    <w:p w:rsidR="00C746E9" w:rsidRDefault="00C746E9" w:rsidP="00C746E9">
      <w:pPr>
        <w:autoSpaceDE w:val="0"/>
        <w:autoSpaceDN w:val="0"/>
        <w:adjustRightInd w:val="0"/>
        <w:spacing w:after="0" w:line="240" w:lineRule="auto"/>
        <w:ind w:firstLine="1"/>
        <w:rPr>
          <w:rFonts w:ascii="Arial" w:hAnsi="Arial" w:cs="Arial"/>
          <w:b/>
          <w:bCs/>
          <w:color w:val="000000"/>
          <w:sz w:val="24"/>
          <w:szCs w:val="24"/>
          <w:lang w:val="en-US"/>
        </w:rPr>
      </w:pPr>
      <w:r>
        <w:rPr>
          <w:rFonts w:ascii="Arial" w:hAnsi="Arial" w:cs="Arial"/>
          <w:b/>
          <w:bCs/>
          <w:color w:val="000000"/>
          <w:sz w:val="24"/>
          <w:szCs w:val="24"/>
          <w:lang w:val="en-US"/>
        </w:rPr>
        <w:t>Explanation:</w:t>
      </w:r>
    </w:p>
    <w:p w:rsidR="00D16773" w:rsidRDefault="00D16773" w:rsidP="00C746E9">
      <w:pPr>
        <w:autoSpaceDE w:val="0"/>
        <w:autoSpaceDN w:val="0"/>
        <w:adjustRightInd w:val="0"/>
        <w:spacing w:after="0" w:line="240" w:lineRule="auto"/>
        <w:ind w:firstLine="1"/>
        <w:rPr>
          <w:rFonts w:ascii="Arial" w:hAnsi="Arial" w:cs="Arial"/>
          <w:b/>
          <w:bCs/>
          <w:color w:val="000000"/>
          <w:sz w:val="24"/>
          <w:szCs w:val="24"/>
          <w:lang w:val="en-US"/>
        </w:rPr>
      </w:pPr>
    </w:p>
    <w:p w:rsidR="00D16773" w:rsidRDefault="00D16773" w:rsidP="00D16773">
      <w:pPr>
        <w:rPr>
          <w:lang w:val="en-US"/>
        </w:rPr>
      </w:pPr>
      <w:r>
        <w:rPr>
          <w:lang w:val="en-US"/>
        </w:rPr>
        <w:tab/>
        <w:t>By executing the</w:t>
      </w:r>
      <w:r w:rsidRPr="00D16773">
        <w:rPr>
          <w:lang w:val="en-US"/>
        </w:rPr>
        <w:t xml:space="preserve"> program the output will be three</w:t>
      </w:r>
      <w:r>
        <w:rPr>
          <w:lang w:val="en-US"/>
        </w:rPr>
        <w:t>.</w:t>
      </w:r>
    </w:p>
    <w:p w:rsidR="00D16773" w:rsidRDefault="00D16773" w:rsidP="00D16773">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186</w:t>
      </w:r>
    </w:p>
    <w:p w:rsidR="00D16773" w:rsidRDefault="00D16773" w:rsidP="00D16773">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D16773" w:rsidRDefault="00D16773" w:rsidP="00D16773">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static void test() throws RuntimeException {</w:t>
      </w:r>
    </w:p>
    <w:p w:rsidR="00D16773" w:rsidRDefault="00D16773" w:rsidP="00D16773">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try {</w:t>
      </w:r>
    </w:p>
    <w:p w:rsidR="00D16773" w:rsidRDefault="00D16773" w:rsidP="00D16773">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System.out.print("test ");</w:t>
      </w:r>
    </w:p>
    <w:p w:rsidR="00D16773" w:rsidRDefault="00D16773" w:rsidP="00D16773">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throw new RuntimeException();</w:t>
      </w:r>
    </w:p>
    <w:p w:rsidR="00D16773" w:rsidRDefault="00D16773" w:rsidP="00D16773">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w:t>
      </w:r>
    </w:p>
    <w:p w:rsidR="00D16773" w:rsidRDefault="00D16773" w:rsidP="00D16773">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catch (Exception ex) { System.out.print("exception "); }</w:t>
      </w:r>
    </w:p>
    <w:p w:rsidR="00D16773" w:rsidRDefault="00D16773" w:rsidP="00D16773">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w:t>
      </w:r>
    </w:p>
    <w:p w:rsidR="00D16773" w:rsidRDefault="00D16773" w:rsidP="00D16773">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lastRenderedPageBreak/>
        <w:t>18. public static void main(String[] args) {</w:t>
      </w:r>
    </w:p>
    <w:p w:rsidR="00D16773" w:rsidRDefault="00D16773" w:rsidP="00D16773">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19. try { test(); }</w:t>
      </w:r>
    </w:p>
    <w:p w:rsidR="00D16773" w:rsidRDefault="00D16773" w:rsidP="00D16773">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20. catch (RuntimeException ex) { System.out.print("runtime "); }</w:t>
      </w:r>
    </w:p>
    <w:p w:rsidR="00D16773" w:rsidRDefault="00D16773" w:rsidP="00D16773">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21. System.out.print("end ");</w:t>
      </w:r>
    </w:p>
    <w:p w:rsidR="00D16773" w:rsidRDefault="00D16773" w:rsidP="00D16773">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22. }</w:t>
      </w:r>
    </w:p>
    <w:p w:rsidR="00D16773" w:rsidRDefault="00D16773" w:rsidP="00D16773">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D16773" w:rsidRDefault="00D16773" w:rsidP="00D16773">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test end</w:t>
      </w:r>
    </w:p>
    <w:p w:rsidR="00D16773" w:rsidRDefault="00D16773" w:rsidP="00D16773">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Compilation fails.</w:t>
      </w:r>
    </w:p>
    <w:p w:rsidR="00D16773" w:rsidRDefault="00D16773" w:rsidP="00D16773">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test runtime end</w:t>
      </w:r>
    </w:p>
    <w:p w:rsidR="00D16773" w:rsidRDefault="00D16773" w:rsidP="00D16773">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test exception end</w:t>
      </w:r>
    </w:p>
    <w:p w:rsidR="00D16773" w:rsidRDefault="00D16773" w:rsidP="00D16773">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A Throwable is thrown by main at runtime.</w:t>
      </w:r>
    </w:p>
    <w:p w:rsidR="00D16773" w:rsidRDefault="00D16773" w:rsidP="00D16773">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D</w:t>
      </w:r>
    </w:p>
    <w:p w:rsidR="00D16773" w:rsidRDefault="00D16773" w:rsidP="00D16773">
      <w:pPr>
        <w:rPr>
          <w:rFonts w:ascii="Arial" w:hAnsi="Arial" w:cs="Arial"/>
          <w:b/>
          <w:bCs/>
          <w:color w:val="000000"/>
          <w:sz w:val="24"/>
          <w:szCs w:val="24"/>
          <w:lang w:val="en-US"/>
        </w:rPr>
      </w:pPr>
      <w:r>
        <w:rPr>
          <w:rFonts w:ascii="Arial" w:hAnsi="Arial" w:cs="Arial"/>
          <w:b/>
          <w:bCs/>
          <w:color w:val="000000"/>
          <w:sz w:val="24"/>
          <w:szCs w:val="24"/>
          <w:lang w:val="en-US"/>
        </w:rPr>
        <w:t>Explanation:</w:t>
      </w:r>
    </w:p>
    <w:p w:rsidR="00D16773" w:rsidRDefault="00D16773" w:rsidP="00D16773">
      <w:pPr>
        <w:rPr>
          <w:lang w:val="en-US"/>
        </w:rPr>
      </w:pPr>
      <w:r>
        <w:rPr>
          <w:lang w:val="en-US"/>
        </w:rPr>
        <w:t xml:space="preserve"> </w:t>
      </w:r>
      <w:r w:rsidR="00FB19F5">
        <w:rPr>
          <w:lang w:val="en-US"/>
        </w:rPr>
        <w:tab/>
        <w:t>By executing the program  the program will be executed without any errors  and prints the  “test exception end” that is in the sop.</w:t>
      </w:r>
    </w:p>
    <w:p w:rsidR="00FB19F5" w:rsidRDefault="00FB19F5" w:rsidP="00FB19F5">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185</w:t>
      </w:r>
    </w:p>
    <w:p w:rsidR="00FB19F5" w:rsidRDefault="00FB19F5" w:rsidP="00FB19F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Which two code fragments are most likely to cause a StackOverflowError? (Choose two.)</w:t>
      </w:r>
    </w:p>
    <w:p w:rsidR="00FB19F5" w:rsidRDefault="00FB19F5" w:rsidP="00FB19F5">
      <w:pPr>
        <w:autoSpaceDE w:val="0"/>
        <w:autoSpaceDN w:val="0"/>
        <w:adjustRightInd w:val="0"/>
        <w:spacing w:after="0" w:line="240" w:lineRule="auto"/>
        <w:rPr>
          <w:rFonts w:ascii="Arial" w:hAnsi="Arial" w:cs="Arial"/>
          <w:b/>
          <w:bCs/>
          <w:sz w:val="24"/>
          <w:szCs w:val="24"/>
          <w:lang w:val="en-US"/>
        </w:rPr>
      </w:pPr>
    </w:p>
    <w:p w:rsidR="00FB19F5" w:rsidRDefault="00FB19F5" w:rsidP="00FB19F5">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int []x = {1,2,3,4,5};</w:t>
      </w:r>
    </w:p>
    <w:p w:rsidR="00FB19F5" w:rsidRDefault="00FB19F5" w:rsidP="00FB19F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for(int y = 0; y &lt; 6; y++)</w:t>
      </w:r>
    </w:p>
    <w:p w:rsidR="00FB19F5" w:rsidRDefault="00FB19F5" w:rsidP="00FB19F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System.out.println(x[y]);</w:t>
      </w:r>
    </w:p>
    <w:p w:rsidR="00FB19F5" w:rsidRDefault="00FB19F5" w:rsidP="00FB19F5">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static int[] x = {7,6,5,4};</w:t>
      </w:r>
    </w:p>
    <w:p w:rsidR="00FB19F5" w:rsidRDefault="00FB19F5" w:rsidP="00FB19F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static { x[1] = 8;</w:t>
      </w:r>
    </w:p>
    <w:p w:rsidR="00FB19F5" w:rsidRDefault="00FB19F5" w:rsidP="00FB19F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x[4] = 3; }</w:t>
      </w:r>
    </w:p>
    <w:p w:rsidR="00FB19F5" w:rsidRDefault="00FB19F5" w:rsidP="00FB19F5">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for(int y = 10; y &lt; 10; y++)</w:t>
      </w:r>
    </w:p>
    <w:p w:rsidR="00FB19F5" w:rsidRDefault="00FB19F5" w:rsidP="00FB19F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doStuff(y);</w:t>
      </w:r>
    </w:p>
    <w:p w:rsidR="00FB19F5" w:rsidRDefault="00FB19F5" w:rsidP="00FB19F5">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void doOne(int x) { doTwo(x); }</w:t>
      </w:r>
    </w:p>
    <w:p w:rsidR="00FB19F5" w:rsidRDefault="00FB19F5" w:rsidP="00FB19F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void doTwo(int y) { doThree(y); }</w:t>
      </w:r>
    </w:p>
    <w:p w:rsidR="00FB19F5" w:rsidRDefault="00FB19F5" w:rsidP="00FB19F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void doThree(int z) { doTwo(z); }</w:t>
      </w:r>
    </w:p>
    <w:p w:rsidR="00FB19F5" w:rsidRDefault="00FB19F5" w:rsidP="00FB19F5">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for(int x = 0; x &lt; 1000000000; x++)</w:t>
      </w:r>
    </w:p>
    <w:p w:rsidR="00FB19F5" w:rsidRDefault="00FB19F5" w:rsidP="00FB19F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doStuff(x);</w:t>
      </w:r>
    </w:p>
    <w:p w:rsidR="00FB19F5" w:rsidRDefault="00FB19F5" w:rsidP="00FB19F5">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F. </w:t>
      </w:r>
      <w:r>
        <w:rPr>
          <w:rFonts w:ascii="Arial" w:hAnsi="Arial" w:cs="Arial"/>
          <w:sz w:val="24"/>
          <w:szCs w:val="24"/>
          <w:lang w:val="en-US"/>
        </w:rPr>
        <w:t>void counter(int i) { counter(++i); }</w:t>
      </w:r>
    </w:p>
    <w:p w:rsidR="00FB19F5" w:rsidRDefault="00FB19F5" w:rsidP="00FB19F5">
      <w:pPr>
        <w:autoSpaceDE w:val="0"/>
        <w:autoSpaceDN w:val="0"/>
        <w:adjustRightInd w:val="0"/>
        <w:spacing w:after="0" w:line="240" w:lineRule="auto"/>
        <w:rPr>
          <w:rFonts w:ascii="Arial" w:hAnsi="Arial" w:cs="Arial"/>
          <w:b/>
          <w:bCs/>
          <w:sz w:val="24"/>
          <w:szCs w:val="24"/>
          <w:lang w:val="en-US"/>
        </w:rPr>
      </w:pPr>
    </w:p>
    <w:p w:rsidR="00FB19F5" w:rsidRDefault="00FB19F5" w:rsidP="00FB19F5">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D,F</w:t>
      </w:r>
    </w:p>
    <w:p w:rsidR="00FB19F5" w:rsidRDefault="00FB19F5" w:rsidP="00FB19F5">
      <w:pPr>
        <w:rPr>
          <w:rFonts w:ascii="Arial" w:hAnsi="Arial" w:cs="Arial"/>
          <w:b/>
          <w:bCs/>
          <w:sz w:val="24"/>
          <w:szCs w:val="24"/>
          <w:lang w:val="en-US"/>
        </w:rPr>
      </w:pPr>
      <w:r>
        <w:rPr>
          <w:rFonts w:ascii="Arial" w:hAnsi="Arial" w:cs="Arial"/>
          <w:b/>
          <w:bCs/>
          <w:sz w:val="24"/>
          <w:szCs w:val="24"/>
          <w:lang w:val="en-US"/>
        </w:rPr>
        <w:t>Explanation:</w:t>
      </w:r>
    </w:p>
    <w:p w:rsidR="00FB19F5" w:rsidRDefault="00FB19F5" w:rsidP="00FB19F5">
      <w:pPr>
        <w:rPr>
          <w:rFonts w:ascii="Arial" w:hAnsi="Arial" w:cs="Arial"/>
          <w:b/>
          <w:bCs/>
          <w:sz w:val="24"/>
          <w:szCs w:val="24"/>
          <w:lang w:val="en-US"/>
        </w:rPr>
      </w:pPr>
    </w:p>
    <w:p w:rsidR="00FB19F5" w:rsidRDefault="00FB19F5" w:rsidP="00FB19F5">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184</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public class Boxer1{</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Integer i;</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int x;</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public Boxer1(int y) {</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x = i+y;</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System.out.println(x);</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lastRenderedPageBreak/>
        <w:t>8. public static void main(String[] args) {</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9. new Boxer1(new Integer(4));</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FB19F5" w:rsidRDefault="00FB19F5" w:rsidP="00FB19F5">
      <w:pPr>
        <w:autoSpaceDE w:val="0"/>
        <w:autoSpaceDN w:val="0"/>
        <w:adjustRightInd w:val="0"/>
        <w:spacing w:after="0" w:line="240" w:lineRule="auto"/>
        <w:rPr>
          <w:rFonts w:ascii="Arial" w:hAnsi="Arial" w:cs="Arial"/>
          <w:b/>
          <w:bCs/>
          <w:color w:val="000000"/>
          <w:sz w:val="24"/>
          <w:szCs w:val="24"/>
          <w:lang w:val="en-US"/>
        </w:rPr>
      </w:pP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The value "4" is printed at the command line.</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Compilation fails because of an error in line 5.</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Compilation fails because of an error in line 9.</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A NullPointerException occurs at runtime.</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A NumberFormatException occurs at runtime.</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An IllegalStateException occurs at runtime.</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p>
    <w:p w:rsidR="00FB19F5" w:rsidRDefault="00FB19F5" w:rsidP="00FB19F5">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D</w:t>
      </w:r>
    </w:p>
    <w:p w:rsidR="00FB19F5" w:rsidRDefault="00FB19F5" w:rsidP="00FB19F5">
      <w:pPr>
        <w:rPr>
          <w:rFonts w:ascii="Arial" w:hAnsi="Arial" w:cs="Arial"/>
          <w:b/>
          <w:bCs/>
          <w:color w:val="000000"/>
          <w:sz w:val="24"/>
          <w:szCs w:val="24"/>
          <w:lang w:val="en-US"/>
        </w:rPr>
      </w:pPr>
      <w:r>
        <w:rPr>
          <w:rFonts w:ascii="Arial" w:hAnsi="Arial" w:cs="Arial"/>
          <w:b/>
          <w:bCs/>
          <w:color w:val="000000"/>
          <w:sz w:val="24"/>
          <w:szCs w:val="24"/>
          <w:lang w:val="en-US"/>
        </w:rPr>
        <w:t>Explanation:</w:t>
      </w:r>
    </w:p>
    <w:p w:rsidR="00FB19F5" w:rsidRDefault="00FB19F5" w:rsidP="00FB19F5">
      <w:pPr>
        <w:rPr>
          <w:lang w:val="en-US"/>
        </w:rPr>
      </w:pPr>
      <w:r>
        <w:rPr>
          <w:lang w:val="en-US"/>
        </w:rPr>
        <w:tab/>
        <w:t xml:space="preserve">There is no value allowcation for the y.so,a </w:t>
      </w:r>
      <w:r w:rsidRPr="00FB19F5">
        <w:rPr>
          <w:lang w:val="en-US"/>
        </w:rPr>
        <w:t>NullPointerException occurs at runtime</w:t>
      </w:r>
      <w:r>
        <w:rPr>
          <w:lang w:val="en-US"/>
        </w:rPr>
        <w:t>.</w:t>
      </w:r>
    </w:p>
    <w:p w:rsidR="00FB19F5" w:rsidRDefault="00FB19F5" w:rsidP="00FB19F5">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182</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public class Mule {</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public static void main(String[] args) {</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boolean assert = true;</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if(assert) {</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System.out.println("assert is true");</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command-line invocations will compile?</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javac Mule.java</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javac -source 1.3 Mule.java</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javac -source 1.4 Mule.java</w:t>
      </w:r>
    </w:p>
    <w:p w:rsidR="00FB19F5" w:rsidRDefault="00FB19F5" w:rsidP="00FB19F5">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javac -source 1.5 Mule.java</w:t>
      </w:r>
    </w:p>
    <w:p w:rsidR="00FB19F5" w:rsidRDefault="00FB19F5" w:rsidP="00FB19F5">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w:t>
      </w:r>
    </w:p>
    <w:p w:rsidR="00FB19F5" w:rsidRDefault="00FB19F5" w:rsidP="00FB19F5">
      <w:pPr>
        <w:rPr>
          <w:rFonts w:ascii="Arial" w:hAnsi="Arial" w:cs="Arial"/>
          <w:b/>
          <w:bCs/>
          <w:color w:val="000000"/>
          <w:sz w:val="24"/>
          <w:szCs w:val="24"/>
          <w:lang w:val="en-US"/>
        </w:rPr>
      </w:pPr>
      <w:r>
        <w:rPr>
          <w:rFonts w:ascii="Arial" w:hAnsi="Arial" w:cs="Arial"/>
          <w:b/>
          <w:bCs/>
          <w:color w:val="000000"/>
          <w:sz w:val="24"/>
          <w:szCs w:val="24"/>
          <w:lang w:val="en-US"/>
        </w:rPr>
        <w:t>Explanation:</w:t>
      </w:r>
    </w:p>
    <w:p w:rsidR="00FB19F5" w:rsidRDefault="00FB19F5" w:rsidP="00FB19F5">
      <w:pPr>
        <w:rPr>
          <w:rFonts w:ascii="Arial" w:hAnsi="Arial" w:cs="Arial"/>
          <w:b/>
          <w:bCs/>
          <w:color w:val="000000"/>
          <w:sz w:val="24"/>
          <w:szCs w:val="24"/>
          <w:lang w:val="en-US"/>
        </w:rPr>
      </w:pPr>
    </w:p>
    <w:p w:rsidR="0012642D" w:rsidRDefault="0012642D" w:rsidP="0012642D">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181</w:t>
      </w:r>
    </w:p>
    <w:p w:rsidR="0012642D" w:rsidRDefault="0012642D" w:rsidP="0012642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12642D" w:rsidRDefault="0012642D" w:rsidP="0012642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11. public static void main(String[] args) {</w:t>
      </w:r>
    </w:p>
    <w:p w:rsidR="0012642D" w:rsidRDefault="0012642D" w:rsidP="0012642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 String str = "null";</w:t>
      </w:r>
    </w:p>
    <w:p w:rsidR="0012642D" w:rsidRDefault="0012642D" w:rsidP="0012642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13. if (str == null) {</w:t>
      </w:r>
    </w:p>
    <w:p w:rsidR="0012642D" w:rsidRDefault="0012642D" w:rsidP="0012642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14. System.out.println("null");</w:t>
      </w:r>
    </w:p>
    <w:p w:rsidR="0012642D" w:rsidRDefault="0012642D" w:rsidP="0012642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15. } else (str.length() == 0) {</w:t>
      </w:r>
    </w:p>
    <w:p w:rsidR="0012642D" w:rsidRDefault="0012642D" w:rsidP="0012642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16. System.out.println("zero");</w:t>
      </w:r>
    </w:p>
    <w:p w:rsidR="0012642D" w:rsidRDefault="0012642D" w:rsidP="0012642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17. } else {</w:t>
      </w:r>
    </w:p>
    <w:p w:rsidR="0012642D" w:rsidRDefault="0012642D" w:rsidP="0012642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18. System.out.println("some");</w:t>
      </w:r>
    </w:p>
    <w:p w:rsidR="0012642D" w:rsidRDefault="0012642D" w:rsidP="0012642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19. }</w:t>
      </w:r>
    </w:p>
    <w:p w:rsidR="0012642D" w:rsidRDefault="0012642D" w:rsidP="0012642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lastRenderedPageBreak/>
        <w:t>20. }</w:t>
      </w:r>
    </w:p>
    <w:p w:rsidR="0012642D" w:rsidRDefault="0012642D" w:rsidP="0012642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What is the result?</w:t>
      </w:r>
    </w:p>
    <w:p w:rsidR="0012642D" w:rsidRDefault="0012642D" w:rsidP="0012642D">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null</w:t>
      </w:r>
    </w:p>
    <w:p w:rsidR="0012642D" w:rsidRDefault="0012642D" w:rsidP="0012642D">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zero</w:t>
      </w:r>
    </w:p>
    <w:p w:rsidR="0012642D" w:rsidRDefault="0012642D" w:rsidP="0012642D">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some</w:t>
      </w:r>
    </w:p>
    <w:p w:rsidR="0012642D" w:rsidRDefault="0012642D" w:rsidP="0012642D">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Compilation fails.</w:t>
      </w:r>
    </w:p>
    <w:p w:rsidR="0012642D" w:rsidRDefault="0012642D" w:rsidP="0012642D">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An exception is thrown at runtime.</w:t>
      </w:r>
    </w:p>
    <w:p w:rsidR="0012642D" w:rsidRDefault="0012642D" w:rsidP="0012642D">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D</w:t>
      </w:r>
    </w:p>
    <w:p w:rsidR="00FB19F5" w:rsidRDefault="0012642D" w:rsidP="0012642D">
      <w:pPr>
        <w:rPr>
          <w:rFonts w:ascii="Arial" w:hAnsi="Arial" w:cs="Arial"/>
          <w:b/>
          <w:bCs/>
          <w:sz w:val="24"/>
          <w:szCs w:val="24"/>
          <w:lang w:val="en-US"/>
        </w:rPr>
      </w:pPr>
      <w:r>
        <w:rPr>
          <w:rFonts w:ascii="Arial" w:hAnsi="Arial" w:cs="Arial"/>
          <w:b/>
          <w:bCs/>
          <w:sz w:val="24"/>
          <w:szCs w:val="24"/>
          <w:lang w:val="en-US"/>
        </w:rPr>
        <w:t>Explanation:</w:t>
      </w:r>
    </w:p>
    <w:p w:rsidR="0012642D" w:rsidRDefault="0012642D" w:rsidP="0012642D">
      <w:pPr>
        <w:rPr>
          <w:rFonts w:ascii="Arial" w:hAnsi="Arial" w:cs="Arial"/>
          <w:b/>
          <w:bCs/>
          <w:sz w:val="24"/>
          <w:szCs w:val="24"/>
          <w:lang w:val="en-US"/>
        </w:rPr>
      </w:pPr>
    </w:p>
    <w:p w:rsidR="006114D0" w:rsidRDefault="006114D0" w:rsidP="006114D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180</w:t>
      </w:r>
    </w:p>
    <w:p w:rsidR="006114D0" w:rsidRDefault="006114D0" w:rsidP="006114D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6114D0" w:rsidRDefault="006114D0" w:rsidP="006114D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class A {</w:t>
      </w:r>
    </w:p>
    <w:p w:rsidR="006114D0" w:rsidRDefault="006114D0" w:rsidP="006114D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void foo() throws Exception { throw new Exception(); }</w:t>
      </w:r>
    </w:p>
    <w:p w:rsidR="006114D0" w:rsidRDefault="006114D0" w:rsidP="006114D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w:t>
      </w:r>
    </w:p>
    <w:p w:rsidR="006114D0" w:rsidRDefault="006114D0" w:rsidP="006114D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class SubB2 extends A {</w:t>
      </w:r>
    </w:p>
    <w:p w:rsidR="006114D0" w:rsidRDefault="006114D0" w:rsidP="006114D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9. void foo() { System.out.println("B "); }</w:t>
      </w:r>
    </w:p>
    <w:p w:rsidR="006114D0" w:rsidRDefault="006114D0" w:rsidP="006114D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w:t>
      </w:r>
    </w:p>
    <w:p w:rsidR="006114D0" w:rsidRDefault="006114D0" w:rsidP="006114D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class Tester {</w:t>
      </w:r>
    </w:p>
    <w:p w:rsidR="006114D0" w:rsidRDefault="006114D0" w:rsidP="006114D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public static void main(String[] args) {</w:t>
      </w:r>
    </w:p>
    <w:p w:rsidR="006114D0" w:rsidRDefault="006114D0" w:rsidP="006114D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A a = new SubB2();</w:t>
      </w:r>
    </w:p>
    <w:p w:rsidR="006114D0" w:rsidRDefault="006114D0" w:rsidP="006114D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a.foo();</w:t>
      </w:r>
    </w:p>
    <w:p w:rsidR="006114D0" w:rsidRDefault="006114D0" w:rsidP="006114D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w:t>
      </w:r>
    </w:p>
    <w:p w:rsidR="006114D0" w:rsidRDefault="006114D0" w:rsidP="006114D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w:t>
      </w:r>
    </w:p>
    <w:p w:rsidR="006114D0" w:rsidRDefault="006114D0" w:rsidP="006114D0">
      <w:pPr>
        <w:autoSpaceDE w:val="0"/>
        <w:autoSpaceDN w:val="0"/>
        <w:adjustRightInd w:val="0"/>
        <w:spacing w:after="0" w:line="240" w:lineRule="auto"/>
        <w:rPr>
          <w:rFonts w:ascii="Arial" w:hAnsi="Arial" w:cs="Arial"/>
          <w:color w:val="000000"/>
          <w:sz w:val="24"/>
          <w:szCs w:val="24"/>
          <w:lang w:val="en-US"/>
        </w:rPr>
      </w:pPr>
    </w:p>
    <w:p w:rsidR="006114D0" w:rsidRDefault="006114D0" w:rsidP="006114D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6114D0" w:rsidRDefault="006114D0" w:rsidP="006114D0">
      <w:pPr>
        <w:autoSpaceDE w:val="0"/>
        <w:autoSpaceDN w:val="0"/>
        <w:adjustRightInd w:val="0"/>
        <w:spacing w:after="0" w:line="240" w:lineRule="auto"/>
        <w:rPr>
          <w:rFonts w:ascii="Arial" w:hAnsi="Arial" w:cs="Arial"/>
          <w:b/>
          <w:bCs/>
          <w:color w:val="000000"/>
          <w:sz w:val="24"/>
          <w:szCs w:val="24"/>
          <w:lang w:val="en-US"/>
        </w:rPr>
      </w:pPr>
    </w:p>
    <w:p w:rsidR="006114D0" w:rsidRDefault="006114D0" w:rsidP="006114D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B</w:t>
      </w:r>
    </w:p>
    <w:p w:rsidR="006114D0" w:rsidRDefault="006114D0" w:rsidP="006114D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B, followed by an Exception.</w:t>
      </w:r>
    </w:p>
    <w:p w:rsidR="006114D0" w:rsidRDefault="006114D0" w:rsidP="006114D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Compilation fails due to an error on line 9.</w:t>
      </w:r>
    </w:p>
    <w:p w:rsidR="006114D0" w:rsidRDefault="006114D0" w:rsidP="006114D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Compilation fails due to an error on line 14.</w:t>
      </w:r>
    </w:p>
    <w:p w:rsidR="006114D0" w:rsidRDefault="006114D0" w:rsidP="006114D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An Exception is thrown with no other output.</w:t>
      </w:r>
    </w:p>
    <w:p w:rsidR="006114D0" w:rsidRDefault="006114D0" w:rsidP="006114D0">
      <w:pPr>
        <w:autoSpaceDE w:val="0"/>
        <w:autoSpaceDN w:val="0"/>
        <w:adjustRightInd w:val="0"/>
        <w:spacing w:after="0" w:line="240" w:lineRule="auto"/>
        <w:rPr>
          <w:rFonts w:ascii="Arial" w:hAnsi="Arial" w:cs="Arial"/>
          <w:b/>
          <w:bCs/>
          <w:color w:val="000000"/>
          <w:sz w:val="24"/>
          <w:szCs w:val="24"/>
          <w:lang w:val="en-US"/>
        </w:rPr>
      </w:pPr>
    </w:p>
    <w:p w:rsidR="006114D0" w:rsidRDefault="006114D0" w:rsidP="006114D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D</w:t>
      </w:r>
    </w:p>
    <w:p w:rsidR="0012642D" w:rsidRDefault="006114D0" w:rsidP="006114D0">
      <w:pPr>
        <w:rPr>
          <w:rFonts w:ascii="Arial" w:hAnsi="Arial" w:cs="Arial"/>
          <w:b/>
          <w:bCs/>
          <w:color w:val="000000"/>
          <w:sz w:val="24"/>
          <w:szCs w:val="24"/>
          <w:lang w:val="en-US"/>
        </w:rPr>
      </w:pPr>
      <w:r>
        <w:rPr>
          <w:rFonts w:ascii="Arial" w:hAnsi="Arial" w:cs="Arial"/>
          <w:b/>
          <w:bCs/>
          <w:color w:val="000000"/>
          <w:sz w:val="24"/>
          <w:szCs w:val="24"/>
          <w:lang w:val="en-US"/>
        </w:rPr>
        <w:t>Explanation:</w:t>
      </w:r>
    </w:p>
    <w:p w:rsidR="005070DD" w:rsidRDefault="005070DD" w:rsidP="005070DD">
      <w:pPr>
        <w:rPr>
          <w:lang w:val="en-US"/>
        </w:rPr>
      </w:pPr>
      <w:r>
        <w:rPr>
          <w:lang w:val="en-US"/>
        </w:rPr>
        <w:tab/>
        <w:t>Here there is no proper object  creation to the classes.so, the object is confused to call the method.</w:t>
      </w:r>
    </w:p>
    <w:p w:rsidR="000B29CD" w:rsidRDefault="000B29CD" w:rsidP="000B29CD">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179</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public class Breaker {</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static String o = "";</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public static void main(String[] args) {</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z:</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o = o + 2;</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for(int x = 3; x &lt; 8; x++) {</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9. if(x==4) break;</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lastRenderedPageBreak/>
        <w:t>10. if(x==6) break z;</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o = o + x;</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System.out.println(o);</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0B29CD" w:rsidRDefault="000B29CD" w:rsidP="000B29CD">
      <w:pPr>
        <w:autoSpaceDE w:val="0"/>
        <w:autoSpaceDN w:val="0"/>
        <w:adjustRightInd w:val="0"/>
        <w:spacing w:after="0" w:line="240" w:lineRule="auto"/>
        <w:rPr>
          <w:rFonts w:ascii="Arial" w:hAnsi="Arial" w:cs="Arial"/>
          <w:b/>
          <w:bCs/>
          <w:color w:val="000000"/>
          <w:sz w:val="24"/>
          <w:szCs w:val="24"/>
          <w:lang w:val="en-US"/>
        </w:rPr>
      </w:pP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23</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234</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235</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2345</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2357</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23457</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G. </w:t>
      </w:r>
      <w:r>
        <w:rPr>
          <w:rFonts w:ascii="Arial" w:hAnsi="Arial" w:cs="Arial"/>
          <w:color w:val="000000"/>
          <w:sz w:val="24"/>
          <w:szCs w:val="24"/>
          <w:lang w:val="en-US"/>
        </w:rPr>
        <w:t>Compilation fails.</w:t>
      </w:r>
    </w:p>
    <w:p w:rsidR="000B29CD" w:rsidRDefault="000B29CD" w:rsidP="000B29CD">
      <w:pPr>
        <w:autoSpaceDE w:val="0"/>
        <w:autoSpaceDN w:val="0"/>
        <w:adjustRightInd w:val="0"/>
        <w:spacing w:after="0" w:line="240" w:lineRule="auto"/>
        <w:rPr>
          <w:rFonts w:ascii="Arial" w:hAnsi="Arial" w:cs="Arial"/>
          <w:b/>
          <w:bCs/>
          <w:color w:val="000000"/>
          <w:sz w:val="24"/>
          <w:szCs w:val="24"/>
          <w:lang w:val="en-US"/>
        </w:rPr>
      </w:pPr>
    </w:p>
    <w:p w:rsidR="000B29CD" w:rsidRDefault="000B29CD" w:rsidP="000B29CD">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G</w:t>
      </w:r>
    </w:p>
    <w:p w:rsidR="005070DD" w:rsidRDefault="000B29CD" w:rsidP="000B29CD">
      <w:pPr>
        <w:rPr>
          <w:rFonts w:ascii="Segoe UI" w:hAnsi="Segoe UI" w:cs="Segoe UI"/>
          <w:sz w:val="18"/>
          <w:szCs w:val="18"/>
          <w:lang w:val="en-US"/>
        </w:rPr>
      </w:pPr>
      <w:r>
        <w:rPr>
          <w:rFonts w:ascii="Arial" w:hAnsi="Arial" w:cs="Arial"/>
          <w:b/>
          <w:bCs/>
          <w:color w:val="000000"/>
          <w:sz w:val="24"/>
          <w:szCs w:val="24"/>
          <w:lang w:val="en-US"/>
        </w:rPr>
        <w:t>Explanation:</w:t>
      </w:r>
      <w:r w:rsidR="005070DD">
        <w:rPr>
          <w:lang w:val="en-US"/>
        </w:rPr>
        <w:t xml:space="preserve"> </w:t>
      </w:r>
    </w:p>
    <w:p w:rsidR="00C746E9" w:rsidRDefault="00C746E9" w:rsidP="00C746E9">
      <w:pPr>
        <w:autoSpaceDE w:val="0"/>
        <w:autoSpaceDN w:val="0"/>
        <w:adjustRightInd w:val="0"/>
        <w:spacing w:after="0" w:line="240" w:lineRule="auto"/>
        <w:ind w:firstLine="1"/>
        <w:rPr>
          <w:rFonts w:ascii="Segoe UI" w:hAnsi="Segoe UI" w:cs="Segoe UI"/>
          <w:sz w:val="18"/>
          <w:szCs w:val="18"/>
          <w:lang w:val="en-US"/>
        </w:rPr>
      </w:pPr>
    </w:p>
    <w:p w:rsidR="000B29CD" w:rsidRDefault="000B29CD" w:rsidP="000B29CD">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178</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public static void main(String[] args) {</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for (int i = 0; i &lt;= 10; i++) {</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if (i &gt; 6) break;</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System.out.println(i);</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0B29CD" w:rsidRDefault="000B29CD" w:rsidP="000B29CD">
      <w:pPr>
        <w:autoSpaceDE w:val="0"/>
        <w:autoSpaceDN w:val="0"/>
        <w:adjustRightInd w:val="0"/>
        <w:spacing w:after="0" w:line="240" w:lineRule="auto"/>
        <w:rPr>
          <w:rFonts w:ascii="Arial" w:hAnsi="Arial" w:cs="Arial"/>
          <w:b/>
          <w:bCs/>
          <w:color w:val="000000"/>
          <w:sz w:val="24"/>
          <w:szCs w:val="24"/>
          <w:lang w:val="en-US"/>
        </w:rPr>
      </w:pP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6</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7</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10</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11</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Compilation fails.</w:t>
      </w:r>
    </w:p>
    <w:p w:rsidR="000B29CD" w:rsidRDefault="000B29CD" w:rsidP="000B29C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An exception is thrown at runtime.</w:t>
      </w:r>
    </w:p>
    <w:p w:rsidR="000B29CD" w:rsidRDefault="000B29CD" w:rsidP="000B29CD">
      <w:pPr>
        <w:autoSpaceDE w:val="0"/>
        <w:autoSpaceDN w:val="0"/>
        <w:adjustRightInd w:val="0"/>
        <w:spacing w:after="0" w:line="240" w:lineRule="auto"/>
        <w:rPr>
          <w:rFonts w:ascii="Arial" w:hAnsi="Arial" w:cs="Arial"/>
          <w:b/>
          <w:bCs/>
          <w:color w:val="000000"/>
          <w:sz w:val="24"/>
          <w:szCs w:val="24"/>
          <w:lang w:val="en-US"/>
        </w:rPr>
      </w:pPr>
    </w:p>
    <w:p w:rsidR="000B29CD" w:rsidRDefault="000B29CD" w:rsidP="000B29CD">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E</w:t>
      </w:r>
    </w:p>
    <w:p w:rsidR="000B29CD" w:rsidRDefault="000B29CD" w:rsidP="000B29CD">
      <w:pPr>
        <w:autoSpaceDE w:val="0"/>
        <w:autoSpaceDN w:val="0"/>
        <w:adjustRightInd w:val="0"/>
        <w:spacing w:after="0" w:line="240" w:lineRule="auto"/>
        <w:ind w:firstLine="1"/>
        <w:rPr>
          <w:rFonts w:ascii="Segoe UI" w:hAnsi="Segoe UI" w:cs="Segoe UI"/>
          <w:sz w:val="18"/>
          <w:szCs w:val="18"/>
          <w:lang w:val="en-US"/>
        </w:rPr>
      </w:pPr>
      <w:r>
        <w:rPr>
          <w:rFonts w:ascii="Arial" w:hAnsi="Arial" w:cs="Arial"/>
          <w:b/>
          <w:bCs/>
          <w:color w:val="000000"/>
          <w:sz w:val="24"/>
          <w:szCs w:val="24"/>
          <w:lang w:val="en-US"/>
        </w:rPr>
        <w:t>Explanation:</w:t>
      </w:r>
    </w:p>
    <w:p w:rsidR="000B29CD" w:rsidRPr="00C746E9" w:rsidRDefault="000B29CD" w:rsidP="00C746E9">
      <w:pPr>
        <w:autoSpaceDE w:val="0"/>
        <w:autoSpaceDN w:val="0"/>
        <w:adjustRightInd w:val="0"/>
        <w:spacing w:after="0" w:line="240" w:lineRule="auto"/>
        <w:ind w:firstLine="1"/>
        <w:rPr>
          <w:rFonts w:ascii="Segoe UI" w:hAnsi="Segoe UI" w:cs="Segoe UI"/>
          <w:sz w:val="18"/>
          <w:szCs w:val="18"/>
          <w:lang w:val="en-US"/>
        </w:rPr>
      </w:pPr>
    </w:p>
    <w:p w:rsidR="009946CB" w:rsidRDefault="009946CB" w:rsidP="009946CB">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177</w:t>
      </w:r>
    </w:p>
    <w:p w:rsidR="009946CB" w:rsidRDefault="009946CB" w:rsidP="009946C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9946CB" w:rsidRDefault="009946CB" w:rsidP="009946C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 class TestException extends Exception { }</w:t>
      </w:r>
    </w:p>
    <w:p w:rsidR="009946CB" w:rsidRDefault="009946CB" w:rsidP="009946C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 class A {</w:t>
      </w:r>
    </w:p>
    <w:p w:rsidR="009946CB" w:rsidRDefault="009946CB" w:rsidP="009946C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3. public String sayHello(String name) throws TestException {</w:t>
      </w:r>
    </w:p>
    <w:p w:rsidR="009946CB" w:rsidRDefault="009946CB" w:rsidP="009946C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4. if(name == null) throw new TestException();</w:t>
      </w:r>
    </w:p>
    <w:p w:rsidR="009946CB" w:rsidRDefault="009946CB" w:rsidP="009946C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5. return "Hello " + name;</w:t>
      </w:r>
    </w:p>
    <w:p w:rsidR="009946CB" w:rsidRDefault="009946CB" w:rsidP="009946C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6. }</w:t>
      </w:r>
    </w:p>
    <w:p w:rsidR="009946CB" w:rsidRDefault="009946CB" w:rsidP="009946C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lastRenderedPageBreak/>
        <w:t>7. }</w:t>
      </w:r>
    </w:p>
    <w:p w:rsidR="009946CB" w:rsidRDefault="009946CB" w:rsidP="009946C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8. public class TestA {</w:t>
      </w:r>
    </w:p>
    <w:p w:rsidR="009946CB" w:rsidRDefault="009946CB" w:rsidP="009946C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9. public static void main(String[] args) {</w:t>
      </w:r>
    </w:p>
    <w:p w:rsidR="009946CB" w:rsidRDefault="009946CB" w:rsidP="009946C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10. new A().sayHello("Aiko");</w:t>
      </w:r>
    </w:p>
    <w:p w:rsidR="009946CB" w:rsidRDefault="009946CB" w:rsidP="009946C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11. }</w:t>
      </w:r>
    </w:p>
    <w:p w:rsidR="009946CB" w:rsidRDefault="009946CB" w:rsidP="009946C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 }</w:t>
      </w:r>
    </w:p>
    <w:p w:rsidR="009946CB" w:rsidRDefault="009946CB" w:rsidP="009946CB">
      <w:pPr>
        <w:autoSpaceDE w:val="0"/>
        <w:autoSpaceDN w:val="0"/>
        <w:adjustRightInd w:val="0"/>
        <w:spacing w:after="0" w:line="240" w:lineRule="auto"/>
        <w:rPr>
          <w:rFonts w:ascii="Arial" w:hAnsi="Arial" w:cs="Arial"/>
          <w:sz w:val="24"/>
          <w:szCs w:val="24"/>
          <w:lang w:val="en-US"/>
        </w:rPr>
      </w:pPr>
    </w:p>
    <w:p w:rsidR="009946CB" w:rsidRDefault="009946CB" w:rsidP="009946C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Which statement is true?</w:t>
      </w:r>
    </w:p>
    <w:p w:rsidR="009946CB" w:rsidRDefault="009946CB" w:rsidP="009946CB">
      <w:pPr>
        <w:autoSpaceDE w:val="0"/>
        <w:autoSpaceDN w:val="0"/>
        <w:adjustRightInd w:val="0"/>
        <w:spacing w:after="0" w:line="240" w:lineRule="auto"/>
        <w:rPr>
          <w:rFonts w:ascii="Arial" w:hAnsi="Arial" w:cs="Arial"/>
          <w:b/>
          <w:bCs/>
          <w:sz w:val="24"/>
          <w:szCs w:val="24"/>
          <w:lang w:val="en-US"/>
        </w:rPr>
      </w:pPr>
    </w:p>
    <w:p w:rsidR="009946CB" w:rsidRDefault="009946CB" w:rsidP="009946CB">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Compilation succeeds.</w:t>
      </w:r>
    </w:p>
    <w:p w:rsidR="009946CB" w:rsidRDefault="009946CB" w:rsidP="009946CB">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Class A does not compile.</w:t>
      </w:r>
    </w:p>
    <w:p w:rsidR="009946CB" w:rsidRDefault="009946CB" w:rsidP="009946CB">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The method declared on line 9 cannot be modified to throw TestException.</w:t>
      </w:r>
    </w:p>
    <w:p w:rsidR="009946CB" w:rsidRDefault="009946CB" w:rsidP="009946CB">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TestA compiles if line 10 is enclosed in a try/catch block that catches TestException.</w:t>
      </w:r>
    </w:p>
    <w:p w:rsidR="009946CB" w:rsidRDefault="009946CB" w:rsidP="009946CB">
      <w:pPr>
        <w:autoSpaceDE w:val="0"/>
        <w:autoSpaceDN w:val="0"/>
        <w:adjustRightInd w:val="0"/>
        <w:spacing w:after="0" w:line="240" w:lineRule="auto"/>
        <w:rPr>
          <w:rFonts w:ascii="Arial" w:hAnsi="Arial" w:cs="Arial"/>
          <w:b/>
          <w:bCs/>
          <w:sz w:val="24"/>
          <w:szCs w:val="24"/>
          <w:lang w:val="en-US"/>
        </w:rPr>
      </w:pPr>
    </w:p>
    <w:p w:rsidR="009946CB" w:rsidRDefault="009946CB" w:rsidP="009946CB">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D</w:t>
      </w:r>
    </w:p>
    <w:p w:rsidR="009946CB" w:rsidRDefault="009946CB" w:rsidP="009946CB">
      <w:pPr>
        <w:rPr>
          <w:lang w:val="en-US"/>
        </w:rPr>
      </w:pPr>
      <w:r>
        <w:rPr>
          <w:rFonts w:ascii="Arial" w:hAnsi="Arial" w:cs="Arial"/>
          <w:b/>
          <w:bCs/>
          <w:sz w:val="24"/>
          <w:szCs w:val="24"/>
          <w:lang w:val="en-US"/>
        </w:rPr>
        <w:t>Explanation:</w:t>
      </w:r>
    </w:p>
    <w:p w:rsidR="00AA691E" w:rsidRDefault="009946CB" w:rsidP="00732372">
      <w:pPr>
        <w:rPr>
          <w:lang w:val="en-US"/>
        </w:rPr>
      </w:pPr>
      <w:r>
        <w:rPr>
          <w:lang w:val="en-US"/>
        </w:rPr>
        <w:tab/>
        <w:t xml:space="preserve">Here in this program we through some exceptions .so,we need to use the try </w:t>
      </w:r>
      <w:r w:rsidR="00AA691E">
        <w:rPr>
          <w:lang w:val="en-US"/>
        </w:rPr>
        <w:t>/catch blocks to handle the exceptions.</w:t>
      </w:r>
    </w:p>
    <w:p w:rsidR="00AA691E" w:rsidRDefault="00AA691E" w:rsidP="00AA691E">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176 DRAG DROP</w:t>
      </w:r>
    </w:p>
    <w:p w:rsidR="00AA691E" w:rsidRDefault="00AA691E" w:rsidP="00AA691E">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Click the Task button.</w:t>
      </w:r>
    </w:p>
    <w:p w:rsidR="00AA691E" w:rsidRPr="00AA691E" w:rsidRDefault="00AA691E" w:rsidP="00AA691E">
      <w:pPr>
        <w:autoSpaceDE w:val="0"/>
        <w:autoSpaceDN w:val="0"/>
        <w:adjustRightInd w:val="0"/>
        <w:spacing w:after="0" w:line="240" w:lineRule="auto"/>
        <w:rPr>
          <w:rFonts w:ascii="Arial" w:hAnsi="Arial" w:cs="Arial"/>
          <w:color w:val="000000"/>
          <w:sz w:val="24"/>
          <w:szCs w:val="24"/>
          <w:lang w:val="en-US"/>
        </w:rPr>
      </w:pPr>
      <w:r>
        <w:rPr>
          <w:rFonts w:ascii="Arial" w:hAnsi="Arial" w:cs="Arial"/>
          <w:noProof/>
          <w:color w:val="000000"/>
          <w:sz w:val="24"/>
          <w:szCs w:val="24"/>
          <w:lang w:val="en-US" w:eastAsia="en-US"/>
        </w:rPr>
        <w:drawing>
          <wp:inline distT="0" distB="0" distL="0" distR="0">
            <wp:extent cx="5476875" cy="4000500"/>
            <wp:effectExtent l="19050" t="0" r="9525"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a:stretch>
                      <a:fillRect/>
                    </a:stretch>
                  </pic:blipFill>
                  <pic:spPr bwMode="auto">
                    <a:xfrm>
                      <a:off x="0" y="0"/>
                      <a:ext cx="5476875" cy="4000500"/>
                    </a:xfrm>
                    <a:prstGeom prst="rect">
                      <a:avLst/>
                    </a:prstGeom>
                    <a:noFill/>
                    <a:ln w="9525">
                      <a:noFill/>
                      <a:miter lim="800000"/>
                      <a:headEnd/>
                      <a:tailEnd/>
                    </a:ln>
                  </pic:spPr>
                </pic:pic>
              </a:graphicData>
            </a:graphic>
          </wp:inline>
        </w:drawing>
      </w:r>
    </w:p>
    <w:p w:rsidR="00AA691E" w:rsidRDefault="00AA691E" w:rsidP="00AA691E">
      <w:pPr>
        <w:autoSpaceDE w:val="0"/>
        <w:autoSpaceDN w:val="0"/>
        <w:adjustRightInd w:val="0"/>
        <w:spacing w:after="0" w:line="240" w:lineRule="auto"/>
        <w:rPr>
          <w:rFonts w:ascii="Arial" w:hAnsi="Arial" w:cs="Arial"/>
          <w:b/>
          <w:bCs/>
          <w:color w:val="000000"/>
          <w:sz w:val="24"/>
          <w:szCs w:val="24"/>
          <w:lang w:val="en-US"/>
        </w:rPr>
      </w:pPr>
    </w:p>
    <w:p w:rsidR="00AA691E" w:rsidRDefault="00AA691E" w:rsidP="00AA691E">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w:t>
      </w:r>
    </w:p>
    <w:p w:rsidR="00AA691E" w:rsidRDefault="00AA691E" w:rsidP="00AA691E">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noProof/>
          <w:color w:val="000000"/>
          <w:sz w:val="24"/>
          <w:szCs w:val="24"/>
          <w:lang w:val="en-US" w:eastAsia="en-US"/>
        </w:rPr>
        <w:lastRenderedPageBreak/>
        <w:drawing>
          <wp:inline distT="0" distB="0" distL="0" distR="0">
            <wp:extent cx="5476875" cy="4000500"/>
            <wp:effectExtent l="19050" t="0" r="9525"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5476875" cy="4000500"/>
                    </a:xfrm>
                    <a:prstGeom prst="rect">
                      <a:avLst/>
                    </a:prstGeom>
                    <a:noFill/>
                    <a:ln w="9525">
                      <a:noFill/>
                      <a:miter lim="800000"/>
                      <a:headEnd/>
                      <a:tailEnd/>
                    </a:ln>
                  </pic:spPr>
                </pic:pic>
              </a:graphicData>
            </a:graphic>
          </wp:inline>
        </w:drawing>
      </w:r>
    </w:p>
    <w:p w:rsidR="00AA691E" w:rsidRDefault="00AA691E" w:rsidP="00AA691E">
      <w:pPr>
        <w:autoSpaceDE w:val="0"/>
        <w:autoSpaceDN w:val="0"/>
        <w:adjustRightInd w:val="0"/>
        <w:spacing w:after="0" w:line="240" w:lineRule="auto"/>
        <w:rPr>
          <w:rFonts w:ascii="Arial" w:hAnsi="Arial" w:cs="Arial"/>
          <w:b/>
          <w:bCs/>
          <w:color w:val="000000"/>
          <w:sz w:val="24"/>
          <w:szCs w:val="24"/>
          <w:lang w:val="en-US"/>
        </w:rPr>
      </w:pPr>
    </w:p>
    <w:p w:rsidR="00AA691E" w:rsidRDefault="00AA691E" w:rsidP="00AA691E">
      <w:pPr>
        <w:autoSpaceDE w:val="0"/>
        <w:autoSpaceDN w:val="0"/>
        <w:adjustRightInd w:val="0"/>
        <w:spacing w:after="0" w:line="240" w:lineRule="auto"/>
        <w:rPr>
          <w:rFonts w:ascii="Arial" w:hAnsi="Arial" w:cs="Arial"/>
          <w:b/>
          <w:bCs/>
          <w:color w:val="000000"/>
          <w:sz w:val="24"/>
          <w:szCs w:val="24"/>
          <w:lang w:val="en-US"/>
        </w:rPr>
      </w:pPr>
    </w:p>
    <w:p w:rsidR="00AA691E" w:rsidRDefault="00AA691E" w:rsidP="00AA691E">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175 DRAG DROP</w:t>
      </w:r>
    </w:p>
    <w:p w:rsidR="00AA691E" w:rsidRDefault="00AA691E" w:rsidP="00AA691E">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Click the Task button.</w:t>
      </w:r>
    </w:p>
    <w:p w:rsidR="00AA691E" w:rsidRDefault="00AA691E" w:rsidP="00AA691E">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noProof/>
          <w:color w:val="000000"/>
          <w:sz w:val="24"/>
          <w:szCs w:val="24"/>
          <w:lang w:val="en-US" w:eastAsia="en-US"/>
        </w:rPr>
        <w:lastRenderedPageBreak/>
        <w:drawing>
          <wp:inline distT="0" distB="0" distL="0" distR="0">
            <wp:extent cx="5476875" cy="4191000"/>
            <wp:effectExtent l="19050" t="0" r="9525"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srcRect/>
                    <a:stretch>
                      <a:fillRect/>
                    </a:stretch>
                  </pic:blipFill>
                  <pic:spPr bwMode="auto">
                    <a:xfrm>
                      <a:off x="0" y="0"/>
                      <a:ext cx="5476875" cy="4191000"/>
                    </a:xfrm>
                    <a:prstGeom prst="rect">
                      <a:avLst/>
                    </a:prstGeom>
                    <a:noFill/>
                    <a:ln w="9525">
                      <a:noFill/>
                      <a:miter lim="800000"/>
                      <a:headEnd/>
                      <a:tailEnd/>
                    </a:ln>
                  </pic:spPr>
                </pic:pic>
              </a:graphicData>
            </a:graphic>
          </wp:inline>
        </w:drawing>
      </w:r>
    </w:p>
    <w:p w:rsidR="00AA691E" w:rsidRDefault="00AA691E" w:rsidP="00AA691E">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w:t>
      </w:r>
    </w:p>
    <w:p w:rsidR="001D2C70" w:rsidRDefault="001D2C70" w:rsidP="00AA691E">
      <w:pPr>
        <w:rPr>
          <w:lang w:val="en-US"/>
        </w:rPr>
      </w:pPr>
    </w:p>
    <w:p w:rsidR="001D2C70" w:rsidRDefault="001D2C70" w:rsidP="00AA691E">
      <w:pPr>
        <w:rPr>
          <w:lang w:val="en-US"/>
        </w:rPr>
      </w:pPr>
    </w:p>
    <w:p w:rsidR="00732372" w:rsidRDefault="00AA691E" w:rsidP="00AA691E">
      <w:pPr>
        <w:rPr>
          <w:lang w:val="en-US"/>
        </w:rPr>
      </w:pPr>
      <w:r>
        <w:rPr>
          <w:noProof/>
          <w:lang w:val="en-US" w:eastAsia="en-US"/>
        </w:rPr>
        <w:lastRenderedPageBreak/>
        <w:drawing>
          <wp:inline distT="0" distB="0" distL="0" distR="0">
            <wp:extent cx="5476875" cy="4191000"/>
            <wp:effectExtent l="19050" t="0" r="9525"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5476875" cy="4191000"/>
                    </a:xfrm>
                    <a:prstGeom prst="rect">
                      <a:avLst/>
                    </a:prstGeom>
                    <a:noFill/>
                    <a:ln w="9525">
                      <a:noFill/>
                      <a:miter lim="800000"/>
                      <a:headEnd/>
                      <a:tailEnd/>
                    </a:ln>
                  </pic:spPr>
                </pic:pic>
              </a:graphicData>
            </a:graphic>
          </wp:inline>
        </w:drawing>
      </w:r>
    </w:p>
    <w:p w:rsidR="001D2C70" w:rsidRDefault="001D2C70" w:rsidP="00AA691E">
      <w:pPr>
        <w:rPr>
          <w:lang w:val="en-US"/>
        </w:rPr>
      </w:pPr>
      <w:r>
        <w:rPr>
          <w:lang w:val="en-US"/>
        </w:rPr>
        <w:t>Explanation:</w:t>
      </w:r>
    </w:p>
    <w:p w:rsidR="001D2C70" w:rsidRDefault="001D2C70" w:rsidP="00AA691E">
      <w:pPr>
        <w:rPr>
          <w:lang w:val="en-US"/>
        </w:rPr>
      </w:pPr>
      <w:r>
        <w:rPr>
          <w:lang w:val="en-US"/>
        </w:rPr>
        <w:tab/>
        <w:t xml:space="preserve">Here the method  m1 extends the classA ,the method m2 calls the List&lt;A&gt; and here the classB extends the classA.so,the 3 codes will  </w:t>
      </w:r>
      <w:r w:rsidR="00391330">
        <w:rPr>
          <w:lang w:val="en-US"/>
        </w:rPr>
        <w:t>compile and run the program.</w:t>
      </w:r>
    </w:p>
    <w:p w:rsidR="00391330" w:rsidRDefault="00391330" w:rsidP="0039133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174 DRAG DROP</w:t>
      </w:r>
    </w:p>
    <w:p w:rsidR="00391330" w:rsidRDefault="00391330" w:rsidP="0039133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Click the Task button.</w:t>
      </w:r>
    </w:p>
    <w:p w:rsidR="00391330" w:rsidRDefault="00391330" w:rsidP="0039133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noProof/>
          <w:color w:val="000000"/>
          <w:sz w:val="24"/>
          <w:szCs w:val="24"/>
          <w:lang w:val="en-US" w:eastAsia="en-US"/>
        </w:rPr>
        <w:lastRenderedPageBreak/>
        <w:drawing>
          <wp:inline distT="0" distB="0" distL="0" distR="0">
            <wp:extent cx="5476875" cy="4191000"/>
            <wp:effectExtent l="19050" t="0" r="9525"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srcRect/>
                    <a:stretch>
                      <a:fillRect/>
                    </a:stretch>
                  </pic:blipFill>
                  <pic:spPr bwMode="auto">
                    <a:xfrm>
                      <a:off x="0" y="0"/>
                      <a:ext cx="5476875" cy="4191000"/>
                    </a:xfrm>
                    <a:prstGeom prst="rect">
                      <a:avLst/>
                    </a:prstGeom>
                    <a:noFill/>
                    <a:ln w="9525">
                      <a:noFill/>
                      <a:miter lim="800000"/>
                      <a:headEnd/>
                      <a:tailEnd/>
                    </a:ln>
                  </pic:spPr>
                </pic:pic>
              </a:graphicData>
            </a:graphic>
          </wp:inline>
        </w:drawing>
      </w:r>
    </w:p>
    <w:p w:rsidR="00391330" w:rsidRDefault="00391330" w:rsidP="00391330">
      <w:pPr>
        <w:autoSpaceDE w:val="0"/>
        <w:autoSpaceDN w:val="0"/>
        <w:adjustRightInd w:val="0"/>
        <w:spacing w:after="0" w:line="240" w:lineRule="auto"/>
        <w:rPr>
          <w:rFonts w:ascii="Arial" w:hAnsi="Arial" w:cs="Arial"/>
          <w:b/>
          <w:bCs/>
          <w:color w:val="000000"/>
          <w:sz w:val="24"/>
          <w:szCs w:val="24"/>
          <w:lang w:val="en-US"/>
        </w:rPr>
      </w:pPr>
    </w:p>
    <w:p w:rsidR="00391330" w:rsidRDefault="00391330" w:rsidP="0039133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w:t>
      </w:r>
    </w:p>
    <w:p w:rsidR="00391330" w:rsidRDefault="00391330" w:rsidP="0039133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noProof/>
          <w:color w:val="000000"/>
          <w:sz w:val="24"/>
          <w:szCs w:val="24"/>
          <w:lang w:val="en-US" w:eastAsia="en-US"/>
        </w:rPr>
        <w:drawing>
          <wp:inline distT="0" distB="0" distL="0" distR="0">
            <wp:extent cx="5476875" cy="4191000"/>
            <wp:effectExtent l="19050" t="0" r="9525"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srcRect/>
                    <a:stretch>
                      <a:fillRect/>
                    </a:stretch>
                  </pic:blipFill>
                  <pic:spPr bwMode="auto">
                    <a:xfrm>
                      <a:off x="0" y="0"/>
                      <a:ext cx="5476875" cy="4191000"/>
                    </a:xfrm>
                    <a:prstGeom prst="rect">
                      <a:avLst/>
                    </a:prstGeom>
                    <a:noFill/>
                    <a:ln w="9525">
                      <a:noFill/>
                      <a:miter lim="800000"/>
                      <a:headEnd/>
                      <a:tailEnd/>
                    </a:ln>
                  </pic:spPr>
                </pic:pic>
              </a:graphicData>
            </a:graphic>
          </wp:inline>
        </w:drawing>
      </w:r>
    </w:p>
    <w:p w:rsidR="00391330" w:rsidRDefault="00391330" w:rsidP="0039133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lastRenderedPageBreak/>
        <w:t>Explanation:</w:t>
      </w:r>
    </w:p>
    <w:p w:rsidR="00391330" w:rsidRDefault="00391330" w:rsidP="00391330">
      <w:pPr>
        <w:autoSpaceDE w:val="0"/>
        <w:autoSpaceDN w:val="0"/>
        <w:adjustRightInd w:val="0"/>
        <w:spacing w:after="0" w:line="240" w:lineRule="auto"/>
        <w:rPr>
          <w:rFonts w:ascii="Arial" w:hAnsi="Arial" w:cs="Arial"/>
          <w:b/>
          <w:bCs/>
          <w:color w:val="000000"/>
          <w:sz w:val="24"/>
          <w:szCs w:val="24"/>
          <w:lang w:val="en-US"/>
        </w:rPr>
      </w:pPr>
    </w:p>
    <w:p w:rsidR="00391330" w:rsidRDefault="00391330" w:rsidP="0039133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b/>
      </w:r>
    </w:p>
    <w:p w:rsidR="00391330" w:rsidRDefault="00391330" w:rsidP="00391330">
      <w:pPr>
        <w:autoSpaceDE w:val="0"/>
        <w:autoSpaceDN w:val="0"/>
        <w:adjustRightInd w:val="0"/>
        <w:spacing w:after="0" w:line="240" w:lineRule="auto"/>
        <w:rPr>
          <w:rFonts w:ascii="Arial" w:hAnsi="Arial" w:cs="Arial"/>
          <w:b/>
          <w:bCs/>
          <w:color w:val="000000"/>
          <w:sz w:val="24"/>
          <w:szCs w:val="24"/>
          <w:lang w:val="en-US"/>
        </w:rPr>
      </w:pPr>
    </w:p>
    <w:p w:rsidR="00391330" w:rsidRDefault="00391330" w:rsidP="00391330">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173 DRAG DROP</w:t>
      </w:r>
    </w:p>
    <w:p w:rsidR="00391330" w:rsidRDefault="00391330" w:rsidP="00391330">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Click the Task button.</w:t>
      </w:r>
    </w:p>
    <w:p w:rsidR="00391330" w:rsidRDefault="00391330" w:rsidP="0039133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noProof/>
          <w:color w:val="000000"/>
          <w:sz w:val="24"/>
          <w:szCs w:val="24"/>
          <w:lang w:val="en-US" w:eastAsia="en-US"/>
        </w:rPr>
        <w:drawing>
          <wp:inline distT="0" distB="0" distL="0" distR="0">
            <wp:extent cx="5476875" cy="3390900"/>
            <wp:effectExtent l="19050" t="0" r="9525"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5476875" cy="3390900"/>
                    </a:xfrm>
                    <a:prstGeom prst="rect">
                      <a:avLst/>
                    </a:prstGeom>
                    <a:noFill/>
                    <a:ln w="9525">
                      <a:noFill/>
                      <a:miter lim="800000"/>
                      <a:headEnd/>
                      <a:tailEnd/>
                    </a:ln>
                  </pic:spPr>
                </pic:pic>
              </a:graphicData>
            </a:graphic>
          </wp:inline>
        </w:drawing>
      </w:r>
    </w:p>
    <w:p w:rsidR="00391330" w:rsidRDefault="00391330" w:rsidP="00391330">
      <w:pPr>
        <w:autoSpaceDE w:val="0"/>
        <w:autoSpaceDN w:val="0"/>
        <w:adjustRightInd w:val="0"/>
        <w:spacing w:after="0" w:line="240" w:lineRule="auto"/>
        <w:rPr>
          <w:rFonts w:ascii="Arial" w:hAnsi="Arial" w:cs="Arial"/>
          <w:b/>
          <w:bCs/>
          <w:color w:val="000000"/>
          <w:sz w:val="24"/>
          <w:szCs w:val="24"/>
          <w:lang w:val="en-US"/>
        </w:rPr>
      </w:pPr>
    </w:p>
    <w:p w:rsidR="00391330" w:rsidRDefault="00391330" w:rsidP="0039133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w:t>
      </w:r>
    </w:p>
    <w:p w:rsidR="00391330" w:rsidRDefault="00391330" w:rsidP="0039133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noProof/>
          <w:color w:val="000000"/>
          <w:sz w:val="24"/>
          <w:szCs w:val="24"/>
          <w:lang w:val="en-US" w:eastAsia="en-US"/>
        </w:rPr>
        <w:drawing>
          <wp:inline distT="0" distB="0" distL="0" distR="0">
            <wp:extent cx="5476875" cy="3390900"/>
            <wp:effectExtent l="19050" t="0" r="9525" b="0"/>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srcRect/>
                    <a:stretch>
                      <a:fillRect/>
                    </a:stretch>
                  </pic:blipFill>
                  <pic:spPr bwMode="auto">
                    <a:xfrm>
                      <a:off x="0" y="0"/>
                      <a:ext cx="5476875" cy="3390900"/>
                    </a:xfrm>
                    <a:prstGeom prst="rect">
                      <a:avLst/>
                    </a:prstGeom>
                    <a:noFill/>
                    <a:ln w="9525">
                      <a:noFill/>
                      <a:miter lim="800000"/>
                      <a:headEnd/>
                      <a:tailEnd/>
                    </a:ln>
                  </pic:spPr>
                </pic:pic>
              </a:graphicData>
            </a:graphic>
          </wp:inline>
        </w:drawing>
      </w:r>
    </w:p>
    <w:p w:rsidR="00391330" w:rsidRDefault="00391330" w:rsidP="00391330">
      <w:pPr>
        <w:autoSpaceDE w:val="0"/>
        <w:autoSpaceDN w:val="0"/>
        <w:adjustRightInd w:val="0"/>
        <w:spacing w:after="0" w:line="240" w:lineRule="auto"/>
        <w:rPr>
          <w:rFonts w:ascii="Arial" w:hAnsi="Arial" w:cs="Arial"/>
          <w:b/>
          <w:bCs/>
          <w:color w:val="000000"/>
          <w:sz w:val="24"/>
          <w:szCs w:val="24"/>
          <w:lang w:val="en-US"/>
        </w:rPr>
      </w:pPr>
    </w:p>
    <w:p w:rsidR="00391330" w:rsidRDefault="00391330" w:rsidP="0039133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Explanation:</w:t>
      </w:r>
    </w:p>
    <w:p w:rsidR="00391330" w:rsidRDefault="00FD0E91" w:rsidP="00FD0E91">
      <w:pPr>
        <w:rPr>
          <w:lang w:val="en-US"/>
        </w:rPr>
      </w:pPr>
      <w:r>
        <w:rPr>
          <w:lang w:val="en-US"/>
        </w:rPr>
        <w:lastRenderedPageBreak/>
        <w:t xml:space="preserve">                Temp=buffReader.readLine() doesn’t equals to the null that’s why  the text is printed which is in System.out.prontln().if the Temp=buffReader.readLine() equals to null then we get NullPointerException then the text is not printed.</w:t>
      </w:r>
    </w:p>
    <w:p w:rsidR="00FD0E91" w:rsidRDefault="00FD0E91" w:rsidP="00FD0E91">
      <w:pPr>
        <w:rPr>
          <w:lang w:val="en-US"/>
        </w:rPr>
      </w:pPr>
    </w:p>
    <w:p w:rsidR="00FD0E91" w:rsidRDefault="00FD0E91" w:rsidP="00FD0E91">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172 DRAG DROP</w:t>
      </w:r>
    </w:p>
    <w:p w:rsidR="00FD0E91" w:rsidRDefault="00FD0E91" w:rsidP="00FD0E91">
      <w:pPr>
        <w:autoSpaceDE w:val="0"/>
        <w:autoSpaceDN w:val="0"/>
        <w:adjustRightInd w:val="0"/>
        <w:spacing w:after="0" w:line="240" w:lineRule="auto"/>
        <w:rPr>
          <w:lang w:val="en-US"/>
        </w:rPr>
      </w:pPr>
      <w:r>
        <w:rPr>
          <w:rFonts w:ascii="Arial" w:hAnsi="Arial" w:cs="Arial"/>
          <w:color w:val="000000"/>
          <w:sz w:val="24"/>
          <w:szCs w:val="24"/>
          <w:lang w:val="en-US"/>
        </w:rPr>
        <w:t>Click the Task button.</w:t>
      </w:r>
    </w:p>
    <w:p w:rsidR="00FD0E91" w:rsidRDefault="00FD0E91" w:rsidP="00391330">
      <w:pPr>
        <w:autoSpaceDE w:val="0"/>
        <w:autoSpaceDN w:val="0"/>
        <w:adjustRightInd w:val="0"/>
        <w:spacing w:after="0" w:line="240" w:lineRule="auto"/>
        <w:rPr>
          <w:lang w:val="en-US"/>
        </w:rPr>
      </w:pPr>
      <w:r>
        <w:rPr>
          <w:noProof/>
          <w:lang w:val="en-US" w:eastAsia="en-US"/>
        </w:rPr>
        <w:drawing>
          <wp:inline distT="0" distB="0" distL="0" distR="0">
            <wp:extent cx="5286375" cy="3343275"/>
            <wp:effectExtent l="19050" t="0" r="9525" b="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srcRect/>
                    <a:stretch>
                      <a:fillRect/>
                    </a:stretch>
                  </pic:blipFill>
                  <pic:spPr bwMode="auto">
                    <a:xfrm>
                      <a:off x="0" y="0"/>
                      <a:ext cx="5286375" cy="3343275"/>
                    </a:xfrm>
                    <a:prstGeom prst="rect">
                      <a:avLst/>
                    </a:prstGeom>
                    <a:noFill/>
                    <a:ln w="9525">
                      <a:noFill/>
                      <a:miter lim="800000"/>
                      <a:headEnd/>
                      <a:tailEnd/>
                    </a:ln>
                  </pic:spPr>
                </pic:pic>
              </a:graphicData>
            </a:graphic>
          </wp:inline>
        </w:drawing>
      </w:r>
    </w:p>
    <w:p w:rsidR="00FD0E91" w:rsidRDefault="00FD0E91" w:rsidP="00391330">
      <w:pPr>
        <w:autoSpaceDE w:val="0"/>
        <w:autoSpaceDN w:val="0"/>
        <w:adjustRightInd w:val="0"/>
        <w:spacing w:after="0" w:line="240" w:lineRule="auto"/>
        <w:rPr>
          <w:lang w:val="en-US"/>
        </w:rPr>
      </w:pPr>
    </w:p>
    <w:p w:rsidR="00FD0E91" w:rsidRDefault="00FD0E91" w:rsidP="00391330">
      <w:pPr>
        <w:autoSpaceDE w:val="0"/>
        <w:autoSpaceDN w:val="0"/>
        <w:adjustRightInd w:val="0"/>
        <w:spacing w:after="0" w:line="240" w:lineRule="auto"/>
        <w:rPr>
          <w:lang w:val="en-US"/>
        </w:rPr>
      </w:pPr>
      <w:r>
        <w:rPr>
          <w:lang w:val="en-US"/>
        </w:rPr>
        <w:t>Answer:</w:t>
      </w:r>
    </w:p>
    <w:p w:rsidR="00FD0E91" w:rsidRDefault="00FD0E91" w:rsidP="00391330">
      <w:pPr>
        <w:autoSpaceDE w:val="0"/>
        <w:autoSpaceDN w:val="0"/>
        <w:adjustRightInd w:val="0"/>
        <w:spacing w:after="0" w:line="240" w:lineRule="auto"/>
        <w:rPr>
          <w:lang w:val="en-US"/>
        </w:rPr>
      </w:pPr>
      <w:r>
        <w:rPr>
          <w:noProof/>
          <w:lang w:val="en-US" w:eastAsia="en-US"/>
        </w:rPr>
        <w:drawing>
          <wp:inline distT="0" distB="0" distL="0" distR="0">
            <wp:extent cx="5286375" cy="3343275"/>
            <wp:effectExtent l="19050" t="0" r="9525" b="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5286375" cy="3343275"/>
                    </a:xfrm>
                    <a:prstGeom prst="rect">
                      <a:avLst/>
                    </a:prstGeom>
                    <a:noFill/>
                    <a:ln w="9525">
                      <a:noFill/>
                      <a:miter lim="800000"/>
                      <a:headEnd/>
                      <a:tailEnd/>
                    </a:ln>
                  </pic:spPr>
                </pic:pic>
              </a:graphicData>
            </a:graphic>
          </wp:inline>
        </w:drawing>
      </w:r>
    </w:p>
    <w:p w:rsidR="00FD0E91" w:rsidRDefault="00FD0E91" w:rsidP="00391330">
      <w:pPr>
        <w:autoSpaceDE w:val="0"/>
        <w:autoSpaceDN w:val="0"/>
        <w:adjustRightInd w:val="0"/>
        <w:spacing w:after="0" w:line="240" w:lineRule="auto"/>
        <w:rPr>
          <w:lang w:val="en-US"/>
        </w:rPr>
      </w:pPr>
    </w:p>
    <w:p w:rsidR="00FD0E91" w:rsidRDefault="00FD0E91" w:rsidP="00391330">
      <w:pPr>
        <w:autoSpaceDE w:val="0"/>
        <w:autoSpaceDN w:val="0"/>
        <w:adjustRightInd w:val="0"/>
        <w:spacing w:after="0" w:line="240" w:lineRule="auto"/>
        <w:rPr>
          <w:lang w:val="en-US"/>
        </w:rPr>
      </w:pPr>
    </w:p>
    <w:p w:rsidR="00FD0E91" w:rsidRDefault="00FD0E91" w:rsidP="00391330">
      <w:pPr>
        <w:autoSpaceDE w:val="0"/>
        <w:autoSpaceDN w:val="0"/>
        <w:adjustRightInd w:val="0"/>
        <w:spacing w:after="0" w:line="240" w:lineRule="auto"/>
        <w:rPr>
          <w:lang w:val="en-US"/>
        </w:rPr>
      </w:pPr>
    </w:p>
    <w:p w:rsidR="00FD0E91" w:rsidRDefault="00B4029B" w:rsidP="0039133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Explanation:</w:t>
      </w:r>
    </w:p>
    <w:p w:rsidR="00B4029B" w:rsidRDefault="00B4029B" w:rsidP="00B4029B">
      <w:pPr>
        <w:rPr>
          <w:lang w:val="en-US"/>
        </w:rPr>
      </w:pPr>
      <w:r>
        <w:rPr>
          <w:lang w:val="en-US"/>
        </w:rPr>
        <w:t xml:space="preserve">     First the start method executes the run metho</w:t>
      </w:r>
      <w:r w:rsidR="004D1D0F">
        <w:rPr>
          <w:lang w:val="en-US"/>
        </w:rPr>
        <w:t>d then “Run” is printed ,</w:t>
      </w:r>
      <w:r>
        <w:rPr>
          <w:lang w:val="en-US"/>
        </w:rPr>
        <w:t xml:space="preserve"> join ()method</w:t>
      </w:r>
      <w:r w:rsidR="004D1D0F">
        <w:rPr>
          <w:lang w:val="en-US"/>
        </w:rPr>
        <w:t xml:space="preserve"> waits until  thread  dies. after that we call the run method directly to print “Run” finally we call the doIt() to print “doIt”.</w:t>
      </w:r>
    </w:p>
    <w:p w:rsidR="004D1D0F" w:rsidRDefault="004D1D0F" w:rsidP="00B4029B">
      <w:pPr>
        <w:rPr>
          <w:lang w:val="en-US"/>
        </w:rPr>
      </w:pPr>
    </w:p>
    <w:p w:rsidR="004D1D0F" w:rsidRDefault="004D1D0F" w:rsidP="004D1D0F">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171 DRAG DROP</w:t>
      </w:r>
    </w:p>
    <w:p w:rsidR="004D1D0F" w:rsidRDefault="004D1D0F" w:rsidP="004D1D0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Click the Task button.</w:t>
      </w:r>
    </w:p>
    <w:p w:rsidR="004D1D0F" w:rsidRDefault="004D1D0F" w:rsidP="004D1D0F">
      <w:pPr>
        <w:autoSpaceDE w:val="0"/>
        <w:autoSpaceDN w:val="0"/>
        <w:adjustRightInd w:val="0"/>
        <w:spacing w:after="0" w:line="240" w:lineRule="auto"/>
        <w:rPr>
          <w:rFonts w:ascii="Arial" w:hAnsi="Arial" w:cs="Arial"/>
          <w:color w:val="000000"/>
          <w:sz w:val="24"/>
          <w:szCs w:val="24"/>
          <w:lang w:val="en-US"/>
        </w:rPr>
      </w:pPr>
      <w:r>
        <w:rPr>
          <w:rFonts w:ascii="Arial" w:hAnsi="Arial" w:cs="Arial"/>
          <w:noProof/>
          <w:color w:val="000000"/>
          <w:sz w:val="24"/>
          <w:szCs w:val="24"/>
          <w:lang w:val="en-US" w:eastAsia="en-US"/>
        </w:rPr>
        <w:drawing>
          <wp:inline distT="0" distB="0" distL="0" distR="0">
            <wp:extent cx="5476875" cy="4191000"/>
            <wp:effectExtent l="19050" t="0" r="9525"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srcRect/>
                    <a:stretch>
                      <a:fillRect/>
                    </a:stretch>
                  </pic:blipFill>
                  <pic:spPr bwMode="auto">
                    <a:xfrm>
                      <a:off x="0" y="0"/>
                      <a:ext cx="5476875" cy="4191000"/>
                    </a:xfrm>
                    <a:prstGeom prst="rect">
                      <a:avLst/>
                    </a:prstGeom>
                    <a:noFill/>
                    <a:ln w="9525">
                      <a:noFill/>
                      <a:miter lim="800000"/>
                      <a:headEnd/>
                      <a:tailEnd/>
                    </a:ln>
                  </pic:spPr>
                </pic:pic>
              </a:graphicData>
            </a:graphic>
          </wp:inline>
        </w:drawing>
      </w:r>
    </w:p>
    <w:p w:rsidR="004D1D0F" w:rsidRDefault="004D1D0F" w:rsidP="004D1D0F">
      <w:pPr>
        <w:autoSpaceDE w:val="0"/>
        <w:autoSpaceDN w:val="0"/>
        <w:adjustRightInd w:val="0"/>
        <w:spacing w:after="0" w:line="240" w:lineRule="auto"/>
        <w:rPr>
          <w:rFonts w:ascii="Arial" w:hAnsi="Arial" w:cs="Arial"/>
          <w:color w:val="000000"/>
          <w:sz w:val="24"/>
          <w:szCs w:val="24"/>
          <w:lang w:val="en-US"/>
        </w:rPr>
      </w:pPr>
    </w:p>
    <w:p w:rsidR="004D1D0F" w:rsidRDefault="004D1D0F" w:rsidP="004D1D0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Answer:</w:t>
      </w:r>
    </w:p>
    <w:p w:rsidR="004D1D0F" w:rsidRDefault="004D1D0F" w:rsidP="004D1D0F">
      <w:pPr>
        <w:autoSpaceDE w:val="0"/>
        <w:autoSpaceDN w:val="0"/>
        <w:adjustRightInd w:val="0"/>
        <w:spacing w:after="0" w:line="240" w:lineRule="auto"/>
        <w:rPr>
          <w:rFonts w:ascii="Arial" w:hAnsi="Arial" w:cs="Arial"/>
          <w:color w:val="000000"/>
          <w:sz w:val="24"/>
          <w:szCs w:val="24"/>
          <w:lang w:val="en-US"/>
        </w:rPr>
      </w:pPr>
    </w:p>
    <w:p w:rsidR="004D1D0F" w:rsidRDefault="004D1D0F" w:rsidP="004D1D0F">
      <w:pPr>
        <w:autoSpaceDE w:val="0"/>
        <w:autoSpaceDN w:val="0"/>
        <w:adjustRightInd w:val="0"/>
        <w:spacing w:after="0" w:line="240" w:lineRule="auto"/>
        <w:rPr>
          <w:rFonts w:ascii="Arial" w:hAnsi="Arial" w:cs="Arial"/>
          <w:color w:val="000000"/>
          <w:sz w:val="24"/>
          <w:szCs w:val="24"/>
          <w:lang w:val="en-US"/>
        </w:rPr>
      </w:pPr>
      <w:r>
        <w:rPr>
          <w:rFonts w:ascii="Arial" w:hAnsi="Arial" w:cs="Arial"/>
          <w:noProof/>
          <w:color w:val="000000"/>
          <w:sz w:val="24"/>
          <w:szCs w:val="24"/>
          <w:lang w:val="en-US" w:eastAsia="en-US"/>
        </w:rPr>
        <w:lastRenderedPageBreak/>
        <w:drawing>
          <wp:inline distT="0" distB="0" distL="0" distR="0">
            <wp:extent cx="5476875" cy="4191000"/>
            <wp:effectExtent l="19050" t="0" r="9525"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srcRect/>
                    <a:stretch>
                      <a:fillRect/>
                    </a:stretch>
                  </pic:blipFill>
                  <pic:spPr bwMode="auto">
                    <a:xfrm>
                      <a:off x="0" y="0"/>
                      <a:ext cx="5476875" cy="4191000"/>
                    </a:xfrm>
                    <a:prstGeom prst="rect">
                      <a:avLst/>
                    </a:prstGeom>
                    <a:noFill/>
                    <a:ln w="9525">
                      <a:noFill/>
                      <a:miter lim="800000"/>
                      <a:headEnd/>
                      <a:tailEnd/>
                    </a:ln>
                  </pic:spPr>
                </pic:pic>
              </a:graphicData>
            </a:graphic>
          </wp:inline>
        </w:drawing>
      </w:r>
    </w:p>
    <w:p w:rsidR="004D1D0F" w:rsidRDefault="004D1D0F" w:rsidP="004D1D0F">
      <w:pPr>
        <w:autoSpaceDE w:val="0"/>
        <w:autoSpaceDN w:val="0"/>
        <w:adjustRightInd w:val="0"/>
        <w:spacing w:after="0" w:line="240" w:lineRule="auto"/>
        <w:rPr>
          <w:rFonts w:ascii="Arial" w:hAnsi="Arial" w:cs="Arial"/>
          <w:color w:val="000000"/>
          <w:sz w:val="24"/>
          <w:szCs w:val="24"/>
          <w:lang w:val="en-US"/>
        </w:rPr>
      </w:pPr>
    </w:p>
    <w:p w:rsidR="004D1D0F" w:rsidRDefault="004D1D0F" w:rsidP="004D1D0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Explanation:</w:t>
      </w:r>
    </w:p>
    <w:p w:rsidR="004D1D0F" w:rsidRDefault="004D1D0F" w:rsidP="004D1D0F">
      <w:pPr>
        <w:autoSpaceDE w:val="0"/>
        <w:autoSpaceDN w:val="0"/>
        <w:adjustRightInd w:val="0"/>
        <w:spacing w:after="0" w:line="240" w:lineRule="auto"/>
        <w:rPr>
          <w:rFonts w:ascii="Arial" w:hAnsi="Arial" w:cs="Arial"/>
          <w:color w:val="000000"/>
          <w:sz w:val="24"/>
          <w:szCs w:val="24"/>
          <w:lang w:val="en-US"/>
        </w:rPr>
      </w:pPr>
    </w:p>
    <w:p w:rsidR="004D1D0F" w:rsidRDefault="004D1D0F" w:rsidP="004D1D0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ab/>
        <w:t xml:space="preserve">Here we create the object for the </w:t>
      </w:r>
      <w:r w:rsidR="00DC0538">
        <w:rPr>
          <w:rFonts w:ascii="Arial" w:hAnsi="Arial" w:cs="Arial"/>
          <w:color w:val="000000"/>
          <w:sz w:val="24"/>
          <w:szCs w:val="24"/>
          <w:lang w:val="en-US"/>
        </w:rPr>
        <w:t xml:space="preserve">classA  and create the object to the classB </w:t>
      </w:r>
      <w:r>
        <w:rPr>
          <w:rFonts w:ascii="Arial" w:hAnsi="Arial" w:cs="Arial"/>
          <w:color w:val="000000"/>
          <w:sz w:val="24"/>
          <w:szCs w:val="24"/>
          <w:lang w:val="en-US"/>
        </w:rPr>
        <w:t xml:space="preserve"> </w:t>
      </w:r>
      <w:r w:rsidR="00DC0538">
        <w:rPr>
          <w:rFonts w:ascii="Arial" w:hAnsi="Arial" w:cs="Arial"/>
          <w:color w:val="000000"/>
          <w:sz w:val="24"/>
          <w:szCs w:val="24"/>
          <w:lang w:val="en-US"/>
        </w:rPr>
        <w:t>by using  the reference  of the classA.so,classA has name A and the classB has name A.</w:t>
      </w:r>
    </w:p>
    <w:p w:rsidR="00DC0538" w:rsidRDefault="00DC0538" w:rsidP="004D1D0F">
      <w:pPr>
        <w:autoSpaceDE w:val="0"/>
        <w:autoSpaceDN w:val="0"/>
        <w:adjustRightInd w:val="0"/>
        <w:spacing w:after="0" w:line="240" w:lineRule="auto"/>
        <w:rPr>
          <w:rFonts w:ascii="Arial" w:hAnsi="Arial" w:cs="Arial"/>
          <w:color w:val="000000"/>
          <w:sz w:val="24"/>
          <w:szCs w:val="24"/>
          <w:lang w:val="en-US"/>
        </w:rPr>
      </w:pPr>
    </w:p>
    <w:p w:rsidR="00DC0538" w:rsidRDefault="00DC0538" w:rsidP="00DC0538">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170</w:t>
      </w:r>
    </w:p>
    <w:p w:rsidR="00DC0538" w:rsidRDefault="00DC0538" w:rsidP="00DC053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DC0538" w:rsidRDefault="00DC0538" w:rsidP="00DC053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public class Person {</w:t>
      </w:r>
    </w:p>
    <w:p w:rsidR="00DC0538" w:rsidRDefault="00DC0538" w:rsidP="00DC053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private name;</w:t>
      </w:r>
    </w:p>
    <w:p w:rsidR="00DC0538" w:rsidRDefault="00DC0538" w:rsidP="00DC053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public Person(String name) {</w:t>
      </w:r>
    </w:p>
    <w:p w:rsidR="00DC0538" w:rsidRDefault="00DC0538" w:rsidP="00DC053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this.name = name;</w:t>
      </w:r>
    </w:p>
    <w:p w:rsidR="00DC0538" w:rsidRDefault="00DC0538" w:rsidP="00DC053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w:t>
      </w:r>
    </w:p>
    <w:p w:rsidR="00DC0538" w:rsidRDefault="00DC0538" w:rsidP="00DC053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public int hashCode() {</w:t>
      </w:r>
    </w:p>
    <w:p w:rsidR="00DC0538" w:rsidRDefault="00DC0538" w:rsidP="00DC053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return 420;</w:t>
      </w:r>
    </w:p>
    <w:p w:rsidR="00DC0538" w:rsidRDefault="00DC0538" w:rsidP="00DC053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18. }</w:t>
      </w:r>
    </w:p>
    <w:p w:rsidR="00DC0538" w:rsidRDefault="00DC0538" w:rsidP="00DC053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19. }</w:t>
      </w:r>
    </w:p>
    <w:p w:rsidR="00DC0538" w:rsidRDefault="00DC0538" w:rsidP="00DC0538">
      <w:pPr>
        <w:autoSpaceDE w:val="0"/>
        <w:autoSpaceDN w:val="0"/>
        <w:adjustRightInd w:val="0"/>
        <w:spacing w:after="0" w:line="240" w:lineRule="auto"/>
        <w:rPr>
          <w:rFonts w:ascii="Arial" w:hAnsi="Arial" w:cs="Arial"/>
          <w:color w:val="000000"/>
          <w:sz w:val="24"/>
          <w:szCs w:val="24"/>
          <w:lang w:val="en-US"/>
        </w:rPr>
      </w:pPr>
    </w:p>
    <w:p w:rsidR="00DC0538" w:rsidRDefault="00DC0538" w:rsidP="00DC053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statement is true?</w:t>
      </w:r>
    </w:p>
    <w:p w:rsidR="00DC0538" w:rsidRDefault="00DC0538" w:rsidP="00DC0538">
      <w:pPr>
        <w:autoSpaceDE w:val="0"/>
        <w:autoSpaceDN w:val="0"/>
        <w:adjustRightInd w:val="0"/>
        <w:spacing w:after="0" w:line="240" w:lineRule="auto"/>
        <w:rPr>
          <w:rFonts w:ascii="Arial" w:hAnsi="Arial" w:cs="Arial"/>
          <w:b/>
          <w:bCs/>
          <w:color w:val="000000"/>
          <w:sz w:val="24"/>
          <w:szCs w:val="24"/>
          <w:lang w:val="en-US"/>
        </w:rPr>
      </w:pPr>
    </w:p>
    <w:p w:rsidR="00DC0538" w:rsidRDefault="00DC0538" w:rsidP="00DC053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The time to find the value from HashMap with a Person key depends on the size of the map.</w:t>
      </w:r>
    </w:p>
    <w:p w:rsidR="00DC0538" w:rsidRDefault="00DC0538" w:rsidP="00DC053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Deleting a Person key from a HashMap will delete all map entries for all keys of type Person.</w:t>
      </w:r>
    </w:p>
    <w:p w:rsidR="00DC0538" w:rsidRDefault="00DC0538" w:rsidP="00DC053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lastRenderedPageBreak/>
        <w:t xml:space="preserve">C. </w:t>
      </w:r>
      <w:r>
        <w:rPr>
          <w:rFonts w:ascii="Arial" w:hAnsi="Arial" w:cs="Arial"/>
          <w:color w:val="000000"/>
          <w:sz w:val="24"/>
          <w:szCs w:val="24"/>
          <w:lang w:val="en-US"/>
        </w:rPr>
        <w:t>Inserting a second Person object into a HashSet will cause the first Person object to be</w:t>
      </w:r>
    </w:p>
    <w:p w:rsidR="00DC0538" w:rsidRDefault="00DC0538" w:rsidP="00DC053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removed as a duplicate.</w:t>
      </w:r>
    </w:p>
    <w:p w:rsidR="00DC0538" w:rsidRDefault="00DC0538" w:rsidP="00DC053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The time to determine whether a Person object is contained in a HashSet is constant and does</w:t>
      </w:r>
    </w:p>
    <w:p w:rsidR="00DC0538" w:rsidRDefault="00DC0538" w:rsidP="00DC053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NOT depend on the size of the map.</w:t>
      </w:r>
    </w:p>
    <w:p w:rsidR="00DC0538" w:rsidRDefault="00DC0538" w:rsidP="00DC0538">
      <w:pPr>
        <w:autoSpaceDE w:val="0"/>
        <w:autoSpaceDN w:val="0"/>
        <w:adjustRightInd w:val="0"/>
        <w:spacing w:after="0" w:line="240" w:lineRule="auto"/>
        <w:rPr>
          <w:rFonts w:ascii="Arial" w:hAnsi="Arial" w:cs="Arial"/>
          <w:b/>
          <w:bCs/>
          <w:color w:val="000000"/>
          <w:sz w:val="24"/>
          <w:szCs w:val="24"/>
          <w:lang w:val="en-US"/>
        </w:rPr>
      </w:pPr>
    </w:p>
    <w:p w:rsidR="00DC0538" w:rsidRDefault="00DC0538" w:rsidP="00DC0538">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A</w:t>
      </w:r>
    </w:p>
    <w:p w:rsidR="00DC0538" w:rsidRDefault="00DC0538" w:rsidP="00DC0538">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Explanation:</w:t>
      </w:r>
    </w:p>
    <w:p w:rsidR="00DC0538" w:rsidRDefault="00DC0538" w:rsidP="00DC0538">
      <w:pPr>
        <w:autoSpaceDE w:val="0"/>
        <w:autoSpaceDN w:val="0"/>
        <w:adjustRightInd w:val="0"/>
        <w:spacing w:after="0" w:line="240" w:lineRule="auto"/>
        <w:rPr>
          <w:rFonts w:ascii="Arial" w:hAnsi="Arial" w:cs="Arial"/>
          <w:b/>
          <w:bCs/>
          <w:color w:val="000000"/>
          <w:sz w:val="24"/>
          <w:szCs w:val="24"/>
          <w:lang w:val="en-US"/>
        </w:rPr>
      </w:pPr>
    </w:p>
    <w:p w:rsidR="00DC0538" w:rsidRDefault="00DC0538" w:rsidP="00DC0538">
      <w:pPr>
        <w:rPr>
          <w:lang w:val="en-US"/>
        </w:rPr>
      </w:pPr>
      <w:r>
        <w:rPr>
          <w:lang w:val="en-US"/>
        </w:rPr>
        <w:tab/>
        <w:t xml:space="preserve">Here the </w:t>
      </w:r>
      <w:r w:rsidRPr="00DC0538">
        <w:rPr>
          <w:lang w:val="en-US"/>
        </w:rPr>
        <w:t>to find the value from HashMap with a Person key depends on the size of the map.</w:t>
      </w:r>
      <w:r>
        <w:rPr>
          <w:lang w:val="en-US"/>
        </w:rPr>
        <w:t>bcz here  we give the HashCode() with  no:420.</w:t>
      </w:r>
    </w:p>
    <w:p w:rsidR="00DC0538" w:rsidRDefault="00DC0538" w:rsidP="00DC0538">
      <w:pPr>
        <w:rPr>
          <w:lang w:val="en-US"/>
        </w:rPr>
      </w:pPr>
    </w:p>
    <w:p w:rsidR="00DC0538" w:rsidRDefault="00DC0538" w:rsidP="00DC0538">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169</w:t>
      </w:r>
    </w:p>
    <w:p w:rsidR="00DC0538" w:rsidRDefault="00DC0538" w:rsidP="00DC053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DC0538" w:rsidRDefault="00DC0538" w:rsidP="00DC053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 import java.util.*;</w:t>
      </w:r>
    </w:p>
    <w:p w:rsidR="00DC0538" w:rsidRDefault="00DC0538" w:rsidP="00DC053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 public class Example {</w:t>
      </w:r>
    </w:p>
    <w:p w:rsidR="00DC0538" w:rsidRDefault="00DC0538" w:rsidP="00DC053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3. public static void main(String[] args) {</w:t>
      </w:r>
    </w:p>
    <w:p w:rsidR="00DC0538" w:rsidRDefault="00DC0538" w:rsidP="00DC053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4. // insert code here</w:t>
      </w:r>
    </w:p>
    <w:p w:rsidR="00DC0538" w:rsidRDefault="00DC0538" w:rsidP="00DC053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5. set.add(new Integer(2));</w:t>
      </w:r>
    </w:p>
    <w:p w:rsidR="00DC0538" w:rsidRDefault="00DC0538" w:rsidP="00DC053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6. set.add(new Integer(1));</w:t>
      </w:r>
    </w:p>
    <w:p w:rsidR="00DC0538" w:rsidRDefault="00DC0538" w:rsidP="00DC053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7. System.out.println(set);</w:t>
      </w:r>
    </w:p>
    <w:p w:rsidR="00DC0538" w:rsidRDefault="00DC0538" w:rsidP="00DC053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8. }</w:t>
      </w:r>
    </w:p>
    <w:p w:rsidR="00DC0538" w:rsidRDefault="00DC0538" w:rsidP="00DC053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9. }</w:t>
      </w:r>
    </w:p>
    <w:p w:rsidR="00DC0538" w:rsidRDefault="00DC0538" w:rsidP="00DC0538">
      <w:pPr>
        <w:autoSpaceDE w:val="0"/>
        <w:autoSpaceDN w:val="0"/>
        <w:adjustRightInd w:val="0"/>
        <w:spacing w:after="0" w:line="240" w:lineRule="auto"/>
        <w:rPr>
          <w:rFonts w:ascii="Arial" w:hAnsi="Arial" w:cs="Arial"/>
          <w:sz w:val="24"/>
          <w:szCs w:val="24"/>
          <w:lang w:val="en-US"/>
        </w:rPr>
      </w:pPr>
    </w:p>
    <w:p w:rsidR="00DC0538" w:rsidRDefault="00DC0538" w:rsidP="00DC053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Which code, inserted at line 4, guarantees that this program will output [1, 2]?</w:t>
      </w:r>
    </w:p>
    <w:p w:rsidR="00DC0538" w:rsidRDefault="00DC0538" w:rsidP="00DC0538">
      <w:pPr>
        <w:autoSpaceDE w:val="0"/>
        <w:autoSpaceDN w:val="0"/>
        <w:adjustRightInd w:val="0"/>
        <w:spacing w:after="0" w:line="240" w:lineRule="auto"/>
        <w:rPr>
          <w:rFonts w:ascii="Arial" w:hAnsi="Arial" w:cs="Arial"/>
          <w:b/>
          <w:bCs/>
          <w:sz w:val="24"/>
          <w:szCs w:val="24"/>
          <w:lang w:val="en-US"/>
        </w:rPr>
      </w:pPr>
    </w:p>
    <w:p w:rsidR="00DC0538" w:rsidRDefault="00DC0538" w:rsidP="00DC0538">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Set set = new TreeSet();</w:t>
      </w:r>
    </w:p>
    <w:p w:rsidR="00DC0538" w:rsidRDefault="00DC0538" w:rsidP="00DC0538">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Set set = new HashSet();</w:t>
      </w:r>
    </w:p>
    <w:p w:rsidR="00DC0538" w:rsidRDefault="00DC0538" w:rsidP="00DC0538">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Set set = new SortedSet();</w:t>
      </w:r>
    </w:p>
    <w:p w:rsidR="00DC0538" w:rsidRDefault="00DC0538" w:rsidP="00DC0538">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List set = new SortedList();</w:t>
      </w:r>
    </w:p>
    <w:p w:rsidR="00DC0538" w:rsidRDefault="00DC0538" w:rsidP="00DC0538">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Set set = new LinkedHashSet();</w:t>
      </w:r>
    </w:p>
    <w:p w:rsidR="00DC0538" w:rsidRDefault="00DC0538" w:rsidP="00DC0538">
      <w:pPr>
        <w:autoSpaceDE w:val="0"/>
        <w:autoSpaceDN w:val="0"/>
        <w:adjustRightInd w:val="0"/>
        <w:spacing w:after="0" w:line="240" w:lineRule="auto"/>
        <w:rPr>
          <w:rFonts w:ascii="Arial" w:hAnsi="Arial" w:cs="Arial"/>
          <w:b/>
          <w:bCs/>
          <w:sz w:val="24"/>
          <w:szCs w:val="24"/>
          <w:lang w:val="en-US"/>
        </w:rPr>
      </w:pPr>
    </w:p>
    <w:p w:rsidR="00DC0538" w:rsidRDefault="00DC0538" w:rsidP="00DC0538">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A</w:t>
      </w:r>
    </w:p>
    <w:p w:rsidR="00DC0538" w:rsidRDefault="00DC0538" w:rsidP="00DC0538">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Explanation:</w:t>
      </w:r>
    </w:p>
    <w:p w:rsidR="00F45999" w:rsidRDefault="00F45999" w:rsidP="00DC0538">
      <w:pPr>
        <w:autoSpaceDE w:val="0"/>
        <w:autoSpaceDN w:val="0"/>
        <w:adjustRightInd w:val="0"/>
        <w:spacing w:after="0" w:line="240" w:lineRule="auto"/>
        <w:rPr>
          <w:rFonts w:ascii="Arial" w:hAnsi="Arial" w:cs="Arial"/>
          <w:b/>
          <w:bCs/>
          <w:sz w:val="24"/>
          <w:szCs w:val="24"/>
          <w:lang w:val="en-US"/>
        </w:rPr>
      </w:pPr>
    </w:p>
    <w:p w:rsidR="00F45999" w:rsidRDefault="00F45999" w:rsidP="00F45999">
      <w:pPr>
        <w:rPr>
          <w:lang w:val="en-US"/>
        </w:rPr>
      </w:pPr>
      <w:r>
        <w:rPr>
          <w:lang w:val="en-US"/>
        </w:rPr>
        <w:tab/>
        <w:t>Here we use the TreeSet() bcz it store the keys in the sorted order.</w:t>
      </w:r>
    </w:p>
    <w:p w:rsidR="00F45999" w:rsidRDefault="00F45999" w:rsidP="00F45999">
      <w:pPr>
        <w:rPr>
          <w:lang w:val="en-US"/>
        </w:rPr>
      </w:pPr>
    </w:p>
    <w:p w:rsidR="00F45999" w:rsidRDefault="00F45999" w:rsidP="00F45999">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168</w:t>
      </w:r>
    </w:p>
    <w:p w:rsidR="00F45999" w:rsidRDefault="00F45999" w:rsidP="00F4599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 a class whose instances, when found in a collection of objects, are sorted by using the compareTo() method, which two statements are true? (Choose two.)</w:t>
      </w:r>
    </w:p>
    <w:p w:rsidR="00F45999" w:rsidRDefault="00F45999" w:rsidP="00F45999">
      <w:pPr>
        <w:autoSpaceDE w:val="0"/>
        <w:autoSpaceDN w:val="0"/>
        <w:adjustRightInd w:val="0"/>
        <w:spacing w:after="0" w:line="240" w:lineRule="auto"/>
        <w:rPr>
          <w:rFonts w:ascii="Arial" w:hAnsi="Arial" w:cs="Arial"/>
          <w:b/>
          <w:bCs/>
          <w:color w:val="000000"/>
          <w:sz w:val="24"/>
          <w:szCs w:val="24"/>
          <w:lang w:val="en-US"/>
        </w:rPr>
      </w:pPr>
    </w:p>
    <w:p w:rsidR="00F45999" w:rsidRDefault="00F45999" w:rsidP="00F4599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The class implements java.lang.Comparable.</w:t>
      </w:r>
    </w:p>
    <w:p w:rsidR="00F45999" w:rsidRDefault="00F45999" w:rsidP="00F4599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The class implements java.util.Comparator.</w:t>
      </w:r>
    </w:p>
    <w:p w:rsidR="00F45999" w:rsidRDefault="00F45999" w:rsidP="00F4599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The interface used to implement sorting allows this class to define only one sort sequence.</w:t>
      </w:r>
    </w:p>
    <w:p w:rsidR="00F45999" w:rsidRDefault="00F45999" w:rsidP="00F4599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lastRenderedPageBreak/>
        <w:t xml:space="preserve">D. </w:t>
      </w:r>
      <w:r>
        <w:rPr>
          <w:rFonts w:ascii="Arial" w:hAnsi="Arial" w:cs="Arial"/>
          <w:color w:val="000000"/>
          <w:sz w:val="24"/>
          <w:szCs w:val="24"/>
          <w:lang w:val="en-US"/>
        </w:rPr>
        <w:t>The interface used to implement sorting allows this class to define many different sort sequences.</w:t>
      </w:r>
    </w:p>
    <w:p w:rsidR="00F45999" w:rsidRDefault="00F45999" w:rsidP="00F45999">
      <w:pPr>
        <w:autoSpaceDE w:val="0"/>
        <w:autoSpaceDN w:val="0"/>
        <w:adjustRightInd w:val="0"/>
        <w:spacing w:after="0" w:line="240" w:lineRule="auto"/>
        <w:rPr>
          <w:rFonts w:ascii="Arial" w:hAnsi="Arial" w:cs="Arial"/>
          <w:b/>
          <w:bCs/>
          <w:color w:val="000000"/>
          <w:sz w:val="24"/>
          <w:szCs w:val="24"/>
          <w:lang w:val="en-US"/>
        </w:rPr>
      </w:pPr>
    </w:p>
    <w:p w:rsidR="00F45999" w:rsidRDefault="00F45999" w:rsidP="00F45999">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A,C</w:t>
      </w:r>
    </w:p>
    <w:p w:rsidR="00F45999" w:rsidRDefault="00F45999" w:rsidP="00F45999">
      <w:pPr>
        <w:rPr>
          <w:rFonts w:ascii="Arial" w:hAnsi="Arial" w:cs="Arial"/>
          <w:b/>
          <w:bCs/>
          <w:color w:val="000000"/>
          <w:sz w:val="24"/>
          <w:szCs w:val="24"/>
          <w:lang w:val="en-US"/>
        </w:rPr>
      </w:pPr>
      <w:r>
        <w:rPr>
          <w:rFonts w:ascii="Arial" w:hAnsi="Arial" w:cs="Arial"/>
          <w:b/>
          <w:bCs/>
          <w:color w:val="000000"/>
          <w:sz w:val="24"/>
          <w:szCs w:val="24"/>
          <w:lang w:val="en-US"/>
        </w:rPr>
        <w:t>Explanation:</w:t>
      </w:r>
    </w:p>
    <w:p w:rsidR="00F45999" w:rsidRDefault="00F45999" w:rsidP="00F45999">
      <w:pPr>
        <w:rPr>
          <w:lang w:val="en-US"/>
        </w:rPr>
      </w:pPr>
      <w:r>
        <w:rPr>
          <w:lang w:val="en-US"/>
        </w:rPr>
        <w:tab/>
        <w:t>Here the compareTo() method is present in the comparable interface.so, the statement A  is correct.</w:t>
      </w:r>
    </w:p>
    <w:p w:rsidR="00F45999" w:rsidRDefault="00F45999" w:rsidP="00F45999">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167</w:t>
      </w:r>
    </w:p>
    <w:p w:rsidR="00F45999" w:rsidRDefault="00F45999" w:rsidP="00F4599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F45999" w:rsidRDefault="00F45999" w:rsidP="00F45999">
      <w:pPr>
        <w:autoSpaceDE w:val="0"/>
        <w:autoSpaceDN w:val="0"/>
        <w:adjustRightInd w:val="0"/>
        <w:spacing w:after="0" w:line="240" w:lineRule="auto"/>
        <w:rPr>
          <w:rFonts w:ascii="Arial" w:hAnsi="Arial" w:cs="Arial"/>
          <w:color w:val="000000"/>
          <w:sz w:val="24"/>
          <w:szCs w:val="24"/>
          <w:lang w:val="en-US"/>
        </w:rPr>
      </w:pPr>
    </w:p>
    <w:p w:rsidR="00F45999" w:rsidRDefault="00F45999" w:rsidP="00F4599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import java.util.*;</w:t>
      </w:r>
    </w:p>
    <w:p w:rsidR="00F45999" w:rsidRDefault="00F45999" w:rsidP="00F4599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public class WrappedString {</w:t>
      </w:r>
    </w:p>
    <w:p w:rsidR="00F45999" w:rsidRDefault="00F45999" w:rsidP="00F4599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private String s;</w:t>
      </w:r>
    </w:p>
    <w:p w:rsidR="00F45999" w:rsidRDefault="00F45999" w:rsidP="00F4599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public WrappedString(String s) { this.s = s; }</w:t>
      </w:r>
    </w:p>
    <w:p w:rsidR="00F45999" w:rsidRDefault="00F45999" w:rsidP="00F4599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public static void main(String[] args) {</w:t>
      </w:r>
    </w:p>
    <w:p w:rsidR="00F45999" w:rsidRDefault="00F45999" w:rsidP="00F4599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HashSet&lt;Object&gt; hs = new HashSet&lt;Object&gt;();</w:t>
      </w:r>
    </w:p>
    <w:p w:rsidR="00F45999" w:rsidRDefault="00F45999" w:rsidP="00F4599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WrappedString ws1 = new WrappedString("aardvark");</w:t>
      </w:r>
    </w:p>
    <w:p w:rsidR="00F45999" w:rsidRDefault="00F45999" w:rsidP="00F4599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WrappedString ws2 = new WrappedString("aardvark");</w:t>
      </w:r>
    </w:p>
    <w:p w:rsidR="00F45999" w:rsidRDefault="00F45999" w:rsidP="00F4599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9. String s1 = new String("aardvark");</w:t>
      </w:r>
    </w:p>
    <w:p w:rsidR="00F45999" w:rsidRDefault="00F45999" w:rsidP="00F4599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String s2 = new String("aardvark");</w:t>
      </w:r>
    </w:p>
    <w:p w:rsidR="00F45999" w:rsidRDefault="00F45999" w:rsidP="00F4599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hs.add(ws1); hs.add(ws2); hs.add(s1); hs.add(s2);</w:t>
      </w:r>
    </w:p>
    <w:p w:rsidR="00F45999" w:rsidRDefault="00F45999" w:rsidP="00F4599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System.out.println(hs.size()); } }</w:t>
      </w:r>
    </w:p>
    <w:p w:rsidR="00F45999" w:rsidRDefault="00F45999" w:rsidP="00F45999">
      <w:pPr>
        <w:autoSpaceDE w:val="0"/>
        <w:autoSpaceDN w:val="0"/>
        <w:adjustRightInd w:val="0"/>
        <w:spacing w:after="0" w:line="240" w:lineRule="auto"/>
        <w:rPr>
          <w:rFonts w:ascii="Arial" w:hAnsi="Arial" w:cs="Arial"/>
          <w:color w:val="000000"/>
          <w:sz w:val="24"/>
          <w:szCs w:val="24"/>
          <w:lang w:val="en-US"/>
        </w:rPr>
      </w:pPr>
    </w:p>
    <w:p w:rsidR="00F45999" w:rsidRDefault="00F45999" w:rsidP="00F4599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F45999" w:rsidRDefault="00F45999" w:rsidP="00F45999">
      <w:pPr>
        <w:autoSpaceDE w:val="0"/>
        <w:autoSpaceDN w:val="0"/>
        <w:adjustRightInd w:val="0"/>
        <w:spacing w:after="0" w:line="240" w:lineRule="auto"/>
        <w:rPr>
          <w:rFonts w:ascii="Arial" w:hAnsi="Arial" w:cs="Arial"/>
          <w:b/>
          <w:bCs/>
          <w:color w:val="000000"/>
          <w:sz w:val="24"/>
          <w:szCs w:val="24"/>
          <w:lang w:val="en-US"/>
        </w:rPr>
      </w:pPr>
    </w:p>
    <w:p w:rsidR="00F45999" w:rsidRDefault="00F45999" w:rsidP="00F4599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0</w:t>
      </w:r>
    </w:p>
    <w:p w:rsidR="00F45999" w:rsidRDefault="00F45999" w:rsidP="00F4599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1</w:t>
      </w:r>
    </w:p>
    <w:p w:rsidR="00F45999" w:rsidRDefault="00F45999" w:rsidP="00F4599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2</w:t>
      </w:r>
    </w:p>
    <w:p w:rsidR="00F45999" w:rsidRDefault="00F45999" w:rsidP="00F4599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3</w:t>
      </w:r>
    </w:p>
    <w:p w:rsidR="00F45999" w:rsidRDefault="00F45999" w:rsidP="00F4599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4</w:t>
      </w:r>
    </w:p>
    <w:p w:rsidR="00F45999" w:rsidRDefault="00F45999" w:rsidP="00F4599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Compilation fails.</w:t>
      </w:r>
    </w:p>
    <w:p w:rsidR="00F45999" w:rsidRDefault="00F45999" w:rsidP="00F4599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G. </w:t>
      </w:r>
      <w:r>
        <w:rPr>
          <w:rFonts w:ascii="Arial" w:hAnsi="Arial" w:cs="Arial"/>
          <w:color w:val="000000"/>
          <w:sz w:val="24"/>
          <w:szCs w:val="24"/>
          <w:lang w:val="en-US"/>
        </w:rPr>
        <w:t>An exception is thrown at runtime.</w:t>
      </w:r>
    </w:p>
    <w:p w:rsidR="00F45999" w:rsidRDefault="00F45999" w:rsidP="00F45999">
      <w:pPr>
        <w:autoSpaceDE w:val="0"/>
        <w:autoSpaceDN w:val="0"/>
        <w:adjustRightInd w:val="0"/>
        <w:spacing w:after="0" w:line="240" w:lineRule="auto"/>
        <w:rPr>
          <w:rFonts w:ascii="Arial" w:hAnsi="Arial" w:cs="Arial"/>
          <w:b/>
          <w:bCs/>
          <w:color w:val="000000"/>
          <w:sz w:val="24"/>
          <w:szCs w:val="24"/>
          <w:lang w:val="en-US"/>
        </w:rPr>
      </w:pPr>
    </w:p>
    <w:p w:rsidR="00F45999" w:rsidRDefault="00F45999" w:rsidP="00F45999">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D</w:t>
      </w:r>
    </w:p>
    <w:p w:rsidR="00F45999" w:rsidRDefault="00F45999" w:rsidP="00F45999">
      <w:pPr>
        <w:rPr>
          <w:lang w:val="en-US"/>
        </w:rPr>
      </w:pPr>
      <w:r>
        <w:rPr>
          <w:rFonts w:ascii="Arial" w:hAnsi="Arial" w:cs="Arial"/>
          <w:b/>
          <w:bCs/>
          <w:color w:val="000000"/>
          <w:sz w:val="24"/>
          <w:szCs w:val="24"/>
          <w:lang w:val="en-US"/>
        </w:rPr>
        <w:t>Explanation:</w:t>
      </w:r>
      <w:r>
        <w:rPr>
          <w:lang w:val="en-US"/>
        </w:rPr>
        <w:t xml:space="preserve"> </w:t>
      </w:r>
    </w:p>
    <w:p w:rsidR="00F45999" w:rsidRDefault="00F45999" w:rsidP="00F45999">
      <w:pPr>
        <w:rPr>
          <w:lang w:val="en-US"/>
        </w:rPr>
      </w:pPr>
    </w:p>
    <w:p w:rsidR="00F45999" w:rsidRDefault="00F45999" w:rsidP="00F45999">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166</w:t>
      </w:r>
    </w:p>
    <w:p w:rsidR="00F45999" w:rsidRDefault="00F45999" w:rsidP="00F4599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F45999" w:rsidRDefault="00F45999" w:rsidP="00F45999">
      <w:pPr>
        <w:autoSpaceDE w:val="0"/>
        <w:autoSpaceDN w:val="0"/>
        <w:adjustRightInd w:val="0"/>
        <w:spacing w:after="0" w:line="240" w:lineRule="auto"/>
        <w:rPr>
          <w:rFonts w:ascii="Arial" w:hAnsi="Arial" w:cs="Arial"/>
          <w:sz w:val="24"/>
          <w:szCs w:val="24"/>
          <w:lang w:val="en-US"/>
        </w:rPr>
      </w:pPr>
    </w:p>
    <w:p w:rsidR="00F45999" w:rsidRDefault="00F45999" w:rsidP="00F4599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 String csv = "Sue,5,true,3";</w:t>
      </w:r>
    </w:p>
    <w:p w:rsidR="00F45999" w:rsidRDefault="00F45999" w:rsidP="00F4599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13. Scanner scanner = new Scanner( csv );</w:t>
      </w:r>
    </w:p>
    <w:p w:rsidR="00F45999" w:rsidRDefault="00F45999" w:rsidP="00F4599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14. scanner.useDelimiter(",");</w:t>
      </w:r>
    </w:p>
    <w:p w:rsidR="00F45999" w:rsidRDefault="00F45999" w:rsidP="00F4599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15. int age = scanner.nextInt();</w:t>
      </w:r>
    </w:p>
    <w:p w:rsidR="00F45999" w:rsidRDefault="00F45999" w:rsidP="00F45999">
      <w:pPr>
        <w:autoSpaceDE w:val="0"/>
        <w:autoSpaceDN w:val="0"/>
        <w:adjustRightInd w:val="0"/>
        <w:spacing w:after="0" w:line="240" w:lineRule="auto"/>
        <w:rPr>
          <w:rFonts w:ascii="Arial" w:hAnsi="Arial" w:cs="Arial"/>
          <w:sz w:val="24"/>
          <w:szCs w:val="24"/>
          <w:lang w:val="en-US"/>
        </w:rPr>
      </w:pPr>
    </w:p>
    <w:p w:rsidR="00F45999" w:rsidRDefault="00F45999" w:rsidP="00F4599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What is the result?</w:t>
      </w:r>
    </w:p>
    <w:p w:rsidR="00F45999" w:rsidRDefault="00F45999" w:rsidP="00F45999">
      <w:pPr>
        <w:autoSpaceDE w:val="0"/>
        <w:autoSpaceDN w:val="0"/>
        <w:adjustRightInd w:val="0"/>
        <w:spacing w:after="0" w:line="240" w:lineRule="auto"/>
        <w:rPr>
          <w:rFonts w:ascii="Arial" w:hAnsi="Arial" w:cs="Arial"/>
          <w:b/>
          <w:bCs/>
          <w:sz w:val="24"/>
          <w:szCs w:val="24"/>
          <w:lang w:val="en-US"/>
        </w:rPr>
      </w:pPr>
    </w:p>
    <w:p w:rsidR="00F45999" w:rsidRDefault="00F45999" w:rsidP="00F45999">
      <w:pPr>
        <w:autoSpaceDE w:val="0"/>
        <w:autoSpaceDN w:val="0"/>
        <w:adjustRightInd w:val="0"/>
        <w:spacing w:after="0" w:line="240" w:lineRule="auto"/>
        <w:rPr>
          <w:rFonts w:ascii="Arial" w:hAnsi="Arial" w:cs="Arial"/>
          <w:b/>
          <w:bCs/>
          <w:sz w:val="24"/>
          <w:szCs w:val="24"/>
          <w:lang w:val="en-US"/>
        </w:rPr>
      </w:pPr>
    </w:p>
    <w:p w:rsidR="00F45999" w:rsidRDefault="00F45999" w:rsidP="00F45999">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lastRenderedPageBreak/>
        <w:t xml:space="preserve">A. </w:t>
      </w:r>
      <w:r>
        <w:rPr>
          <w:rFonts w:ascii="Arial" w:hAnsi="Arial" w:cs="Arial"/>
          <w:sz w:val="24"/>
          <w:szCs w:val="24"/>
          <w:lang w:val="en-US"/>
        </w:rPr>
        <w:t>Compilation fails.</w:t>
      </w:r>
    </w:p>
    <w:p w:rsidR="00F45999" w:rsidRDefault="00F45999" w:rsidP="00F45999">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After line 15, the value of age is 5.</w:t>
      </w:r>
    </w:p>
    <w:p w:rsidR="00F45999" w:rsidRDefault="00F45999" w:rsidP="00F45999">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After line 15, the value of age is 3.</w:t>
      </w:r>
    </w:p>
    <w:p w:rsidR="00F45999" w:rsidRDefault="00F45999" w:rsidP="00F45999">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An exception is thrown at runtime.</w:t>
      </w:r>
    </w:p>
    <w:p w:rsidR="00F45999" w:rsidRDefault="00F45999" w:rsidP="00F45999">
      <w:pPr>
        <w:autoSpaceDE w:val="0"/>
        <w:autoSpaceDN w:val="0"/>
        <w:adjustRightInd w:val="0"/>
        <w:spacing w:after="0" w:line="240" w:lineRule="auto"/>
        <w:rPr>
          <w:rFonts w:ascii="Arial" w:hAnsi="Arial" w:cs="Arial"/>
          <w:b/>
          <w:bCs/>
          <w:sz w:val="24"/>
          <w:szCs w:val="24"/>
          <w:lang w:val="en-US"/>
        </w:rPr>
      </w:pPr>
    </w:p>
    <w:p w:rsidR="00F45999" w:rsidRDefault="00F45999" w:rsidP="00F45999">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D</w:t>
      </w:r>
    </w:p>
    <w:p w:rsidR="00F45999" w:rsidRDefault="00F45999" w:rsidP="00F45999">
      <w:pPr>
        <w:rPr>
          <w:lang w:val="en-US"/>
        </w:rPr>
      </w:pPr>
      <w:r>
        <w:rPr>
          <w:rFonts w:ascii="Arial" w:hAnsi="Arial" w:cs="Arial"/>
          <w:b/>
          <w:bCs/>
          <w:sz w:val="24"/>
          <w:szCs w:val="24"/>
          <w:lang w:val="en-US"/>
        </w:rPr>
        <w:t>Explanation:</w:t>
      </w:r>
    </w:p>
    <w:p w:rsidR="00DC0538" w:rsidRDefault="00DC0538" w:rsidP="00DC0538">
      <w:pPr>
        <w:rPr>
          <w:lang w:val="en-US"/>
        </w:rPr>
      </w:pPr>
    </w:p>
    <w:p w:rsidR="009A25C2" w:rsidRDefault="009A25C2" w:rsidP="009A25C2">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165</w:t>
      </w:r>
    </w:p>
    <w:p w:rsidR="009A25C2" w:rsidRDefault="009A25C2" w:rsidP="009A2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9A25C2" w:rsidRDefault="009A25C2" w:rsidP="009A2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public class BuildStuff {</w:t>
      </w:r>
    </w:p>
    <w:p w:rsidR="009A25C2" w:rsidRDefault="009A25C2" w:rsidP="009A2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public static void main(String[] args) {</w:t>
      </w:r>
    </w:p>
    <w:p w:rsidR="009A25C2" w:rsidRDefault="009A25C2" w:rsidP="009A2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Boolean test = new Boolean(true);</w:t>
      </w:r>
    </w:p>
    <w:p w:rsidR="009A25C2" w:rsidRDefault="009A25C2" w:rsidP="009A2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Integer x = 343;</w:t>
      </w:r>
    </w:p>
    <w:p w:rsidR="009A25C2" w:rsidRDefault="009A25C2" w:rsidP="009A2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Integer y = new BuildStuff().go(test, x);</w:t>
      </w:r>
    </w:p>
    <w:p w:rsidR="009A25C2" w:rsidRDefault="009A25C2" w:rsidP="009A2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System.out.println(y);</w:t>
      </w:r>
    </w:p>
    <w:p w:rsidR="009A25C2" w:rsidRDefault="009A25C2" w:rsidP="009A2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w:t>
      </w:r>
    </w:p>
    <w:p w:rsidR="009A25C2" w:rsidRDefault="009A25C2" w:rsidP="009A2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int go(Boolean b, int i) {</w:t>
      </w:r>
    </w:p>
    <w:p w:rsidR="009A25C2" w:rsidRDefault="009A25C2" w:rsidP="009A2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9. if(b) return (i/7);</w:t>
      </w:r>
    </w:p>
    <w:p w:rsidR="009A25C2" w:rsidRDefault="009A25C2" w:rsidP="009A2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return (i/49);</w:t>
      </w:r>
    </w:p>
    <w:p w:rsidR="009A25C2" w:rsidRDefault="009A25C2" w:rsidP="009A2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w:t>
      </w:r>
    </w:p>
    <w:p w:rsidR="009A25C2" w:rsidRDefault="009A25C2" w:rsidP="009A2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w:t>
      </w:r>
    </w:p>
    <w:p w:rsidR="009A25C2" w:rsidRDefault="009A25C2" w:rsidP="009A2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9A25C2" w:rsidRDefault="009A25C2" w:rsidP="009A25C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7</w:t>
      </w:r>
    </w:p>
    <w:p w:rsidR="009A25C2" w:rsidRDefault="009A25C2" w:rsidP="009A25C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49</w:t>
      </w:r>
    </w:p>
    <w:p w:rsidR="009A25C2" w:rsidRDefault="009A25C2" w:rsidP="009A25C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343</w:t>
      </w:r>
    </w:p>
    <w:p w:rsidR="009A25C2" w:rsidRDefault="009A25C2" w:rsidP="009A25C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Compilation fails.</w:t>
      </w:r>
    </w:p>
    <w:p w:rsidR="009A25C2" w:rsidRDefault="009A25C2" w:rsidP="009A25C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An exception is thrown at runtime.</w:t>
      </w:r>
    </w:p>
    <w:p w:rsidR="009A25C2" w:rsidRDefault="009A25C2" w:rsidP="009A25C2">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w:t>
      </w:r>
    </w:p>
    <w:p w:rsidR="009A25C2" w:rsidRDefault="009A25C2" w:rsidP="009A25C2">
      <w:pPr>
        <w:rPr>
          <w:rFonts w:ascii="Arial" w:hAnsi="Arial" w:cs="Arial"/>
          <w:b/>
          <w:bCs/>
          <w:color w:val="000000"/>
          <w:sz w:val="24"/>
          <w:szCs w:val="24"/>
          <w:lang w:val="en-US"/>
        </w:rPr>
      </w:pPr>
      <w:r>
        <w:rPr>
          <w:rFonts w:ascii="Arial" w:hAnsi="Arial" w:cs="Arial"/>
          <w:b/>
          <w:bCs/>
          <w:color w:val="000000"/>
          <w:sz w:val="24"/>
          <w:szCs w:val="24"/>
          <w:lang w:val="en-US"/>
        </w:rPr>
        <w:t>Explanation:</w:t>
      </w:r>
    </w:p>
    <w:p w:rsidR="00A934D4" w:rsidRDefault="00A934D4" w:rsidP="00A934D4">
      <w:pPr>
        <w:rPr>
          <w:lang w:val="en-US"/>
        </w:rPr>
      </w:pPr>
      <w:r>
        <w:rPr>
          <w:lang w:val="en-US"/>
        </w:rPr>
        <w:t xml:space="preserve">   We call the go()method with the reference of BuildStuff object .go()method checks that the test object is true if test object is true  then first condition is executed otherwise second condition is executed.</w:t>
      </w:r>
    </w:p>
    <w:p w:rsidR="00F471AD" w:rsidRDefault="00F471AD" w:rsidP="00F471AD">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164</w:t>
      </w:r>
    </w:p>
    <w:p w:rsidR="00F471AD" w:rsidRDefault="00F471AD" w:rsidP="00F471A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F471AD" w:rsidRDefault="00F471AD" w:rsidP="00F471A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11. class Converter {</w:t>
      </w:r>
    </w:p>
    <w:p w:rsidR="00F471AD" w:rsidRDefault="00F471AD" w:rsidP="00F471A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 public static void main(String[] args) {</w:t>
      </w:r>
    </w:p>
    <w:p w:rsidR="00F471AD" w:rsidRDefault="00F471AD" w:rsidP="00F471A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13. Integer i = args[0];</w:t>
      </w:r>
    </w:p>
    <w:p w:rsidR="00F471AD" w:rsidRDefault="00F471AD" w:rsidP="00F471A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14. int j = 12;</w:t>
      </w:r>
    </w:p>
    <w:p w:rsidR="00F471AD" w:rsidRDefault="00F471AD" w:rsidP="00F471A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15. System.out.println("It is " + (j==i) + " that j==i.");</w:t>
      </w:r>
    </w:p>
    <w:p w:rsidR="00F471AD" w:rsidRDefault="00F471AD" w:rsidP="00F471A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16. }</w:t>
      </w:r>
    </w:p>
    <w:p w:rsidR="00F471AD" w:rsidRDefault="00F471AD" w:rsidP="00F471A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17. }</w:t>
      </w:r>
    </w:p>
    <w:p w:rsidR="00F471AD" w:rsidRDefault="00F471AD" w:rsidP="00F471AD">
      <w:pPr>
        <w:autoSpaceDE w:val="0"/>
        <w:autoSpaceDN w:val="0"/>
        <w:adjustRightInd w:val="0"/>
        <w:spacing w:after="0" w:line="240" w:lineRule="auto"/>
        <w:rPr>
          <w:rFonts w:ascii="Arial" w:hAnsi="Arial" w:cs="Arial"/>
          <w:sz w:val="24"/>
          <w:szCs w:val="24"/>
          <w:lang w:val="en-US"/>
        </w:rPr>
      </w:pPr>
    </w:p>
    <w:p w:rsidR="00F471AD" w:rsidRDefault="00F471AD" w:rsidP="00F471A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What is the result when the programmer attempts to compile the code and run it with the command java Converter 12?</w:t>
      </w:r>
    </w:p>
    <w:p w:rsidR="00F471AD" w:rsidRDefault="00F471AD" w:rsidP="00F471AD">
      <w:pPr>
        <w:autoSpaceDE w:val="0"/>
        <w:autoSpaceDN w:val="0"/>
        <w:adjustRightInd w:val="0"/>
        <w:spacing w:after="0" w:line="240" w:lineRule="auto"/>
        <w:rPr>
          <w:rFonts w:ascii="Arial" w:hAnsi="Arial" w:cs="Arial"/>
          <w:b/>
          <w:bCs/>
          <w:sz w:val="24"/>
          <w:szCs w:val="24"/>
          <w:lang w:val="en-US"/>
        </w:rPr>
      </w:pPr>
    </w:p>
    <w:p w:rsidR="00F471AD" w:rsidRDefault="00F471AD" w:rsidP="00F471AD">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lastRenderedPageBreak/>
        <w:t xml:space="preserve">A. </w:t>
      </w:r>
      <w:r>
        <w:rPr>
          <w:rFonts w:ascii="Arial" w:hAnsi="Arial" w:cs="Arial"/>
          <w:sz w:val="24"/>
          <w:szCs w:val="24"/>
          <w:lang w:val="en-US"/>
        </w:rPr>
        <w:t>It is true that j==i.</w:t>
      </w:r>
    </w:p>
    <w:p w:rsidR="00F471AD" w:rsidRDefault="00F471AD" w:rsidP="00F471AD">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It is false that j==i.</w:t>
      </w:r>
    </w:p>
    <w:p w:rsidR="00F471AD" w:rsidRDefault="00F471AD" w:rsidP="00F471AD">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An exception is thrown at runtime.</w:t>
      </w:r>
    </w:p>
    <w:p w:rsidR="00F471AD" w:rsidRDefault="00F471AD" w:rsidP="00F471AD">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Compilation fails because of an error in line 13.</w:t>
      </w:r>
    </w:p>
    <w:p w:rsidR="00F471AD" w:rsidRDefault="00F471AD" w:rsidP="00F471AD">
      <w:pPr>
        <w:autoSpaceDE w:val="0"/>
        <w:autoSpaceDN w:val="0"/>
        <w:adjustRightInd w:val="0"/>
        <w:spacing w:after="0" w:line="240" w:lineRule="auto"/>
        <w:rPr>
          <w:rFonts w:ascii="Arial" w:hAnsi="Arial" w:cs="Arial"/>
          <w:b/>
          <w:bCs/>
          <w:sz w:val="24"/>
          <w:szCs w:val="24"/>
          <w:lang w:val="en-US"/>
        </w:rPr>
      </w:pPr>
    </w:p>
    <w:p w:rsidR="00F471AD" w:rsidRDefault="00F471AD" w:rsidP="00F471AD">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D</w:t>
      </w:r>
    </w:p>
    <w:p w:rsidR="00DC0538" w:rsidRDefault="00F471AD" w:rsidP="00F471AD">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Explanation:</w:t>
      </w:r>
    </w:p>
    <w:p w:rsidR="00F471AD" w:rsidRDefault="00F471AD" w:rsidP="00F471AD">
      <w:pPr>
        <w:rPr>
          <w:rFonts w:ascii="Segoe UI" w:hAnsi="Segoe UI" w:cs="Segoe UI"/>
          <w:sz w:val="18"/>
          <w:szCs w:val="18"/>
          <w:lang w:val="en-US"/>
        </w:rPr>
      </w:pPr>
      <w:r>
        <w:rPr>
          <w:rFonts w:ascii="Segoe UI" w:hAnsi="Segoe UI" w:cs="Segoe UI"/>
          <w:sz w:val="18"/>
          <w:szCs w:val="18"/>
          <w:lang w:val="en-US"/>
        </w:rPr>
        <w:t xml:space="preserve">                           Type mismatch: cannot convert from String to Integer.</w:t>
      </w:r>
    </w:p>
    <w:p w:rsidR="00F471AD" w:rsidRDefault="00F471AD" w:rsidP="00F471AD">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163</w:t>
      </w:r>
    </w:p>
    <w:p w:rsidR="00F471AD" w:rsidRDefault="00F471AD" w:rsidP="00F471A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F471AD" w:rsidRDefault="00F471AD" w:rsidP="00F471A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11. String test = "a1b2c3";</w:t>
      </w:r>
    </w:p>
    <w:p w:rsidR="00F471AD" w:rsidRDefault="00F471AD" w:rsidP="00F471A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 String[] tokens = test.split("\\d");</w:t>
      </w:r>
    </w:p>
    <w:p w:rsidR="00F471AD" w:rsidRDefault="00F471AD" w:rsidP="00F471A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13. for(String s: tokens) System.out.print(s + " ");</w:t>
      </w:r>
    </w:p>
    <w:p w:rsidR="00F471AD" w:rsidRDefault="00F471AD" w:rsidP="00F471A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What is the result?</w:t>
      </w:r>
    </w:p>
    <w:p w:rsidR="00F471AD" w:rsidRDefault="00F471AD" w:rsidP="00F471AD">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a b c</w:t>
      </w:r>
    </w:p>
    <w:p w:rsidR="00F471AD" w:rsidRDefault="00F471AD" w:rsidP="00F471AD">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1 2 3</w:t>
      </w:r>
    </w:p>
    <w:p w:rsidR="00F471AD" w:rsidRDefault="00F471AD" w:rsidP="00F471AD">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a1b2c3</w:t>
      </w:r>
    </w:p>
    <w:p w:rsidR="00F471AD" w:rsidRDefault="00F471AD" w:rsidP="00F471AD">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a1 b2 c3</w:t>
      </w:r>
    </w:p>
    <w:p w:rsidR="00F471AD" w:rsidRDefault="00F471AD" w:rsidP="00F471AD">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Compilation fails.</w:t>
      </w:r>
    </w:p>
    <w:p w:rsidR="00F471AD" w:rsidRDefault="00F471AD" w:rsidP="00F471AD">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F. </w:t>
      </w:r>
      <w:r>
        <w:rPr>
          <w:rFonts w:ascii="Arial" w:hAnsi="Arial" w:cs="Arial"/>
          <w:sz w:val="24"/>
          <w:szCs w:val="24"/>
          <w:lang w:val="en-US"/>
        </w:rPr>
        <w:t>The code runs with no output.</w:t>
      </w:r>
    </w:p>
    <w:p w:rsidR="00F471AD" w:rsidRDefault="00F471AD" w:rsidP="00F471AD">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G. </w:t>
      </w:r>
      <w:r>
        <w:rPr>
          <w:rFonts w:ascii="Arial" w:hAnsi="Arial" w:cs="Arial"/>
          <w:sz w:val="24"/>
          <w:szCs w:val="24"/>
          <w:lang w:val="en-US"/>
        </w:rPr>
        <w:t>An exception is thrown at runtime.</w:t>
      </w:r>
    </w:p>
    <w:p w:rsidR="00F471AD" w:rsidRDefault="00F471AD" w:rsidP="00F471AD">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A</w:t>
      </w:r>
    </w:p>
    <w:p w:rsidR="00F471AD" w:rsidRDefault="00F471AD" w:rsidP="00F471AD">
      <w:pPr>
        <w:rPr>
          <w:rFonts w:ascii="Arial" w:hAnsi="Arial" w:cs="Arial"/>
          <w:b/>
          <w:bCs/>
          <w:sz w:val="24"/>
          <w:szCs w:val="24"/>
          <w:lang w:val="en-US"/>
        </w:rPr>
      </w:pPr>
      <w:r>
        <w:rPr>
          <w:rFonts w:ascii="Arial" w:hAnsi="Arial" w:cs="Arial"/>
          <w:b/>
          <w:bCs/>
          <w:sz w:val="24"/>
          <w:szCs w:val="24"/>
          <w:lang w:val="en-US"/>
        </w:rPr>
        <w:t>Explanation:</w:t>
      </w:r>
    </w:p>
    <w:p w:rsidR="00DE0BFB" w:rsidRDefault="00DE0BFB" w:rsidP="00DE0BFB">
      <w:pPr>
        <w:rPr>
          <w:lang w:val="en-US"/>
        </w:rPr>
      </w:pPr>
      <w:r>
        <w:rPr>
          <w:lang w:val="en-US"/>
        </w:rPr>
        <w:t xml:space="preserve">    Here we used String type in for loop that’s why String values are printed.</w:t>
      </w:r>
    </w:p>
    <w:p w:rsidR="00DE0BFB" w:rsidRDefault="00DE0BFB" w:rsidP="00DE0BFB">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162</w:t>
      </w:r>
    </w:p>
    <w:p w:rsidR="00DE0BFB" w:rsidRDefault="00DE0BFB" w:rsidP="00DE0BFB">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DE0BFB" w:rsidRDefault="00DE0BFB" w:rsidP="00DE0BFB">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NumberFormat nf = NumberFormat.getInstance();</w:t>
      </w:r>
    </w:p>
    <w:p w:rsidR="00DE0BFB" w:rsidRDefault="00DE0BFB" w:rsidP="00DE0BFB">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nf.setMaximumFractionDigits(4);</w:t>
      </w:r>
    </w:p>
    <w:p w:rsidR="00DE0BFB" w:rsidRDefault="00DE0BFB" w:rsidP="00DE0BFB">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nf.setMinimumFractionDigits(2);</w:t>
      </w:r>
    </w:p>
    <w:p w:rsidR="00DE0BFB" w:rsidRDefault="00DE0BFB" w:rsidP="00DE0BFB">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String a = nf.format(3.1415926);</w:t>
      </w:r>
    </w:p>
    <w:p w:rsidR="00DE0BFB" w:rsidRDefault="00DE0BFB" w:rsidP="00DE0BFB">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String b = nf.format(2);</w:t>
      </w:r>
    </w:p>
    <w:p w:rsidR="00DE0BFB" w:rsidRDefault="00DE0BFB" w:rsidP="00DE0BFB">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two statements are true about the result if the default locale is Locale.US? (Choose two.)</w:t>
      </w:r>
    </w:p>
    <w:p w:rsidR="00DE0BFB" w:rsidRDefault="00DE0BFB" w:rsidP="00DE0BFB">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The value of b is 2.</w:t>
      </w:r>
    </w:p>
    <w:p w:rsidR="00DE0BFB" w:rsidRDefault="00DE0BFB" w:rsidP="00DE0BFB">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The value of a is 3.14.</w:t>
      </w:r>
    </w:p>
    <w:p w:rsidR="00DE0BFB" w:rsidRDefault="00DE0BFB" w:rsidP="00DE0BFB">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The value of b is 2.00.</w:t>
      </w:r>
    </w:p>
    <w:p w:rsidR="00DE0BFB" w:rsidRDefault="00DE0BFB" w:rsidP="00DE0BFB">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The value of a is 3.141.</w:t>
      </w:r>
    </w:p>
    <w:p w:rsidR="00DE0BFB" w:rsidRDefault="00DE0BFB" w:rsidP="00DE0BFB">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The value of a is 3.1415.</w:t>
      </w:r>
    </w:p>
    <w:p w:rsidR="00DE0BFB" w:rsidRDefault="00DE0BFB" w:rsidP="00DE0BFB">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The value of a is 3.1416.</w:t>
      </w:r>
    </w:p>
    <w:p w:rsidR="00DE0BFB" w:rsidRDefault="00DE0BFB" w:rsidP="00DE0BFB">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G. </w:t>
      </w:r>
      <w:r>
        <w:rPr>
          <w:rFonts w:ascii="Arial" w:hAnsi="Arial" w:cs="Arial"/>
          <w:color w:val="000000"/>
          <w:sz w:val="24"/>
          <w:szCs w:val="24"/>
          <w:lang w:val="en-US"/>
        </w:rPr>
        <w:t>The value of b is 2.0000.</w:t>
      </w:r>
    </w:p>
    <w:p w:rsidR="00DE0BFB" w:rsidRDefault="00DE0BFB" w:rsidP="00DE0BFB">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C,F</w:t>
      </w:r>
    </w:p>
    <w:p w:rsidR="00DE0BFB" w:rsidRDefault="00DE0BFB" w:rsidP="00DE0BFB">
      <w:pPr>
        <w:rPr>
          <w:rFonts w:ascii="Arial" w:hAnsi="Arial" w:cs="Arial"/>
          <w:b/>
          <w:bCs/>
          <w:color w:val="000000"/>
          <w:sz w:val="24"/>
          <w:szCs w:val="24"/>
          <w:lang w:val="en-US"/>
        </w:rPr>
      </w:pPr>
      <w:r>
        <w:rPr>
          <w:rFonts w:ascii="Arial" w:hAnsi="Arial" w:cs="Arial"/>
          <w:b/>
          <w:bCs/>
          <w:color w:val="000000"/>
          <w:sz w:val="24"/>
          <w:szCs w:val="24"/>
          <w:lang w:val="en-US"/>
        </w:rPr>
        <w:t>Explanation:</w:t>
      </w:r>
    </w:p>
    <w:p w:rsidR="00393188" w:rsidRDefault="00DE0BFB" w:rsidP="00DE0BFB">
      <w:pPr>
        <w:rPr>
          <w:lang w:val="en-US"/>
        </w:rPr>
      </w:pPr>
      <w:r>
        <w:rPr>
          <w:rFonts w:ascii="Arial" w:hAnsi="Arial" w:cs="Arial"/>
          <w:b/>
          <w:bCs/>
          <w:color w:val="000000"/>
          <w:sz w:val="24"/>
          <w:szCs w:val="24"/>
          <w:lang w:val="en-US"/>
        </w:rPr>
        <w:tab/>
      </w:r>
      <w:r>
        <w:rPr>
          <w:lang w:val="en-US"/>
        </w:rPr>
        <w:t xml:space="preserve"> Here the options C&amp;F  are correct.bcz here we </w:t>
      </w:r>
      <w:r w:rsidR="00393188">
        <w:rPr>
          <w:lang w:val="en-US"/>
        </w:rPr>
        <w:t>given the min &amp; max factor digits. These are suitable for the option C&amp;F.</w:t>
      </w:r>
    </w:p>
    <w:p w:rsidR="00393188" w:rsidRDefault="00393188" w:rsidP="00393188">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161</w:t>
      </w:r>
    </w:p>
    <w:p w:rsidR="00393188" w:rsidRDefault="00393188" w:rsidP="0039318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Click the Exhibit button. What is the result?</w:t>
      </w:r>
    </w:p>
    <w:p w:rsidR="00393188" w:rsidRDefault="00393188" w:rsidP="00393188">
      <w:pPr>
        <w:autoSpaceDE w:val="0"/>
        <w:autoSpaceDN w:val="0"/>
        <w:adjustRightInd w:val="0"/>
        <w:spacing w:after="0" w:line="240" w:lineRule="auto"/>
        <w:rPr>
          <w:rFonts w:ascii="Arial" w:hAnsi="Arial" w:cs="Arial"/>
          <w:sz w:val="24"/>
          <w:szCs w:val="24"/>
          <w:lang w:val="en-US"/>
        </w:rPr>
      </w:pPr>
      <w:r>
        <w:rPr>
          <w:rFonts w:ascii="Arial" w:hAnsi="Arial" w:cs="Arial"/>
          <w:noProof/>
          <w:sz w:val="24"/>
          <w:szCs w:val="24"/>
          <w:lang w:val="en-US" w:eastAsia="en-US"/>
        </w:rPr>
        <w:lastRenderedPageBreak/>
        <w:drawing>
          <wp:inline distT="0" distB="0" distL="0" distR="0">
            <wp:extent cx="4829175" cy="3609975"/>
            <wp:effectExtent l="19050" t="0" r="9525"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4829175" cy="3609975"/>
                    </a:xfrm>
                    <a:prstGeom prst="rect">
                      <a:avLst/>
                    </a:prstGeom>
                    <a:noFill/>
                    <a:ln w="9525">
                      <a:noFill/>
                      <a:miter lim="800000"/>
                      <a:headEnd/>
                      <a:tailEnd/>
                    </a:ln>
                  </pic:spPr>
                </pic:pic>
              </a:graphicData>
            </a:graphic>
          </wp:inline>
        </w:drawing>
      </w:r>
    </w:p>
    <w:p w:rsidR="00393188" w:rsidRDefault="00393188" w:rsidP="00393188">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go in Goban</w:t>
      </w:r>
    </w:p>
    <w:p w:rsidR="00393188" w:rsidRDefault="00393188" w:rsidP="0039318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go in Sente</w:t>
      </w:r>
    </w:p>
    <w:p w:rsidR="00393188" w:rsidRDefault="00393188" w:rsidP="00393188">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go in Sente</w:t>
      </w:r>
    </w:p>
    <w:p w:rsidR="00393188" w:rsidRDefault="00393188" w:rsidP="0039318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go in Goban</w:t>
      </w:r>
    </w:p>
    <w:p w:rsidR="00393188" w:rsidRDefault="00393188" w:rsidP="00393188">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go in Sente</w:t>
      </w:r>
    </w:p>
    <w:p w:rsidR="00393188" w:rsidRDefault="00393188" w:rsidP="0039318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go in Goban</w:t>
      </w:r>
    </w:p>
    <w:p w:rsidR="00393188" w:rsidRDefault="00393188" w:rsidP="00393188">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go in Goban</w:t>
      </w:r>
    </w:p>
    <w:p w:rsidR="00393188" w:rsidRDefault="00393188" w:rsidP="0039318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go in Sente</w:t>
      </w:r>
    </w:p>
    <w:p w:rsidR="00393188" w:rsidRDefault="00393188" w:rsidP="00393188">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Compilation fails because of an error in line 17.</w:t>
      </w:r>
    </w:p>
    <w:p w:rsidR="00393188" w:rsidRDefault="00393188" w:rsidP="00393188">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C</w:t>
      </w:r>
    </w:p>
    <w:p w:rsidR="00393188" w:rsidRDefault="00393188" w:rsidP="00393188">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Explanation:</w:t>
      </w:r>
    </w:p>
    <w:p w:rsidR="00393188" w:rsidRDefault="00393188" w:rsidP="00393188">
      <w:pPr>
        <w:rPr>
          <w:lang w:val="en-US"/>
        </w:rPr>
      </w:pPr>
      <w:r>
        <w:rPr>
          <w:lang w:val="en-US"/>
        </w:rPr>
        <w:tab/>
        <w:t>Class  Sente implements  Go interface then the code in the go method is executed after that Goban implements interface then the code in the go method is executed.</w:t>
      </w:r>
    </w:p>
    <w:p w:rsidR="00393188" w:rsidRDefault="00393188" w:rsidP="00393188">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160</w:t>
      </w:r>
    </w:p>
    <w:p w:rsidR="00393188" w:rsidRDefault="00393188" w:rsidP="0039318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393188" w:rsidRDefault="00393188" w:rsidP="0039318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 class Alligator {</w:t>
      </w:r>
    </w:p>
    <w:p w:rsidR="00393188" w:rsidRDefault="00393188" w:rsidP="0039318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 public static void main(String[] args) {</w:t>
      </w:r>
    </w:p>
    <w:p w:rsidR="00393188" w:rsidRDefault="00393188" w:rsidP="0039318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3. int []x[] = {{1,2}, {3,4,5}, {6,7,8,9}};</w:t>
      </w:r>
    </w:p>
    <w:p w:rsidR="00393188" w:rsidRDefault="00393188" w:rsidP="0039318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4. int [][]y = x;</w:t>
      </w:r>
    </w:p>
    <w:p w:rsidR="00393188" w:rsidRDefault="00393188" w:rsidP="0039318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5. System.out.println(y[2][1]);</w:t>
      </w:r>
    </w:p>
    <w:p w:rsidR="00393188" w:rsidRDefault="00393188" w:rsidP="0039318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6. }</w:t>
      </w:r>
    </w:p>
    <w:p w:rsidR="00393188" w:rsidRDefault="00393188" w:rsidP="0039318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7. }</w:t>
      </w:r>
    </w:p>
    <w:p w:rsidR="00393188" w:rsidRDefault="00393188" w:rsidP="0039318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What is the result?</w:t>
      </w:r>
    </w:p>
    <w:p w:rsidR="00393188" w:rsidRDefault="00393188" w:rsidP="00393188">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2</w:t>
      </w:r>
    </w:p>
    <w:p w:rsidR="00393188" w:rsidRDefault="00393188" w:rsidP="00393188">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3</w:t>
      </w:r>
    </w:p>
    <w:p w:rsidR="00393188" w:rsidRDefault="00393188" w:rsidP="00393188">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4</w:t>
      </w:r>
    </w:p>
    <w:p w:rsidR="00393188" w:rsidRDefault="00393188" w:rsidP="00393188">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6</w:t>
      </w:r>
    </w:p>
    <w:p w:rsidR="00393188" w:rsidRDefault="00393188" w:rsidP="00393188">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7</w:t>
      </w:r>
    </w:p>
    <w:p w:rsidR="00393188" w:rsidRDefault="00393188" w:rsidP="00393188">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F. </w:t>
      </w:r>
      <w:r>
        <w:rPr>
          <w:rFonts w:ascii="Arial" w:hAnsi="Arial" w:cs="Arial"/>
          <w:sz w:val="24"/>
          <w:szCs w:val="24"/>
          <w:lang w:val="en-US"/>
        </w:rPr>
        <w:t>Compilation fails.</w:t>
      </w:r>
    </w:p>
    <w:p w:rsidR="00393188" w:rsidRDefault="00393188" w:rsidP="00393188">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lastRenderedPageBreak/>
        <w:t>Answer: E</w:t>
      </w:r>
    </w:p>
    <w:p w:rsidR="00393188" w:rsidRDefault="00393188" w:rsidP="00393188">
      <w:pPr>
        <w:rPr>
          <w:lang w:val="en-US"/>
        </w:rPr>
      </w:pPr>
      <w:r>
        <w:rPr>
          <w:rFonts w:ascii="Arial" w:hAnsi="Arial" w:cs="Arial"/>
          <w:b/>
          <w:bCs/>
          <w:sz w:val="24"/>
          <w:szCs w:val="24"/>
          <w:lang w:val="en-US"/>
        </w:rPr>
        <w:t>Explanation:</w:t>
      </w:r>
    </w:p>
    <w:p w:rsidR="00DE0BFB" w:rsidRDefault="00393188" w:rsidP="00393188">
      <w:pPr>
        <w:rPr>
          <w:lang w:val="en-US"/>
        </w:rPr>
      </w:pPr>
      <w:r>
        <w:rPr>
          <w:lang w:val="en-US"/>
        </w:rPr>
        <w:t xml:space="preserve"> </w:t>
      </w:r>
      <w:r w:rsidR="006919D8">
        <w:rPr>
          <w:lang w:val="en-US"/>
        </w:rPr>
        <w:t>Based on index position we get  the answer.</w:t>
      </w:r>
    </w:p>
    <w:p w:rsidR="006919D8" w:rsidRDefault="006919D8" w:rsidP="006919D8">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159</w:t>
      </w:r>
    </w:p>
    <w:p w:rsidR="006919D8" w:rsidRDefault="006919D8" w:rsidP="006919D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6919D8" w:rsidRDefault="006919D8" w:rsidP="006919D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public interface A { public void m1(); }</w:t>
      </w:r>
    </w:p>
    <w:p w:rsidR="006919D8" w:rsidRDefault="006919D8" w:rsidP="006919D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w:t>
      </w:r>
    </w:p>
    <w:p w:rsidR="006919D8" w:rsidRDefault="006919D8" w:rsidP="006919D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class B implements A { }</w:t>
      </w:r>
    </w:p>
    <w:p w:rsidR="006919D8" w:rsidRDefault="006919D8" w:rsidP="006919D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class C implements A { public void m1() { } }</w:t>
      </w:r>
    </w:p>
    <w:p w:rsidR="006919D8" w:rsidRDefault="006919D8" w:rsidP="006919D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class D implements A { public void m1(int x) { } }</w:t>
      </w:r>
    </w:p>
    <w:p w:rsidR="006919D8" w:rsidRDefault="006919D8" w:rsidP="006919D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abstract class E implements A { }</w:t>
      </w:r>
    </w:p>
    <w:p w:rsidR="006919D8" w:rsidRDefault="006919D8" w:rsidP="006919D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abstract class F implements A { public void m1() { } }</w:t>
      </w:r>
    </w:p>
    <w:p w:rsidR="006919D8" w:rsidRDefault="006919D8" w:rsidP="006919D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18. abstract class G implements A { public void m1(int x) { } }</w:t>
      </w:r>
    </w:p>
    <w:p w:rsidR="006919D8" w:rsidRDefault="006919D8" w:rsidP="006919D8">
      <w:pPr>
        <w:autoSpaceDE w:val="0"/>
        <w:autoSpaceDN w:val="0"/>
        <w:adjustRightInd w:val="0"/>
        <w:spacing w:after="0" w:line="240" w:lineRule="auto"/>
        <w:rPr>
          <w:rFonts w:ascii="Arial" w:hAnsi="Arial" w:cs="Arial"/>
          <w:color w:val="000000"/>
          <w:sz w:val="24"/>
          <w:szCs w:val="24"/>
          <w:lang w:val="en-US"/>
        </w:rPr>
      </w:pPr>
    </w:p>
    <w:p w:rsidR="006919D8" w:rsidRDefault="006919D8" w:rsidP="006919D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6919D8" w:rsidRDefault="006919D8" w:rsidP="006919D8">
      <w:pPr>
        <w:autoSpaceDE w:val="0"/>
        <w:autoSpaceDN w:val="0"/>
        <w:adjustRightInd w:val="0"/>
        <w:spacing w:after="0" w:line="240" w:lineRule="auto"/>
        <w:rPr>
          <w:rFonts w:ascii="Arial" w:hAnsi="Arial" w:cs="Arial"/>
          <w:b/>
          <w:bCs/>
          <w:color w:val="000000"/>
          <w:sz w:val="24"/>
          <w:szCs w:val="24"/>
          <w:lang w:val="en-US"/>
        </w:rPr>
      </w:pPr>
    </w:p>
    <w:p w:rsidR="006919D8" w:rsidRDefault="006919D8" w:rsidP="006919D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Compilation succeeds.</w:t>
      </w:r>
    </w:p>
    <w:p w:rsidR="006919D8" w:rsidRDefault="006919D8" w:rsidP="006919D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Exactly one class does NOT compile.</w:t>
      </w:r>
    </w:p>
    <w:p w:rsidR="006919D8" w:rsidRDefault="006919D8" w:rsidP="006919D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Exactly two classes do NOT compile.</w:t>
      </w:r>
    </w:p>
    <w:p w:rsidR="006919D8" w:rsidRDefault="006919D8" w:rsidP="006919D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Exactly four classes do NOT compile.</w:t>
      </w:r>
    </w:p>
    <w:p w:rsidR="006919D8" w:rsidRDefault="006919D8" w:rsidP="006919D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Exactly three classes do NOT compile.</w:t>
      </w:r>
    </w:p>
    <w:p w:rsidR="006919D8" w:rsidRDefault="006919D8" w:rsidP="006919D8">
      <w:pPr>
        <w:autoSpaceDE w:val="0"/>
        <w:autoSpaceDN w:val="0"/>
        <w:adjustRightInd w:val="0"/>
        <w:spacing w:after="0" w:line="240" w:lineRule="auto"/>
        <w:rPr>
          <w:rFonts w:ascii="Arial" w:hAnsi="Arial" w:cs="Arial"/>
          <w:b/>
          <w:bCs/>
          <w:color w:val="000000"/>
          <w:sz w:val="24"/>
          <w:szCs w:val="24"/>
          <w:lang w:val="en-US"/>
        </w:rPr>
      </w:pPr>
    </w:p>
    <w:p w:rsidR="006919D8" w:rsidRDefault="006919D8" w:rsidP="006919D8">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C</w:t>
      </w:r>
    </w:p>
    <w:p w:rsidR="006919D8" w:rsidRDefault="006919D8" w:rsidP="006919D8">
      <w:pPr>
        <w:rPr>
          <w:rFonts w:ascii="Arial" w:hAnsi="Arial" w:cs="Arial"/>
          <w:b/>
          <w:bCs/>
          <w:color w:val="000000"/>
          <w:sz w:val="24"/>
          <w:szCs w:val="24"/>
          <w:lang w:val="en-US"/>
        </w:rPr>
      </w:pPr>
      <w:r>
        <w:rPr>
          <w:rFonts w:ascii="Arial" w:hAnsi="Arial" w:cs="Arial"/>
          <w:b/>
          <w:bCs/>
          <w:color w:val="000000"/>
          <w:sz w:val="24"/>
          <w:szCs w:val="24"/>
          <w:lang w:val="en-US"/>
        </w:rPr>
        <w:t>Explanation:</w:t>
      </w:r>
    </w:p>
    <w:p w:rsidR="006919D8" w:rsidRDefault="006919D8" w:rsidP="006919D8">
      <w:pPr>
        <w:rPr>
          <w:lang w:val="en-US"/>
        </w:rPr>
      </w:pPr>
      <w:r>
        <w:rPr>
          <w:lang w:val="en-US"/>
        </w:rPr>
        <w:tab/>
        <w:t>Here class B&amp;E do not contain any method.so,</w:t>
      </w:r>
      <w:r w:rsidR="00795A3B">
        <w:rPr>
          <w:lang w:val="en-US"/>
        </w:rPr>
        <w:t>these classes do not compile.</w:t>
      </w:r>
    </w:p>
    <w:p w:rsidR="00795A3B" w:rsidRDefault="00795A3B" w:rsidP="006919D8">
      <w:pPr>
        <w:rPr>
          <w:lang w:val="en-US"/>
        </w:rPr>
      </w:pPr>
    </w:p>
    <w:p w:rsidR="00795A3B" w:rsidRDefault="00795A3B" w:rsidP="00795A3B">
      <w:pPr>
        <w:autoSpaceDE w:val="0"/>
        <w:autoSpaceDN w:val="0"/>
        <w:adjustRightInd w:val="0"/>
        <w:spacing w:after="0" w:line="240" w:lineRule="auto"/>
        <w:rPr>
          <w:rFonts w:ascii="Arial" w:hAnsi="Arial" w:cs="Arial"/>
          <w:b/>
          <w:bCs/>
          <w:color w:val="000000"/>
          <w:sz w:val="24"/>
          <w:szCs w:val="24"/>
          <w:lang w:val="en-US"/>
        </w:rPr>
      </w:pPr>
    </w:p>
    <w:p w:rsidR="00795A3B" w:rsidRDefault="00795A3B" w:rsidP="00795A3B">
      <w:pPr>
        <w:autoSpaceDE w:val="0"/>
        <w:autoSpaceDN w:val="0"/>
        <w:adjustRightInd w:val="0"/>
        <w:spacing w:after="0" w:line="240" w:lineRule="auto"/>
        <w:rPr>
          <w:rFonts w:ascii="Arial" w:hAnsi="Arial" w:cs="Arial"/>
          <w:b/>
          <w:bCs/>
          <w:color w:val="000000"/>
          <w:sz w:val="24"/>
          <w:szCs w:val="24"/>
          <w:lang w:val="en-US"/>
        </w:rPr>
      </w:pPr>
    </w:p>
    <w:p w:rsidR="00795A3B" w:rsidRDefault="00795A3B" w:rsidP="00795A3B">
      <w:pPr>
        <w:autoSpaceDE w:val="0"/>
        <w:autoSpaceDN w:val="0"/>
        <w:adjustRightInd w:val="0"/>
        <w:spacing w:after="0" w:line="240" w:lineRule="auto"/>
        <w:rPr>
          <w:rFonts w:ascii="Arial" w:hAnsi="Arial" w:cs="Arial"/>
          <w:b/>
          <w:bCs/>
          <w:color w:val="000000"/>
          <w:sz w:val="24"/>
          <w:szCs w:val="24"/>
          <w:lang w:val="en-US"/>
        </w:rPr>
      </w:pPr>
    </w:p>
    <w:p w:rsidR="00795A3B" w:rsidRDefault="00795A3B" w:rsidP="00795A3B">
      <w:pPr>
        <w:autoSpaceDE w:val="0"/>
        <w:autoSpaceDN w:val="0"/>
        <w:adjustRightInd w:val="0"/>
        <w:spacing w:after="0" w:line="240" w:lineRule="auto"/>
        <w:rPr>
          <w:rFonts w:ascii="Arial" w:hAnsi="Arial" w:cs="Arial"/>
          <w:b/>
          <w:bCs/>
          <w:color w:val="000000"/>
          <w:sz w:val="24"/>
          <w:szCs w:val="24"/>
          <w:lang w:val="en-US"/>
        </w:rPr>
      </w:pPr>
    </w:p>
    <w:p w:rsidR="00795A3B" w:rsidRDefault="00795A3B" w:rsidP="00795A3B">
      <w:pPr>
        <w:autoSpaceDE w:val="0"/>
        <w:autoSpaceDN w:val="0"/>
        <w:adjustRightInd w:val="0"/>
        <w:spacing w:after="0" w:line="240" w:lineRule="auto"/>
        <w:rPr>
          <w:rFonts w:ascii="Arial" w:hAnsi="Arial" w:cs="Arial"/>
          <w:b/>
          <w:bCs/>
          <w:color w:val="000000"/>
          <w:sz w:val="24"/>
          <w:szCs w:val="24"/>
          <w:lang w:val="en-US"/>
        </w:rPr>
      </w:pPr>
    </w:p>
    <w:p w:rsidR="00795A3B" w:rsidRDefault="00795A3B" w:rsidP="00795A3B">
      <w:pPr>
        <w:autoSpaceDE w:val="0"/>
        <w:autoSpaceDN w:val="0"/>
        <w:adjustRightInd w:val="0"/>
        <w:spacing w:after="0" w:line="240" w:lineRule="auto"/>
        <w:rPr>
          <w:rFonts w:ascii="Arial" w:hAnsi="Arial" w:cs="Arial"/>
          <w:b/>
          <w:bCs/>
          <w:color w:val="000000"/>
          <w:sz w:val="24"/>
          <w:szCs w:val="24"/>
          <w:lang w:val="en-US"/>
        </w:rPr>
      </w:pPr>
    </w:p>
    <w:p w:rsidR="00795A3B" w:rsidRDefault="00795A3B" w:rsidP="00795A3B">
      <w:pPr>
        <w:autoSpaceDE w:val="0"/>
        <w:autoSpaceDN w:val="0"/>
        <w:adjustRightInd w:val="0"/>
        <w:spacing w:after="0" w:line="240" w:lineRule="auto"/>
        <w:rPr>
          <w:rFonts w:ascii="Arial" w:hAnsi="Arial" w:cs="Arial"/>
          <w:b/>
          <w:bCs/>
          <w:color w:val="000000"/>
          <w:sz w:val="24"/>
          <w:szCs w:val="24"/>
          <w:lang w:val="en-US"/>
        </w:rPr>
      </w:pPr>
    </w:p>
    <w:p w:rsidR="00795A3B" w:rsidRDefault="00795A3B" w:rsidP="00795A3B">
      <w:pPr>
        <w:autoSpaceDE w:val="0"/>
        <w:autoSpaceDN w:val="0"/>
        <w:adjustRightInd w:val="0"/>
        <w:spacing w:after="0" w:line="240" w:lineRule="auto"/>
        <w:rPr>
          <w:rFonts w:ascii="Arial" w:hAnsi="Arial" w:cs="Arial"/>
          <w:b/>
          <w:bCs/>
          <w:color w:val="000000"/>
          <w:sz w:val="24"/>
          <w:szCs w:val="24"/>
          <w:lang w:val="en-US"/>
        </w:rPr>
      </w:pPr>
    </w:p>
    <w:p w:rsidR="00795A3B" w:rsidRDefault="00795A3B" w:rsidP="00795A3B">
      <w:pPr>
        <w:autoSpaceDE w:val="0"/>
        <w:autoSpaceDN w:val="0"/>
        <w:adjustRightInd w:val="0"/>
        <w:spacing w:after="0" w:line="240" w:lineRule="auto"/>
        <w:rPr>
          <w:rFonts w:ascii="Arial" w:hAnsi="Arial" w:cs="Arial"/>
          <w:b/>
          <w:bCs/>
          <w:color w:val="000000"/>
          <w:sz w:val="24"/>
          <w:szCs w:val="24"/>
          <w:lang w:val="en-US"/>
        </w:rPr>
      </w:pPr>
    </w:p>
    <w:p w:rsidR="00795A3B" w:rsidRDefault="00795A3B" w:rsidP="00795A3B">
      <w:pPr>
        <w:autoSpaceDE w:val="0"/>
        <w:autoSpaceDN w:val="0"/>
        <w:adjustRightInd w:val="0"/>
        <w:spacing w:after="0" w:line="240" w:lineRule="auto"/>
        <w:rPr>
          <w:rFonts w:ascii="Arial" w:hAnsi="Arial" w:cs="Arial"/>
          <w:b/>
          <w:bCs/>
          <w:color w:val="000000"/>
          <w:sz w:val="24"/>
          <w:szCs w:val="24"/>
          <w:lang w:val="en-US"/>
        </w:rPr>
      </w:pPr>
    </w:p>
    <w:p w:rsidR="00795A3B" w:rsidRDefault="00795A3B" w:rsidP="00795A3B">
      <w:pPr>
        <w:autoSpaceDE w:val="0"/>
        <w:autoSpaceDN w:val="0"/>
        <w:adjustRightInd w:val="0"/>
        <w:spacing w:after="0" w:line="240" w:lineRule="auto"/>
        <w:rPr>
          <w:rFonts w:ascii="Arial" w:hAnsi="Arial" w:cs="Arial"/>
          <w:b/>
          <w:bCs/>
          <w:color w:val="000000"/>
          <w:sz w:val="24"/>
          <w:szCs w:val="24"/>
          <w:lang w:val="en-US"/>
        </w:rPr>
      </w:pPr>
    </w:p>
    <w:p w:rsidR="00795A3B" w:rsidRDefault="00795A3B" w:rsidP="00795A3B">
      <w:pPr>
        <w:autoSpaceDE w:val="0"/>
        <w:autoSpaceDN w:val="0"/>
        <w:adjustRightInd w:val="0"/>
        <w:spacing w:after="0" w:line="240" w:lineRule="auto"/>
        <w:rPr>
          <w:rFonts w:ascii="Arial" w:hAnsi="Arial" w:cs="Arial"/>
          <w:b/>
          <w:bCs/>
          <w:color w:val="000000"/>
          <w:sz w:val="24"/>
          <w:szCs w:val="24"/>
          <w:lang w:val="en-US"/>
        </w:rPr>
      </w:pPr>
    </w:p>
    <w:p w:rsidR="00795A3B" w:rsidRDefault="00795A3B" w:rsidP="00795A3B">
      <w:pPr>
        <w:autoSpaceDE w:val="0"/>
        <w:autoSpaceDN w:val="0"/>
        <w:adjustRightInd w:val="0"/>
        <w:spacing w:after="0" w:line="240" w:lineRule="auto"/>
        <w:rPr>
          <w:rFonts w:ascii="Arial" w:hAnsi="Arial" w:cs="Arial"/>
          <w:b/>
          <w:bCs/>
          <w:color w:val="000000"/>
          <w:sz w:val="24"/>
          <w:szCs w:val="24"/>
          <w:lang w:val="en-US"/>
        </w:rPr>
      </w:pPr>
    </w:p>
    <w:p w:rsidR="00795A3B" w:rsidRDefault="00795A3B" w:rsidP="00795A3B">
      <w:pPr>
        <w:autoSpaceDE w:val="0"/>
        <w:autoSpaceDN w:val="0"/>
        <w:adjustRightInd w:val="0"/>
        <w:spacing w:after="0" w:line="240" w:lineRule="auto"/>
        <w:rPr>
          <w:rFonts w:ascii="Arial" w:hAnsi="Arial" w:cs="Arial"/>
          <w:b/>
          <w:bCs/>
          <w:color w:val="000000"/>
          <w:sz w:val="24"/>
          <w:szCs w:val="24"/>
          <w:lang w:val="en-US"/>
        </w:rPr>
      </w:pPr>
    </w:p>
    <w:p w:rsidR="00795A3B" w:rsidRDefault="00795A3B" w:rsidP="00795A3B">
      <w:pPr>
        <w:autoSpaceDE w:val="0"/>
        <w:autoSpaceDN w:val="0"/>
        <w:adjustRightInd w:val="0"/>
        <w:spacing w:after="0" w:line="240" w:lineRule="auto"/>
        <w:rPr>
          <w:rFonts w:ascii="Arial" w:hAnsi="Arial" w:cs="Arial"/>
          <w:b/>
          <w:bCs/>
          <w:color w:val="000000"/>
          <w:sz w:val="24"/>
          <w:szCs w:val="24"/>
          <w:lang w:val="en-US"/>
        </w:rPr>
      </w:pPr>
    </w:p>
    <w:p w:rsidR="00795A3B" w:rsidRDefault="00795A3B" w:rsidP="00795A3B">
      <w:pPr>
        <w:autoSpaceDE w:val="0"/>
        <w:autoSpaceDN w:val="0"/>
        <w:adjustRightInd w:val="0"/>
        <w:spacing w:after="0" w:line="240" w:lineRule="auto"/>
        <w:rPr>
          <w:rFonts w:ascii="Arial" w:hAnsi="Arial" w:cs="Arial"/>
          <w:b/>
          <w:bCs/>
          <w:color w:val="000000"/>
          <w:sz w:val="24"/>
          <w:szCs w:val="24"/>
          <w:lang w:val="en-US"/>
        </w:rPr>
      </w:pPr>
    </w:p>
    <w:p w:rsidR="00795A3B" w:rsidRDefault="00795A3B" w:rsidP="00795A3B">
      <w:pPr>
        <w:autoSpaceDE w:val="0"/>
        <w:autoSpaceDN w:val="0"/>
        <w:adjustRightInd w:val="0"/>
        <w:spacing w:after="0" w:line="240" w:lineRule="auto"/>
        <w:rPr>
          <w:rFonts w:ascii="Arial" w:hAnsi="Arial" w:cs="Arial"/>
          <w:b/>
          <w:bCs/>
          <w:color w:val="000000"/>
          <w:sz w:val="24"/>
          <w:szCs w:val="24"/>
          <w:lang w:val="en-US"/>
        </w:rPr>
      </w:pPr>
    </w:p>
    <w:p w:rsidR="00795A3B" w:rsidRDefault="00795A3B" w:rsidP="00795A3B">
      <w:pPr>
        <w:autoSpaceDE w:val="0"/>
        <w:autoSpaceDN w:val="0"/>
        <w:adjustRightInd w:val="0"/>
        <w:spacing w:after="0" w:line="240" w:lineRule="auto"/>
        <w:rPr>
          <w:rFonts w:ascii="Arial" w:hAnsi="Arial" w:cs="Arial"/>
          <w:b/>
          <w:bCs/>
          <w:color w:val="000000"/>
          <w:sz w:val="24"/>
          <w:szCs w:val="24"/>
          <w:lang w:val="en-US"/>
        </w:rPr>
      </w:pPr>
    </w:p>
    <w:p w:rsidR="00795A3B" w:rsidRDefault="00795A3B" w:rsidP="00795A3B">
      <w:pPr>
        <w:autoSpaceDE w:val="0"/>
        <w:autoSpaceDN w:val="0"/>
        <w:adjustRightInd w:val="0"/>
        <w:spacing w:after="0" w:line="240" w:lineRule="auto"/>
        <w:rPr>
          <w:rFonts w:ascii="Arial" w:hAnsi="Arial" w:cs="Arial"/>
          <w:b/>
          <w:bCs/>
          <w:color w:val="000000"/>
          <w:sz w:val="24"/>
          <w:szCs w:val="24"/>
          <w:lang w:val="en-US"/>
        </w:rPr>
      </w:pPr>
    </w:p>
    <w:p w:rsidR="00795A3B" w:rsidRDefault="00795A3B" w:rsidP="00795A3B">
      <w:pPr>
        <w:autoSpaceDE w:val="0"/>
        <w:autoSpaceDN w:val="0"/>
        <w:adjustRightInd w:val="0"/>
        <w:spacing w:after="0" w:line="240" w:lineRule="auto"/>
        <w:rPr>
          <w:rFonts w:ascii="Arial" w:hAnsi="Arial" w:cs="Arial"/>
          <w:b/>
          <w:bCs/>
          <w:color w:val="000000"/>
          <w:sz w:val="24"/>
          <w:szCs w:val="24"/>
          <w:lang w:val="en-US"/>
        </w:rPr>
      </w:pPr>
    </w:p>
    <w:p w:rsidR="00795A3B" w:rsidRDefault="00795A3B" w:rsidP="00795A3B">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lastRenderedPageBreak/>
        <w:t>QUESTION NO: 158</w:t>
      </w:r>
    </w:p>
    <w:p w:rsidR="00795A3B" w:rsidRDefault="00795A3B" w:rsidP="00795A3B">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Click the Exhibit button. Which statement is true about the classes and interfaces in the exhibit?</w:t>
      </w:r>
    </w:p>
    <w:p w:rsidR="00795A3B" w:rsidRDefault="00795A3B" w:rsidP="00795A3B">
      <w:pPr>
        <w:autoSpaceDE w:val="0"/>
        <w:autoSpaceDN w:val="0"/>
        <w:adjustRightInd w:val="0"/>
        <w:spacing w:after="0" w:line="240" w:lineRule="auto"/>
        <w:rPr>
          <w:rFonts w:ascii="Arial" w:hAnsi="Arial" w:cs="Arial"/>
          <w:color w:val="000000"/>
          <w:sz w:val="24"/>
          <w:szCs w:val="24"/>
          <w:lang w:val="en-US"/>
        </w:rPr>
      </w:pPr>
      <w:r>
        <w:rPr>
          <w:rFonts w:ascii="Arial" w:hAnsi="Arial" w:cs="Arial"/>
          <w:noProof/>
          <w:color w:val="000000"/>
          <w:sz w:val="24"/>
          <w:szCs w:val="24"/>
          <w:lang w:val="en-US" w:eastAsia="en-US"/>
        </w:rPr>
        <w:drawing>
          <wp:inline distT="0" distB="0" distL="0" distR="0">
            <wp:extent cx="4829175" cy="4448175"/>
            <wp:effectExtent l="19050" t="0" r="9525"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srcRect/>
                    <a:stretch>
                      <a:fillRect/>
                    </a:stretch>
                  </pic:blipFill>
                  <pic:spPr bwMode="auto">
                    <a:xfrm>
                      <a:off x="0" y="0"/>
                      <a:ext cx="4829175" cy="4448175"/>
                    </a:xfrm>
                    <a:prstGeom prst="rect">
                      <a:avLst/>
                    </a:prstGeom>
                    <a:noFill/>
                    <a:ln w="9525">
                      <a:noFill/>
                      <a:miter lim="800000"/>
                      <a:headEnd/>
                      <a:tailEnd/>
                    </a:ln>
                  </pic:spPr>
                </pic:pic>
              </a:graphicData>
            </a:graphic>
          </wp:inline>
        </w:drawing>
      </w:r>
    </w:p>
    <w:p w:rsidR="00795A3B" w:rsidRDefault="00795A3B" w:rsidP="00795A3B">
      <w:pPr>
        <w:autoSpaceDE w:val="0"/>
        <w:autoSpaceDN w:val="0"/>
        <w:adjustRightInd w:val="0"/>
        <w:spacing w:after="0" w:line="240" w:lineRule="auto"/>
        <w:rPr>
          <w:rFonts w:ascii="Arial" w:hAnsi="Arial" w:cs="Arial"/>
          <w:color w:val="000000"/>
          <w:sz w:val="24"/>
          <w:szCs w:val="24"/>
          <w:lang w:val="en-US"/>
        </w:rPr>
      </w:pPr>
    </w:p>
    <w:p w:rsidR="00795A3B" w:rsidRDefault="00795A3B" w:rsidP="00795A3B">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Compilation will succeed for all classes and interfaces.</w:t>
      </w:r>
    </w:p>
    <w:p w:rsidR="00795A3B" w:rsidRDefault="00795A3B" w:rsidP="00795A3B">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Compilation of class C will fail because of an error in line 2.</w:t>
      </w:r>
    </w:p>
    <w:p w:rsidR="00795A3B" w:rsidRDefault="00795A3B" w:rsidP="00795A3B">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Compilation of class C will fail because of an error in line 6.</w:t>
      </w:r>
    </w:p>
    <w:p w:rsidR="00795A3B" w:rsidRDefault="00795A3B" w:rsidP="00795A3B">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Compilation of class AImpl will fail because of an error in line 2.</w:t>
      </w:r>
    </w:p>
    <w:p w:rsidR="00795A3B" w:rsidRDefault="00795A3B" w:rsidP="00795A3B">
      <w:pPr>
        <w:autoSpaceDE w:val="0"/>
        <w:autoSpaceDN w:val="0"/>
        <w:adjustRightInd w:val="0"/>
        <w:spacing w:after="0" w:line="240" w:lineRule="auto"/>
        <w:rPr>
          <w:rFonts w:ascii="Arial" w:hAnsi="Arial" w:cs="Arial"/>
          <w:b/>
          <w:bCs/>
          <w:color w:val="000000"/>
          <w:sz w:val="24"/>
          <w:szCs w:val="24"/>
          <w:lang w:val="en-US"/>
        </w:rPr>
      </w:pPr>
    </w:p>
    <w:p w:rsidR="00795A3B" w:rsidRDefault="00795A3B" w:rsidP="00795A3B">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C</w:t>
      </w:r>
    </w:p>
    <w:p w:rsidR="00795A3B" w:rsidRDefault="00795A3B" w:rsidP="00795A3B">
      <w:pPr>
        <w:rPr>
          <w:rFonts w:ascii="Arial" w:hAnsi="Arial" w:cs="Arial"/>
          <w:b/>
          <w:bCs/>
          <w:color w:val="000000"/>
          <w:sz w:val="24"/>
          <w:szCs w:val="24"/>
          <w:lang w:val="en-US"/>
        </w:rPr>
      </w:pPr>
      <w:r>
        <w:rPr>
          <w:rFonts w:ascii="Arial" w:hAnsi="Arial" w:cs="Arial"/>
          <w:b/>
          <w:bCs/>
          <w:color w:val="000000"/>
          <w:sz w:val="24"/>
          <w:szCs w:val="24"/>
          <w:lang w:val="en-US"/>
        </w:rPr>
        <w:t>Explanation:</w:t>
      </w:r>
    </w:p>
    <w:p w:rsidR="00795A3B" w:rsidRDefault="00795A3B" w:rsidP="00795A3B">
      <w:pPr>
        <w:rPr>
          <w:lang w:val="en-US"/>
        </w:rPr>
      </w:pPr>
      <w:r>
        <w:rPr>
          <w:lang w:val="en-US"/>
        </w:rPr>
        <w:tab/>
        <w:t>Here the object is not a type in the class C. so, the programs  compilation fails.</w:t>
      </w:r>
    </w:p>
    <w:p w:rsidR="00795A3B" w:rsidRDefault="00795A3B" w:rsidP="00795A3B">
      <w:pPr>
        <w:rPr>
          <w:lang w:val="en-US"/>
        </w:rPr>
      </w:pPr>
    </w:p>
    <w:p w:rsidR="00795A3B" w:rsidRDefault="00795A3B" w:rsidP="00795A3B">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157</w:t>
      </w:r>
    </w:p>
    <w:p w:rsidR="00795A3B" w:rsidRDefault="00795A3B" w:rsidP="00795A3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795A3B" w:rsidRDefault="00795A3B" w:rsidP="00795A3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10. class One {</w:t>
      </w:r>
    </w:p>
    <w:p w:rsidR="00795A3B" w:rsidRDefault="00795A3B" w:rsidP="00795A3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11. void foo() { }</w:t>
      </w:r>
    </w:p>
    <w:p w:rsidR="00795A3B" w:rsidRDefault="00795A3B" w:rsidP="00795A3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 }</w:t>
      </w:r>
    </w:p>
    <w:p w:rsidR="00795A3B" w:rsidRDefault="00795A3B" w:rsidP="00795A3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13. class Two extends One {</w:t>
      </w:r>
    </w:p>
    <w:p w:rsidR="00795A3B" w:rsidRDefault="00795A3B" w:rsidP="00795A3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14. //insert method here</w:t>
      </w:r>
    </w:p>
    <w:p w:rsidR="00795A3B" w:rsidRDefault="00795A3B" w:rsidP="00795A3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15. }</w:t>
      </w:r>
    </w:p>
    <w:p w:rsidR="00795A3B" w:rsidRDefault="00795A3B" w:rsidP="00795A3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lastRenderedPageBreak/>
        <w:t>Which three methods, inserted individually at line 14, will correctly complete class Two? (Choose three.)</w:t>
      </w:r>
    </w:p>
    <w:p w:rsidR="00795A3B" w:rsidRDefault="00795A3B" w:rsidP="00795A3B">
      <w:pPr>
        <w:autoSpaceDE w:val="0"/>
        <w:autoSpaceDN w:val="0"/>
        <w:adjustRightInd w:val="0"/>
        <w:spacing w:after="0" w:line="240" w:lineRule="auto"/>
        <w:rPr>
          <w:rFonts w:ascii="Arial" w:hAnsi="Arial" w:cs="Arial"/>
          <w:b/>
          <w:bCs/>
          <w:sz w:val="24"/>
          <w:szCs w:val="24"/>
          <w:lang w:val="en-US"/>
        </w:rPr>
      </w:pPr>
    </w:p>
    <w:p w:rsidR="00795A3B" w:rsidRDefault="00795A3B" w:rsidP="00795A3B">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int foo() { /* more code here */ }</w:t>
      </w:r>
    </w:p>
    <w:p w:rsidR="00795A3B" w:rsidRDefault="00795A3B" w:rsidP="00795A3B">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void foo() { /* more code here */ }</w:t>
      </w:r>
    </w:p>
    <w:p w:rsidR="00795A3B" w:rsidRDefault="00795A3B" w:rsidP="00795A3B">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public void foo() { /* more code here */ }</w:t>
      </w:r>
    </w:p>
    <w:p w:rsidR="00795A3B" w:rsidRDefault="00795A3B" w:rsidP="00795A3B">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private void foo() { /* more code here */ }</w:t>
      </w:r>
    </w:p>
    <w:p w:rsidR="00795A3B" w:rsidRDefault="00795A3B" w:rsidP="00795A3B">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protected void foo() { /* more code here */ }</w:t>
      </w:r>
    </w:p>
    <w:p w:rsidR="00795A3B" w:rsidRDefault="00795A3B" w:rsidP="00795A3B">
      <w:pPr>
        <w:autoSpaceDE w:val="0"/>
        <w:autoSpaceDN w:val="0"/>
        <w:adjustRightInd w:val="0"/>
        <w:spacing w:after="0" w:line="240" w:lineRule="auto"/>
        <w:rPr>
          <w:rFonts w:ascii="Arial" w:hAnsi="Arial" w:cs="Arial"/>
          <w:b/>
          <w:bCs/>
          <w:sz w:val="24"/>
          <w:szCs w:val="24"/>
          <w:lang w:val="en-US"/>
        </w:rPr>
      </w:pPr>
    </w:p>
    <w:p w:rsidR="00795A3B" w:rsidRDefault="00795A3B" w:rsidP="00795A3B">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B,C,E</w:t>
      </w:r>
    </w:p>
    <w:p w:rsidR="00795A3B" w:rsidRDefault="00795A3B" w:rsidP="00795A3B">
      <w:pPr>
        <w:rPr>
          <w:rFonts w:ascii="Arial" w:hAnsi="Arial" w:cs="Arial"/>
          <w:b/>
          <w:bCs/>
          <w:sz w:val="24"/>
          <w:szCs w:val="24"/>
          <w:lang w:val="en-US"/>
        </w:rPr>
      </w:pPr>
      <w:r>
        <w:rPr>
          <w:rFonts w:ascii="Arial" w:hAnsi="Arial" w:cs="Arial"/>
          <w:b/>
          <w:bCs/>
          <w:sz w:val="24"/>
          <w:szCs w:val="24"/>
          <w:lang w:val="en-US"/>
        </w:rPr>
        <w:t>Explanation:</w:t>
      </w:r>
    </w:p>
    <w:p w:rsidR="00795A3B" w:rsidRDefault="00795A3B" w:rsidP="00795A3B">
      <w:pPr>
        <w:rPr>
          <w:lang w:val="en-US"/>
        </w:rPr>
      </w:pPr>
      <w:r>
        <w:rPr>
          <w:lang w:val="en-US"/>
        </w:rPr>
        <w:tab/>
        <w:t>Here the options C&amp;E are works</w:t>
      </w:r>
      <w:r w:rsidR="004F67A8">
        <w:rPr>
          <w:lang w:val="en-US"/>
        </w:rPr>
        <w:t xml:space="preserve"> along with the B</w:t>
      </w:r>
      <w:r>
        <w:rPr>
          <w:lang w:val="en-US"/>
        </w:rPr>
        <w:t xml:space="preserve"> </w:t>
      </w:r>
      <w:r w:rsidR="004F67A8">
        <w:rPr>
          <w:lang w:val="en-US"/>
        </w:rPr>
        <w:t>for the class bcz,here we extend the class One by the class Two.so, we use the method  of the class One to the class Two  also if we need.so ,by using the public and the protected then we are able to use the method.</w:t>
      </w:r>
    </w:p>
    <w:p w:rsidR="004F67A8" w:rsidRDefault="004F67A8" w:rsidP="004F67A8">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156</w:t>
      </w:r>
    </w:p>
    <w:p w:rsidR="004F67A8" w:rsidRDefault="004F67A8" w:rsidP="004F67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4F67A8" w:rsidRDefault="004F67A8" w:rsidP="004F67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public class Rainbow {</w:t>
      </w:r>
    </w:p>
    <w:p w:rsidR="004F67A8" w:rsidRDefault="004F67A8" w:rsidP="004F67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public enum MyColor {</w:t>
      </w:r>
    </w:p>
    <w:p w:rsidR="004F67A8" w:rsidRDefault="004F67A8" w:rsidP="004F67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RED(0xff0000), GREEN(0x00ff00), BLUE(0x0000ff);</w:t>
      </w:r>
    </w:p>
    <w:p w:rsidR="004F67A8" w:rsidRDefault="004F67A8" w:rsidP="004F67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private final int rgb;</w:t>
      </w:r>
    </w:p>
    <w:p w:rsidR="004F67A8" w:rsidRDefault="004F67A8" w:rsidP="004F67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MyColor(int rgb) { this.rgb = rgb; }</w:t>
      </w:r>
    </w:p>
    <w:p w:rsidR="004F67A8" w:rsidRDefault="004F67A8" w:rsidP="004F67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public int getRGB() { return rgb; }</w:t>
      </w:r>
    </w:p>
    <w:p w:rsidR="004F67A8" w:rsidRDefault="004F67A8" w:rsidP="004F67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w:t>
      </w:r>
    </w:p>
    <w:p w:rsidR="004F67A8" w:rsidRDefault="004F67A8" w:rsidP="004F67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18. public static void main(String[] args) {</w:t>
      </w:r>
    </w:p>
    <w:p w:rsidR="004F67A8" w:rsidRDefault="004F67A8" w:rsidP="004F67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19. // insert code here</w:t>
      </w:r>
    </w:p>
    <w:p w:rsidR="004F67A8" w:rsidRDefault="004F67A8" w:rsidP="004F67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20. }</w:t>
      </w:r>
    </w:p>
    <w:p w:rsidR="004F67A8" w:rsidRDefault="004F67A8" w:rsidP="004F67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21. }</w:t>
      </w:r>
    </w:p>
    <w:p w:rsidR="004F67A8" w:rsidRDefault="004F67A8" w:rsidP="004F67A8">
      <w:pPr>
        <w:autoSpaceDE w:val="0"/>
        <w:autoSpaceDN w:val="0"/>
        <w:adjustRightInd w:val="0"/>
        <w:spacing w:after="0" w:line="240" w:lineRule="auto"/>
        <w:rPr>
          <w:rFonts w:ascii="Arial" w:hAnsi="Arial" w:cs="Arial"/>
          <w:color w:val="000000"/>
          <w:sz w:val="24"/>
          <w:szCs w:val="24"/>
          <w:lang w:val="en-US"/>
        </w:rPr>
      </w:pPr>
    </w:p>
    <w:p w:rsidR="004F67A8" w:rsidRDefault="004F67A8" w:rsidP="004F67A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code fragment, inserted at line 19, allows the Rainbow class to compile?</w:t>
      </w:r>
    </w:p>
    <w:p w:rsidR="004F67A8" w:rsidRDefault="004F67A8" w:rsidP="004F67A8">
      <w:pPr>
        <w:autoSpaceDE w:val="0"/>
        <w:autoSpaceDN w:val="0"/>
        <w:adjustRightInd w:val="0"/>
        <w:spacing w:after="0" w:line="240" w:lineRule="auto"/>
        <w:rPr>
          <w:rFonts w:ascii="Arial" w:hAnsi="Arial" w:cs="Arial"/>
          <w:color w:val="000000"/>
          <w:sz w:val="24"/>
          <w:szCs w:val="24"/>
          <w:lang w:val="en-US"/>
        </w:rPr>
      </w:pPr>
    </w:p>
    <w:p w:rsidR="004F67A8" w:rsidRDefault="004F67A8" w:rsidP="004F67A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MyColor skyColor = BLUE;</w:t>
      </w:r>
    </w:p>
    <w:p w:rsidR="004F67A8" w:rsidRDefault="004F67A8" w:rsidP="004F67A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MyColor treeColor = MyColor.GREEN;</w:t>
      </w:r>
    </w:p>
    <w:p w:rsidR="004F67A8" w:rsidRDefault="004F67A8" w:rsidP="004F67A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if(RED.getRGB() &lt; BLUE.getRGB()) { }</w:t>
      </w:r>
    </w:p>
    <w:p w:rsidR="004F67A8" w:rsidRDefault="004F67A8" w:rsidP="004F67A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Compilation fails due to other error(s) in the code.</w:t>
      </w:r>
    </w:p>
    <w:p w:rsidR="004F67A8" w:rsidRDefault="004F67A8" w:rsidP="004F67A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MyColor purple = new MyColor(0xff00ff);</w:t>
      </w:r>
    </w:p>
    <w:p w:rsidR="004F67A8" w:rsidRDefault="004F67A8" w:rsidP="004F67A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MyColor purple = MyColor.BLUE + MyColor.RED;</w:t>
      </w:r>
    </w:p>
    <w:p w:rsidR="004F67A8" w:rsidRDefault="004F67A8" w:rsidP="004F67A8">
      <w:pPr>
        <w:autoSpaceDE w:val="0"/>
        <w:autoSpaceDN w:val="0"/>
        <w:adjustRightInd w:val="0"/>
        <w:spacing w:after="0" w:line="240" w:lineRule="auto"/>
        <w:rPr>
          <w:rFonts w:ascii="Arial" w:hAnsi="Arial" w:cs="Arial"/>
          <w:b/>
          <w:bCs/>
          <w:color w:val="000000"/>
          <w:sz w:val="24"/>
          <w:szCs w:val="24"/>
          <w:lang w:val="en-US"/>
        </w:rPr>
      </w:pPr>
    </w:p>
    <w:p w:rsidR="004F67A8" w:rsidRDefault="004F67A8" w:rsidP="004F67A8">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w:t>
      </w:r>
    </w:p>
    <w:p w:rsidR="004F67A8" w:rsidRDefault="004F67A8" w:rsidP="004F67A8">
      <w:pPr>
        <w:rPr>
          <w:rFonts w:ascii="Arial" w:hAnsi="Arial" w:cs="Arial"/>
          <w:b/>
          <w:bCs/>
          <w:color w:val="000000"/>
          <w:sz w:val="24"/>
          <w:szCs w:val="24"/>
          <w:lang w:val="en-US"/>
        </w:rPr>
      </w:pPr>
      <w:r>
        <w:rPr>
          <w:rFonts w:ascii="Arial" w:hAnsi="Arial" w:cs="Arial"/>
          <w:b/>
          <w:bCs/>
          <w:color w:val="000000"/>
          <w:sz w:val="24"/>
          <w:szCs w:val="24"/>
          <w:lang w:val="en-US"/>
        </w:rPr>
        <w:t>Explanation:</w:t>
      </w:r>
    </w:p>
    <w:p w:rsidR="004F67A8" w:rsidRDefault="004F67A8" w:rsidP="004F67A8">
      <w:pPr>
        <w:rPr>
          <w:rFonts w:ascii="Arial" w:hAnsi="Arial" w:cs="Arial"/>
          <w:b/>
          <w:bCs/>
          <w:color w:val="000000"/>
          <w:sz w:val="24"/>
          <w:szCs w:val="24"/>
          <w:lang w:val="en-US"/>
        </w:rPr>
      </w:pPr>
    </w:p>
    <w:p w:rsidR="00D60DC4" w:rsidRDefault="00D60DC4" w:rsidP="00D60DC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155</w:t>
      </w:r>
    </w:p>
    <w:p w:rsidR="00D60DC4" w:rsidRDefault="00D60DC4" w:rsidP="00D60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D60DC4" w:rsidRDefault="00D60DC4" w:rsidP="00D60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interface Data { public void load(); }</w:t>
      </w:r>
    </w:p>
    <w:p w:rsidR="00D60DC4" w:rsidRDefault="00D60DC4" w:rsidP="00D60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abstract class Info { public abstract void load(); }</w:t>
      </w:r>
    </w:p>
    <w:p w:rsidR="00D60DC4" w:rsidRDefault="00D60DC4" w:rsidP="00D60DC4">
      <w:pPr>
        <w:autoSpaceDE w:val="0"/>
        <w:autoSpaceDN w:val="0"/>
        <w:adjustRightInd w:val="0"/>
        <w:spacing w:after="0" w:line="240" w:lineRule="auto"/>
        <w:rPr>
          <w:rFonts w:ascii="Arial" w:hAnsi="Arial" w:cs="Arial"/>
          <w:color w:val="000000"/>
          <w:sz w:val="24"/>
          <w:szCs w:val="24"/>
          <w:lang w:val="en-US"/>
        </w:rPr>
      </w:pPr>
    </w:p>
    <w:p w:rsidR="00D60DC4" w:rsidRDefault="00D60DC4" w:rsidP="00D60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class correctly uses the Data interface and Info class?</w:t>
      </w:r>
    </w:p>
    <w:p w:rsidR="00D60DC4" w:rsidRDefault="00D60DC4" w:rsidP="00D60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lastRenderedPageBreak/>
        <w:t xml:space="preserve">A. </w:t>
      </w:r>
      <w:r>
        <w:rPr>
          <w:rFonts w:ascii="Arial" w:hAnsi="Arial" w:cs="Arial"/>
          <w:color w:val="000000"/>
          <w:sz w:val="24"/>
          <w:szCs w:val="24"/>
          <w:lang w:val="en-US"/>
        </w:rPr>
        <w:t>public class Employee extends Info implements Data {</w:t>
      </w:r>
    </w:p>
    <w:p w:rsidR="00D60DC4" w:rsidRDefault="00D60DC4" w:rsidP="00D60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public void load() { /*do something*/ }</w:t>
      </w:r>
    </w:p>
    <w:p w:rsidR="00D60DC4" w:rsidRDefault="00D60DC4" w:rsidP="00D60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t>
      </w:r>
    </w:p>
    <w:p w:rsidR="00D60DC4" w:rsidRDefault="00D60DC4" w:rsidP="00D60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public class Employee implements Info extends Data {</w:t>
      </w:r>
    </w:p>
    <w:p w:rsidR="00D60DC4" w:rsidRDefault="00D60DC4" w:rsidP="00D60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public void load() { /*do something*/ }</w:t>
      </w:r>
    </w:p>
    <w:p w:rsidR="00D60DC4" w:rsidRDefault="00D60DC4" w:rsidP="00D60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t>
      </w:r>
    </w:p>
    <w:p w:rsidR="00D60DC4" w:rsidRDefault="00D60DC4" w:rsidP="00D60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public class Employee extends Info implements Data {</w:t>
      </w:r>
    </w:p>
    <w:p w:rsidR="00D60DC4" w:rsidRDefault="00D60DC4" w:rsidP="00D60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public void load(){ /*do something*/ }</w:t>
      </w:r>
    </w:p>
    <w:p w:rsidR="00D60DC4" w:rsidRDefault="00D60DC4" w:rsidP="00D60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public void Info.load(){ /*do something*/ }</w:t>
      </w:r>
    </w:p>
    <w:p w:rsidR="00D60DC4" w:rsidRDefault="00D60DC4" w:rsidP="00D60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t>
      </w:r>
    </w:p>
    <w:p w:rsidR="00D60DC4" w:rsidRDefault="00D60DC4" w:rsidP="00D60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public class Employee implements Info extends Data {</w:t>
      </w:r>
    </w:p>
    <w:p w:rsidR="00D60DC4" w:rsidRDefault="00D60DC4" w:rsidP="00D60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public void Data.load(){ /*do something*/ }</w:t>
      </w:r>
    </w:p>
    <w:p w:rsidR="00D60DC4" w:rsidRDefault="00D60DC4" w:rsidP="00D60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public void load(){ /*do something*/ }</w:t>
      </w:r>
    </w:p>
    <w:p w:rsidR="00D60DC4" w:rsidRDefault="00D60DC4" w:rsidP="00D60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t>
      </w:r>
    </w:p>
    <w:p w:rsidR="00D60DC4" w:rsidRDefault="00D60DC4" w:rsidP="00D60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public class Employee implements Info extends Data {</w:t>
      </w:r>
    </w:p>
    <w:p w:rsidR="00D60DC4" w:rsidRDefault="00D60DC4" w:rsidP="00D60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public void load(){ /*do something*/ }</w:t>
      </w:r>
    </w:p>
    <w:p w:rsidR="00D60DC4" w:rsidRDefault="00D60DC4" w:rsidP="00D60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public void Info.load(){ /*do something*/ }</w:t>
      </w:r>
    </w:p>
    <w:p w:rsidR="00D60DC4" w:rsidRDefault="00D60DC4" w:rsidP="00D60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t>
      </w:r>
    </w:p>
    <w:p w:rsidR="00D60DC4" w:rsidRDefault="00D60DC4" w:rsidP="00D60DC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public class Employee extends Info implements Data{</w:t>
      </w:r>
    </w:p>
    <w:p w:rsidR="00D60DC4" w:rsidRDefault="00D60DC4" w:rsidP="00D60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public void Data.load() { /*do something*/ }</w:t>
      </w:r>
    </w:p>
    <w:p w:rsidR="00D60DC4" w:rsidRDefault="00D60DC4" w:rsidP="00D60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public void Info.load() { /*do something*/ }</w:t>
      </w:r>
    </w:p>
    <w:p w:rsidR="00D60DC4" w:rsidRDefault="00D60DC4" w:rsidP="00D60DC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t>
      </w:r>
    </w:p>
    <w:p w:rsidR="00D60DC4" w:rsidRDefault="00D60DC4" w:rsidP="00D60DC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A</w:t>
      </w:r>
    </w:p>
    <w:p w:rsidR="004F67A8" w:rsidRDefault="00D60DC4" w:rsidP="00D60DC4">
      <w:pPr>
        <w:rPr>
          <w:rFonts w:ascii="Arial" w:hAnsi="Arial" w:cs="Arial"/>
          <w:b/>
          <w:bCs/>
          <w:color w:val="000000"/>
          <w:sz w:val="24"/>
          <w:szCs w:val="24"/>
          <w:lang w:val="en-US"/>
        </w:rPr>
      </w:pPr>
      <w:r>
        <w:rPr>
          <w:rFonts w:ascii="Arial" w:hAnsi="Arial" w:cs="Arial"/>
          <w:b/>
          <w:bCs/>
          <w:color w:val="000000"/>
          <w:sz w:val="24"/>
          <w:szCs w:val="24"/>
          <w:lang w:val="en-US"/>
        </w:rPr>
        <w:t>Explanation:</w:t>
      </w:r>
    </w:p>
    <w:p w:rsidR="00D60DC4" w:rsidRDefault="00D60DC4" w:rsidP="00D60DC4">
      <w:pPr>
        <w:rPr>
          <w:lang w:val="en-US"/>
        </w:rPr>
      </w:pPr>
      <w:r>
        <w:rPr>
          <w:lang w:val="en-US"/>
        </w:rPr>
        <w:tab/>
        <w:t>Here the option A is correct.bcz, the class is extended and the interface is implemented and use the proper method toexecute the method.</w:t>
      </w:r>
    </w:p>
    <w:p w:rsidR="00D60DC4" w:rsidRDefault="00D60DC4" w:rsidP="00D60DC4">
      <w:pPr>
        <w:rPr>
          <w:lang w:val="en-US"/>
        </w:rPr>
      </w:pPr>
    </w:p>
    <w:p w:rsidR="00D60DC4" w:rsidRDefault="00D60DC4" w:rsidP="00D60DC4">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154</w:t>
      </w:r>
    </w:p>
    <w:p w:rsidR="00D60DC4" w:rsidRDefault="00D60DC4" w:rsidP="00D60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D60DC4" w:rsidRDefault="00D60DC4" w:rsidP="00D60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10. class Nav{</w:t>
      </w:r>
    </w:p>
    <w:p w:rsidR="00D60DC4" w:rsidRDefault="00D60DC4" w:rsidP="00D60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11. public enum Direction { NORTH, SOUTH, EAST, WEST }</w:t>
      </w:r>
    </w:p>
    <w:p w:rsidR="00D60DC4" w:rsidRDefault="00D60DC4" w:rsidP="00D60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 }</w:t>
      </w:r>
    </w:p>
    <w:p w:rsidR="00D60DC4" w:rsidRDefault="00D60DC4" w:rsidP="00D60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13. public class Sprite{</w:t>
      </w:r>
    </w:p>
    <w:p w:rsidR="00D60DC4" w:rsidRDefault="00D60DC4" w:rsidP="00D60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14. // insert code here</w:t>
      </w:r>
    </w:p>
    <w:p w:rsidR="00D60DC4" w:rsidRDefault="00D60DC4" w:rsidP="00D60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15. }</w:t>
      </w:r>
    </w:p>
    <w:p w:rsidR="00D60DC4" w:rsidRDefault="00D60DC4" w:rsidP="00D60DC4">
      <w:pPr>
        <w:autoSpaceDE w:val="0"/>
        <w:autoSpaceDN w:val="0"/>
        <w:adjustRightInd w:val="0"/>
        <w:spacing w:after="0" w:line="240" w:lineRule="auto"/>
        <w:rPr>
          <w:rFonts w:ascii="Arial" w:hAnsi="Arial" w:cs="Arial"/>
          <w:sz w:val="24"/>
          <w:szCs w:val="24"/>
          <w:lang w:val="en-US"/>
        </w:rPr>
      </w:pPr>
    </w:p>
    <w:p w:rsidR="00D60DC4" w:rsidRDefault="00D60DC4" w:rsidP="00D60DC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Which code, inserted at line 14, allows the Sprite class to compile?</w:t>
      </w:r>
    </w:p>
    <w:p w:rsidR="00D60DC4" w:rsidRDefault="00D60DC4" w:rsidP="00D60DC4">
      <w:pPr>
        <w:autoSpaceDE w:val="0"/>
        <w:autoSpaceDN w:val="0"/>
        <w:adjustRightInd w:val="0"/>
        <w:spacing w:after="0" w:line="240" w:lineRule="auto"/>
        <w:rPr>
          <w:rFonts w:ascii="Arial" w:hAnsi="Arial" w:cs="Arial"/>
          <w:b/>
          <w:bCs/>
          <w:sz w:val="24"/>
          <w:szCs w:val="24"/>
          <w:lang w:val="en-US"/>
        </w:rPr>
      </w:pPr>
    </w:p>
    <w:p w:rsidR="00D60DC4" w:rsidRDefault="00D60DC4" w:rsidP="00D60DC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Direction d = NORTH;</w:t>
      </w:r>
    </w:p>
    <w:p w:rsidR="00D60DC4" w:rsidRDefault="00D60DC4" w:rsidP="00D60DC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Nav.Direction d = NORTH;</w:t>
      </w:r>
    </w:p>
    <w:p w:rsidR="00D60DC4" w:rsidRDefault="00D60DC4" w:rsidP="00D60DC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Direction d = Direction.NORTH;</w:t>
      </w:r>
    </w:p>
    <w:p w:rsidR="00D60DC4" w:rsidRDefault="00D60DC4" w:rsidP="00D60DC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Nav.Direction d = Nav.Direction.NORTH;</w:t>
      </w:r>
    </w:p>
    <w:p w:rsidR="00D60DC4" w:rsidRDefault="00D60DC4" w:rsidP="00D60DC4">
      <w:pPr>
        <w:autoSpaceDE w:val="0"/>
        <w:autoSpaceDN w:val="0"/>
        <w:adjustRightInd w:val="0"/>
        <w:spacing w:after="0" w:line="240" w:lineRule="auto"/>
        <w:rPr>
          <w:rFonts w:ascii="Arial" w:hAnsi="Arial" w:cs="Arial"/>
          <w:b/>
          <w:bCs/>
          <w:sz w:val="24"/>
          <w:szCs w:val="24"/>
          <w:lang w:val="en-US"/>
        </w:rPr>
      </w:pPr>
    </w:p>
    <w:p w:rsidR="00D60DC4" w:rsidRDefault="00D60DC4" w:rsidP="00D60DC4">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D</w:t>
      </w:r>
    </w:p>
    <w:p w:rsidR="00D60DC4" w:rsidRDefault="00D60DC4" w:rsidP="00D60DC4">
      <w:pPr>
        <w:rPr>
          <w:rFonts w:ascii="Arial" w:hAnsi="Arial" w:cs="Arial"/>
          <w:b/>
          <w:bCs/>
          <w:sz w:val="24"/>
          <w:szCs w:val="24"/>
          <w:lang w:val="en-US"/>
        </w:rPr>
      </w:pPr>
      <w:r>
        <w:rPr>
          <w:rFonts w:ascii="Arial" w:hAnsi="Arial" w:cs="Arial"/>
          <w:b/>
          <w:bCs/>
          <w:sz w:val="24"/>
          <w:szCs w:val="24"/>
          <w:lang w:val="en-US"/>
        </w:rPr>
        <w:t>Explanation:</w:t>
      </w:r>
    </w:p>
    <w:p w:rsidR="00D60DC4" w:rsidRDefault="00D60DC4" w:rsidP="00D60DC4">
      <w:pPr>
        <w:rPr>
          <w:rFonts w:ascii="Arial" w:hAnsi="Arial" w:cs="Arial"/>
          <w:b/>
          <w:bCs/>
          <w:sz w:val="24"/>
          <w:szCs w:val="24"/>
          <w:lang w:val="en-US"/>
        </w:rPr>
      </w:pPr>
    </w:p>
    <w:p w:rsidR="00426795" w:rsidRDefault="00426795" w:rsidP="00426795">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lastRenderedPageBreak/>
        <w:t>QUESTION NO: 153</w:t>
      </w:r>
    </w:p>
    <w:p w:rsidR="00426795" w:rsidRDefault="00426795" w:rsidP="0042679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426795" w:rsidRDefault="00426795" w:rsidP="0042679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10. class Line {</w:t>
      </w:r>
    </w:p>
    <w:p w:rsidR="00426795" w:rsidRDefault="00426795" w:rsidP="0042679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11. public static class Point {}</w:t>
      </w:r>
    </w:p>
    <w:p w:rsidR="00426795" w:rsidRDefault="00426795" w:rsidP="0042679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 }</w:t>
      </w:r>
    </w:p>
    <w:p w:rsidR="00426795" w:rsidRDefault="00426795" w:rsidP="0042679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13.</w:t>
      </w:r>
    </w:p>
    <w:p w:rsidR="00426795" w:rsidRDefault="00426795" w:rsidP="0042679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14. class Triangle {</w:t>
      </w:r>
    </w:p>
    <w:p w:rsidR="00426795" w:rsidRDefault="00426795" w:rsidP="0042679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15. // insert code here</w:t>
      </w:r>
    </w:p>
    <w:p w:rsidR="00426795" w:rsidRDefault="00426795" w:rsidP="0042679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16. }</w:t>
      </w:r>
    </w:p>
    <w:p w:rsidR="00426795" w:rsidRDefault="00426795" w:rsidP="00426795">
      <w:pPr>
        <w:autoSpaceDE w:val="0"/>
        <w:autoSpaceDN w:val="0"/>
        <w:adjustRightInd w:val="0"/>
        <w:spacing w:after="0" w:line="240" w:lineRule="auto"/>
        <w:rPr>
          <w:rFonts w:ascii="Arial" w:hAnsi="Arial" w:cs="Arial"/>
          <w:sz w:val="24"/>
          <w:szCs w:val="24"/>
          <w:lang w:val="en-US"/>
        </w:rPr>
      </w:pPr>
    </w:p>
    <w:p w:rsidR="00426795" w:rsidRDefault="00426795" w:rsidP="0042679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Which code, inserted at line 15, creates an instance of the Point class defined in </w:t>
      </w:r>
    </w:p>
    <w:p w:rsidR="00426795" w:rsidRDefault="00426795" w:rsidP="0042679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Line?</w:t>
      </w:r>
    </w:p>
    <w:p w:rsidR="00426795" w:rsidRDefault="00426795" w:rsidP="00426795">
      <w:pPr>
        <w:autoSpaceDE w:val="0"/>
        <w:autoSpaceDN w:val="0"/>
        <w:adjustRightInd w:val="0"/>
        <w:spacing w:after="0" w:line="240" w:lineRule="auto"/>
        <w:rPr>
          <w:rFonts w:ascii="Arial" w:hAnsi="Arial" w:cs="Arial"/>
          <w:b/>
          <w:bCs/>
          <w:sz w:val="24"/>
          <w:szCs w:val="24"/>
          <w:lang w:val="en-US"/>
        </w:rPr>
      </w:pPr>
    </w:p>
    <w:p w:rsidR="00426795" w:rsidRDefault="00426795" w:rsidP="00426795">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Point p = new Point();</w:t>
      </w:r>
    </w:p>
    <w:p w:rsidR="00426795" w:rsidRDefault="00426795" w:rsidP="00426795">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Line.Point p = new Line.Point();</w:t>
      </w:r>
    </w:p>
    <w:p w:rsidR="00426795" w:rsidRDefault="00426795" w:rsidP="00426795">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The Point class cannot be instatiated at line 15.</w:t>
      </w:r>
    </w:p>
    <w:p w:rsidR="00426795" w:rsidRDefault="00426795" w:rsidP="00426795">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Line l = new Line() ; l.Point p = new l.Point();</w:t>
      </w:r>
    </w:p>
    <w:p w:rsidR="00426795" w:rsidRDefault="00426795" w:rsidP="00426795">
      <w:pPr>
        <w:autoSpaceDE w:val="0"/>
        <w:autoSpaceDN w:val="0"/>
        <w:adjustRightInd w:val="0"/>
        <w:spacing w:after="0" w:line="240" w:lineRule="auto"/>
        <w:rPr>
          <w:rFonts w:ascii="Arial" w:hAnsi="Arial" w:cs="Arial"/>
          <w:b/>
          <w:bCs/>
          <w:sz w:val="24"/>
          <w:szCs w:val="24"/>
          <w:lang w:val="en-US"/>
        </w:rPr>
      </w:pPr>
    </w:p>
    <w:p w:rsidR="00426795" w:rsidRDefault="00426795" w:rsidP="00426795">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B</w:t>
      </w:r>
    </w:p>
    <w:p w:rsidR="00D60DC4" w:rsidRDefault="00426795" w:rsidP="00426795">
      <w:pPr>
        <w:rPr>
          <w:lang w:val="en-US"/>
        </w:rPr>
      </w:pPr>
      <w:r>
        <w:rPr>
          <w:rFonts w:ascii="Arial" w:hAnsi="Arial" w:cs="Arial"/>
          <w:b/>
          <w:bCs/>
          <w:sz w:val="24"/>
          <w:szCs w:val="24"/>
          <w:lang w:val="en-US"/>
        </w:rPr>
        <w:t>Explanation:</w:t>
      </w:r>
    </w:p>
    <w:p w:rsidR="004F67A8" w:rsidRDefault="00426795" w:rsidP="00426795">
      <w:pPr>
        <w:rPr>
          <w:lang w:val="en-US"/>
        </w:rPr>
      </w:pPr>
      <w:r>
        <w:rPr>
          <w:lang w:val="en-US"/>
        </w:rPr>
        <w:tab/>
        <w:t>Here it is given that the instance should be in  the class Line.so,here by using lthe option B we can define the instance of the Point in the class Line.</w:t>
      </w:r>
    </w:p>
    <w:p w:rsidR="00426795" w:rsidRDefault="00426795" w:rsidP="00426795">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152</w:t>
      </w: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public class Plant {</w:t>
      </w: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private String name;</w:t>
      </w: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public Plant(String name) { this.name = name; }</w:t>
      </w: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public String getName() { return name; }</w:t>
      </w: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w:t>
      </w: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public class Tree extends Plant {</w:t>
      </w: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public void growFruit() { }</w:t>
      </w: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public void dropLeaves() { }</w:t>
      </w: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w:t>
      </w:r>
    </w:p>
    <w:p w:rsidR="00426795" w:rsidRDefault="00426795" w:rsidP="00426795">
      <w:pPr>
        <w:autoSpaceDE w:val="0"/>
        <w:autoSpaceDN w:val="0"/>
        <w:adjustRightInd w:val="0"/>
        <w:spacing w:after="0" w:line="240" w:lineRule="auto"/>
        <w:rPr>
          <w:rFonts w:ascii="Arial" w:hAnsi="Arial" w:cs="Arial"/>
          <w:color w:val="000000"/>
          <w:sz w:val="24"/>
          <w:szCs w:val="24"/>
          <w:lang w:val="en-US"/>
        </w:rPr>
      </w:pP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statement is true?</w:t>
      </w:r>
    </w:p>
    <w:p w:rsidR="00426795" w:rsidRDefault="00426795" w:rsidP="00426795">
      <w:pPr>
        <w:autoSpaceDE w:val="0"/>
        <w:autoSpaceDN w:val="0"/>
        <w:adjustRightInd w:val="0"/>
        <w:spacing w:after="0" w:line="240" w:lineRule="auto"/>
        <w:rPr>
          <w:rFonts w:ascii="Arial" w:hAnsi="Arial" w:cs="Arial"/>
          <w:b/>
          <w:bCs/>
          <w:color w:val="000000"/>
          <w:sz w:val="24"/>
          <w:szCs w:val="24"/>
          <w:lang w:val="en-US"/>
        </w:rPr>
      </w:pP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The code will compile without changes.</w:t>
      </w: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The code will compile if public Tree() { Plant(); } is added to the Tree class.</w:t>
      </w: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The code will compile if public Plant() { Tree(); } is added to the Plant class.</w:t>
      </w: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The code will compile if public Plant() { this("fern"); } is added to the Plant class.</w:t>
      </w: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The code will compile if public Plant() { Plant("fern"); } is added to the Plant class.</w:t>
      </w:r>
    </w:p>
    <w:p w:rsidR="00426795" w:rsidRDefault="00426795" w:rsidP="00426795">
      <w:pPr>
        <w:autoSpaceDE w:val="0"/>
        <w:autoSpaceDN w:val="0"/>
        <w:adjustRightInd w:val="0"/>
        <w:spacing w:after="0" w:line="240" w:lineRule="auto"/>
        <w:rPr>
          <w:rFonts w:ascii="Arial" w:hAnsi="Arial" w:cs="Arial"/>
          <w:b/>
          <w:bCs/>
          <w:color w:val="000000"/>
          <w:sz w:val="24"/>
          <w:szCs w:val="24"/>
          <w:lang w:val="en-US"/>
        </w:rPr>
      </w:pPr>
    </w:p>
    <w:p w:rsidR="00426795" w:rsidRDefault="00426795" w:rsidP="00426795">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D</w:t>
      </w:r>
    </w:p>
    <w:p w:rsidR="00426795" w:rsidRDefault="00426795" w:rsidP="00426795">
      <w:pPr>
        <w:rPr>
          <w:rFonts w:ascii="Arial" w:hAnsi="Arial" w:cs="Arial"/>
          <w:b/>
          <w:bCs/>
          <w:color w:val="000000"/>
          <w:sz w:val="24"/>
          <w:szCs w:val="24"/>
          <w:lang w:val="en-US"/>
        </w:rPr>
      </w:pPr>
      <w:r>
        <w:rPr>
          <w:rFonts w:ascii="Arial" w:hAnsi="Arial" w:cs="Arial"/>
          <w:b/>
          <w:bCs/>
          <w:color w:val="000000"/>
          <w:sz w:val="24"/>
          <w:szCs w:val="24"/>
          <w:lang w:val="en-US"/>
        </w:rPr>
        <w:t>Explanation:</w:t>
      </w:r>
    </w:p>
    <w:p w:rsidR="00426795" w:rsidRDefault="00426795" w:rsidP="00426795">
      <w:pPr>
        <w:rPr>
          <w:rFonts w:ascii="Arial" w:hAnsi="Arial" w:cs="Arial"/>
          <w:b/>
          <w:bCs/>
          <w:color w:val="000000"/>
          <w:sz w:val="24"/>
          <w:szCs w:val="24"/>
          <w:lang w:val="en-US"/>
        </w:rPr>
      </w:pPr>
    </w:p>
    <w:p w:rsidR="000C4F3C" w:rsidRDefault="000C4F3C" w:rsidP="00426795">
      <w:pPr>
        <w:autoSpaceDE w:val="0"/>
        <w:autoSpaceDN w:val="0"/>
        <w:adjustRightInd w:val="0"/>
        <w:spacing w:after="0" w:line="240" w:lineRule="auto"/>
        <w:rPr>
          <w:rFonts w:ascii="Arial" w:hAnsi="Arial" w:cs="Arial"/>
          <w:b/>
          <w:bCs/>
          <w:color w:val="000000"/>
          <w:sz w:val="24"/>
          <w:szCs w:val="24"/>
          <w:lang w:val="en-US"/>
        </w:rPr>
      </w:pPr>
    </w:p>
    <w:p w:rsidR="00426795" w:rsidRDefault="00426795" w:rsidP="00426795">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lastRenderedPageBreak/>
        <w:t>QUESTION NO: 151</w:t>
      </w: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426795" w:rsidRDefault="00426795" w:rsidP="00426795">
      <w:pPr>
        <w:autoSpaceDE w:val="0"/>
        <w:autoSpaceDN w:val="0"/>
        <w:adjustRightInd w:val="0"/>
        <w:spacing w:after="0" w:line="240" w:lineRule="auto"/>
        <w:rPr>
          <w:rFonts w:ascii="Arial" w:hAnsi="Arial" w:cs="Arial"/>
          <w:color w:val="000000"/>
          <w:sz w:val="24"/>
          <w:szCs w:val="24"/>
          <w:lang w:val="en-US"/>
        </w:rPr>
      </w:pP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static void test() throws RuntimeException {</w:t>
      </w: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try {</w:t>
      </w: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System.out.print("test ");</w:t>
      </w: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throw new RuntimeException();</w:t>
      </w: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w:t>
      </w: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catch (Exception ex) { System.out.print("exception "); }</w:t>
      </w: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w:t>
      </w: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18. public static void main(String[] args) {</w:t>
      </w: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19. try { test(); }</w:t>
      </w: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20. catch (RuntimeException ex) { System.out.print("runtime "); }</w:t>
      </w: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21. System.out.print("end ");</w:t>
      </w: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22. }</w:t>
      </w:r>
    </w:p>
    <w:p w:rsidR="000C4F3C" w:rsidRDefault="000C4F3C" w:rsidP="00426795">
      <w:pPr>
        <w:autoSpaceDE w:val="0"/>
        <w:autoSpaceDN w:val="0"/>
        <w:adjustRightInd w:val="0"/>
        <w:spacing w:after="0" w:line="240" w:lineRule="auto"/>
        <w:rPr>
          <w:rFonts w:ascii="Arial" w:hAnsi="Arial" w:cs="Arial"/>
          <w:color w:val="000000"/>
          <w:sz w:val="24"/>
          <w:szCs w:val="24"/>
          <w:lang w:val="en-US"/>
        </w:rPr>
      </w:pP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0C4F3C" w:rsidRDefault="000C4F3C" w:rsidP="00426795">
      <w:pPr>
        <w:autoSpaceDE w:val="0"/>
        <w:autoSpaceDN w:val="0"/>
        <w:adjustRightInd w:val="0"/>
        <w:spacing w:after="0" w:line="240" w:lineRule="auto"/>
        <w:rPr>
          <w:rFonts w:ascii="Arial" w:hAnsi="Arial" w:cs="Arial"/>
          <w:b/>
          <w:bCs/>
          <w:color w:val="000000"/>
          <w:sz w:val="24"/>
          <w:szCs w:val="24"/>
          <w:lang w:val="en-US"/>
        </w:rPr>
      </w:pP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test end</w:t>
      </w: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Compilation fails.</w:t>
      </w: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test runtime end</w:t>
      </w: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test exception end</w:t>
      </w:r>
    </w:p>
    <w:p w:rsidR="00426795" w:rsidRDefault="00426795" w:rsidP="00426795">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A Throwable is thrown by main at runtime.</w:t>
      </w:r>
    </w:p>
    <w:p w:rsidR="000C4F3C" w:rsidRDefault="000C4F3C" w:rsidP="00426795">
      <w:pPr>
        <w:autoSpaceDE w:val="0"/>
        <w:autoSpaceDN w:val="0"/>
        <w:adjustRightInd w:val="0"/>
        <w:spacing w:after="0" w:line="240" w:lineRule="auto"/>
        <w:rPr>
          <w:rFonts w:ascii="Arial" w:hAnsi="Arial" w:cs="Arial"/>
          <w:b/>
          <w:bCs/>
          <w:color w:val="000000"/>
          <w:sz w:val="24"/>
          <w:szCs w:val="24"/>
          <w:lang w:val="en-US"/>
        </w:rPr>
      </w:pPr>
    </w:p>
    <w:p w:rsidR="00426795" w:rsidRDefault="00426795" w:rsidP="00426795">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D</w:t>
      </w:r>
    </w:p>
    <w:p w:rsidR="00426795" w:rsidRDefault="00426795" w:rsidP="00426795">
      <w:pPr>
        <w:rPr>
          <w:rFonts w:ascii="Arial" w:hAnsi="Arial" w:cs="Arial"/>
          <w:b/>
          <w:bCs/>
          <w:color w:val="000000"/>
          <w:sz w:val="24"/>
          <w:szCs w:val="24"/>
          <w:lang w:val="en-US"/>
        </w:rPr>
      </w:pPr>
      <w:r>
        <w:rPr>
          <w:rFonts w:ascii="Arial" w:hAnsi="Arial" w:cs="Arial"/>
          <w:b/>
          <w:bCs/>
          <w:color w:val="000000"/>
          <w:sz w:val="24"/>
          <w:szCs w:val="24"/>
          <w:lang w:val="en-US"/>
        </w:rPr>
        <w:t>Explanation:</w:t>
      </w:r>
    </w:p>
    <w:p w:rsidR="000C4F3C" w:rsidRDefault="000C4F3C" w:rsidP="000C4F3C">
      <w:pPr>
        <w:rPr>
          <w:lang w:val="en-US"/>
        </w:rPr>
      </w:pPr>
      <w:r>
        <w:rPr>
          <w:rFonts w:ascii="Arial" w:hAnsi="Arial" w:cs="Arial"/>
          <w:b/>
          <w:bCs/>
          <w:color w:val="000000"/>
          <w:sz w:val="24"/>
          <w:szCs w:val="24"/>
          <w:lang w:val="en-US"/>
        </w:rPr>
        <w:tab/>
      </w:r>
      <w:r>
        <w:rPr>
          <w:lang w:val="en-US"/>
        </w:rPr>
        <w:t>By executing the program  the program will be executed without any errors  and prints the  “test exception end” that is in the sop.</w:t>
      </w:r>
    </w:p>
    <w:p w:rsidR="000C4F3C" w:rsidRDefault="000C4F3C" w:rsidP="000C4F3C">
      <w:pPr>
        <w:autoSpaceDE w:val="0"/>
        <w:autoSpaceDN w:val="0"/>
        <w:adjustRightInd w:val="0"/>
        <w:spacing w:after="0" w:line="240" w:lineRule="auto"/>
        <w:rPr>
          <w:rFonts w:ascii="Arial" w:hAnsi="Arial" w:cs="Arial"/>
          <w:b/>
          <w:bCs/>
          <w:sz w:val="24"/>
          <w:szCs w:val="24"/>
          <w:lang w:val="en-US"/>
        </w:rPr>
      </w:pPr>
    </w:p>
    <w:p w:rsidR="000C4F3C" w:rsidRDefault="000C4F3C" w:rsidP="000C4F3C">
      <w:pPr>
        <w:autoSpaceDE w:val="0"/>
        <w:autoSpaceDN w:val="0"/>
        <w:adjustRightInd w:val="0"/>
        <w:spacing w:after="0" w:line="240" w:lineRule="auto"/>
        <w:rPr>
          <w:rFonts w:ascii="Arial" w:hAnsi="Arial" w:cs="Arial"/>
          <w:b/>
          <w:bCs/>
          <w:sz w:val="24"/>
          <w:szCs w:val="24"/>
          <w:lang w:val="en-US"/>
        </w:rPr>
      </w:pPr>
    </w:p>
    <w:p w:rsidR="000C4F3C" w:rsidRDefault="000C4F3C" w:rsidP="000C4F3C">
      <w:pPr>
        <w:autoSpaceDE w:val="0"/>
        <w:autoSpaceDN w:val="0"/>
        <w:adjustRightInd w:val="0"/>
        <w:spacing w:after="0" w:line="240" w:lineRule="auto"/>
        <w:rPr>
          <w:rFonts w:ascii="Arial" w:hAnsi="Arial" w:cs="Arial"/>
          <w:b/>
          <w:bCs/>
          <w:sz w:val="24"/>
          <w:szCs w:val="24"/>
          <w:lang w:val="en-US"/>
        </w:rPr>
      </w:pPr>
    </w:p>
    <w:p w:rsidR="000C4F3C" w:rsidRDefault="000C4F3C" w:rsidP="000C4F3C">
      <w:pPr>
        <w:autoSpaceDE w:val="0"/>
        <w:autoSpaceDN w:val="0"/>
        <w:adjustRightInd w:val="0"/>
        <w:spacing w:after="0" w:line="240" w:lineRule="auto"/>
        <w:rPr>
          <w:rFonts w:ascii="Arial" w:hAnsi="Arial" w:cs="Arial"/>
          <w:b/>
          <w:bCs/>
          <w:sz w:val="24"/>
          <w:szCs w:val="24"/>
          <w:lang w:val="en-US"/>
        </w:rPr>
      </w:pPr>
    </w:p>
    <w:p w:rsidR="000C4F3C" w:rsidRDefault="000C4F3C" w:rsidP="000C4F3C">
      <w:pPr>
        <w:autoSpaceDE w:val="0"/>
        <w:autoSpaceDN w:val="0"/>
        <w:adjustRightInd w:val="0"/>
        <w:spacing w:after="0" w:line="240" w:lineRule="auto"/>
        <w:rPr>
          <w:rFonts w:ascii="Arial" w:hAnsi="Arial" w:cs="Arial"/>
          <w:b/>
          <w:bCs/>
          <w:sz w:val="24"/>
          <w:szCs w:val="24"/>
          <w:lang w:val="en-US"/>
        </w:rPr>
      </w:pPr>
    </w:p>
    <w:p w:rsidR="000C4F3C" w:rsidRDefault="000C4F3C" w:rsidP="000C4F3C">
      <w:pPr>
        <w:autoSpaceDE w:val="0"/>
        <w:autoSpaceDN w:val="0"/>
        <w:adjustRightInd w:val="0"/>
        <w:spacing w:after="0" w:line="240" w:lineRule="auto"/>
        <w:rPr>
          <w:rFonts w:ascii="Arial" w:hAnsi="Arial" w:cs="Arial"/>
          <w:b/>
          <w:bCs/>
          <w:sz w:val="24"/>
          <w:szCs w:val="24"/>
          <w:lang w:val="en-US"/>
        </w:rPr>
      </w:pPr>
    </w:p>
    <w:p w:rsidR="000C4F3C" w:rsidRDefault="000C4F3C" w:rsidP="000C4F3C">
      <w:pPr>
        <w:autoSpaceDE w:val="0"/>
        <w:autoSpaceDN w:val="0"/>
        <w:adjustRightInd w:val="0"/>
        <w:spacing w:after="0" w:line="240" w:lineRule="auto"/>
        <w:rPr>
          <w:rFonts w:ascii="Arial" w:hAnsi="Arial" w:cs="Arial"/>
          <w:b/>
          <w:bCs/>
          <w:sz w:val="24"/>
          <w:szCs w:val="24"/>
          <w:lang w:val="en-US"/>
        </w:rPr>
      </w:pPr>
    </w:p>
    <w:p w:rsidR="000C4F3C" w:rsidRDefault="000C4F3C" w:rsidP="000C4F3C">
      <w:pPr>
        <w:autoSpaceDE w:val="0"/>
        <w:autoSpaceDN w:val="0"/>
        <w:adjustRightInd w:val="0"/>
        <w:spacing w:after="0" w:line="240" w:lineRule="auto"/>
        <w:rPr>
          <w:rFonts w:ascii="Arial" w:hAnsi="Arial" w:cs="Arial"/>
          <w:b/>
          <w:bCs/>
          <w:sz w:val="24"/>
          <w:szCs w:val="24"/>
          <w:lang w:val="en-US"/>
        </w:rPr>
      </w:pPr>
    </w:p>
    <w:p w:rsidR="000C4F3C" w:rsidRDefault="000C4F3C" w:rsidP="000C4F3C">
      <w:pPr>
        <w:autoSpaceDE w:val="0"/>
        <w:autoSpaceDN w:val="0"/>
        <w:adjustRightInd w:val="0"/>
        <w:spacing w:after="0" w:line="240" w:lineRule="auto"/>
        <w:rPr>
          <w:rFonts w:ascii="Arial" w:hAnsi="Arial" w:cs="Arial"/>
          <w:b/>
          <w:bCs/>
          <w:sz w:val="24"/>
          <w:szCs w:val="24"/>
          <w:lang w:val="en-US"/>
        </w:rPr>
      </w:pPr>
    </w:p>
    <w:p w:rsidR="000C4F3C" w:rsidRDefault="000C4F3C" w:rsidP="000C4F3C">
      <w:pPr>
        <w:autoSpaceDE w:val="0"/>
        <w:autoSpaceDN w:val="0"/>
        <w:adjustRightInd w:val="0"/>
        <w:spacing w:after="0" w:line="240" w:lineRule="auto"/>
        <w:rPr>
          <w:rFonts w:ascii="Arial" w:hAnsi="Arial" w:cs="Arial"/>
          <w:b/>
          <w:bCs/>
          <w:sz w:val="24"/>
          <w:szCs w:val="24"/>
          <w:lang w:val="en-US"/>
        </w:rPr>
      </w:pPr>
    </w:p>
    <w:p w:rsidR="000C4F3C" w:rsidRDefault="000C4F3C" w:rsidP="000C4F3C">
      <w:pPr>
        <w:autoSpaceDE w:val="0"/>
        <w:autoSpaceDN w:val="0"/>
        <w:adjustRightInd w:val="0"/>
        <w:spacing w:after="0" w:line="240" w:lineRule="auto"/>
        <w:rPr>
          <w:rFonts w:ascii="Arial" w:hAnsi="Arial" w:cs="Arial"/>
          <w:b/>
          <w:bCs/>
          <w:sz w:val="24"/>
          <w:szCs w:val="24"/>
          <w:lang w:val="en-US"/>
        </w:rPr>
      </w:pPr>
    </w:p>
    <w:p w:rsidR="000C4F3C" w:rsidRDefault="000C4F3C" w:rsidP="000C4F3C">
      <w:pPr>
        <w:autoSpaceDE w:val="0"/>
        <w:autoSpaceDN w:val="0"/>
        <w:adjustRightInd w:val="0"/>
        <w:spacing w:after="0" w:line="240" w:lineRule="auto"/>
        <w:rPr>
          <w:rFonts w:ascii="Arial" w:hAnsi="Arial" w:cs="Arial"/>
          <w:b/>
          <w:bCs/>
          <w:sz w:val="24"/>
          <w:szCs w:val="24"/>
          <w:lang w:val="en-US"/>
        </w:rPr>
      </w:pPr>
    </w:p>
    <w:p w:rsidR="000C4F3C" w:rsidRDefault="000C4F3C" w:rsidP="000C4F3C">
      <w:pPr>
        <w:autoSpaceDE w:val="0"/>
        <w:autoSpaceDN w:val="0"/>
        <w:adjustRightInd w:val="0"/>
        <w:spacing w:after="0" w:line="240" w:lineRule="auto"/>
        <w:rPr>
          <w:rFonts w:ascii="Arial" w:hAnsi="Arial" w:cs="Arial"/>
          <w:b/>
          <w:bCs/>
          <w:sz w:val="24"/>
          <w:szCs w:val="24"/>
          <w:lang w:val="en-US"/>
        </w:rPr>
      </w:pPr>
    </w:p>
    <w:p w:rsidR="000C4F3C" w:rsidRDefault="000C4F3C" w:rsidP="000C4F3C">
      <w:pPr>
        <w:autoSpaceDE w:val="0"/>
        <w:autoSpaceDN w:val="0"/>
        <w:adjustRightInd w:val="0"/>
        <w:spacing w:after="0" w:line="240" w:lineRule="auto"/>
        <w:rPr>
          <w:rFonts w:ascii="Arial" w:hAnsi="Arial" w:cs="Arial"/>
          <w:b/>
          <w:bCs/>
          <w:sz w:val="24"/>
          <w:szCs w:val="24"/>
          <w:lang w:val="en-US"/>
        </w:rPr>
      </w:pPr>
    </w:p>
    <w:p w:rsidR="000C4F3C" w:rsidRDefault="000C4F3C" w:rsidP="000C4F3C">
      <w:pPr>
        <w:autoSpaceDE w:val="0"/>
        <w:autoSpaceDN w:val="0"/>
        <w:adjustRightInd w:val="0"/>
        <w:spacing w:after="0" w:line="240" w:lineRule="auto"/>
        <w:rPr>
          <w:rFonts w:ascii="Arial" w:hAnsi="Arial" w:cs="Arial"/>
          <w:b/>
          <w:bCs/>
          <w:sz w:val="24"/>
          <w:szCs w:val="24"/>
          <w:lang w:val="en-US"/>
        </w:rPr>
      </w:pPr>
    </w:p>
    <w:p w:rsidR="000C4F3C" w:rsidRDefault="000C4F3C" w:rsidP="000C4F3C">
      <w:pPr>
        <w:autoSpaceDE w:val="0"/>
        <w:autoSpaceDN w:val="0"/>
        <w:adjustRightInd w:val="0"/>
        <w:spacing w:after="0" w:line="240" w:lineRule="auto"/>
        <w:rPr>
          <w:rFonts w:ascii="Arial" w:hAnsi="Arial" w:cs="Arial"/>
          <w:b/>
          <w:bCs/>
          <w:sz w:val="24"/>
          <w:szCs w:val="24"/>
          <w:lang w:val="en-US"/>
        </w:rPr>
      </w:pPr>
    </w:p>
    <w:p w:rsidR="000C4F3C" w:rsidRDefault="000C4F3C" w:rsidP="000C4F3C">
      <w:pPr>
        <w:autoSpaceDE w:val="0"/>
        <w:autoSpaceDN w:val="0"/>
        <w:adjustRightInd w:val="0"/>
        <w:spacing w:after="0" w:line="240" w:lineRule="auto"/>
        <w:rPr>
          <w:rFonts w:ascii="Arial" w:hAnsi="Arial" w:cs="Arial"/>
          <w:b/>
          <w:bCs/>
          <w:sz w:val="24"/>
          <w:szCs w:val="24"/>
          <w:lang w:val="en-US"/>
        </w:rPr>
      </w:pPr>
    </w:p>
    <w:p w:rsidR="000C4F3C" w:rsidRDefault="000C4F3C" w:rsidP="000C4F3C">
      <w:pPr>
        <w:autoSpaceDE w:val="0"/>
        <w:autoSpaceDN w:val="0"/>
        <w:adjustRightInd w:val="0"/>
        <w:spacing w:after="0" w:line="240" w:lineRule="auto"/>
        <w:rPr>
          <w:rFonts w:ascii="Arial" w:hAnsi="Arial" w:cs="Arial"/>
          <w:b/>
          <w:bCs/>
          <w:sz w:val="24"/>
          <w:szCs w:val="24"/>
          <w:lang w:val="en-US"/>
        </w:rPr>
      </w:pPr>
    </w:p>
    <w:p w:rsidR="000C4F3C" w:rsidRDefault="000C4F3C" w:rsidP="000C4F3C">
      <w:pPr>
        <w:autoSpaceDE w:val="0"/>
        <w:autoSpaceDN w:val="0"/>
        <w:adjustRightInd w:val="0"/>
        <w:spacing w:after="0" w:line="240" w:lineRule="auto"/>
        <w:rPr>
          <w:rFonts w:ascii="Arial" w:hAnsi="Arial" w:cs="Arial"/>
          <w:b/>
          <w:bCs/>
          <w:sz w:val="24"/>
          <w:szCs w:val="24"/>
          <w:lang w:val="en-US"/>
        </w:rPr>
      </w:pPr>
    </w:p>
    <w:p w:rsidR="000C4F3C" w:rsidRDefault="000C4F3C" w:rsidP="000C4F3C">
      <w:pPr>
        <w:autoSpaceDE w:val="0"/>
        <w:autoSpaceDN w:val="0"/>
        <w:adjustRightInd w:val="0"/>
        <w:spacing w:after="0" w:line="240" w:lineRule="auto"/>
        <w:rPr>
          <w:rFonts w:ascii="Arial" w:hAnsi="Arial" w:cs="Arial"/>
          <w:b/>
          <w:bCs/>
          <w:sz w:val="24"/>
          <w:szCs w:val="24"/>
          <w:lang w:val="en-US"/>
        </w:rPr>
      </w:pPr>
    </w:p>
    <w:p w:rsidR="000C4F3C" w:rsidRDefault="000C4F3C" w:rsidP="000C4F3C">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lastRenderedPageBreak/>
        <w:t>QUESTION NO: 150</w:t>
      </w:r>
    </w:p>
    <w:p w:rsidR="000C4F3C" w:rsidRDefault="000C4F3C" w:rsidP="000C4F3C">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Click the Exhibit button. Given: ClassA a = new ClassA(); a.methodA(); What is the result?</w:t>
      </w:r>
    </w:p>
    <w:p w:rsidR="000C4F3C" w:rsidRDefault="000C4F3C" w:rsidP="000C4F3C">
      <w:pPr>
        <w:autoSpaceDE w:val="0"/>
        <w:autoSpaceDN w:val="0"/>
        <w:adjustRightInd w:val="0"/>
        <w:spacing w:after="0" w:line="240" w:lineRule="auto"/>
        <w:rPr>
          <w:rFonts w:ascii="Arial" w:hAnsi="Arial" w:cs="Arial"/>
          <w:b/>
          <w:bCs/>
          <w:sz w:val="24"/>
          <w:szCs w:val="24"/>
          <w:lang w:val="en-US"/>
        </w:rPr>
      </w:pPr>
      <w:r>
        <w:rPr>
          <w:rFonts w:ascii="Arial" w:hAnsi="Arial" w:cs="Arial"/>
          <w:b/>
          <w:bCs/>
          <w:noProof/>
          <w:sz w:val="24"/>
          <w:szCs w:val="24"/>
          <w:lang w:val="en-US" w:eastAsia="en-US"/>
        </w:rPr>
        <w:drawing>
          <wp:inline distT="0" distB="0" distL="0" distR="0">
            <wp:extent cx="4867275" cy="4419600"/>
            <wp:effectExtent l="19050" t="0" r="9525"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srcRect/>
                    <a:stretch>
                      <a:fillRect/>
                    </a:stretch>
                  </pic:blipFill>
                  <pic:spPr bwMode="auto">
                    <a:xfrm>
                      <a:off x="0" y="0"/>
                      <a:ext cx="4867275" cy="4419600"/>
                    </a:xfrm>
                    <a:prstGeom prst="rect">
                      <a:avLst/>
                    </a:prstGeom>
                    <a:noFill/>
                    <a:ln w="9525">
                      <a:noFill/>
                      <a:miter lim="800000"/>
                      <a:headEnd/>
                      <a:tailEnd/>
                    </a:ln>
                  </pic:spPr>
                </pic:pic>
              </a:graphicData>
            </a:graphic>
          </wp:inline>
        </w:drawing>
      </w:r>
    </w:p>
    <w:p w:rsidR="000C4F3C" w:rsidRDefault="000C4F3C" w:rsidP="000C4F3C">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Compilation fails.</w:t>
      </w:r>
    </w:p>
    <w:p w:rsidR="000C4F3C" w:rsidRDefault="000C4F3C" w:rsidP="000C4F3C">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ClassC is displayed.</w:t>
      </w:r>
    </w:p>
    <w:p w:rsidR="000C4F3C" w:rsidRDefault="000C4F3C" w:rsidP="000C4F3C">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The code runs with no output.</w:t>
      </w:r>
    </w:p>
    <w:p w:rsidR="000C4F3C" w:rsidRDefault="000C4F3C" w:rsidP="000C4F3C">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An exception is thrown at runtime.</w:t>
      </w:r>
    </w:p>
    <w:p w:rsidR="000C4F3C" w:rsidRDefault="000C4F3C" w:rsidP="000C4F3C">
      <w:pPr>
        <w:autoSpaceDE w:val="0"/>
        <w:autoSpaceDN w:val="0"/>
        <w:adjustRightInd w:val="0"/>
        <w:spacing w:after="0" w:line="240" w:lineRule="auto"/>
        <w:rPr>
          <w:rFonts w:ascii="Arial" w:hAnsi="Arial" w:cs="Arial"/>
          <w:b/>
          <w:bCs/>
          <w:sz w:val="24"/>
          <w:szCs w:val="24"/>
          <w:lang w:val="en-US"/>
        </w:rPr>
      </w:pPr>
    </w:p>
    <w:p w:rsidR="000C4F3C" w:rsidRDefault="000C4F3C" w:rsidP="000C4F3C">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D</w:t>
      </w:r>
    </w:p>
    <w:p w:rsidR="000C4F3C" w:rsidRDefault="000C4F3C" w:rsidP="000C4F3C">
      <w:pPr>
        <w:rPr>
          <w:rFonts w:ascii="Arial" w:hAnsi="Arial" w:cs="Arial"/>
          <w:b/>
          <w:bCs/>
          <w:sz w:val="24"/>
          <w:szCs w:val="24"/>
          <w:lang w:val="en-US"/>
        </w:rPr>
      </w:pPr>
      <w:r>
        <w:rPr>
          <w:rFonts w:ascii="Arial" w:hAnsi="Arial" w:cs="Arial"/>
          <w:b/>
          <w:bCs/>
          <w:sz w:val="24"/>
          <w:szCs w:val="24"/>
          <w:lang w:val="en-US"/>
        </w:rPr>
        <w:t>Explanation:</w:t>
      </w:r>
    </w:p>
    <w:p w:rsidR="000C4F3C" w:rsidRDefault="000C4F3C" w:rsidP="000C4F3C">
      <w:pPr>
        <w:rPr>
          <w:rFonts w:ascii="Arial" w:hAnsi="Arial" w:cs="Arial"/>
          <w:b/>
          <w:bCs/>
          <w:sz w:val="24"/>
          <w:szCs w:val="24"/>
          <w:lang w:val="en-US"/>
        </w:rPr>
      </w:pPr>
    </w:p>
    <w:p w:rsidR="00BA1D71" w:rsidRDefault="00BA1D71" w:rsidP="00BA1D71">
      <w:pPr>
        <w:autoSpaceDE w:val="0"/>
        <w:autoSpaceDN w:val="0"/>
        <w:adjustRightInd w:val="0"/>
        <w:spacing w:after="0" w:line="240" w:lineRule="auto"/>
        <w:rPr>
          <w:rFonts w:ascii="Arial" w:hAnsi="Arial" w:cs="Arial"/>
          <w:b/>
          <w:bCs/>
          <w:sz w:val="24"/>
          <w:szCs w:val="24"/>
          <w:lang w:val="en-US"/>
        </w:rPr>
      </w:pPr>
    </w:p>
    <w:p w:rsidR="00BA1D71" w:rsidRDefault="00BA1D71" w:rsidP="00BA1D71">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149</w:t>
      </w:r>
    </w:p>
    <w:p w:rsidR="00BA1D71" w:rsidRDefault="00BA1D71" w:rsidP="00BA1D7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BA1D71" w:rsidRDefault="00BA1D71" w:rsidP="00BA1D7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11. public class Test {</w:t>
      </w:r>
    </w:p>
    <w:p w:rsidR="00BA1D71" w:rsidRDefault="00BA1D71" w:rsidP="00BA1D7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 public enum Dogs {collie, harrier, shepherd};</w:t>
      </w:r>
    </w:p>
    <w:p w:rsidR="00BA1D71" w:rsidRDefault="00BA1D71" w:rsidP="00BA1D7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13. public static void main(String [] args) {</w:t>
      </w:r>
    </w:p>
    <w:p w:rsidR="00BA1D71" w:rsidRDefault="00BA1D71" w:rsidP="00BA1D7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14. Dogs myDog = Dogs.shepherd;</w:t>
      </w:r>
    </w:p>
    <w:p w:rsidR="00BA1D71" w:rsidRDefault="00BA1D71" w:rsidP="00BA1D7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15. switch (myDog) {</w:t>
      </w:r>
    </w:p>
    <w:p w:rsidR="00BA1D71" w:rsidRDefault="00BA1D71" w:rsidP="00BA1D7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16. case collie:</w:t>
      </w:r>
    </w:p>
    <w:p w:rsidR="00BA1D71" w:rsidRDefault="00BA1D71" w:rsidP="00BA1D7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17. System.out.print("collie ");</w:t>
      </w:r>
    </w:p>
    <w:p w:rsidR="00BA1D71" w:rsidRDefault="00BA1D71" w:rsidP="00BA1D7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18. case default:</w:t>
      </w:r>
    </w:p>
    <w:p w:rsidR="00BA1D71" w:rsidRDefault="00BA1D71" w:rsidP="00BA1D7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19. System.out.print("retriever ");</w:t>
      </w:r>
    </w:p>
    <w:p w:rsidR="00BA1D71" w:rsidRDefault="00BA1D71" w:rsidP="00BA1D7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lastRenderedPageBreak/>
        <w:t>20. case harrier:</w:t>
      </w:r>
    </w:p>
    <w:p w:rsidR="00BA1D71" w:rsidRDefault="00BA1D71" w:rsidP="00BA1D7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21. System.out.print("harrier ");</w:t>
      </w:r>
    </w:p>
    <w:p w:rsidR="00BA1D71" w:rsidRDefault="00BA1D71" w:rsidP="00BA1D7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22. }</w:t>
      </w:r>
    </w:p>
    <w:p w:rsidR="00BA1D71" w:rsidRDefault="00BA1D71" w:rsidP="00BA1D7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23. }</w:t>
      </w:r>
    </w:p>
    <w:p w:rsidR="00BA1D71" w:rsidRDefault="00BA1D71" w:rsidP="00BA1D7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24. }</w:t>
      </w:r>
    </w:p>
    <w:p w:rsidR="00BA1D71" w:rsidRDefault="00BA1D71" w:rsidP="00BA1D7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What is the result?</w:t>
      </w:r>
    </w:p>
    <w:p w:rsidR="00BA1D71" w:rsidRDefault="00BA1D71" w:rsidP="00BA1D71">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harrier</w:t>
      </w:r>
    </w:p>
    <w:p w:rsidR="00BA1D71" w:rsidRDefault="00BA1D71" w:rsidP="00BA1D71">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shepherd</w:t>
      </w:r>
    </w:p>
    <w:p w:rsidR="00BA1D71" w:rsidRDefault="00BA1D71" w:rsidP="00BA1D71">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retriever</w:t>
      </w:r>
    </w:p>
    <w:p w:rsidR="00BA1D71" w:rsidRDefault="00BA1D71" w:rsidP="00BA1D71">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Compilation fails.</w:t>
      </w:r>
    </w:p>
    <w:p w:rsidR="00BA1D71" w:rsidRDefault="00BA1D71" w:rsidP="00BA1D71">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retriever harrier</w:t>
      </w:r>
    </w:p>
    <w:p w:rsidR="00BA1D71" w:rsidRDefault="00BA1D71" w:rsidP="00BA1D71">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F. </w:t>
      </w:r>
      <w:r>
        <w:rPr>
          <w:rFonts w:ascii="Arial" w:hAnsi="Arial" w:cs="Arial"/>
          <w:sz w:val="24"/>
          <w:szCs w:val="24"/>
          <w:lang w:val="en-US"/>
        </w:rPr>
        <w:t>An exception is thrown at runtime.</w:t>
      </w:r>
    </w:p>
    <w:p w:rsidR="000C4F3C" w:rsidRDefault="00BA1D71" w:rsidP="00BA1D71">
      <w:pPr>
        <w:rPr>
          <w:lang w:val="en-US"/>
        </w:rPr>
      </w:pPr>
      <w:r>
        <w:rPr>
          <w:rFonts w:ascii="Arial" w:hAnsi="Arial" w:cs="Arial"/>
          <w:b/>
          <w:bCs/>
          <w:sz w:val="24"/>
          <w:szCs w:val="24"/>
          <w:lang w:val="en-US"/>
        </w:rPr>
        <w:t>Answer: D</w:t>
      </w:r>
    </w:p>
    <w:p w:rsidR="000C4F3C" w:rsidRDefault="000C4F3C" w:rsidP="00426795">
      <w:pPr>
        <w:rPr>
          <w:rFonts w:ascii="Arial" w:hAnsi="Arial" w:cs="Arial"/>
          <w:b/>
          <w:bCs/>
          <w:color w:val="000000"/>
          <w:sz w:val="24"/>
          <w:szCs w:val="24"/>
          <w:lang w:val="en-US"/>
        </w:rPr>
      </w:pPr>
    </w:p>
    <w:p w:rsidR="00CA254C" w:rsidRDefault="00CA254C" w:rsidP="00CA254C">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148</w:t>
      </w:r>
    </w:p>
    <w:p w:rsidR="00CA254C" w:rsidRDefault="00CA254C" w:rsidP="00CA254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CA254C" w:rsidRDefault="00CA254C" w:rsidP="00CA254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33. try {</w:t>
      </w:r>
    </w:p>
    <w:p w:rsidR="00CA254C" w:rsidRDefault="00CA254C" w:rsidP="00CA254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34. // some code here</w:t>
      </w:r>
    </w:p>
    <w:p w:rsidR="00CA254C" w:rsidRDefault="00CA254C" w:rsidP="00CA254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35. } catch (NullPointerException e1) {</w:t>
      </w:r>
    </w:p>
    <w:p w:rsidR="00CA254C" w:rsidRDefault="00CA254C" w:rsidP="00CA254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36. System.out.print("a");</w:t>
      </w:r>
    </w:p>
    <w:p w:rsidR="00CA254C" w:rsidRDefault="00CA254C" w:rsidP="00CA254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37. } catch (Exception e2) {</w:t>
      </w:r>
    </w:p>
    <w:p w:rsidR="00CA254C" w:rsidRDefault="00CA254C" w:rsidP="00CA254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38. System.out.print("b");</w:t>
      </w:r>
    </w:p>
    <w:p w:rsidR="00CA254C" w:rsidRDefault="00CA254C" w:rsidP="00CA254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39. } finally {</w:t>
      </w:r>
    </w:p>
    <w:p w:rsidR="00CA254C" w:rsidRDefault="00CA254C" w:rsidP="00CA254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40. System.out.print("c");</w:t>
      </w:r>
    </w:p>
    <w:p w:rsidR="00CA254C" w:rsidRDefault="00CA254C" w:rsidP="00CA254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41. }</w:t>
      </w:r>
    </w:p>
    <w:p w:rsidR="00CA254C" w:rsidRDefault="00CA254C" w:rsidP="00CA254C">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If some sort of exception is thrown at line 34, which output is possible?</w:t>
      </w:r>
    </w:p>
    <w:p w:rsidR="00CA254C" w:rsidRDefault="00CA254C" w:rsidP="00CA254C">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a</w:t>
      </w:r>
    </w:p>
    <w:p w:rsidR="00CA254C" w:rsidRDefault="00CA254C" w:rsidP="00CA254C">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b</w:t>
      </w:r>
    </w:p>
    <w:p w:rsidR="00CA254C" w:rsidRDefault="00CA254C" w:rsidP="00CA254C">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c</w:t>
      </w:r>
    </w:p>
    <w:p w:rsidR="00CA254C" w:rsidRDefault="00CA254C" w:rsidP="00CA254C">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ac</w:t>
      </w:r>
    </w:p>
    <w:p w:rsidR="00CA254C" w:rsidRDefault="00CA254C" w:rsidP="00CA254C">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abc</w:t>
      </w:r>
    </w:p>
    <w:p w:rsidR="00CA254C" w:rsidRDefault="00CA254C" w:rsidP="00CA254C">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D</w:t>
      </w:r>
    </w:p>
    <w:p w:rsidR="000C4F3C" w:rsidRDefault="00CA254C" w:rsidP="00CA254C">
      <w:pPr>
        <w:rPr>
          <w:rFonts w:ascii="Arial" w:hAnsi="Arial" w:cs="Arial"/>
          <w:b/>
          <w:bCs/>
          <w:color w:val="000000"/>
          <w:sz w:val="24"/>
          <w:szCs w:val="24"/>
          <w:lang w:val="en-US"/>
        </w:rPr>
      </w:pPr>
      <w:r>
        <w:rPr>
          <w:rFonts w:ascii="Arial" w:hAnsi="Arial" w:cs="Arial"/>
          <w:b/>
          <w:bCs/>
          <w:color w:val="000000"/>
          <w:sz w:val="24"/>
          <w:szCs w:val="24"/>
          <w:lang w:val="en-US"/>
        </w:rPr>
        <w:t>Explanation:</w:t>
      </w:r>
    </w:p>
    <w:p w:rsidR="00CE0E99" w:rsidRDefault="00CE0E99" w:rsidP="00CE0E99">
      <w:pPr>
        <w:rPr>
          <w:lang w:val="en-US"/>
        </w:rPr>
      </w:pPr>
      <w:r>
        <w:rPr>
          <w:lang w:val="en-US"/>
        </w:rPr>
        <w:t>If the exception is occur at try block that exception is catched by the immediate catch block then the code in catch block is executed after that finally block is executed.</w:t>
      </w:r>
    </w:p>
    <w:p w:rsidR="00CE0E99" w:rsidRDefault="00CE0E99" w:rsidP="00CE0E99">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147</w:t>
      </w:r>
    </w:p>
    <w:p w:rsidR="00CE0E99" w:rsidRDefault="00CE0E99" w:rsidP="00CE0E9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CE0E99" w:rsidRDefault="00CE0E99" w:rsidP="00CE0E9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interface Foo {}</w:t>
      </w:r>
    </w:p>
    <w:p w:rsidR="00CE0E99" w:rsidRDefault="00CE0E99" w:rsidP="00CE0E9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class Alpha implements Foo {}</w:t>
      </w:r>
    </w:p>
    <w:p w:rsidR="00CE0E99" w:rsidRDefault="00CE0E99" w:rsidP="00CE0E9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class Beta extends Alpha {}</w:t>
      </w:r>
    </w:p>
    <w:p w:rsidR="00CE0E99" w:rsidRDefault="00CE0E99" w:rsidP="00CE0E9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class Delta extends Beta {</w:t>
      </w:r>
    </w:p>
    <w:p w:rsidR="00CE0E99" w:rsidRDefault="00CE0E99" w:rsidP="00CE0E9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public static void main( String[] args ) {</w:t>
      </w:r>
    </w:p>
    <w:p w:rsidR="00CE0E99" w:rsidRDefault="00CE0E99" w:rsidP="00CE0E9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Beta x = new Beta();</w:t>
      </w:r>
    </w:p>
    <w:p w:rsidR="00CE0E99" w:rsidRDefault="00CE0E99" w:rsidP="00CE0E9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 insert code here</w:t>
      </w:r>
    </w:p>
    <w:p w:rsidR="00CE0E99" w:rsidRDefault="00CE0E99" w:rsidP="00CE0E9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w:t>
      </w:r>
    </w:p>
    <w:p w:rsidR="00CE0E99" w:rsidRDefault="00CE0E99" w:rsidP="00CE0E9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18. }</w:t>
      </w:r>
    </w:p>
    <w:p w:rsidR="00CE0E99" w:rsidRDefault="00CE0E99" w:rsidP="00CE0E9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lastRenderedPageBreak/>
        <w:t>Which code, inserted at line 16, will cause a java.lang.ClassCastException?</w:t>
      </w:r>
    </w:p>
    <w:p w:rsidR="00CE0E99" w:rsidRDefault="00CE0E99" w:rsidP="00CE0E9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Alpha a = x;</w:t>
      </w:r>
    </w:p>
    <w:p w:rsidR="00CE0E99" w:rsidRDefault="00CE0E99" w:rsidP="00CE0E9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Foo f = (Delta)x;</w:t>
      </w:r>
    </w:p>
    <w:p w:rsidR="00CE0E99" w:rsidRDefault="00CE0E99" w:rsidP="00CE0E9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Foo f = (Alpha)x;</w:t>
      </w:r>
    </w:p>
    <w:p w:rsidR="00CE0E99" w:rsidRDefault="00CE0E99" w:rsidP="00CE0E9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Beta b = (Beta)(Alpha)x;</w:t>
      </w:r>
    </w:p>
    <w:p w:rsidR="00CE0E99" w:rsidRDefault="00CE0E99" w:rsidP="00CE0E99">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w:t>
      </w:r>
    </w:p>
    <w:p w:rsidR="00CE0E99" w:rsidRDefault="00CE0E99" w:rsidP="00CE0E99">
      <w:pPr>
        <w:rPr>
          <w:rFonts w:ascii="Arial" w:hAnsi="Arial" w:cs="Arial"/>
          <w:b/>
          <w:bCs/>
          <w:color w:val="000000"/>
          <w:sz w:val="24"/>
          <w:szCs w:val="24"/>
          <w:lang w:val="en-US"/>
        </w:rPr>
      </w:pPr>
      <w:r>
        <w:rPr>
          <w:rFonts w:ascii="Arial" w:hAnsi="Arial" w:cs="Arial"/>
          <w:b/>
          <w:bCs/>
          <w:color w:val="000000"/>
          <w:sz w:val="24"/>
          <w:szCs w:val="24"/>
          <w:lang w:val="en-US"/>
        </w:rPr>
        <w:t>Explanation:</w:t>
      </w:r>
    </w:p>
    <w:p w:rsidR="00D03FB7" w:rsidRDefault="00D03FB7" w:rsidP="00CE0E99">
      <w:pPr>
        <w:rPr>
          <w:rFonts w:ascii="Arial" w:hAnsi="Arial" w:cs="Arial"/>
          <w:b/>
          <w:bCs/>
          <w:color w:val="000000"/>
          <w:sz w:val="24"/>
          <w:szCs w:val="24"/>
          <w:lang w:val="en-US"/>
        </w:rPr>
      </w:pPr>
    </w:p>
    <w:p w:rsidR="00D03FB7" w:rsidRDefault="00D03FB7" w:rsidP="00CE0E99">
      <w:pPr>
        <w:rPr>
          <w:rFonts w:ascii="Arial" w:hAnsi="Arial" w:cs="Arial"/>
          <w:b/>
          <w:bCs/>
          <w:color w:val="000000"/>
          <w:sz w:val="24"/>
          <w:szCs w:val="24"/>
          <w:lang w:val="en-US"/>
        </w:rPr>
      </w:pPr>
    </w:p>
    <w:p w:rsidR="00D03FB7" w:rsidRDefault="00D03FB7" w:rsidP="00CE0E99">
      <w:pPr>
        <w:rPr>
          <w:rFonts w:ascii="Arial" w:hAnsi="Arial" w:cs="Arial"/>
          <w:b/>
          <w:bCs/>
          <w:color w:val="000000"/>
          <w:sz w:val="24"/>
          <w:szCs w:val="24"/>
          <w:lang w:val="en-US"/>
        </w:rPr>
      </w:pPr>
    </w:p>
    <w:p w:rsidR="00D03FB7" w:rsidRDefault="00D03FB7" w:rsidP="00D03FB7">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146</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11. static void test() {</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 try {</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13. String x = null;</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14. System.out.print(x.toString() + " ");</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15. }</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16. finally { System.out.print("finally "); }</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17. }</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18. public static void main(String[] args) {</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19. try { test(); }</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20. catch (Exception ex) { System.out.print("exception "); }</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21. }</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What is the result?</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null</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finally</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null finally</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Compilation fails.</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finally exception</w:t>
      </w:r>
    </w:p>
    <w:p w:rsidR="00D03FB7" w:rsidRDefault="00D03FB7" w:rsidP="00D03FB7">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E</w:t>
      </w:r>
    </w:p>
    <w:p w:rsidR="00D03FB7" w:rsidRDefault="00D03FB7" w:rsidP="00D03FB7">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Explanation:</w:t>
      </w:r>
    </w:p>
    <w:p w:rsidR="00D03FB7" w:rsidRDefault="00D03FB7" w:rsidP="00D03FB7">
      <w:pPr>
        <w:rPr>
          <w:lang w:val="en-US"/>
        </w:rPr>
      </w:pPr>
      <w:r>
        <w:rPr>
          <w:lang w:val="en-US"/>
        </w:rPr>
        <w:tab/>
        <w:t>Here the finally class is a guarantee executable block.so, it prints “finally”.and the exception is also printed that is presented in the catch block.</w:t>
      </w:r>
    </w:p>
    <w:p w:rsidR="00D03FB7" w:rsidRDefault="00D03FB7" w:rsidP="00D03FB7">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145</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22. public void go() {</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23. String o = "";</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24. z:</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25. for(int x = 0; x &lt; 3; x++) {</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26. for(int y = 0; y &lt; 2; y++) {</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27. if(x==1) break;</w:t>
      </w:r>
    </w:p>
    <w:p w:rsidR="00E935D2" w:rsidRDefault="00E935D2" w:rsidP="00D03FB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28. if(x==2 &amp;&amp; y==1) break z;</w:t>
      </w:r>
    </w:p>
    <w:p w:rsidR="00E935D2" w:rsidRDefault="00E935D2" w:rsidP="00D03FB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29. o = o + x + y;</w:t>
      </w:r>
    </w:p>
    <w:p w:rsidR="00E935D2" w:rsidRDefault="00E935D2" w:rsidP="00D03FB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lastRenderedPageBreak/>
        <w:t>30. }</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31. }</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32. System.out.println(o);</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33. }</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What is the result when the go() method is invoked?</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00</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0001</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000120</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00012021</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Compilation fails.</w:t>
      </w:r>
    </w:p>
    <w:p w:rsidR="00D03FB7" w:rsidRDefault="00D03FB7" w:rsidP="00D03FB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F. </w:t>
      </w:r>
      <w:r>
        <w:rPr>
          <w:rFonts w:ascii="Arial" w:hAnsi="Arial" w:cs="Arial"/>
          <w:sz w:val="24"/>
          <w:szCs w:val="24"/>
          <w:lang w:val="en-US"/>
        </w:rPr>
        <w:t>An exception is thrown at runtime.</w:t>
      </w:r>
    </w:p>
    <w:p w:rsidR="00D03FB7" w:rsidRDefault="00D03FB7" w:rsidP="00D03FB7">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C</w:t>
      </w:r>
    </w:p>
    <w:p w:rsidR="00D03FB7" w:rsidRDefault="00D03FB7" w:rsidP="00D03FB7">
      <w:pPr>
        <w:rPr>
          <w:rFonts w:ascii="Arial" w:hAnsi="Arial" w:cs="Arial"/>
          <w:b/>
          <w:bCs/>
          <w:sz w:val="24"/>
          <w:szCs w:val="24"/>
          <w:lang w:val="en-US"/>
        </w:rPr>
      </w:pPr>
      <w:r>
        <w:rPr>
          <w:rFonts w:ascii="Arial" w:hAnsi="Arial" w:cs="Arial"/>
          <w:b/>
          <w:bCs/>
          <w:sz w:val="24"/>
          <w:szCs w:val="24"/>
          <w:lang w:val="en-US"/>
        </w:rPr>
        <w:t>Explanation:</w:t>
      </w:r>
    </w:p>
    <w:p w:rsidR="0083027E" w:rsidRDefault="0083027E" w:rsidP="00D03FB7">
      <w:pPr>
        <w:rPr>
          <w:rFonts w:ascii="Arial" w:hAnsi="Arial" w:cs="Arial"/>
          <w:b/>
          <w:bCs/>
          <w:sz w:val="24"/>
          <w:szCs w:val="24"/>
          <w:lang w:val="en-US"/>
        </w:rPr>
      </w:pPr>
    </w:p>
    <w:p w:rsidR="0083027E" w:rsidRDefault="0083027E" w:rsidP="00D03FB7">
      <w:pPr>
        <w:rPr>
          <w:rFonts w:ascii="Arial" w:hAnsi="Arial" w:cs="Arial"/>
          <w:b/>
          <w:bCs/>
          <w:sz w:val="24"/>
          <w:szCs w:val="24"/>
          <w:lang w:val="en-US"/>
        </w:rPr>
      </w:pPr>
    </w:p>
    <w:p w:rsidR="0083027E" w:rsidRDefault="0083027E" w:rsidP="0083027E">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144</w:t>
      </w:r>
    </w:p>
    <w:p w:rsidR="0083027E" w:rsidRDefault="0083027E" w:rsidP="0083027E">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83027E" w:rsidRDefault="0083027E" w:rsidP="0083027E">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31. // some code here</w:t>
      </w:r>
    </w:p>
    <w:p w:rsidR="0083027E" w:rsidRDefault="0083027E" w:rsidP="0083027E">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32. try {</w:t>
      </w:r>
    </w:p>
    <w:p w:rsidR="0083027E" w:rsidRDefault="0083027E" w:rsidP="0083027E">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33. // some code here</w:t>
      </w:r>
    </w:p>
    <w:p w:rsidR="0083027E" w:rsidRDefault="0083027E" w:rsidP="0083027E">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34. } catch (SomeException se) {</w:t>
      </w:r>
    </w:p>
    <w:p w:rsidR="0083027E" w:rsidRDefault="0083027E" w:rsidP="0083027E">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35. // some code here</w:t>
      </w:r>
    </w:p>
    <w:p w:rsidR="0083027E" w:rsidRDefault="0083027E" w:rsidP="0083027E">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36. } finally {</w:t>
      </w:r>
    </w:p>
    <w:p w:rsidR="0083027E" w:rsidRDefault="0083027E" w:rsidP="0083027E">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37. // some code here</w:t>
      </w:r>
    </w:p>
    <w:p w:rsidR="0083027E" w:rsidRDefault="0083027E" w:rsidP="0083027E">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38. }</w:t>
      </w:r>
    </w:p>
    <w:p w:rsidR="0083027E" w:rsidRDefault="0083027E" w:rsidP="0083027E">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Under which three circumstances will the code on line 37 be executed? (Choose three.)</w:t>
      </w:r>
    </w:p>
    <w:p w:rsidR="0083027E" w:rsidRDefault="0083027E" w:rsidP="0083027E">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The instance gets garbage collected.</w:t>
      </w:r>
    </w:p>
    <w:p w:rsidR="0083027E" w:rsidRDefault="0083027E" w:rsidP="0083027E">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The code on line 33 throws an exception.</w:t>
      </w:r>
    </w:p>
    <w:p w:rsidR="0083027E" w:rsidRDefault="0083027E" w:rsidP="0083027E">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The code on line 35 throws an exception.</w:t>
      </w:r>
    </w:p>
    <w:p w:rsidR="0083027E" w:rsidRDefault="0083027E" w:rsidP="0083027E">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The code on line 31 throws an exception.</w:t>
      </w:r>
    </w:p>
    <w:p w:rsidR="0083027E" w:rsidRDefault="0083027E" w:rsidP="0083027E">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The code on line 33 executes successfully.</w:t>
      </w:r>
    </w:p>
    <w:p w:rsidR="0083027E" w:rsidRDefault="0083027E" w:rsidP="0083027E">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B,C,E</w:t>
      </w:r>
    </w:p>
    <w:p w:rsidR="0083027E" w:rsidRDefault="0083027E" w:rsidP="0083027E">
      <w:pPr>
        <w:rPr>
          <w:rFonts w:ascii="Arial" w:hAnsi="Arial" w:cs="Arial"/>
          <w:b/>
          <w:bCs/>
          <w:color w:val="000000"/>
          <w:sz w:val="24"/>
          <w:szCs w:val="24"/>
          <w:lang w:val="en-US"/>
        </w:rPr>
      </w:pPr>
      <w:r>
        <w:rPr>
          <w:rFonts w:ascii="Arial" w:hAnsi="Arial" w:cs="Arial"/>
          <w:b/>
          <w:bCs/>
          <w:color w:val="000000"/>
          <w:sz w:val="24"/>
          <w:szCs w:val="24"/>
          <w:lang w:val="en-US"/>
        </w:rPr>
        <w:t>Explanation:</w:t>
      </w:r>
    </w:p>
    <w:p w:rsidR="00370669" w:rsidRDefault="00370669" w:rsidP="00370669">
      <w:pPr>
        <w:rPr>
          <w:lang w:val="en-US"/>
        </w:rPr>
      </w:pPr>
      <w:r>
        <w:rPr>
          <w:lang w:val="en-US"/>
        </w:rPr>
        <w:t>We have to write the exceptions in try block then only the code in finally block is executed.</w:t>
      </w:r>
    </w:p>
    <w:p w:rsidR="00370669" w:rsidRDefault="00370669" w:rsidP="00370669">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143</w:t>
      </w:r>
    </w:p>
    <w:p w:rsidR="00370669" w:rsidRDefault="00370669" w:rsidP="0037066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370669" w:rsidRDefault="00370669" w:rsidP="0037066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public class Donkey {</w:t>
      </w:r>
    </w:p>
    <w:p w:rsidR="00370669" w:rsidRDefault="00370669" w:rsidP="0037066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public static void main(String[] args) {</w:t>
      </w:r>
    </w:p>
    <w:p w:rsidR="00370669" w:rsidRDefault="00370669" w:rsidP="0037066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boolean assertsOn = false;</w:t>
      </w:r>
    </w:p>
    <w:p w:rsidR="00370669" w:rsidRDefault="00370669" w:rsidP="0037066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assert (assertsOn) : assertsOn = true;</w:t>
      </w:r>
    </w:p>
    <w:p w:rsidR="00370669" w:rsidRDefault="00370669" w:rsidP="0037066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if(assertsOn) {</w:t>
      </w:r>
    </w:p>
    <w:p w:rsidR="00370669" w:rsidRDefault="00370669" w:rsidP="0037066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System.out.println("assert is on");</w:t>
      </w:r>
    </w:p>
    <w:p w:rsidR="00370669" w:rsidRDefault="00370669" w:rsidP="0037066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w:t>
      </w:r>
    </w:p>
    <w:p w:rsidR="00370669" w:rsidRDefault="00370669" w:rsidP="0037066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w:t>
      </w:r>
    </w:p>
    <w:p w:rsidR="00370669" w:rsidRDefault="00370669" w:rsidP="0037066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9. }</w:t>
      </w:r>
    </w:p>
    <w:p w:rsidR="00370669" w:rsidRDefault="00370669" w:rsidP="0037066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lastRenderedPageBreak/>
        <w:t>If class Donkey is invoked twice, the first time without assertions enabled, and the second time</w:t>
      </w:r>
    </w:p>
    <w:p w:rsidR="00370669" w:rsidRDefault="00370669" w:rsidP="0037066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with assertions enabled, what are the results?</w:t>
      </w:r>
    </w:p>
    <w:p w:rsidR="00370669" w:rsidRDefault="00370669" w:rsidP="0037066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no output</w:t>
      </w:r>
    </w:p>
    <w:p w:rsidR="00370669" w:rsidRDefault="00370669" w:rsidP="0037066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no output</w:t>
      </w:r>
    </w:p>
    <w:p w:rsidR="00370669" w:rsidRDefault="00370669" w:rsidP="0037066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assert is on</w:t>
      </w:r>
    </w:p>
    <w:p w:rsidR="00370669" w:rsidRDefault="00370669" w:rsidP="0037066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assert is on</w:t>
      </w:r>
    </w:p>
    <w:p w:rsidR="00370669" w:rsidRDefault="00370669" w:rsidP="0037066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no output</w:t>
      </w:r>
    </w:p>
    <w:p w:rsidR="00370669" w:rsidRDefault="00370669" w:rsidP="0037066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An AssertionError is thrown.</w:t>
      </w:r>
    </w:p>
    <w:p w:rsidR="00370669" w:rsidRDefault="00370669" w:rsidP="0037066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assert is on</w:t>
      </w:r>
    </w:p>
    <w:p w:rsidR="00370669" w:rsidRDefault="00370669" w:rsidP="0037066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An AssertionError is thrown.</w:t>
      </w:r>
    </w:p>
    <w:p w:rsidR="00370669" w:rsidRDefault="00370669" w:rsidP="00370669">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D</w:t>
      </w:r>
    </w:p>
    <w:p w:rsidR="00370669" w:rsidRDefault="00370669" w:rsidP="00370669">
      <w:pPr>
        <w:rPr>
          <w:rFonts w:ascii="Arial" w:hAnsi="Arial" w:cs="Arial"/>
          <w:b/>
          <w:bCs/>
          <w:color w:val="000000"/>
          <w:sz w:val="24"/>
          <w:szCs w:val="24"/>
          <w:lang w:val="en-US"/>
        </w:rPr>
      </w:pPr>
      <w:r>
        <w:rPr>
          <w:rFonts w:ascii="Arial" w:hAnsi="Arial" w:cs="Arial"/>
          <w:b/>
          <w:bCs/>
          <w:color w:val="000000"/>
          <w:sz w:val="24"/>
          <w:szCs w:val="24"/>
          <w:lang w:val="en-US"/>
        </w:rPr>
        <w:t>Explanation:</w:t>
      </w:r>
    </w:p>
    <w:p w:rsidR="004021F5" w:rsidRDefault="004021F5" w:rsidP="00370669">
      <w:pPr>
        <w:rPr>
          <w:rFonts w:ascii="Arial" w:hAnsi="Arial" w:cs="Arial"/>
          <w:b/>
          <w:bCs/>
          <w:color w:val="000000"/>
          <w:sz w:val="24"/>
          <w:szCs w:val="24"/>
          <w:lang w:val="en-US"/>
        </w:rPr>
      </w:pPr>
    </w:p>
    <w:p w:rsidR="004021F5" w:rsidRDefault="004021F5" w:rsidP="00370669">
      <w:pPr>
        <w:rPr>
          <w:rFonts w:ascii="Arial" w:hAnsi="Arial" w:cs="Arial"/>
          <w:b/>
          <w:bCs/>
          <w:color w:val="000000"/>
          <w:sz w:val="24"/>
          <w:szCs w:val="24"/>
          <w:lang w:val="en-US"/>
        </w:rPr>
      </w:pPr>
    </w:p>
    <w:p w:rsidR="004021F5" w:rsidRDefault="004021F5" w:rsidP="004021F5">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142</w:t>
      </w:r>
    </w:p>
    <w:p w:rsidR="004021F5" w:rsidRDefault="004021F5" w:rsidP="004021F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4021F5" w:rsidRDefault="004021F5" w:rsidP="004021F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11. public void testIfA() {</w:t>
      </w:r>
    </w:p>
    <w:p w:rsidR="004021F5" w:rsidRDefault="004021F5" w:rsidP="004021F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 if (testIfB("True")) {</w:t>
      </w:r>
    </w:p>
    <w:p w:rsidR="004021F5" w:rsidRDefault="004021F5" w:rsidP="004021F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13. System.out.println("True");</w:t>
      </w:r>
    </w:p>
    <w:p w:rsidR="004021F5" w:rsidRDefault="004021F5" w:rsidP="004021F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14. } else {</w:t>
      </w:r>
    </w:p>
    <w:p w:rsidR="004021F5" w:rsidRDefault="004021F5" w:rsidP="004021F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15. System.out.println("Not true");</w:t>
      </w:r>
    </w:p>
    <w:p w:rsidR="004021F5" w:rsidRDefault="004021F5" w:rsidP="004021F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16. }</w:t>
      </w:r>
    </w:p>
    <w:p w:rsidR="004021F5" w:rsidRDefault="004021F5" w:rsidP="004021F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17. }</w:t>
      </w:r>
    </w:p>
    <w:p w:rsidR="004021F5" w:rsidRDefault="004021F5" w:rsidP="004021F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18. public Boolean testIfB(String str) {</w:t>
      </w:r>
    </w:p>
    <w:p w:rsidR="004021F5" w:rsidRDefault="004021F5" w:rsidP="004021F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19. return Boolean.valueOf(str);</w:t>
      </w:r>
    </w:p>
    <w:p w:rsidR="004021F5" w:rsidRDefault="004021F5" w:rsidP="004021F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20. }</w:t>
      </w:r>
    </w:p>
    <w:p w:rsidR="004021F5" w:rsidRDefault="004021F5" w:rsidP="004021F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What is the result when method testIfA is invoked?</w:t>
      </w:r>
    </w:p>
    <w:p w:rsidR="004021F5" w:rsidRDefault="004021F5" w:rsidP="004021F5">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True</w:t>
      </w:r>
    </w:p>
    <w:p w:rsidR="004021F5" w:rsidRDefault="004021F5" w:rsidP="004021F5">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Not true</w:t>
      </w:r>
    </w:p>
    <w:p w:rsidR="004021F5" w:rsidRDefault="004021F5" w:rsidP="004021F5">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An exception is thrown at runtime.</w:t>
      </w:r>
    </w:p>
    <w:p w:rsidR="004021F5" w:rsidRDefault="004021F5" w:rsidP="004021F5">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Compilation fails because of an error at line 12.</w:t>
      </w:r>
    </w:p>
    <w:p w:rsidR="004021F5" w:rsidRDefault="004021F5" w:rsidP="004021F5">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Compilation fails because of an error at line 19.</w:t>
      </w:r>
    </w:p>
    <w:p w:rsidR="004021F5" w:rsidRDefault="004021F5" w:rsidP="004021F5">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A</w:t>
      </w:r>
    </w:p>
    <w:p w:rsidR="004021F5" w:rsidRDefault="004021F5" w:rsidP="004021F5">
      <w:pPr>
        <w:rPr>
          <w:rFonts w:ascii="Arial" w:hAnsi="Arial" w:cs="Arial"/>
          <w:b/>
          <w:bCs/>
          <w:sz w:val="24"/>
          <w:szCs w:val="24"/>
          <w:lang w:val="en-US"/>
        </w:rPr>
      </w:pPr>
      <w:r>
        <w:rPr>
          <w:rFonts w:ascii="Arial" w:hAnsi="Arial" w:cs="Arial"/>
          <w:b/>
          <w:bCs/>
          <w:sz w:val="24"/>
          <w:szCs w:val="24"/>
          <w:lang w:val="en-US"/>
        </w:rPr>
        <w:t>Explanation:</w:t>
      </w:r>
    </w:p>
    <w:p w:rsidR="00B40D49" w:rsidRDefault="00B40D49" w:rsidP="004021F5">
      <w:pPr>
        <w:rPr>
          <w:rFonts w:ascii="Arial" w:hAnsi="Arial" w:cs="Arial"/>
          <w:b/>
          <w:bCs/>
          <w:sz w:val="24"/>
          <w:szCs w:val="24"/>
          <w:lang w:val="en-US"/>
        </w:rPr>
      </w:pPr>
    </w:p>
    <w:p w:rsidR="00B40D49" w:rsidRDefault="00B40D49" w:rsidP="004021F5">
      <w:pPr>
        <w:rPr>
          <w:rFonts w:ascii="Arial" w:hAnsi="Arial" w:cs="Arial"/>
          <w:b/>
          <w:bCs/>
          <w:sz w:val="24"/>
          <w:szCs w:val="24"/>
          <w:lang w:val="en-US"/>
        </w:rPr>
      </w:pPr>
    </w:p>
    <w:p w:rsidR="00B40D49" w:rsidRDefault="00B40D49" w:rsidP="00B40D49">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141</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public class Breaker2 {</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static String o = "";</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public static void main(String[] args) {</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z:</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for(int x = 2; x &lt; 7; x++) {</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if(x==3) continue;</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lastRenderedPageBreak/>
        <w:t>7. if(x==5) break z;</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o = o + x;</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9. }</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System.out.println(o);</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2</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24</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234</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246</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2346</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Compilation fails.</w:t>
      </w:r>
    </w:p>
    <w:p w:rsidR="00B40D49" w:rsidRDefault="00B40D49" w:rsidP="00B40D49">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w:t>
      </w:r>
    </w:p>
    <w:p w:rsidR="00B40D49" w:rsidRDefault="00B40D49" w:rsidP="00B40D49">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Explanation:</w:t>
      </w:r>
    </w:p>
    <w:p w:rsidR="00B40D49" w:rsidRDefault="00B40D49" w:rsidP="00B40D49">
      <w:pPr>
        <w:rPr>
          <w:rFonts w:ascii="Arial" w:hAnsi="Arial" w:cs="Arial"/>
          <w:color w:val="214E7B"/>
          <w:sz w:val="24"/>
          <w:szCs w:val="24"/>
          <w:lang w:val="en-US"/>
        </w:rPr>
      </w:pPr>
    </w:p>
    <w:p w:rsidR="00B40D49" w:rsidRDefault="00B40D49" w:rsidP="00B40D49">
      <w:pPr>
        <w:rPr>
          <w:rFonts w:ascii="Arial" w:hAnsi="Arial" w:cs="Arial"/>
          <w:color w:val="214E7B"/>
          <w:sz w:val="24"/>
          <w:szCs w:val="24"/>
          <w:lang w:val="en-US"/>
        </w:rPr>
      </w:pPr>
    </w:p>
    <w:p w:rsidR="00B40D49" w:rsidRDefault="00B40D49" w:rsidP="00B40D49">
      <w:pPr>
        <w:rPr>
          <w:rFonts w:ascii="Arial" w:hAnsi="Arial" w:cs="Arial"/>
          <w:color w:val="214E7B"/>
          <w:sz w:val="24"/>
          <w:szCs w:val="24"/>
          <w:lang w:val="en-US"/>
        </w:rPr>
      </w:pPr>
    </w:p>
    <w:p w:rsidR="00B40D49" w:rsidRDefault="00B40D49" w:rsidP="00B40D49">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140</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interface Fish { }</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class Perch implements Fish { }</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class Walleye extends Perch { }</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class Bluegill { }</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public class Fisherman {</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public static void main(String[] args) {</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9. Fish f = new Walleye();</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Walleye w = new Walleye();</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Bluegill b = new Bluegill();</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if(f instanceof Perch) System.out.print("f-p ");</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if(w instanceof Fish) System.out.print("w-f ");</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if(b instanceof Fish) System.out.print("b-f ");</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w-f</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f-p w-f</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w-f b-f</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f-p w-f b-f</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Compilation fails.</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An exception is thrown at runtime.</w:t>
      </w:r>
    </w:p>
    <w:p w:rsidR="00B40D49" w:rsidRDefault="00B40D49" w:rsidP="00B40D49">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w:t>
      </w:r>
    </w:p>
    <w:p w:rsidR="00B40D49" w:rsidRDefault="00B40D49" w:rsidP="00B40D49">
      <w:pPr>
        <w:rPr>
          <w:rFonts w:ascii="Arial" w:hAnsi="Arial" w:cs="Arial"/>
          <w:b/>
          <w:bCs/>
          <w:color w:val="000000"/>
          <w:sz w:val="24"/>
          <w:szCs w:val="24"/>
          <w:lang w:val="en-US"/>
        </w:rPr>
      </w:pPr>
      <w:r>
        <w:rPr>
          <w:rFonts w:ascii="Arial" w:hAnsi="Arial" w:cs="Arial"/>
          <w:b/>
          <w:bCs/>
          <w:color w:val="000000"/>
          <w:sz w:val="24"/>
          <w:szCs w:val="24"/>
          <w:lang w:val="en-US"/>
        </w:rPr>
        <w:t>Explanation:</w:t>
      </w:r>
    </w:p>
    <w:p w:rsidR="00B40D49" w:rsidRDefault="00B40D49" w:rsidP="00B40D49">
      <w:pPr>
        <w:rPr>
          <w:rFonts w:ascii="Arial" w:hAnsi="Arial" w:cs="Arial"/>
          <w:b/>
          <w:bCs/>
          <w:color w:val="000000"/>
          <w:sz w:val="24"/>
          <w:szCs w:val="24"/>
          <w:lang w:val="en-US"/>
        </w:rPr>
      </w:pPr>
    </w:p>
    <w:p w:rsidR="00B40D49" w:rsidRDefault="00B40D49" w:rsidP="00B40D49">
      <w:pPr>
        <w:autoSpaceDE w:val="0"/>
        <w:autoSpaceDN w:val="0"/>
        <w:adjustRightInd w:val="0"/>
        <w:spacing w:after="0" w:line="240" w:lineRule="auto"/>
        <w:rPr>
          <w:rFonts w:ascii="Arial" w:hAnsi="Arial" w:cs="Arial"/>
          <w:b/>
          <w:bCs/>
          <w:color w:val="000000"/>
          <w:sz w:val="24"/>
          <w:szCs w:val="24"/>
          <w:lang w:val="en-US"/>
        </w:rPr>
      </w:pPr>
    </w:p>
    <w:p w:rsidR="00B40D49" w:rsidRDefault="00B40D49" w:rsidP="00B40D49">
      <w:pPr>
        <w:autoSpaceDE w:val="0"/>
        <w:autoSpaceDN w:val="0"/>
        <w:adjustRightInd w:val="0"/>
        <w:spacing w:after="0" w:line="240" w:lineRule="auto"/>
        <w:rPr>
          <w:rFonts w:ascii="Arial" w:hAnsi="Arial" w:cs="Arial"/>
          <w:b/>
          <w:bCs/>
          <w:color w:val="000000"/>
          <w:sz w:val="24"/>
          <w:szCs w:val="24"/>
          <w:lang w:val="en-US"/>
        </w:rPr>
      </w:pPr>
    </w:p>
    <w:p w:rsidR="00B40D49" w:rsidRDefault="00B40D49" w:rsidP="00B40D49">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lastRenderedPageBreak/>
        <w:t>QUESTION NO: 139</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 the following directory structure: bigProject |--source | |--Utils.java | |--classes |-- And the</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following command line invocation: javac -d classes source/Utils.java Assume the current directory</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is bigProject, what is the result?</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If the compile is successful, Utils.class is added to the source directory.</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The compiler returns an invalid flag error.</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If the compile is successful, Utils.class is added to the classes directory.</w:t>
      </w:r>
    </w:p>
    <w:p w:rsidR="00B40D49" w:rsidRDefault="00B40D49" w:rsidP="00B40D4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If the compile is successful, Utils.class is added to the bigProject directory.</w:t>
      </w:r>
    </w:p>
    <w:p w:rsidR="00B40D49" w:rsidRDefault="00B40D49" w:rsidP="00B40D49">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C</w:t>
      </w:r>
    </w:p>
    <w:p w:rsidR="00B40D49" w:rsidRDefault="00B40D49" w:rsidP="00B40D49">
      <w:pPr>
        <w:rPr>
          <w:rFonts w:ascii="Arial" w:hAnsi="Arial" w:cs="Arial"/>
          <w:b/>
          <w:bCs/>
          <w:color w:val="000000"/>
          <w:sz w:val="24"/>
          <w:szCs w:val="24"/>
          <w:lang w:val="en-US"/>
        </w:rPr>
      </w:pPr>
      <w:r>
        <w:rPr>
          <w:rFonts w:ascii="Arial" w:hAnsi="Arial" w:cs="Arial"/>
          <w:b/>
          <w:bCs/>
          <w:color w:val="000000"/>
          <w:sz w:val="24"/>
          <w:szCs w:val="24"/>
          <w:lang w:val="en-US"/>
        </w:rPr>
        <w:t>Explanation:</w:t>
      </w:r>
    </w:p>
    <w:p w:rsidR="00AF7F21" w:rsidRDefault="00AF7F21" w:rsidP="00B40D49">
      <w:pPr>
        <w:rPr>
          <w:rFonts w:ascii="Arial" w:hAnsi="Arial" w:cs="Arial"/>
          <w:b/>
          <w:bCs/>
          <w:color w:val="000000"/>
          <w:sz w:val="24"/>
          <w:szCs w:val="24"/>
          <w:lang w:val="en-US"/>
        </w:rPr>
      </w:pPr>
    </w:p>
    <w:p w:rsidR="00AF7F21" w:rsidRDefault="00AF7F21" w:rsidP="00B40D49">
      <w:pPr>
        <w:rPr>
          <w:rFonts w:ascii="Arial" w:hAnsi="Arial" w:cs="Arial"/>
          <w:b/>
          <w:bCs/>
          <w:color w:val="000000"/>
          <w:sz w:val="24"/>
          <w:szCs w:val="24"/>
          <w:lang w:val="en-US"/>
        </w:rPr>
      </w:pPr>
    </w:p>
    <w:p w:rsidR="00AF7F21" w:rsidRDefault="00AF7F21" w:rsidP="00AF7F21">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138</w:t>
      </w:r>
    </w:p>
    <w:p w:rsidR="00AF7F21" w:rsidRDefault="00AF7F21" w:rsidP="00AF7F2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Click the Exhibit button. What is the output of the program shown in the exhibit?</w:t>
      </w:r>
    </w:p>
    <w:p w:rsidR="00AF7F21" w:rsidRDefault="00AF7F21" w:rsidP="00AF7F21">
      <w:pPr>
        <w:rPr>
          <w:lang w:val="en-US"/>
        </w:rPr>
      </w:pPr>
      <w:r>
        <w:rPr>
          <w:noProof/>
          <w:lang w:val="en-US" w:eastAsia="en-US"/>
        </w:rPr>
        <w:drawing>
          <wp:inline distT="0" distB="0" distL="0" distR="0">
            <wp:extent cx="4867275" cy="4381500"/>
            <wp:effectExtent l="19050" t="0" r="9525"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4867275" cy="4381500"/>
                    </a:xfrm>
                    <a:prstGeom prst="rect">
                      <a:avLst/>
                    </a:prstGeom>
                    <a:noFill/>
                    <a:ln w="9525">
                      <a:noFill/>
                      <a:miter lim="800000"/>
                      <a:headEnd/>
                      <a:tailEnd/>
                    </a:ln>
                  </pic:spPr>
                </pic:pic>
              </a:graphicData>
            </a:graphic>
          </wp:inline>
        </w:drawing>
      </w:r>
    </w:p>
    <w:p w:rsidR="00AF7F21" w:rsidRDefault="00AF7F21" w:rsidP="00AF7F21">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300-100-100-100-100</w:t>
      </w:r>
    </w:p>
    <w:p w:rsidR="00AF7F21" w:rsidRDefault="00AF7F21" w:rsidP="00AF7F21">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300-300-100-100-100</w:t>
      </w:r>
    </w:p>
    <w:p w:rsidR="00AF7F21" w:rsidRDefault="00AF7F21" w:rsidP="00AF7F21">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300-300-300-100-100</w:t>
      </w:r>
    </w:p>
    <w:p w:rsidR="00AF7F21" w:rsidRDefault="00AF7F21" w:rsidP="00AF7F21">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300-300-300-300-100</w:t>
      </w:r>
    </w:p>
    <w:p w:rsidR="00AF7F21" w:rsidRDefault="00AF7F21" w:rsidP="00AF7F21">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B</w:t>
      </w:r>
    </w:p>
    <w:p w:rsidR="00AF7F21" w:rsidRDefault="00AF7F21" w:rsidP="00AF7F21">
      <w:pPr>
        <w:rPr>
          <w:rFonts w:ascii="Arial" w:hAnsi="Arial" w:cs="Arial"/>
          <w:b/>
          <w:bCs/>
          <w:sz w:val="24"/>
          <w:szCs w:val="24"/>
          <w:lang w:val="en-US"/>
        </w:rPr>
      </w:pPr>
      <w:r>
        <w:rPr>
          <w:rFonts w:ascii="Arial" w:hAnsi="Arial" w:cs="Arial"/>
          <w:b/>
          <w:bCs/>
          <w:sz w:val="24"/>
          <w:szCs w:val="24"/>
          <w:lang w:val="en-US"/>
        </w:rPr>
        <w:t>Explanation:</w:t>
      </w:r>
    </w:p>
    <w:p w:rsidR="00AF7F21" w:rsidRDefault="00AF7F21" w:rsidP="00AF7F21">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lastRenderedPageBreak/>
        <w:t>QUESTION NO: 137</w:t>
      </w:r>
    </w:p>
    <w:p w:rsidR="00AF7F21" w:rsidRDefault="00AF7F21" w:rsidP="00AF7F2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A UNIX user named Bob wants to replace his chess program with a new one, but he is not sure</w:t>
      </w:r>
      <w:r w:rsidR="00A411D5">
        <w:rPr>
          <w:rFonts w:ascii="Arial" w:hAnsi="Arial" w:cs="Arial"/>
          <w:color w:val="000000"/>
          <w:sz w:val="24"/>
          <w:szCs w:val="24"/>
          <w:lang w:val="en-US"/>
        </w:rPr>
        <w:t xml:space="preserve"> </w:t>
      </w:r>
      <w:r>
        <w:rPr>
          <w:rFonts w:ascii="Arial" w:hAnsi="Arial" w:cs="Arial"/>
          <w:color w:val="000000"/>
          <w:sz w:val="24"/>
          <w:szCs w:val="24"/>
          <w:lang w:val="en-US"/>
        </w:rPr>
        <w:t>where the old one is installed. Bob is currently able to run a Java chess program starting from his</w:t>
      </w:r>
      <w:r w:rsidR="00A411D5">
        <w:rPr>
          <w:rFonts w:ascii="Arial" w:hAnsi="Arial" w:cs="Arial"/>
          <w:color w:val="000000"/>
          <w:sz w:val="24"/>
          <w:szCs w:val="24"/>
          <w:lang w:val="en-US"/>
        </w:rPr>
        <w:t xml:space="preserve"> </w:t>
      </w:r>
      <w:r>
        <w:rPr>
          <w:rFonts w:ascii="Arial" w:hAnsi="Arial" w:cs="Arial"/>
          <w:color w:val="000000"/>
          <w:sz w:val="24"/>
          <w:szCs w:val="24"/>
          <w:lang w:val="en-US"/>
        </w:rPr>
        <w:t>home directory /home/bob using the command: java -classpath /test:/home/bob/downloads/*.jar</w:t>
      </w:r>
    </w:p>
    <w:p w:rsidR="00AF7F21" w:rsidRDefault="00AF7F21" w:rsidP="00AF7F2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games.Chess Bob's CLASSPATH is set (at login time) to:</w:t>
      </w:r>
    </w:p>
    <w:p w:rsidR="00AF7F21" w:rsidRDefault="00AF7F21" w:rsidP="00AF7F2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/usr/lib:/home/bob/classes:/opt/java/lib:/opt/java/lib/*.jar What is a possible location for the</w:t>
      </w:r>
    </w:p>
    <w:p w:rsidR="00AF7F21" w:rsidRDefault="00AF7F21" w:rsidP="00AF7F2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Chess.class file?</w:t>
      </w:r>
    </w:p>
    <w:p w:rsidR="00AF7F21" w:rsidRDefault="00AF7F21" w:rsidP="00AF7F2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/test/Chess.class</w:t>
      </w:r>
    </w:p>
    <w:p w:rsidR="00AF7F21" w:rsidRDefault="00AF7F21" w:rsidP="00AF7F2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/home/bob/Chess.class</w:t>
      </w:r>
    </w:p>
    <w:p w:rsidR="00AF7F21" w:rsidRDefault="00AF7F21" w:rsidP="00AF7F2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/test/games/Chess.class</w:t>
      </w:r>
    </w:p>
    <w:p w:rsidR="00AF7F21" w:rsidRDefault="00AF7F21" w:rsidP="00AF7F2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/usr/lib/games/Chess.class</w:t>
      </w:r>
    </w:p>
    <w:p w:rsidR="00AF7F21" w:rsidRDefault="00AF7F21" w:rsidP="00AF7F2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/home/bob/games/Chess.class</w:t>
      </w:r>
    </w:p>
    <w:p w:rsidR="00AF7F21" w:rsidRDefault="00AF7F21" w:rsidP="00AF7F2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inside jarfile /opt/java/lib/Games.jar (with a correct manifest)</w:t>
      </w:r>
    </w:p>
    <w:p w:rsidR="00AF7F21" w:rsidRDefault="00AF7F21" w:rsidP="00AF7F2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G. </w:t>
      </w:r>
      <w:r>
        <w:rPr>
          <w:rFonts w:ascii="Arial" w:hAnsi="Arial" w:cs="Arial"/>
          <w:color w:val="000000"/>
          <w:sz w:val="24"/>
          <w:szCs w:val="24"/>
          <w:lang w:val="en-US"/>
        </w:rPr>
        <w:t>inside jarfile /home/bob/downloads/Games.jar (with a correct manifest)</w:t>
      </w:r>
    </w:p>
    <w:p w:rsidR="00AF7F21" w:rsidRDefault="00AF7F21" w:rsidP="00AF7F21">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C</w:t>
      </w:r>
    </w:p>
    <w:p w:rsidR="00AF7F21" w:rsidRDefault="00AF7F21" w:rsidP="00AF7F21">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Explanation:</w:t>
      </w:r>
    </w:p>
    <w:p w:rsidR="00AF7F21" w:rsidRDefault="00AF7F21" w:rsidP="00AF7F21">
      <w:pPr>
        <w:rPr>
          <w:rFonts w:ascii="Arial" w:hAnsi="Arial" w:cs="Arial"/>
          <w:b/>
          <w:bCs/>
          <w:color w:val="000000"/>
          <w:sz w:val="24"/>
          <w:szCs w:val="24"/>
          <w:lang w:val="en-US"/>
        </w:rPr>
      </w:pPr>
      <w:r>
        <w:rPr>
          <w:rFonts w:ascii="Arial" w:hAnsi="Arial" w:cs="Arial"/>
          <w:b/>
          <w:bCs/>
          <w:color w:val="000000"/>
          <w:sz w:val="24"/>
          <w:szCs w:val="24"/>
          <w:lang w:val="en-US"/>
        </w:rPr>
        <w:t>QUESTION NO:</w:t>
      </w:r>
    </w:p>
    <w:p w:rsidR="00A411D5" w:rsidRDefault="00A411D5" w:rsidP="00AF7F21">
      <w:pPr>
        <w:rPr>
          <w:rFonts w:ascii="Arial" w:hAnsi="Arial" w:cs="Arial"/>
          <w:b/>
          <w:bCs/>
          <w:color w:val="000000"/>
          <w:sz w:val="24"/>
          <w:szCs w:val="24"/>
          <w:lang w:val="en-US"/>
        </w:rPr>
      </w:pPr>
    </w:p>
    <w:p w:rsidR="00A411D5" w:rsidRDefault="00A411D5" w:rsidP="00AF7F21">
      <w:pPr>
        <w:rPr>
          <w:rFonts w:ascii="Arial" w:hAnsi="Arial" w:cs="Arial"/>
          <w:b/>
          <w:bCs/>
          <w:color w:val="000000"/>
          <w:sz w:val="24"/>
          <w:szCs w:val="24"/>
          <w:lang w:val="en-US"/>
        </w:rPr>
      </w:pPr>
    </w:p>
    <w:p w:rsidR="00A411D5" w:rsidRDefault="00A411D5" w:rsidP="00AF7F21">
      <w:pPr>
        <w:rPr>
          <w:rFonts w:ascii="Arial" w:hAnsi="Arial" w:cs="Arial"/>
          <w:b/>
          <w:bCs/>
          <w:color w:val="000000"/>
          <w:sz w:val="24"/>
          <w:szCs w:val="24"/>
          <w:lang w:val="en-US"/>
        </w:rPr>
      </w:pPr>
    </w:p>
    <w:p w:rsidR="00A411D5" w:rsidRDefault="00A411D5" w:rsidP="00A411D5">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136</w:t>
      </w:r>
    </w:p>
    <w:p w:rsidR="00A411D5" w:rsidRDefault="00A411D5" w:rsidP="00A411D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 classes defined in two different files:</w:t>
      </w:r>
    </w:p>
    <w:p w:rsidR="00A411D5" w:rsidRDefault="00A411D5" w:rsidP="00A411D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package util;</w:t>
      </w:r>
    </w:p>
    <w:p w:rsidR="00A411D5" w:rsidRDefault="00A411D5" w:rsidP="00A411D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public class BitUtils {</w:t>
      </w:r>
    </w:p>
    <w:p w:rsidR="00A411D5" w:rsidRDefault="00A411D5" w:rsidP="00A411D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private static void process(byte[] b) {}</w:t>
      </w:r>
    </w:p>
    <w:p w:rsidR="00A411D5" w:rsidRDefault="00A411D5" w:rsidP="00A411D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w:t>
      </w:r>
    </w:p>
    <w:p w:rsidR="00A411D5" w:rsidRDefault="00A411D5" w:rsidP="00A411D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package app;</w:t>
      </w:r>
    </w:p>
    <w:p w:rsidR="00A411D5" w:rsidRDefault="00A411D5" w:rsidP="00A411D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public class SomeApp {</w:t>
      </w:r>
    </w:p>
    <w:p w:rsidR="00A411D5" w:rsidRDefault="00A411D5" w:rsidP="00A411D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public static void main(String[] args) {</w:t>
      </w:r>
    </w:p>
    <w:p w:rsidR="00A411D5" w:rsidRDefault="00A411D5" w:rsidP="00A411D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byte[] bytes = new byte[256];</w:t>
      </w:r>
    </w:p>
    <w:p w:rsidR="00A411D5" w:rsidRDefault="00A411D5" w:rsidP="00A411D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 insert code here</w:t>
      </w:r>
    </w:p>
    <w:p w:rsidR="00A411D5" w:rsidRDefault="00A411D5" w:rsidP="00A411D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w:t>
      </w:r>
    </w:p>
    <w:p w:rsidR="00A411D5" w:rsidRDefault="00A411D5" w:rsidP="00A411D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w:t>
      </w:r>
    </w:p>
    <w:p w:rsidR="00A411D5" w:rsidRDefault="00A411D5" w:rsidP="00A411D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required at line 5 in class SomeApp to use the process method of BitUtils?</w:t>
      </w:r>
    </w:p>
    <w:p w:rsidR="00A411D5" w:rsidRDefault="00A411D5" w:rsidP="00A411D5">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process(bytes);</w:t>
      </w:r>
    </w:p>
    <w:p w:rsidR="00A411D5" w:rsidRDefault="00A411D5" w:rsidP="00A411D5">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BitUtils.process(bytes);</w:t>
      </w:r>
    </w:p>
    <w:p w:rsidR="00A411D5" w:rsidRDefault="00A411D5" w:rsidP="00A411D5">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app.BitUtils.process(bytes);</w:t>
      </w:r>
    </w:p>
    <w:p w:rsidR="00A411D5" w:rsidRDefault="00A411D5" w:rsidP="00A411D5">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util.BitUtils.process(bytes);</w:t>
      </w:r>
    </w:p>
    <w:p w:rsidR="00A411D5" w:rsidRDefault="00A411D5" w:rsidP="00A411D5">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import util.BitUtils.*; process(bytes);</w:t>
      </w:r>
    </w:p>
    <w:p w:rsidR="00A411D5" w:rsidRDefault="00A411D5" w:rsidP="00A411D5">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SomeApp cannot use the process method in BitUtils.</w:t>
      </w:r>
    </w:p>
    <w:p w:rsidR="00A411D5" w:rsidRDefault="00A411D5" w:rsidP="00A411D5">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F</w:t>
      </w:r>
    </w:p>
    <w:p w:rsidR="00A411D5" w:rsidRDefault="00A411D5" w:rsidP="00A411D5">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Explanation:</w:t>
      </w:r>
    </w:p>
    <w:p w:rsidR="00A411D5" w:rsidRDefault="00A411D5" w:rsidP="00A411D5">
      <w:pPr>
        <w:rPr>
          <w:rFonts w:ascii="Arial" w:hAnsi="Arial" w:cs="Arial"/>
          <w:b/>
          <w:bCs/>
          <w:color w:val="000000"/>
          <w:sz w:val="24"/>
          <w:szCs w:val="24"/>
          <w:lang w:val="en-US"/>
        </w:rPr>
      </w:pPr>
    </w:p>
    <w:p w:rsidR="00A411D5" w:rsidRDefault="00A411D5" w:rsidP="00A411D5">
      <w:pPr>
        <w:rPr>
          <w:rFonts w:ascii="Arial" w:hAnsi="Arial" w:cs="Arial"/>
          <w:b/>
          <w:bCs/>
          <w:color w:val="000000"/>
          <w:sz w:val="24"/>
          <w:szCs w:val="24"/>
          <w:lang w:val="en-US"/>
        </w:rPr>
      </w:pPr>
    </w:p>
    <w:p w:rsidR="00A411D5" w:rsidRDefault="00A411D5" w:rsidP="00A411D5">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lastRenderedPageBreak/>
        <w:t>QUESTION NO: 135</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3. public class Batman {</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4. int squares = 81;</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5. public static void main(String[] args) {</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6. new Batman().go();</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7. }</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8. void go() {</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9. incr(++squares);</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10. System.out.println(squares);</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11. }</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 void incr(int squares) { squares += 10; }</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13. }</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What is the result?</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81</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82</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91</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92</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Compilation fails.</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F. </w:t>
      </w:r>
      <w:r>
        <w:rPr>
          <w:rFonts w:ascii="Arial" w:hAnsi="Arial" w:cs="Arial"/>
          <w:sz w:val="24"/>
          <w:szCs w:val="24"/>
          <w:lang w:val="en-US"/>
        </w:rPr>
        <w:t>An exception is thrown at runtime.</w:t>
      </w:r>
    </w:p>
    <w:p w:rsidR="00A411D5" w:rsidRDefault="00A411D5" w:rsidP="00A411D5">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B</w:t>
      </w:r>
    </w:p>
    <w:p w:rsidR="00A411D5" w:rsidRDefault="00A411D5" w:rsidP="00A411D5">
      <w:pPr>
        <w:rPr>
          <w:rFonts w:ascii="Arial" w:hAnsi="Arial" w:cs="Arial"/>
          <w:b/>
          <w:bCs/>
          <w:sz w:val="24"/>
          <w:szCs w:val="24"/>
          <w:lang w:val="en-US"/>
        </w:rPr>
      </w:pPr>
      <w:r>
        <w:rPr>
          <w:rFonts w:ascii="Arial" w:hAnsi="Arial" w:cs="Arial"/>
          <w:b/>
          <w:bCs/>
          <w:sz w:val="24"/>
          <w:szCs w:val="24"/>
          <w:lang w:val="en-US"/>
        </w:rPr>
        <w:t>Explanation:</w:t>
      </w:r>
    </w:p>
    <w:p w:rsidR="00A411D5" w:rsidRDefault="00A411D5" w:rsidP="00A411D5">
      <w:pPr>
        <w:rPr>
          <w:lang w:val="en-US"/>
        </w:rPr>
      </w:pPr>
      <w:r>
        <w:rPr>
          <w:lang w:val="en-US"/>
        </w:rPr>
        <w:t>Pre incrementation is occurred.</w:t>
      </w:r>
    </w:p>
    <w:p w:rsidR="00A411D5" w:rsidRDefault="00A411D5" w:rsidP="00A411D5">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134</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11. class Snoochy {</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 Boochy booch;</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13. public Snoochy() { booch = new Boochy(this); }</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14. }</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15.</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16. class Boochy {</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17. Snoochy snooch;</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18. public Boochy(Snoochy s) { snooch = s; }</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19. } And the statements:</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21. public static void main(String[] args) {</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22. Snoochy snoog = new Snoochy();</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23. snoog = null;</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24. // more code here</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25. }</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Which statement is true about the objects referenced by snoog, snooch, and booch immediately</w:t>
      </w:r>
      <w:r w:rsidR="0032173F">
        <w:rPr>
          <w:rFonts w:ascii="Arial" w:hAnsi="Arial" w:cs="Arial"/>
          <w:sz w:val="24"/>
          <w:szCs w:val="24"/>
          <w:lang w:val="en-US"/>
        </w:rPr>
        <w:t xml:space="preserve">   </w:t>
      </w:r>
      <w:r>
        <w:rPr>
          <w:rFonts w:ascii="Arial" w:hAnsi="Arial" w:cs="Arial"/>
          <w:sz w:val="24"/>
          <w:szCs w:val="24"/>
          <w:lang w:val="en-US"/>
        </w:rPr>
        <w:t>after line 23 executes?</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None of these objects are eligible for garbage collection.</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Only the object referenced by booch is eligible for garbage collection.</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Only the object referenced by snoog is eligible for garbage collection.</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Only the object referenced by snooch is eligible for garbage collection.</w:t>
      </w:r>
    </w:p>
    <w:p w:rsidR="00A411D5" w:rsidRDefault="00A411D5" w:rsidP="00A411D5">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The objects referenced by snooch and booch are eligible for garbage collection.</w:t>
      </w:r>
    </w:p>
    <w:p w:rsidR="00A411D5" w:rsidRDefault="00A411D5" w:rsidP="00A411D5">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E</w:t>
      </w:r>
    </w:p>
    <w:p w:rsidR="00A411D5" w:rsidRDefault="00A411D5" w:rsidP="00A411D5">
      <w:pPr>
        <w:rPr>
          <w:rFonts w:ascii="Arial" w:hAnsi="Arial" w:cs="Arial"/>
          <w:b/>
          <w:bCs/>
          <w:sz w:val="24"/>
          <w:szCs w:val="24"/>
          <w:lang w:val="en-US"/>
        </w:rPr>
      </w:pPr>
      <w:r>
        <w:rPr>
          <w:rFonts w:ascii="Arial" w:hAnsi="Arial" w:cs="Arial"/>
          <w:b/>
          <w:bCs/>
          <w:sz w:val="24"/>
          <w:szCs w:val="24"/>
          <w:lang w:val="en-US"/>
        </w:rPr>
        <w:t>Explanation:</w:t>
      </w:r>
    </w:p>
    <w:p w:rsidR="0032173F" w:rsidRDefault="0032173F" w:rsidP="0032173F">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lastRenderedPageBreak/>
        <w:t>QUESTION NO: 133</w:t>
      </w:r>
    </w:p>
    <w:p w:rsidR="0032173F" w:rsidRDefault="0032173F" w:rsidP="0032173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A developer is creating a class Book, that needs to access class Paper. The Paper class is deployed in a JAR named myLib.jar. Which three, taken independently, will allow the developer to use the Paper class while compiling the Book class? (Choose three.)</w:t>
      </w:r>
    </w:p>
    <w:p w:rsidR="0032173F" w:rsidRDefault="0032173F" w:rsidP="0032173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The JAR file is located at $JAVA_HOME/jre/classes/myLib.jar.</w:t>
      </w:r>
    </w:p>
    <w:p w:rsidR="0032173F" w:rsidRDefault="0032173F" w:rsidP="0032173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The JAR file is located at $JAVA_HOME/jre/lib/ext/myLib.jar..</w:t>
      </w:r>
    </w:p>
    <w:p w:rsidR="0032173F" w:rsidRDefault="0032173F" w:rsidP="0032173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The JAR file is located at /foo/myLib.jar and a classpath environment variable is set that includes /foo/myLib.jar/Paper.class.</w:t>
      </w:r>
    </w:p>
    <w:p w:rsidR="0032173F" w:rsidRDefault="0032173F" w:rsidP="0032173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The JAR file is located at /foo/myLib.jar and a classpath environment variable is set that includes /foo/myLib.jar.</w:t>
      </w:r>
    </w:p>
    <w:p w:rsidR="0032173F" w:rsidRDefault="0032173F" w:rsidP="0032173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The JAR file is located at /foo/myLib.jar and the Book class is compiled using javac –cp /foo/myLib.jar/Paper Book.java.</w:t>
      </w:r>
    </w:p>
    <w:p w:rsidR="0032173F" w:rsidRDefault="0032173F" w:rsidP="0032173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The JAR file is located at /foo/myLib.jar and the Book class is compiled using javac –d /foo/myLib.jar Book.java</w:t>
      </w:r>
    </w:p>
    <w:p w:rsidR="0032173F" w:rsidRDefault="0032173F" w:rsidP="0032173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G. </w:t>
      </w:r>
      <w:r>
        <w:rPr>
          <w:rFonts w:ascii="Arial" w:hAnsi="Arial" w:cs="Arial"/>
          <w:color w:val="000000"/>
          <w:sz w:val="24"/>
          <w:szCs w:val="24"/>
          <w:lang w:val="en-US"/>
        </w:rPr>
        <w:t>The JAR file is located at /foo/myLib.jar and the Book class is compiled using javac –classpath /foo/myLib.jar Book.java</w:t>
      </w:r>
    </w:p>
    <w:p w:rsidR="0032173F" w:rsidRDefault="0032173F" w:rsidP="0032173F">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B,D,G</w:t>
      </w:r>
    </w:p>
    <w:p w:rsidR="0032173F" w:rsidRDefault="0032173F" w:rsidP="0032173F">
      <w:pPr>
        <w:rPr>
          <w:rFonts w:ascii="Arial" w:hAnsi="Arial" w:cs="Arial"/>
          <w:b/>
          <w:bCs/>
          <w:color w:val="000000"/>
          <w:sz w:val="24"/>
          <w:szCs w:val="24"/>
          <w:lang w:val="en-US"/>
        </w:rPr>
      </w:pPr>
      <w:r>
        <w:rPr>
          <w:rFonts w:ascii="Arial" w:hAnsi="Arial" w:cs="Arial"/>
          <w:b/>
          <w:bCs/>
          <w:color w:val="000000"/>
          <w:sz w:val="24"/>
          <w:szCs w:val="24"/>
          <w:lang w:val="en-US"/>
        </w:rPr>
        <w:t>Explanation:</w:t>
      </w:r>
    </w:p>
    <w:p w:rsidR="00E26287" w:rsidRDefault="00E26287" w:rsidP="0032173F">
      <w:pPr>
        <w:rPr>
          <w:rFonts w:ascii="Arial" w:hAnsi="Arial" w:cs="Arial"/>
          <w:b/>
          <w:bCs/>
          <w:color w:val="000000"/>
          <w:sz w:val="24"/>
          <w:szCs w:val="24"/>
          <w:lang w:val="en-US"/>
        </w:rPr>
      </w:pPr>
    </w:p>
    <w:p w:rsidR="00E26287" w:rsidRDefault="00E26287" w:rsidP="00E26287">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132</w:t>
      </w:r>
    </w:p>
    <w:p w:rsidR="00E26287" w:rsidRDefault="00E26287" w:rsidP="00E2628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 classes defined in two different files:</w:t>
      </w:r>
    </w:p>
    <w:p w:rsidR="00E26287" w:rsidRDefault="00E26287" w:rsidP="00E2628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package util;</w:t>
      </w:r>
    </w:p>
    <w:p w:rsidR="00E26287" w:rsidRDefault="00E26287" w:rsidP="00E2628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public class BitUtils {</w:t>
      </w:r>
    </w:p>
    <w:p w:rsidR="00E26287" w:rsidRDefault="00E26287" w:rsidP="00E2628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public static void process(byte[] b) { /* more code here */ }</w:t>
      </w:r>
    </w:p>
    <w:p w:rsidR="00E26287" w:rsidRDefault="00E26287" w:rsidP="00E2628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w:t>
      </w:r>
    </w:p>
    <w:p w:rsidR="00E26287" w:rsidRDefault="00E26287" w:rsidP="00E2628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package app;</w:t>
      </w:r>
    </w:p>
    <w:p w:rsidR="00E26287" w:rsidRDefault="00E26287" w:rsidP="00E2628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public class SomeApp {</w:t>
      </w:r>
    </w:p>
    <w:p w:rsidR="00E26287" w:rsidRDefault="00E26287" w:rsidP="00E2628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public static void main(String[] args) {</w:t>
      </w:r>
    </w:p>
    <w:p w:rsidR="00E26287" w:rsidRDefault="00E26287" w:rsidP="00E2628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byte[] bytes = new byte[256];</w:t>
      </w:r>
    </w:p>
    <w:p w:rsidR="00E26287" w:rsidRDefault="00E26287" w:rsidP="00E2628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 insert code here</w:t>
      </w:r>
    </w:p>
    <w:p w:rsidR="00E26287" w:rsidRDefault="00E26287" w:rsidP="00E2628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w:t>
      </w:r>
    </w:p>
    <w:p w:rsidR="00E26287" w:rsidRDefault="00E26287" w:rsidP="00E2628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w:t>
      </w:r>
    </w:p>
    <w:p w:rsidR="00E26287" w:rsidRDefault="00E26287" w:rsidP="00E2628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required at line 5 in class SomeApp to use the process method of BitUtils?</w:t>
      </w:r>
    </w:p>
    <w:p w:rsidR="00E26287" w:rsidRDefault="00E26287" w:rsidP="00E2628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process(bytes);</w:t>
      </w:r>
    </w:p>
    <w:p w:rsidR="00E26287" w:rsidRDefault="00E26287" w:rsidP="00E2628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BitUtils.process(bytes);</w:t>
      </w:r>
    </w:p>
    <w:p w:rsidR="00E26287" w:rsidRDefault="00E26287" w:rsidP="00E2628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util.BitUtils.process(bytes);</w:t>
      </w:r>
    </w:p>
    <w:p w:rsidR="00E26287" w:rsidRDefault="00E26287" w:rsidP="00E2628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SomeApp cannot use methods in BitUtils.</w:t>
      </w:r>
    </w:p>
    <w:p w:rsidR="00E26287" w:rsidRDefault="00E26287" w:rsidP="00E2628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import util.BitUtils.*; process(bytes);</w:t>
      </w:r>
    </w:p>
    <w:p w:rsidR="00E26287" w:rsidRDefault="00E26287" w:rsidP="00E26287">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C</w:t>
      </w:r>
    </w:p>
    <w:p w:rsidR="00E26287" w:rsidRDefault="00E26287" w:rsidP="00E26287">
      <w:pPr>
        <w:rPr>
          <w:rFonts w:ascii="Arial" w:hAnsi="Arial" w:cs="Arial"/>
          <w:b/>
          <w:bCs/>
          <w:color w:val="000000"/>
          <w:sz w:val="24"/>
          <w:szCs w:val="24"/>
          <w:lang w:val="en-US"/>
        </w:rPr>
      </w:pPr>
      <w:r>
        <w:rPr>
          <w:rFonts w:ascii="Arial" w:hAnsi="Arial" w:cs="Arial"/>
          <w:b/>
          <w:bCs/>
          <w:color w:val="000000"/>
          <w:sz w:val="24"/>
          <w:szCs w:val="24"/>
          <w:lang w:val="en-US"/>
        </w:rPr>
        <w:t>Explanation:</w:t>
      </w:r>
    </w:p>
    <w:p w:rsidR="00E26287" w:rsidRDefault="00E26287" w:rsidP="00E26287">
      <w:pPr>
        <w:rPr>
          <w:lang w:val="en-US"/>
        </w:rPr>
      </w:pPr>
      <w:r>
        <w:rPr>
          <w:lang w:val="en-US"/>
        </w:rPr>
        <w:tab/>
        <w:t>Here we use 2 packages. To use the method of the class of the first package we have to wright the package name.class name.method of the first package.then we are able to use the method.</w:t>
      </w:r>
    </w:p>
    <w:p w:rsidR="00E26287" w:rsidRDefault="00E26287" w:rsidP="00E26287">
      <w:pPr>
        <w:autoSpaceDE w:val="0"/>
        <w:autoSpaceDN w:val="0"/>
        <w:adjustRightInd w:val="0"/>
        <w:spacing w:after="0" w:line="240" w:lineRule="auto"/>
        <w:rPr>
          <w:rFonts w:ascii="Arial" w:hAnsi="Arial" w:cs="Arial"/>
          <w:b/>
          <w:bCs/>
          <w:sz w:val="24"/>
          <w:szCs w:val="24"/>
          <w:lang w:val="en-US"/>
        </w:rPr>
      </w:pPr>
    </w:p>
    <w:p w:rsidR="00E26287" w:rsidRDefault="00E26287" w:rsidP="00E26287">
      <w:pPr>
        <w:autoSpaceDE w:val="0"/>
        <w:autoSpaceDN w:val="0"/>
        <w:adjustRightInd w:val="0"/>
        <w:spacing w:after="0" w:line="240" w:lineRule="auto"/>
        <w:rPr>
          <w:rFonts w:ascii="Arial" w:hAnsi="Arial" w:cs="Arial"/>
          <w:b/>
          <w:bCs/>
          <w:sz w:val="24"/>
          <w:szCs w:val="24"/>
          <w:lang w:val="en-US"/>
        </w:rPr>
      </w:pPr>
    </w:p>
    <w:p w:rsidR="00E26287" w:rsidRDefault="00E26287" w:rsidP="00E26287">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lastRenderedPageBreak/>
        <w:t>QUESTION NO: 131</w:t>
      </w:r>
    </w:p>
    <w:p w:rsidR="00E26287" w:rsidRDefault="00E26287" w:rsidP="00E2628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E26287" w:rsidRDefault="00E26287" w:rsidP="00E2628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 public class Threads3 implements Runnable {</w:t>
      </w:r>
    </w:p>
    <w:p w:rsidR="00E26287" w:rsidRDefault="00E26287" w:rsidP="00E2628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 public void run() {</w:t>
      </w:r>
    </w:p>
    <w:p w:rsidR="00E26287" w:rsidRDefault="00E26287" w:rsidP="00E2628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3. System.out.print("running");</w:t>
      </w:r>
    </w:p>
    <w:p w:rsidR="00E26287" w:rsidRDefault="00E26287" w:rsidP="00E2628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4. }</w:t>
      </w:r>
    </w:p>
    <w:p w:rsidR="00E26287" w:rsidRDefault="00E26287" w:rsidP="00E2628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5. public static void main(String[] args) {</w:t>
      </w:r>
    </w:p>
    <w:p w:rsidR="00E26287" w:rsidRDefault="00E26287" w:rsidP="00E2628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6. Thread t = new Thread(new Threads3());</w:t>
      </w:r>
    </w:p>
    <w:p w:rsidR="00E26287" w:rsidRDefault="00E26287" w:rsidP="00E2628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7. t.run();</w:t>
      </w:r>
    </w:p>
    <w:p w:rsidR="00E26287" w:rsidRDefault="00E26287" w:rsidP="00E2628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8. t.run();</w:t>
      </w:r>
    </w:p>
    <w:p w:rsidR="00E26287" w:rsidRDefault="00E26287" w:rsidP="00E2628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9. t.start();</w:t>
      </w:r>
    </w:p>
    <w:p w:rsidR="00E26287" w:rsidRDefault="00E26287" w:rsidP="00E2628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10. }</w:t>
      </w:r>
    </w:p>
    <w:p w:rsidR="00E26287" w:rsidRDefault="00E26287" w:rsidP="00E2628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11. }</w:t>
      </w:r>
    </w:p>
    <w:p w:rsidR="00E26287" w:rsidRDefault="00E26287" w:rsidP="00E2628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What is the result?</w:t>
      </w:r>
    </w:p>
    <w:p w:rsidR="00E26287" w:rsidRDefault="00E26287" w:rsidP="00E2628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Compilation fails.</w:t>
      </w:r>
    </w:p>
    <w:p w:rsidR="00E26287" w:rsidRDefault="00E26287" w:rsidP="00E2628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An exception is thrown at runtime.</w:t>
      </w:r>
    </w:p>
    <w:p w:rsidR="00E26287" w:rsidRDefault="00E26287" w:rsidP="00E2628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The code executes and prints "running".</w:t>
      </w:r>
    </w:p>
    <w:p w:rsidR="00E26287" w:rsidRDefault="00E26287" w:rsidP="00E2628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The code executes and prints "runningrunning".</w:t>
      </w:r>
    </w:p>
    <w:p w:rsidR="00E26287" w:rsidRDefault="00E26287" w:rsidP="00E2628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The code executes and prints "runningrunningrunning".</w:t>
      </w:r>
    </w:p>
    <w:p w:rsidR="00E26287" w:rsidRDefault="00E26287" w:rsidP="00E26287">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E</w:t>
      </w:r>
    </w:p>
    <w:p w:rsidR="00E26287" w:rsidRDefault="00E26287" w:rsidP="00E26287">
      <w:pPr>
        <w:rPr>
          <w:lang w:val="en-US"/>
        </w:rPr>
      </w:pPr>
      <w:r>
        <w:rPr>
          <w:rFonts w:ascii="Arial" w:hAnsi="Arial" w:cs="Arial"/>
          <w:b/>
          <w:bCs/>
          <w:sz w:val="24"/>
          <w:szCs w:val="24"/>
          <w:lang w:val="en-US"/>
        </w:rPr>
        <w:t>Explanation:</w:t>
      </w:r>
      <w:r>
        <w:rPr>
          <w:lang w:val="en-US"/>
        </w:rPr>
        <w:t xml:space="preserve"> </w:t>
      </w:r>
    </w:p>
    <w:p w:rsidR="008265D9" w:rsidRDefault="008265D9" w:rsidP="008265D9">
      <w:pPr>
        <w:rPr>
          <w:lang w:val="en-US"/>
        </w:rPr>
      </w:pPr>
      <w:r>
        <w:rPr>
          <w:lang w:val="en-US"/>
        </w:rPr>
        <w:tab/>
        <w:t xml:space="preserve">The 3 methods are executed and prints </w:t>
      </w:r>
      <w:r w:rsidRPr="008265D9">
        <w:rPr>
          <w:lang w:val="en-US"/>
        </w:rPr>
        <w:t>"runningrunningrunning".</w:t>
      </w:r>
    </w:p>
    <w:p w:rsidR="008265D9" w:rsidRDefault="008265D9" w:rsidP="008265D9">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130</w:t>
      </w:r>
    </w:p>
    <w:p w:rsidR="008265D9" w:rsidRDefault="008265D9" w:rsidP="008265D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Which two statements are true? (Choose two.)</w:t>
      </w:r>
    </w:p>
    <w:p w:rsidR="008265D9" w:rsidRDefault="008265D9" w:rsidP="008265D9">
      <w:pPr>
        <w:autoSpaceDE w:val="0"/>
        <w:autoSpaceDN w:val="0"/>
        <w:adjustRightInd w:val="0"/>
        <w:spacing w:after="0" w:line="240" w:lineRule="auto"/>
        <w:rPr>
          <w:rFonts w:ascii="Arial" w:hAnsi="Arial" w:cs="Arial"/>
          <w:b/>
          <w:bCs/>
          <w:sz w:val="24"/>
          <w:szCs w:val="24"/>
          <w:lang w:val="en-US"/>
        </w:rPr>
      </w:pPr>
    </w:p>
    <w:p w:rsidR="008265D9" w:rsidRDefault="008265D9" w:rsidP="008265D9">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It is possible for more than two threads to deadlock at once.</w:t>
      </w:r>
    </w:p>
    <w:p w:rsidR="008265D9" w:rsidRDefault="008265D9" w:rsidP="008265D9">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The JVM implementation guarantees that multiple threads cannot enter into a deadlocked state.</w:t>
      </w:r>
    </w:p>
    <w:p w:rsidR="008265D9" w:rsidRDefault="008265D9" w:rsidP="008265D9">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Deadlocked threads release once their sleep() method's sleep duration has expired.</w:t>
      </w:r>
    </w:p>
    <w:p w:rsidR="008265D9" w:rsidRDefault="008265D9" w:rsidP="008265D9">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Deadlocking can occur only when the wait(), notify(), and notifyAll() methods are used incorrectly.</w:t>
      </w:r>
    </w:p>
    <w:p w:rsidR="008265D9" w:rsidRDefault="008265D9" w:rsidP="008265D9">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It is possible for a single-threaded application to deadlock if synchronized blocks are used incorrectly.</w:t>
      </w:r>
    </w:p>
    <w:p w:rsidR="008265D9" w:rsidRDefault="008265D9" w:rsidP="008265D9">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F. </w:t>
      </w:r>
      <w:r>
        <w:rPr>
          <w:rFonts w:ascii="Arial" w:hAnsi="Arial" w:cs="Arial"/>
          <w:sz w:val="24"/>
          <w:szCs w:val="24"/>
          <w:lang w:val="en-US"/>
        </w:rPr>
        <w:t>If a piece of code is capable of deadlocking, you cannot eliminate the possibility of deadlocking by inserting invocations of Thread.yield().</w:t>
      </w:r>
    </w:p>
    <w:p w:rsidR="008265D9" w:rsidRDefault="008265D9" w:rsidP="008265D9">
      <w:pPr>
        <w:autoSpaceDE w:val="0"/>
        <w:autoSpaceDN w:val="0"/>
        <w:adjustRightInd w:val="0"/>
        <w:spacing w:after="0" w:line="240" w:lineRule="auto"/>
        <w:rPr>
          <w:rFonts w:ascii="Arial" w:hAnsi="Arial" w:cs="Arial"/>
          <w:b/>
          <w:bCs/>
          <w:sz w:val="24"/>
          <w:szCs w:val="24"/>
          <w:lang w:val="en-US"/>
        </w:rPr>
      </w:pPr>
    </w:p>
    <w:p w:rsidR="008265D9" w:rsidRDefault="008265D9" w:rsidP="008265D9">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A,F</w:t>
      </w:r>
    </w:p>
    <w:p w:rsidR="008265D9" w:rsidRDefault="008265D9" w:rsidP="008265D9">
      <w:pPr>
        <w:rPr>
          <w:rFonts w:ascii="Arial" w:hAnsi="Arial" w:cs="Arial"/>
          <w:b/>
          <w:bCs/>
          <w:sz w:val="24"/>
          <w:szCs w:val="24"/>
          <w:lang w:val="en-US"/>
        </w:rPr>
      </w:pPr>
      <w:r>
        <w:rPr>
          <w:rFonts w:ascii="Arial" w:hAnsi="Arial" w:cs="Arial"/>
          <w:b/>
          <w:bCs/>
          <w:sz w:val="24"/>
          <w:szCs w:val="24"/>
          <w:lang w:val="en-US"/>
        </w:rPr>
        <w:t>Explanation:</w:t>
      </w:r>
    </w:p>
    <w:p w:rsidR="008265D9" w:rsidRDefault="00695C5D" w:rsidP="00695C5D">
      <w:pPr>
        <w:rPr>
          <w:lang w:val="en-US"/>
        </w:rPr>
      </w:pPr>
      <w:r>
        <w:rPr>
          <w:lang w:val="en-US"/>
        </w:rPr>
        <w:tab/>
        <w:t xml:space="preserve">As we know </w:t>
      </w:r>
      <w:r w:rsidRPr="00695C5D">
        <w:rPr>
          <w:lang w:val="en-US"/>
        </w:rPr>
        <w:t>It is possible for more than two threads to deadlock at once.</w:t>
      </w:r>
      <w:r>
        <w:rPr>
          <w:lang w:val="en-US"/>
        </w:rPr>
        <w:t>and by using the yield() method it is not posible to eliminate the deadlocking.</w:t>
      </w:r>
    </w:p>
    <w:p w:rsidR="00695C5D" w:rsidRDefault="00695C5D" w:rsidP="00695C5D">
      <w:pPr>
        <w:rPr>
          <w:lang w:val="en-US"/>
        </w:rPr>
      </w:pPr>
    </w:p>
    <w:p w:rsidR="00695C5D" w:rsidRDefault="00695C5D" w:rsidP="00695C5D">
      <w:pPr>
        <w:autoSpaceDE w:val="0"/>
        <w:autoSpaceDN w:val="0"/>
        <w:adjustRightInd w:val="0"/>
        <w:spacing w:after="0" w:line="240" w:lineRule="auto"/>
        <w:rPr>
          <w:rFonts w:ascii="Arial" w:hAnsi="Arial" w:cs="Arial"/>
          <w:b/>
          <w:bCs/>
          <w:color w:val="000000"/>
          <w:sz w:val="24"/>
          <w:szCs w:val="24"/>
          <w:lang w:val="en-US"/>
        </w:rPr>
      </w:pPr>
    </w:p>
    <w:p w:rsidR="00695C5D" w:rsidRDefault="00695C5D" w:rsidP="00695C5D">
      <w:pPr>
        <w:autoSpaceDE w:val="0"/>
        <w:autoSpaceDN w:val="0"/>
        <w:adjustRightInd w:val="0"/>
        <w:spacing w:after="0" w:line="240" w:lineRule="auto"/>
        <w:rPr>
          <w:rFonts w:ascii="Arial" w:hAnsi="Arial" w:cs="Arial"/>
          <w:b/>
          <w:bCs/>
          <w:color w:val="000000"/>
          <w:sz w:val="24"/>
          <w:szCs w:val="24"/>
          <w:lang w:val="en-US"/>
        </w:rPr>
      </w:pPr>
    </w:p>
    <w:p w:rsidR="00695C5D" w:rsidRDefault="00695C5D" w:rsidP="00695C5D">
      <w:pPr>
        <w:autoSpaceDE w:val="0"/>
        <w:autoSpaceDN w:val="0"/>
        <w:adjustRightInd w:val="0"/>
        <w:spacing w:after="0" w:line="240" w:lineRule="auto"/>
        <w:rPr>
          <w:rFonts w:ascii="Arial" w:hAnsi="Arial" w:cs="Arial"/>
          <w:b/>
          <w:bCs/>
          <w:color w:val="000000"/>
          <w:sz w:val="24"/>
          <w:szCs w:val="24"/>
          <w:lang w:val="en-US"/>
        </w:rPr>
      </w:pPr>
    </w:p>
    <w:p w:rsidR="00695C5D" w:rsidRDefault="00695C5D" w:rsidP="00695C5D">
      <w:pPr>
        <w:autoSpaceDE w:val="0"/>
        <w:autoSpaceDN w:val="0"/>
        <w:adjustRightInd w:val="0"/>
        <w:spacing w:after="0" w:line="240" w:lineRule="auto"/>
        <w:rPr>
          <w:rFonts w:ascii="Arial" w:hAnsi="Arial" w:cs="Arial"/>
          <w:b/>
          <w:bCs/>
          <w:color w:val="000000"/>
          <w:sz w:val="24"/>
          <w:szCs w:val="24"/>
          <w:lang w:val="en-US"/>
        </w:rPr>
      </w:pPr>
    </w:p>
    <w:p w:rsidR="00695C5D" w:rsidRDefault="00695C5D" w:rsidP="00695C5D">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lastRenderedPageBreak/>
        <w:t>QUESTION NO: 129</w:t>
      </w:r>
    </w:p>
    <w:p w:rsidR="00695C5D" w:rsidRDefault="00695C5D" w:rsidP="00695C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695C5D" w:rsidRDefault="00695C5D" w:rsidP="00695C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public class Threads4 {</w:t>
      </w:r>
    </w:p>
    <w:p w:rsidR="00695C5D" w:rsidRDefault="00695C5D" w:rsidP="00695C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public static void main (String[] args) {</w:t>
      </w:r>
    </w:p>
    <w:p w:rsidR="00695C5D" w:rsidRDefault="00695C5D" w:rsidP="00695C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new Threads4().go();</w:t>
      </w:r>
    </w:p>
    <w:p w:rsidR="00695C5D" w:rsidRDefault="00695C5D" w:rsidP="00695C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w:t>
      </w:r>
    </w:p>
    <w:p w:rsidR="00695C5D" w:rsidRDefault="00695C5D" w:rsidP="00695C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public void go() {</w:t>
      </w:r>
    </w:p>
    <w:p w:rsidR="00695C5D" w:rsidRDefault="00695C5D" w:rsidP="00695C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Runnable r = new Runnable() {</w:t>
      </w:r>
    </w:p>
    <w:p w:rsidR="00695C5D" w:rsidRDefault="00695C5D" w:rsidP="00695C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public void run() {</w:t>
      </w:r>
    </w:p>
    <w:p w:rsidR="00695C5D" w:rsidRDefault="00695C5D" w:rsidP="00695C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System.out.print("foo");</w:t>
      </w:r>
      <w:r w:rsidR="004862FA">
        <w:rPr>
          <w:rFonts w:ascii="Arial" w:hAnsi="Arial" w:cs="Arial"/>
          <w:color w:val="000000"/>
          <w:sz w:val="24"/>
          <w:szCs w:val="24"/>
          <w:lang w:val="en-US"/>
        </w:rPr>
        <w:t xml:space="preserve"> </w:t>
      </w:r>
    </w:p>
    <w:p w:rsidR="00695C5D" w:rsidRDefault="00695C5D" w:rsidP="00695C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9. }</w:t>
      </w:r>
    </w:p>
    <w:p w:rsidR="00695C5D" w:rsidRDefault="00695C5D" w:rsidP="00695C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w:t>
      </w:r>
    </w:p>
    <w:p w:rsidR="00695C5D" w:rsidRDefault="00695C5D" w:rsidP="00695C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Thread t = new Thread(r);</w:t>
      </w:r>
    </w:p>
    <w:p w:rsidR="00695C5D" w:rsidRDefault="00695C5D" w:rsidP="00695C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t.start();</w:t>
      </w:r>
    </w:p>
    <w:p w:rsidR="00695C5D" w:rsidRDefault="00695C5D" w:rsidP="00695C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t.start();</w:t>
      </w:r>
    </w:p>
    <w:p w:rsidR="00695C5D" w:rsidRDefault="00695C5D" w:rsidP="00695C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w:t>
      </w:r>
    </w:p>
    <w:p w:rsidR="00695C5D" w:rsidRDefault="00695C5D" w:rsidP="00695C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w:t>
      </w:r>
    </w:p>
    <w:p w:rsidR="00695C5D" w:rsidRDefault="00695C5D" w:rsidP="00695C5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695C5D" w:rsidRDefault="00695C5D" w:rsidP="00695C5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Compilation fails.</w:t>
      </w:r>
    </w:p>
    <w:p w:rsidR="00695C5D" w:rsidRDefault="00695C5D" w:rsidP="00695C5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An exception is thrown at runtime.</w:t>
      </w:r>
    </w:p>
    <w:p w:rsidR="00695C5D" w:rsidRDefault="00695C5D" w:rsidP="00695C5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The code executes normally and prints "foo".</w:t>
      </w:r>
    </w:p>
    <w:p w:rsidR="00695C5D" w:rsidRDefault="00695C5D" w:rsidP="00695C5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The code executes normally, but nothing is printed.</w:t>
      </w:r>
    </w:p>
    <w:p w:rsidR="00695C5D" w:rsidRDefault="00695C5D" w:rsidP="00695C5D">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w:t>
      </w:r>
    </w:p>
    <w:p w:rsidR="00695C5D" w:rsidRDefault="00695C5D" w:rsidP="00695C5D">
      <w:pPr>
        <w:rPr>
          <w:rFonts w:ascii="Arial" w:hAnsi="Arial" w:cs="Arial"/>
          <w:b/>
          <w:bCs/>
          <w:color w:val="000000"/>
          <w:sz w:val="24"/>
          <w:szCs w:val="24"/>
          <w:lang w:val="en-US"/>
        </w:rPr>
      </w:pPr>
      <w:r>
        <w:rPr>
          <w:rFonts w:ascii="Arial" w:hAnsi="Arial" w:cs="Arial"/>
          <w:b/>
          <w:bCs/>
          <w:color w:val="000000"/>
          <w:sz w:val="24"/>
          <w:szCs w:val="24"/>
          <w:lang w:val="en-US"/>
        </w:rPr>
        <w:t>Explanation:</w:t>
      </w:r>
    </w:p>
    <w:p w:rsidR="004862FA" w:rsidRDefault="004862FA" w:rsidP="004862FA">
      <w:pPr>
        <w:rPr>
          <w:lang w:val="en-US"/>
        </w:rPr>
      </w:pPr>
      <w:r>
        <w:rPr>
          <w:lang w:val="en-US"/>
        </w:rPr>
        <w:tab/>
        <w:t>We cannot start a thread twice.if we use twice IllegalThreadStateException occurs.</w:t>
      </w:r>
    </w:p>
    <w:p w:rsidR="004862FA" w:rsidRDefault="004862FA" w:rsidP="004862FA">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128</w:t>
      </w:r>
    </w:p>
    <w:p w:rsidR="004862FA" w:rsidRDefault="004862FA" w:rsidP="004862F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4862FA" w:rsidRDefault="004862FA" w:rsidP="004862F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 public class TestOne {</w:t>
      </w:r>
    </w:p>
    <w:p w:rsidR="004862FA" w:rsidRDefault="004862FA" w:rsidP="004862F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 public static void main (String[] args) throws Exception {</w:t>
      </w:r>
    </w:p>
    <w:p w:rsidR="004862FA" w:rsidRDefault="004862FA" w:rsidP="004862F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3. Thread.sleep(3000);</w:t>
      </w:r>
    </w:p>
    <w:p w:rsidR="004862FA" w:rsidRDefault="004862FA" w:rsidP="004862F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4. System.out.println("sleep");</w:t>
      </w:r>
    </w:p>
    <w:p w:rsidR="004862FA" w:rsidRDefault="004862FA" w:rsidP="004862F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5. }</w:t>
      </w:r>
    </w:p>
    <w:p w:rsidR="004862FA" w:rsidRDefault="004862FA" w:rsidP="004862F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6. }</w:t>
      </w:r>
    </w:p>
    <w:p w:rsidR="004862FA" w:rsidRDefault="004862FA" w:rsidP="004862F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What is the result?</w:t>
      </w:r>
    </w:p>
    <w:p w:rsidR="004862FA" w:rsidRDefault="004862FA" w:rsidP="004862FA">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Compilation fails.</w:t>
      </w:r>
    </w:p>
    <w:p w:rsidR="004862FA" w:rsidRDefault="004862FA" w:rsidP="004862FA">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An exception is thrown at runtime.</w:t>
      </w:r>
    </w:p>
    <w:p w:rsidR="004862FA" w:rsidRDefault="004862FA" w:rsidP="004862FA">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The code executes normally and prints "sleep".</w:t>
      </w:r>
    </w:p>
    <w:p w:rsidR="004862FA" w:rsidRDefault="004862FA" w:rsidP="004862FA">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The code executes normally, but nothing is printed.</w:t>
      </w:r>
    </w:p>
    <w:p w:rsidR="004862FA" w:rsidRDefault="004862FA" w:rsidP="004862FA">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C</w:t>
      </w:r>
    </w:p>
    <w:p w:rsidR="004862FA" w:rsidRDefault="004862FA" w:rsidP="004862FA">
      <w:pPr>
        <w:rPr>
          <w:rFonts w:ascii="Arial" w:hAnsi="Arial" w:cs="Arial"/>
          <w:b/>
          <w:bCs/>
          <w:sz w:val="24"/>
          <w:szCs w:val="24"/>
          <w:lang w:val="en-US"/>
        </w:rPr>
      </w:pPr>
      <w:r>
        <w:rPr>
          <w:rFonts w:ascii="Arial" w:hAnsi="Arial" w:cs="Arial"/>
          <w:b/>
          <w:bCs/>
          <w:sz w:val="24"/>
          <w:szCs w:val="24"/>
          <w:lang w:val="en-US"/>
        </w:rPr>
        <w:t>Explanation:</w:t>
      </w:r>
    </w:p>
    <w:p w:rsidR="004862FA" w:rsidRDefault="004862FA" w:rsidP="004862FA">
      <w:pPr>
        <w:rPr>
          <w:lang w:val="en-US"/>
        </w:rPr>
      </w:pPr>
      <w:r>
        <w:rPr>
          <w:lang w:val="en-US"/>
        </w:rPr>
        <w:tab/>
        <w:t xml:space="preserve">By executing  the </w:t>
      </w:r>
      <w:r w:rsidRPr="004862FA">
        <w:rPr>
          <w:lang w:val="en-US"/>
        </w:rPr>
        <w:t>code executes normally and prints "sleep".</w:t>
      </w:r>
    </w:p>
    <w:p w:rsidR="004862FA" w:rsidRDefault="004862FA" w:rsidP="004862FA">
      <w:pPr>
        <w:rPr>
          <w:lang w:val="en-US"/>
        </w:rPr>
      </w:pPr>
    </w:p>
    <w:p w:rsidR="004862FA" w:rsidRDefault="004862FA" w:rsidP="004862FA">
      <w:pPr>
        <w:autoSpaceDE w:val="0"/>
        <w:autoSpaceDN w:val="0"/>
        <w:adjustRightInd w:val="0"/>
        <w:spacing w:after="0" w:line="240" w:lineRule="auto"/>
        <w:rPr>
          <w:rFonts w:ascii="Arial" w:hAnsi="Arial" w:cs="Arial"/>
          <w:b/>
          <w:bCs/>
          <w:color w:val="000000"/>
          <w:sz w:val="24"/>
          <w:szCs w:val="24"/>
          <w:lang w:val="en-US"/>
        </w:rPr>
      </w:pPr>
    </w:p>
    <w:p w:rsidR="004862FA" w:rsidRDefault="004862FA" w:rsidP="004862FA">
      <w:pPr>
        <w:autoSpaceDE w:val="0"/>
        <w:autoSpaceDN w:val="0"/>
        <w:adjustRightInd w:val="0"/>
        <w:spacing w:after="0" w:line="240" w:lineRule="auto"/>
        <w:rPr>
          <w:rFonts w:ascii="Arial" w:hAnsi="Arial" w:cs="Arial"/>
          <w:b/>
          <w:bCs/>
          <w:color w:val="000000"/>
          <w:sz w:val="24"/>
          <w:szCs w:val="24"/>
          <w:lang w:val="en-US"/>
        </w:rPr>
      </w:pPr>
    </w:p>
    <w:p w:rsidR="004862FA" w:rsidRDefault="004862FA" w:rsidP="004862FA">
      <w:pPr>
        <w:autoSpaceDE w:val="0"/>
        <w:autoSpaceDN w:val="0"/>
        <w:adjustRightInd w:val="0"/>
        <w:spacing w:after="0" w:line="240" w:lineRule="auto"/>
        <w:rPr>
          <w:rFonts w:ascii="Arial" w:hAnsi="Arial" w:cs="Arial"/>
          <w:b/>
          <w:bCs/>
          <w:color w:val="000000"/>
          <w:sz w:val="24"/>
          <w:szCs w:val="24"/>
          <w:lang w:val="en-US"/>
        </w:rPr>
      </w:pPr>
    </w:p>
    <w:p w:rsidR="004862FA" w:rsidRDefault="004862FA" w:rsidP="004862FA">
      <w:pPr>
        <w:autoSpaceDE w:val="0"/>
        <w:autoSpaceDN w:val="0"/>
        <w:adjustRightInd w:val="0"/>
        <w:spacing w:after="0" w:line="240" w:lineRule="auto"/>
        <w:rPr>
          <w:rFonts w:ascii="Arial" w:hAnsi="Arial" w:cs="Arial"/>
          <w:b/>
          <w:bCs/>
          <w:color w:val="000000"/>
          <w:sz w:val="24"/>
          <w:szCs w:val="24"/>
          <w:lang w:val="en-US"/>
        </w:rPr>
      </w:pPr>
    </w:p>
    <w:p w:rsidR="004862FA" w:rsidRDefault="004862FA" w:rsidP="004862FA">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lastRenderedPageBreak/>
        <w:t>QUESTION NO: 127</w:t>
      </w:r>
    </w:p>
    <w:p w:rsidR="004862FA" w:rsidRDefault="004862FA" w:rsidP="004862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4862FA" w:rsidRDefault="004862FA" w:rsidP="004862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class Building { }</w:t>
      </w:r>
    </w:p>
    <w:p w:rsidR="004862FA" w:rsidRDefault="004862FA" w:rsidP="004862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public class Barn extends Building {</w:t>
      </w:r>
    </w:p>
    <w:p w:rsidR="004862FA" w:rsidRDefault="004862FA" w:rsidP="004862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public static void main(String[] args) {</w:t>
      </w:r>
    </w:p>
    <w:p w:rsidR="004862FA" w:rsidRDefault="004862FA" w:rsidP="004862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Building build1 = new Building();</w:t>
      </w:r>
    </w:p>
    <w:p w:rsidR="004862FA" w:rsidRDefault="004862FA" w:rsidP="004862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9. Barn barn1 = new Barn();</w:t>
      </w:r>
    </w:p>
    <w:p w:rsidR="004862FA" w:rsidRDefault="004862FA" w:rsidP="004862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Barn barn2 = (Barn) build1;</w:t>
      </w:r>
    </w:p>
    <w:p w:rsidR="004862FA" w:rsidRDefault="004862FA" w:rsidP="004862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Object obj1 = (Object) build1;</w:t>
      </w:r>
    </w:p>
    <w:p w:rsidR="004862FA" w:rsidRDefault="004862FA" w:rsidP="004862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String str1 = (String) build1;</w:t>
      </w:r>
    </w:p>
    <w:p w:rsidR="004862FA" w:rsidRDefault="004862FA" w:rsidP="004862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Building build2 = (Building) barn1;</w:t>
      </w:r>
    </w:p>
    <w:p w:rsidR="004862FA" w:rsidRDefault="004862FA" w:rsidP="004862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w:t>
      </w:r>
    </w:p>
    <w:p w:rsidR="004862FA" w:rsidRDefault="004862FA" w:rsidP="004862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w:t>
      </w:r>
    </w:p>
    <w:p w:rsidR="004862FA" w:rsidRDefault="004862FA" w:rsidP="004862FA">
      <w:pPr>
        <w:autoSpaceDE w:val="0"/>
        <w:autoSpaceDN w:val="0"/>
        <w:adjustRightInd w:val="0"/>
        <w:spacing w:after="0" w:line="240" w:lineRule="auto"/>
        <w:rPr>
          <w:rFonts w:ascii="Arial" w:hAnsi="Arial" w:cs="Arial"/>
          <w:color w:val="000000"/>
          <w:sz w:val="24"/>
          <w:szCs w:val="24"/>
          <w:lang w:val="en-US"/>
        </w:rPr>
      </w:pPr>
    </w:p>
    <w:p w:rsidR="004862FA" w:rsidRDefault="004862FA" w:rsidP="004862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is true?</w:t>
      </w:r>
    </w:p>
    <w:p w:rsidR="004862FA" w:rsidRDefault="004862FA" w:rsidP="004862FA">
      <w:pPr>
        <w:autoSpaceDE w:val="0"/>
        <w:autoSpaceDN w:val="0"/>
        <w:adjustRightInd w:val="0"/>
        <w:spacing w:after="0" w:line="240" w:lineRule="auto"/>
        <w:rPr>
          <w:rFonts w:ascii="Arial" w:hAnsi="Arial" w:cs="Arial"/>
          <w:b/>
          <w:bCs/>
          <w:color w:val="000000"/>
          <w:sz w:val="24"/>
          <w:szCs w:val="24"/>
          <w:lang w:val="en-US"/>
        </w:rPr>
      </w:pPr>
    </w:p>
    <w:p w:rsidR="004862FA" w:rsidRDefault="004862FA" w:rsidP="004862F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If line 10 is removed, the compilation succeeds.</w:t>
      </w:r>
    </w:p>
    <w:p w:rsidR="004862FA" w:rsidRDefault="004862FA" w:rsidP="004862F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If line 11 is removed, the compilation succeeds.</w:t>
      </w:r>
    </w:p>
    <w:p w:rsidR="004862FA" w:rsidRDefault="004862FA" w:rsidP="004862F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If line 12 is removed, the compilation succeeds.</w:t>
      </w:r>
    </w:p>
    <w:p w:rsidR="004862FA" w:rsidRDefault="004862FA" w:rsidP="004862F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If line 13 is removed, the compilation succeeds.</w:t>
      </w:r>
    </w:p>
    <w:p w:rsidR="004862FA" w:rsidRDefault="004862FA" w:rsidP="004862F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More than one line must be removed for compilation to succeed.</w:t>
      </w:r>
    </w:p>
    <w:p w:rsidR="004862FA" w:rsidRDefault="004862FA" w:rsidP="004862FA">
      <w:pPr>
        <w:autoSpaceDE w:val="0"/>
        <w:autoSpaceDN w:val="0"/>
        <w:adjustRightInd w:val="0"/>
        <w:spacing w:after="0" w:line="240" w:lineRule="auto"/>
        <w:rPr>
          <w:rFonts w:ascii="Arial" w:hAnsi="Arial" w:cs="Arial"/>
          <w:b/>
          <w:bCs/>
          <w:color w:val="000000"/>
          <w:sz w:val="24"/>
          <w:szCs w:val="24"/>
          <w:lang w:val="en-US"/>
        </w:rPr>
      </w:pPr>
    </w:p>
    <w:p w:rsidR="004862FA" w:rsidRDefault="004862FA" w:rsidP="004862FA">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C</w:t>
      </w:r>
    </w:p>
    <w:p w:rsidR="004862FA" w:rsidRDefault="004862FA" w:rsidP="004862FA">
      <w:pPr>
        <w:rPr>
          <w:rFonts w:ascii="Arial" w:hAnsi="Arial" w:cs="Arial"/>
          <w:b/>
          <w:bCs/>
          <w:color w:val="000000"/>
          <w:sz w:val="24"/>
          <w:szCs w:val="24"/>
          <w:lang w:val="en-US"/>
        </w:rPr>
      </w:pPr>
      <w:r>
        <w:rPr>
          <w:rFonts w:ascii="Arial" w:hAnsi="Arial" w:cs="Arial"/>
          <w:b/>
          <w:bCs/>
          <w:color w:val="000000"/>
          <w:sz w:val="24"/>
          <w:szCs w:val="24"/>
          <w:lang w:val="en-US"/>
        </w:rPr>
        <w:t>Explanation:</w:t>
      </w:r>
    </w:p>
    <w:p w:rsidR="002E7A8F" w:rsidRDefault="002E7A8F" w:rsidP="004862FA">
      <w:pPr>
        <w:rPr>
          <w:rFonts w:ascii="Arial" w:hAnsi="Arial" w:cs="Arial"/>
          <w:b/>
          <w:bCs/>
          <w:color w:val="000000"/>
          <w:sz w:val="24"/>
          <w:szCs w:val="24"/>
          <w:lang w:val="en-US"/>
        </w:rPr>
      </w:pPr>
    </w:p>
    <w:p w:rsidR="002E7A8F" w:rsidRDefault="002E7A8F" w:rsidP="002E7A8F">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126</w:t>
      </w:r>
    </w:p>
    <w:p w:rsidR="002E7A8F" w:rsidRDefault="002E7A8F" w:rsidP="002E7A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2E7A8F" w:rsidRDefault="002E7A8F" w:rsidP="002E7A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class ClassA {</w:t>
      </w:r>
    </w:p>
    <w:p w:rsidR="002E7A8F" w:rsidRDefault="002E7A8F" w:rsidP="002E7A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public int numberOfInstances;</w:t>
      </w:r>
    </w:p>
    <w:p w:rsidR="002E7A8F" w:rsidRDefault="002E7A8F" w:rsidP="002E7A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protected ClassA(int numberOfInstances) {</w:t>
      </w:r>
    </w:p>
    <w:p w:rsidR="002E7A8F" w:rsidRDefault="002E7A8F" w:rsidP="002E7A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this.numberOfInstances = numberOfInstances;</w:t>
      </w:r>
    </w:p>
    <w:p w:rsidR="002E7A8F" w:rsidRDefault="002E7A8F" w:rsidP="002E7A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w:t>
      </w:r>
    </w:p>
    <w:p w:rsidR="002E7A8F" w:rsidRDefault="002E7A8F" w:rsidP="002E7A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w:t>
      </w:r>
    </w:p>
    <w:p w:rsidR="002E7A8F" w:rsidRDefault="002E7A8F" w:rsidP="002E7A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public class ExtendedA extends ClassA {</w:t>
      </w:r>
    </w:p>
    <w:p w:rsidR="002E7A8F" w:rsidRDefault="002E7A8F" w:rsidP="002E7A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private ExtendedA(int numberOfInstances) {</w:t>
      </w:r>
    </w:p>
    <w:p w:rsidR="002E7A8F" w:rsidRDefault="002E7A8F" w:rsidP="002E7A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9. super(numberOfInstances);</w:t>
      </w:r>
    </w:p>
    <w:p w:rsidR="002E7A8F" w:rsidRDefault="002E7A8F" w:rsidP="002E7A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w:t>
      </w:r>
    </w:p>
    <w:p w:rsidR="002E7A8F" w:rsidRDefault="002E7A8F" w:rsidP="002E7A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public static void main(String[] args) {</w:t>
      </w:r>
    </w:p>
    <w:p w:rsidR="002E7A8F" w:rsidRDefault="002E7A8F" w:rsidP="002E7A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ExtendedA ext = new ExtendedA(420);</w:t>
      </w:r>
    </w:p>
    <w:p w:rsidR="002E7A8F" w:rsidRDefault="002E7A8F" w:rsidP="002E7A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System.out.print(ext.numberOfInstances);</w:t>
      </w:r>
    </w:p>
    <w:p w:rsidR="002E7A8F" w:rsidRDefault="002E7A8F" w:rsidP="002E7A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w:t>
      </w:r>
    </w:p>
    <w:p w:rsidR="002E7A8F" w:rsidRDefault="002E7A8F" w:rsidP="002E7A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w:t>
      </w:r>
    </w:p>
    <w:p w:rsidR="002E7A8F" w:rsidRDefault="002E7A8F" w:rsidP="002E7A8F">
      <w:pPr>
        <w:autoSpaceDE w:val="0"/>
        <w:autoSpaceDN w:val="0"/>
        <w:adjustRightInd w:val="0"/>
        <w:spacing w:after="0" w:line="240" w:lineRule="auto"/>
        <w:rPr>
          <w:rFonts w:ascii="Arial" w:hAnsi="Arial" w:cs="Arial"/>
          <w:color w:val="000000"/>
          <w:sz w:val="24"/>
          <w:szCs w:val="24"/>
          <w:lang w:val="en-US"/>
        </w:rPr>
      </w:pPr>
    </w:p>
    <w:p w:rsidR="002E7A8F" w:rsidRDefault="002E7A8F" w:rsidP="002E7A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statement is true?</w:t>
      </w:r>
    </w:p>
    <w:p w:rsidR="002E7A8F" w:rsidRDefault="002E7A8F" w:rsidP="002E7A8F">
      <w:pPr>
        <w:autoSpaceDE w:val="0"/>
        <w:autoSpaceDN w:val="0"/>
        <w:adjustRightInd w:val="0"/>
        <w:spacing w:after="0" w:line="240" w:lineRule="auto"/>
        <w:rPr>
          <w:rFonts w:ascii="Arial" w:hAnsi="Arial" w:cs="Arial"/>
          <w:b/>
          <w:bCs/>
          <w:color w:val="000000"/>
          <w:sz w:val="24"/>
          <w:szCs w:val="24"/>
          <w:lang w:val="en-US"/>
        </w:rPr>
      </w:pPr>
    </w:p>
    <w:p w:rsidR="002E7A8F" w:rsidRDefault="002E7A8F" w:rsidP="002E7A8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420 is the output.</w:t>
      </w:r>
    </w:p>
    <w:p w:rsidR="002E7A8F" w:rsidRDefault="002E7A8F" w:rsidP="002E7A8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An exception is thrown at runtime.</w:t>
      </w:r>
    </w:p>
    <w:p w:rsidR="002E7A8F" w:rsidRDefault="002E7A8F" w:rsidP="002E7A8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All constructors must be declared public.</w:t>
      </w:r>
    </w:p>
    <w:p w:rsidR="002E7A8F" w:rsidRDefault="002E7A8F" w:rsidP="002E7A8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lastRenderedPageBreak/>
        <w:t xml:space="preserve">D. </w:t>
      </w:r>
      <w:r>
        <w:rPr>
          <w:rFonts w:ascii="Arial" w:hAnsi="Arial" w:cs="Arial"/>
          <w:color w:val="000000"/>
          <w:sz w:val="24"/>
          <w:szCs w:val="24"/>
          <w:lang w:val="en-US"/>
        </w:rPr>
        <w:t>Constructors CANNOT use the private modifier.</w:t>
      </w:r>
    </w:p>
    <w:p w:rsidR="002E7A8F" w:rsidRDefault="002E7A8F" w:rsidP="002E7A8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Constructors CANNOT use the protected modifier.</w:t>
      </w:r>
    </w:p>
    <w:p w:rsidR="002E7A8F" w:rsidRDefault="002E7A8F" w:rsidP="002E7A8F">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A</w:t>
      </w:r>
    </w:p>
    <w:p w:rsidR="002E7A8F" w:rsidRDefault="002E7A8F" w:rsidP="002E7A8F">
      <w:pPr>
        <w:rPr>
          <w:rFonts w:ascii="Arial" w:hAnsi="Arial" w:cs="Arial"/>
          <w:b/>
          <w:bCs/>
          <w:color w:val="000000"/>
          <w:sz w:val="24"/>
          <w:szCs w:val="24"/>
          <w:lang w:val="en-US"/>
        </w:rPr>
      </w:pPr>
      <w:r>
        <w:rPr>
          <w:rFonts w:ascii="Arial" w:hAnsi="Arial" w:cs="Arial"/>
          <w:b/>
          <w:bCs/>
          <w:color w:val="000000"/>
          <w:sz w:val="24"/>
          <w:szCs w:val="24"/>
          <w:lang w:val="en-US"/>
        </w:rPr>
        <w:t>Explanation:</w:t>
      </w:r>
    </w:p>
    <w:p w:rsidR="002E7A8F" w:rsidRDefault="002E7A8F" w:rsidP="002E7A8F">
      <w:pPr>
        <w:rPr>
          <w:lang w:val="en-US"/>
        </w:rPr>
      </w:pPr>
      <w:r>
        <w:rPr>
          <w:lang w:val="en-US"/>
        </w:rPr>
        <w:tab/>
        <w:t>Here  we used parameterized constructor and super keyword through that we get output.</w:t>
      </w:r>
    </w:p>
    <w:p w:rsidR="002E7A8F" w:rsidRDefault="002E7A8F" w:rsidP="002E7A8F">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125</w:t>
      </w:r>
    </w:p>
    <w:p w:rsidR="002E7A8F" w:rsidRDefault="002E7A8F" w:rsidP="002E7A8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A team of programmers is reviewing a proposed API for a new utility class. After some discussion,</w:t>
      </w:r>
    </w:p>
    <w:p w:rsidR="002E7A8F" w:rsidRDefault="002E7A8F" w:rsidP="002E7A8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they realize that they can reduce the number of methods in the API without losing any</w:t>
      </w:r>
    </w:p>
    <w:p w:rsidR="002E7A8F" w:rsidRDefault="002E7A8F" w:rsidP="002E7A8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functionality. If they implement the new design, which two OO principles will they be promoting?</w:t>
      </w:r>
    </w:p>
    <w:p w:rsidR="002E7A8F" w:rsidRDefault="002E7A8F" w:rsidP="002E7A8F">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Looser coupling</w:t>
      </w:r>
    </w:p>
    <w:p w:rsidR="002E7A8F" w:rsidRDefault="002E7A8F" w:rsidP="002E7A8F">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Tighter coupling</w:t>
      </w:r>
    </w:p>
    <w:p w:rsidR="002E7A8F" w:rsidRDefault="002E7A8F" w:rsidP="002E7A8F">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Lower cohesion</w:t>
      </w:r>
    </w:p>
    <w:p w:rsidR="002E7A8F" w:rsidRDefault="002E7A8F" w:rsidP="002E7A8F">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Higher cohesion</w:t>
      </w:r>
    </w:p>
    <w:p w:rsidR="002E7A8F" w:rsidRDefault="002E7A8F" w:rsidP="002E7A8F">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Weaker encapsulation</w:t>
      </w:r>
    </w:p>
    <w:p w:rsidR="002E7A8F" w:rsidRDefault="002E7A8F" w:rsidP="002E7A8F">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F. </w:t>
      </w:r>
      <w:r>
        <w:rPr>
          <w:rFonts w:ascii="Arial" w:hAnsi="Arial" w:cs="Arial"/>
          <w:sz w:val="24"/>
          <w:szCs w:val="24"/>
          <w:lang w:val="en-US"/>
        </w:rPr>
        <w:t>Stronger encapsulation</w:t>
      </w:r>
    </w:p>
    <w:p w:rsidR="002E7A8F" w:rsidRDefault="002E7A8F" w:rsidP="002E7A8F">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A</w:t>
      </w:r>
    </w:p>
    <w:p w:rsidR="002E7A8F" w:rsidRDefault="002E7A8F" w:rsidP="002E7A8F">
      <w:pPr>
        <w:rPr>
          <w:lang w:val="en-US"/>
        </w:rPr>
      </w:pPr>
      <w:r>
        <w:rPr>
          <w:rFonts w:ascii="Arial" w:hAnsi="Arial" w:cs="Arial"/>
          <w:b/>
          <w:bCs/>
          <w:sz w:val="24"/>
          <w:szCs w:val="24"/>
          <w:lang w:val="en-US"/>
        </w:rPr>
        <w:t>Explanation:</w:t>
      </w:r>
    </w:p>
    <w:p w:rsidR="00E26287" w:rsidRDefault="00E26287" w:rsidP="00E26287">
      <w:pPr>
        <w:rPr>
          <w:rFonts w:ascii="Arial" w:hAnsi="Arial" w:cs="Arial"/>
          <w:b/>
          <w:bCs/>
          <w:color w:val="000000"/>
          <w:sz w:val="24"/>
          <w:szCs w:val="24"/>
          <w:lang w:val="en-US"/>
        </w:rPr>
      </w:pPr>
    </w:p>
    <w:p w:rsidR="009D6F51" w:rsidRDefault="009D6F51" w:rsidP="009D6F51">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124</w:t>
      </w:r>
    </w:p>
    <w:p w:rsidR="009D6F51" w:rsidRDefault="009D6F51" w:rsidP="009D6F5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9D6F51" w:rsidRDefault="009D6F51" w:rsidP="009D6F5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3. class Employee {</w:t>
      </w:r>
    </w:p>
    <w:p w:rsidR="009D6F51" w:rsidRDefault="009D6F51" w:rsidP="009D6F5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4. String name; double baseSalary;</w:t>
      </w:r>
    </w:p>
    <w:p w:rsidR="009D6F51" w:rsidRDefault="009D6F51" w:rsidP="009D6F5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5. Employee(String name, double baseSalary) {</w:t>
      </w:r>
    </w:p>
    <w:p w:rsidR="009D6F51" w:rsidRDefault="009D6F51" w:rsidP="009D6F5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6. this.name = name;</w:t>
      </w:r>
    </w:p>
    <w:p w:rsidR="009D6F51" w:rsidRDefault="009D6F51" w:rsidP="009D6F5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7. this.baseSalary = baseSalary;</w:t>
      </w:r>
    </w:p>
    <w:p w:rsidR="009D6F51" w:rsidRDefault="009D6F51" w:rsidP="009D6F5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8. }</w:t>
      </w:r>
    </w:p>
    <w:p w:rsidR="009D6F51" w:rsidRDefault="009D6F51" w:rsidP="009D6F5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9. }</w:t>
      </w:r>
    </w:p>
    <w:p w:rsidR="009D6F51" w:rsidRDefault="009D6F51" w:rsidP="009D6F5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10. public class SalesPerson extends Employee {</w:t>
      </w:r>
    </w:p>
    <w:p w:rsidR="009D6F51" w:rsidRDefault="009D6F51" w:rsidP="009D6F5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11. double commission;</w:t>
      </w:r>
    </w:p>
    <w:p w:rsidR="009D6F51" w:rsidRDefault="009D6F51" w:rsidP="009D6F5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 public SalesPerson(String name, double baseSalary, double commission) {</w:t>
      </w:r>
    </w:p>
    <w:p w:rsidR="009D6F51" w:rsidRDefault="009D6F51" w:rsidP="009D6F5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13. // insert code here</w:t>
      </w:r>
    </w:p>
    <w:p w:rsidR="009D6F51" w:rsidRDefault="009D6F51" w:rsidP="009D6F5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14. }</w:t>
      </w:r>
    </w:p>
    <w:p w:rsidR="009D6F51" w:rsidRDefault="009D6F51" w:rsidP="009D6F5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15. }</w:t>
      </w:r>
    </w:p>
    <w:p w:rsidR="009D6F51" w:rsidRDefault="009D6F51" w:rsidP="009D6F5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Which two code fragments, inserted independently at line 13, will compile? (Choose two.)</w:t>
      </w:r>
    </w:p>
    <w:p w:rsidR="009D6F51" w:rsidRDefault="009D6F51" w:rsidP="009D6F51">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super(name, baseSalary);</w:t>
      </w:r>
    </w:p>
    <w:p w:rsidR="009D6F51" w:rsidRDefault="009D6F51" w:rsidP="009D6F51">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this.commission = commission;</w:t>
      </w:r>
    </w:p>
    <w:p w:rsidR="009D6F51" w:rsidRDefault="009D6F51" w:rsidP="009D6F51">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super();</w:t>
      </w:r>
    </w:p>
    <w:p w:rsidR="009D6F51" w:rsidRDefault="009D6F51" w:rsidP="009D6F5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this.commission = commission;</w:t>
      </w:r>
    </w:p>
    <w:p w:rsidR="009D6F51" w:rsidRDefault="009D6F51" w:rsidP="009D6F51">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this.commission = commission;</w:t>
      </w:r>
    </w:p>
    <w:p w:rsidR="009D6F51" w:rsidRDefault="009D6F51" w:rsidP="009D6F5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super();</w:t>
      </w:r>
    </w:p>
    <w:p w:rsidR="009D6F51" w:rsidRDefault="009D6F51" w:rsidP="009D6F51">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super(name, baseSalary);</w:t>
      </w:r>
    </w:p>
    <w:p w:rsidR="009D6F51" w:rsidRDefault="009D6F51" w:rsidP="009D6F5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this.commission = commission;</w:t>
      </w:r>
    </w:p>
    <w:p w:rsidR="009D6F51" w:rsidRDefault="009D6F51" w:rsidP="009D6F51">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F. </w:t>
      </w:r>
      <w:r>
        <w:rPr>
          <w:rFonts w:ascii="Arial" w:hAnsi="Arial" w:cs="Arial"/>
          <w:sz w:val="24"/>
          <w:szCs w:val="24"/>
          <w:lang w:val="en-US"/>
        </w:rPr>
        <w:t>this.commission = commission;</w:t>
      </w:r>
    </w:p>
    <w:p w:rsidR="009D6F51" w:rsidRDefault="009D6F51" w:rsidP="009D6F5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lastRenderedPageBreak/>
        <w:t>super(name, baseSalary);</w:t>
      </w:r>
    </w:p>
    <w:p w:rsidR="009D6F51" w:rsidRDefault="009D6F51" w:rsidP="009D6F51">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G. </w:t>
      </w:r>
      <w:r>
        <w:rPr>
          <w:rFonts w:ascii="Arial" w:hAnsi="Arial" w:cs="Arial"/>
          <w:sz w:val="24"/>
          <w:szCs w:val="24"/>
          <w:lang w:val="en-US"/>
        </w:rPr>
        <w:t>super(name, baseSalary, commission);</w:t>
      </w:r>
    </w:p>
    <w:p w:rsidR="009D6F51" w:rsidRDefault="009D6F51" w:rsidP="009D6F51">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A,E</w:t>
      </w:r>
    </w:p>
    <w:p w:rsidR="00E26287" w:rsidRDefault="009D6F51" w:rsidP="009D6F51">
      <w:pPr>
        <w:rPr>
          <w:rFonts w:ascii="Arial" w:hAnsi="Arial" w:cs="Arial"/>
          <w:b/>
          <w:bCs/>
          <w:sz w:val="24"/>
          <w:szCs w:val="24"/>
          <w:lang w:val="en-US"/>
        </w:rPr>
      </w:pPr>
      <w:r>
        <w:rPr>
          <w:rFonts w:ascii="Arial" w:hAnsi="Arial" w:cs="Arial"/>
          <w:b/>
          <w:bCs/>
          <w:sz w:val="24"/>
          <w:szCs w:val="24"/>
          <w:lang w:val="en-US"/>
        </w:rPr>
        <w:t>Explanation:</w:t>
      </w:r>
    </w:p>
    <w:p w:rsidR="008B0597" w:rsidRDefault="008B0597" w:rsidP="009D6F51">
      <w:pPr>
        <w:rPr>
          <w:rFonts w:ascii="Arial" w:hAnsi="Arial" w:cs="Arial"/>
          <w:b/>
          <w:bCs/>
          <w:sz w:val="24"/>
          <w:szCs w:val="24"/>
          <w:lang w:val="en-US"/>
        </w:rPr>
      </w:pPr>
    </w:p>
    <w:p w:rsidR="008B0597" w:rsidRDefault="008B0597" w:rsidP="008B0597">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123</w:t>
      </w:r>
    </w:p>
    <w:p w:rsidR="008B0597" w:rsidRDefault="008B0597" w:rsidP="008B059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8B0597" w:rsidRDefault="008B0597" w:rsidP="008B059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10: public class Hello {</w:t>
      </w:r>
    </w:p>
    <w:p w:rsidR="008B0597" w:rsidRDefault="008B0597" w:rsidP="008B059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11: String title;</w:t>
      </w:r>
    </w:p>
    <w:p w:rsidR="008B0597" w:rsidRDefault="008B0597" w:rsidP="008B059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 int value;</w:t>
      </w:r>
    </w:p>
    <w:p w:rsidR="008B0597" w:rsidRDefault="008B0597" w:rsidP="008B059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13: public Hello() {</w:t>
      </w:r>
    </w:p>
    <w:p w:rsidR="008B0597" w:rsidRDefault="008B0597" w:rsidP="008B059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14: title += " World";</w:t>
      </w:r>
    </w:p>
    <w:p w:rsidR="008B0597" w:rsidRDefault="008B0597" w:rsidP="008B059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15: }</w:t>
      </w:r>
    </w:p>
    <w:p w:rsidR="008B0597" w:rsidRDefault="008B0597" w:rsidP="008B059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16: public Hello(int value) {</w:t>
      </w:r>
    </w:p>
    <w:p w:rsidR="008B0597" w:rsidRDefault="008B0597" w:rsidP="008B059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17: this.value = value;</w:t>
      </w:r>
    </w:p>
    <w:p w:rsidR="008B0597" w:rsidRDefault="008B0597" w:rsidP="008B059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18: title = "Hello";</w:t>
      </w:r>
    </w:p>
    <w:p w:rsidR="008B0597" w:rsidRDefault="008B0597" w:rsidP="008B059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19: Hello();</w:t>
      </w:r>
    </w:p>
    <w:p w:rsidR="008B0597" w:rsidRDefault="008B0597" w:rsidP="008B059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20: }</w:t>
      </w:r>
    </w:p>
    <w:p w:rsidR="008B0597" w:rsidRDefault="008B0597" w:rsidP="008B059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21: }</w:t>
      </w:r>
    </w:p>
    <w:p w:rsidR="008B0597" w:rsidRDefault="008B0597" w:rsidP="008B059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and:</w:t>
      </w:r>
    </w:p>
    <w:p w:rsidR="008B0597" w:rsidRDefault="008B0597" w:rsidP="008B059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30: Hello c = new Hello(5);</w:t>
      </w:r>
    </w:p>
    <w:p w:rsidR="008B0597" w:rsidRDefault="008B0597" w:rsidP="008B059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31: System.out.println(c.title);</w:t>
      </w:r>
    </w:p>
    <w:p w:rsidR="008B0597" w:rsidRDefault="008B0597" w:rsidP="008B059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What is the result?</w:t>
      </w:r>
    </w:p>
    <w:p w:rsidR="008B0597" w:rsidRDefault="008B0597" w:rsidP="008B059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Hello</w:t>
      </w:r>
    </w:p>
    <w:p w:rsidR="008B0597" w:rsidRDefault="008B0597" w:rsidP="008B059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Hello World</w:t>
      </w:r>
    </w:p>
    <w:p w:rsidR="008B0597" w:rsidRDefault="008B0597" w:rsidP="008B059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Compilation fails.</w:t>
      </w:r>
    </w:p>
    <w:p w:rsidR="008B0597" w:rsidRDefault="008B0597" w:rsidP="008B059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Hello World 5</w:t>
      </w:r>
    </w:p>
    <w:p w:rsidR="008B0597" w:rsidRDefault="008B0597" w:rsidP="008B059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The code runs with no output.</w:t>
      </w:r>
    </w:p>
    <w:p w:rsidR="008B0597" w:rsidRDefault="008B0597" w:rsidP="008B059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F. </w:t>
      </w:r>
      <w:r>
        <w:rPr>
          <w:rFonts w:ascii="Arial" w:hAnsi="Arial" w:cs="Arial"/>
          <w:sz w:val="24"/>
          <w:szCs w:val="24"/>
          <w:lang w:val="en-US"/>
        </w:rPr>
        <w:t>An exception is thrown at runtime.</w:t>
      </w:r>
    </w:p>
    <w:p w:rsidR="008B0597" w:rsidRDefault="008B0597" w:rsidP="008B0597">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C</w:t>
      </w:r>
    </w:p>
    <w:p w:rsidR="008B0597" w:rsidRDefault="008B0597" w:rsidP="008B0597">
      <w:pPr>
        <w:rPr>
          <w:rFonts w:ascii="Arial" w:hAnsi="Arial" w:cs="Arial"/>
          <w:b/>
          <w:bCs/>
          <w:sz w:val="24"/>
          <w:szCs w:val="24"/>
          <w:lang w:val="en-US"/>
        </w:rPr>
      </w:pPr>
      <w:r>
        <w:rPr>
          <w:rFonts w:ascii="Arial" w:hAnsi="Arial" w:cs="Arial"/>
          <w:b/>
          <w:bCs/>
          <w:sz w:val="24"/>
          <w:szCs w:val="24"/>
          <w:lang w:val="en-US"/>
        </w:rPr>
        <w:t>Explanation:</w:t>
      </w:r>
    </w:p>
    <w:p w:rsidR="00B405F7" w:rsidRDefault="00B405F7" w:rsidP="00B405F7">
      <w:pPr>
        <w:rPr>
          <w:lang w:val="en-US"/>
        </w:rPr>
      </w:pPr>
      <w:r>
        <w:rPr>
          <w:lang w:val="en-US"/>
        </w:rPr>
        <w:t>Compilation fails bcz here we used default constructor instead of parameterized constructor.</w:t>
      </w:r>
    </w:p>
    <w:p w:rsidR="00B405F7" w:rsidRDefault="00B405F7" w:rsidP="00B405F7">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122</w:t>
      </w:r>
    </w:p>
    <w:p w:rsidR="00B405F7" w:rsidRDefault="00B405F7" w:rsidP="00B405F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B405F7" w:rsidRDefault="00B405F7" w:rsidP="00B405F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public class Hi {</w:t>
      </w:r>
    </w:p>
    <w:p w:rsidR="00B405F7" w:rsidRDefault="00B405F7" w:rsidP="00B405F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void m1() { }</w:t>
      </w:r>
    </w:p>
    <w:p w:rsidR="00B405F7" w:rsidRDefault="00B405F7" w:rsidP="00B405F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protected void() m2 { }</w:t>
      </w:r>
    </w:p>
    <w:p w:rsidR="00B405F7" w:rsidRDefault="00B405F7" w:rsidP="00B405F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w:t>
      </w:r>
    </w:p>
    <w:p w:rsidR="00B405F7" w:rsidRDefault="00B405F7" w:rsidP="00B405F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class Lois extends Hi {</w:t>
      </w:r>
    </w:p>
    <w:p w:rsidR="00B405F7" w:rsidRDefault="00B405F7" w:rsidP="00B405F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 insert code here</w:t>
      </w:r>
    </w:p>
    <w:p w:rsidR="00B405F7" w:rsidRDefault="00B405F7" w:rsidP="00B405F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w:t>
      </w:r>
    </w:p>
    <w:p w:rsidR="00B405F7" w:rsidRDefault="00B405F7" w:rsidP="00B405F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four code fragments, inserted independently at line 7, will compile? (Choose four.)</w:t>
      </w:r>
    </w:p>
    <w:p w:rsidR="00B405F7" w:rsidRDefault="00B405F7" w:rsidP="00B405F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public void m1() { }</w:t>
      </w:r>
    </w:p>
    <w:p w:rsidR="00B405F7" w:rsidRDefault="00B405F7" w:rsidP="00B405F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protected void m1() { }</w:t>
      </w:r>
    </w:p>
    <w:p w:rsidR="00B405F7" w:rsidRDefault="00B405F7" w:rsidP="00B405F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private void m1() { }</w:t>
      </w:r>
    </w:p>
    <w:p w:rsidR="00B405F7" w:rsidRDefault="00B405F7" w:rsidP="00B405F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void m2() { }</w:t>
      </w:r>
    </w:p>
    <w:p w:rsidR="00B405F7" w:rsidRDefault="00B405F7" w:rsidP="00B405F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lastRenderedPageBreak/>
        <w:t xml:space="preserve">E. </w:t>
      </w:r>
      <w:r>
        <w:rPr>
          <w:rFonts w:ascii="Arial" w:hAnsi="Arial" w:cs="Arial"/>
          <w:color w:val="000000"/>
          <w:sz w:val="24"/>
          <w:szCs w:val="24"/>
          <w:lang w:val="en-US"/>
        </w:rPr>
        <w:t>public void m2() { }</w:t>
      </w:r>
    </w:p>
    <w:p w:rsidR="00B405F7" w:rsidRDefault="00B405F7" w:rsidP="00B405F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protected void m2() { }</w:t>
      </w:r>
    </w:p>
    <w:p w:rsidR="00B405F7" w:rsidRDefault="00B405F7" w:rsidP="00B405F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G. </w:t>
      </w:r>
      <w:r>
        <w:rPr>
          <w:rFonts w:ascii="Arial" w:hAnsi="Arial" w:cs="Arial"/>
          <w:color w:val="000000"/>
          <w:sz w:val="24"/>
          <w:szCs w:val="24"/>
          <w:lang w:val="en-US"/>
        </w:rPr>
        <w:t>private void m2() { }</w:t>
      </w:r>
    </w:p>
    <w:p w:rsidR="00B405F7" w:rsidRPr="00B405F7" w:rsidRDefault="00B405F7" w:rsidP="00B405F7">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A,B,E,F</w:t>
      </w:r>
    </w:p>
    <w:p w:rsidR="00B405F7" w:rsidRDefault="00B405F7" w:rsidP="00B405F7">
      <w:pPr>
        <w:rPr>
          <w:rFonts w:ascii="Arial" w:hAnsi="Arial" w:cs="Arial"/>
          <w:b/>
          <w:bCs/>
          <w:color w:val="000000"/>
          <w:sz w:val="24"/>
          <w:szCs w:val="24"/>
          <w:lang w:val="en-US"/>
        </w:rPr>
      </w:pPr>
      <w:r>
        <w:rPr>
          <w:rFonts w:ascii="Arial" w:hAnsi="Arial" w:cs="Arial"/>
          <w:b/>
          <w:bCs/>
          <w:color w:val="000000"/>
          <w:sz w:val="24"/>
          <w:szCs w:val="24"/>
          <w:lang w:val="en-US"/>
        </w:rPr>
        <w:t>Explanation:</w:t>
      </w:r>
    </w:p>
    <w:p w:rsidR="00B405F7" w:rsidRDefault="00B405F7" w:rsidP="00B405F7">
      <w:pPr>
        <w:rPr>
          <w:lang w:val="en-US"/>
        </w:rPr>
      </w:pPr>
      <w:r>
        <w:rPr>
          <w:lang w:val="en-US"/>
        </w:rPr>
        <w:t xml:space="preserve">C </w:t>
      </w:r>
      <w:r w:rsidR="000521CB">
        <w:rPr>
          <w:lang w:val="en-US"/>
        </w:rPr>
        <w:t>&amp;G  are</w:t>
      </w:r>
      <w:r>
        <w:rPr>
          <w:lang w:val="en-US"/>
        </w:rPr>
        <w:t xml:space="preserve"> incorrect bcz private key</w:t>
      </w:r>
      <w:r w:rsidR="000521CB">
        <w:rPr>
          <w:lang w:val="en-US"/>
        </w:rPr>
        <w:t xml:space="preserve">word is used,D is incorrect bcz </w:t>
      </w:r>
      <w:r>
        <w:rPr>
          <w:lang w:val="en-US"/>
        </w:rPr>
        <w:t xml:space="preserve"> </w:t>
      </w:r>
      <w:r w:rsidR="000521CB">
        <w:rPr>
          <w:lang w:val="en-US"/>
        </w:rPr>
        <w:t>public or protected is not used.</w:t>
      </w:r>
    </w:p>
    <w:p w:rsidR="000521CB" w:rsidRDefault="000521CB" w:rsidP="000521CB">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121</w:t>
      </w:r>
    </w:p>
    <w:p w:rsidR="000521CB" w:rsidRDefault="000521CB" w:rsidP="000521CB">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A company has a business application that provides its users with many different reports: receivables reports, payables reports, revenue projects, and so on. The company has just purchased some new, state-of-the-art, wireless printers, and a programmer has been assigned the task of enhancing all of the reports to use not only the company's old printers, but the new wireless printers as well. When the programmer starts looking into the application, the programmer discovers that because of the design of the application, it is necessary to make changes to each</w:t>
      </w:r>
    </w:p>
    <w:p w:rsidR="000521CB" w:rsidRDefault="000521CB" w:rsidP="000521CB">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report to support the new printers. Which two design concepts most likely explain this situation?</w:t>
      </w:r>
    </w:p>
    <w:p w:rsidR="000521CB" w:rsidRDefault="000521CB" w:rsidP="000521CB">
      <w:pPr>
        <w:autoSpaceDE w:val="0"/>
        <w:autoSpaceDN w:val="0"/>
        <w:adjustRightInd w:val="0"/>
        <w:spacing w:after="0" w:line="240" w:lineRule="auto"/>
        <w:rPr>
          <w:rFonts w:ascii="Arial" w:hAnsi="Arial" w:cs="Arial"/>
          <w:color w:val="000000"/>
          <w:sz w:val="24"/>
          <w:szCs w:val="24"/>
          <w:lang w:val="en-US"/>
        </w:rPr>
      </w:pPr>
    </w:p>
    <w:p w:rsidR="000521CB" w:rsidRDefault="000521CB" w:rsidP="000521CB">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(Choose two.)</w:t>
      </w:r>
    </w:p>
    <w:p w:rsidR="000521CB" w:rsidRDefault="000521CB" w:rsidP="000521CB">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Inheritance</w:t>
      </w:r>
    </w:p>
    <w:p w:rsidR="000521CB" w:rsidRDefault="000521CB" w:rsidP="000521CB">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Low cohesion</w:t>
      </w:r>
    </w:p>
    <w:p w:rsidR="000521CB" w:rsidRDefault="000521CB" w:rsidP="000521CB">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Tight coupling</w:t>
      </w:r>
    </w:p>
    <w:p w:rsidR="000521CB" w:rsidRDefault="000521CB" w:rsidP="000521CB">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High cohesion</w:t>
      </w:r>
    </w:p>
    <w:p w:rsidR="000521CB" w:rsidRDefault="000521CB" w:rsidP="000521CB">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Loose coupling</w:t>
      </w:r>
    </w:p>
    <w:p w:rsidR="000521CB" w:rsidRDefault="000521CB" w:rsidP="000521CB">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Object immutability</w:t>
      </w:r>
    </w:p>
    <w:p w:rsidR="000521CB" w:rsidRDefault="000521CB" w:rsidP="000521CB">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B,C</w:t>
      </w:r>
    </w:p>
    <w:p w:rsidR="000521CB" w:rsidRDefault="000521CB" w:rsidP="000521CB">
      <w:pPr>
        <w:rPr>
          <w:rFonts w:ascii="Arial" w:hAnsi="Arial" w:cs="Arial"/>
          <w:b/>
          <w:bCs/>
          <w:color w:val="000000"/>
          <w:sz w:val="24"/>
          <w:szCs w:val="24"/>
          <w:lang w:val="en-US"/>
        </w:rPr>
      </w:pPr>
      <w:r>
        <w:rPr>
          <w:rFonts w:ascii="Arial" w:hAnsi="Arial" w:cs="Arial"/>
          <w:b/>
          <w:bCs/>
          <w:color w:val="000000"/>
          <w:sz w:val="24"/>
          <w:szCs w:val="24"/>
          <w:lang w:val="en-US"/>
        </w:rPr>
        <w:t>Explanation:</w:t>
      </w:r>
    </w:p>
    <w:p w:rsidR="000521CB" w:rsidRDefault="000521CB" w:rsidP="000521CB">
      <w:pPr>
        <w:rPr>
          <w:rFonts w:ascii="Arial" w:hAnsi="Arial" w:cs="Arial"/>
          <w:b/>
          <w:bCs/>
          <w:color w:val="000000"/>
          <w:sz w:val="24"/>
          <w:szCs w:val="24"/>
          <w:lang w:val="en-US"/>
        </w:rPr>
      </w:pPr>
    </w:p>
    <w:p w:rsidR="000521CB" w:rsidRDefault="000521CB" w:rsidP="000521CB">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120</w:t>
      </w:r>
    </w:p>
    <w:p w:rsidR="000521CB" w:rsidRDefault="000521CB" w:rsidP="000521C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Which Man class properly represents the relationship "Man has a best friend who is a Dog"?</w:t>
      </w:r>
    </w:p>
    <w:p w:rsidR="000521CB" w:rsidRDefault="000521CB" w:rsidP="000521CB">
      <w:pPr>
        <w:autoSpaceDE w:val="0"/>
        <w:autoSpaceDN w:val="0"/>
        <w:adjustRightInd w:val="0"/>
        <w:spacing w:after="0" w:line="240" w:lineRule="auto"/>
        <w:rPr>
          <w:rFonts w:ascii="Arial" w:hAnsi="Arial" w:cs="Arial"/>
          <w:b/>
          <w:bCs/>
          <w:sz w:val="24"/>
          <w:szCs w:val="24"/>
          <w:lang w:val="en-US"/>
        </w:rPr>
      </w:pPr>
    </w:p>
    <w:p w:rsidR="000521CB" w:rsidRDefault="000521CB" w:rsidP="000521CB">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class Man extends Dog { }</w:t>
      </w:r>
    </w:p>
    <w:p w:rsidR="000521CB" w:rsidRDefault="000521CB" w:rsidP="000521CB">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class Man implements Dog { }</w:t>
      </w:r>
    </w:p>
    <w:p w:rsidR="000521CB" w:rsidRDefault="000521CB" w:rsidP="000521CB">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class Man { private BestFriend dog; }</w:t>
      </w:r>
    </w:p>
    <w:p w:rsidR="000521CB" w:rsidRDefault="000521CB" w:rsidP="000521CB">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class Man { private Dog bestFriend; }</w:t>
      </w:r>
    </w:p>
    <w:p w:rsidR="000521CB" w:rsidRDefault="000521CB" w:rsidP="000521CB">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class Man { private Dog&lt;bestFriend&gt;; }</w:t>
      </w:r>
    </w:p>
    <w:p w:rsidR="000521CB" w:rsidRDefault="000521CB" w:rsidP="000521CB">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F. </w:t>
      </w:r>
      <w:r>
        <w:rPr>
          <w:rFonts w:ascii="Arial" w:hAnsi="Arial" w:cs="Arial"/>
          <w:sz w:val="24"/>
          <w:szCs w:val="24"/>
          <w:lang w:val="en-US"/>
        </w:rPr>
        <w:t>class Man { private BestFriend&lt;dog&gt;; }</w:t>
      </w:r>
    </w:p>
    <w:p w:rsidR="000521CB" w:rsidRDefault="000521CB" w:rsidP="000521CB">
      <w:pPr>
        <w:autoSpaceDE w:val="0"/>
        <w:autoSpaceDN w:val="0"/>
        <w:adjustRightInd w:val="0"/>
        <w:spacing w:after="0" w:line="240" w:lineRule="auto"/>
        <w:rPr>
          <w:rFonts w:ascii="Arial" w:hAnsi="Arial" w:cs="Arial"/>
          <w:b/>
          <w:bCs/>
          <w:sz w:val="24"/>
          <w:szCs w:val="24"/>
          <w:lang w:val="en-US"/>
        </w:rPr>
      </w:pPr>
    </w:p>
    <w:p w:rsidR="000521CB" w:rsidRDefault="000521CB" w:rsidP="000521CB">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D</w:t>
      </w:r>
    </w:p>
    <w:p w:rsidR="000521CB" w:rsidRDefault="000521CB" w:rsidP="000521CB">
      <w:pPr>
        <w:rPr>
          <w:rFonts w:ascii="Arial" w:hAnsi="Arial" w:cs="Arial"/>
          <w:b/>
          <w:bCs/>
          <w:sz w:val="24"/>
          <w:szCs w:val="24"/>
          <w:lang w:val="en-US"/>
        </w:rPr>
      </w:pPr>
      <w:r>
        <w:rPr>
          <w:rFonts w:ascii="Arial" w:hAnsi="Arial" w:cs="Arial"/>
          <w:b/>
          <w:bCs/>
          <w:sz w:val="24"/>
          <w:szCs w:val="24"/>
          <w:lang w:val="en-US"/>
        </w:rPr>
        <w:t>Explanation:</w:t>
      </w:r>
    </w:p>
    <w:p w:rsidR="000521CB" w:rsidRDefault="000521CB" w:rsidP="000521CB">
      <w:pPr>
        <w:rPr>
          <w:rFonts w:ascii="Arial" w:hAnsi="Arial" w:cs="Arial"/>
          <w:b/>
          <w:bCs/>
          <w:sz w:val="24"/>
          <w:szCs w:val="24"/>
          <w:lang w:val="en-US"/>
        </w:rPr>
      </w:pPr>
    </w:p>
    <w:p w:rsidR="005F2CC5" w:rsidRDefault="005F2CC5" w:rsidP="005F2CC5">
      <w:pPr>
        <w:autoSpaceDE w:val="0"/>
        <w:autoSpaceDN w:val="0"/>
        <w:adjustRightInd w:val="0"/>
        <w:spacing w:after="0" w:line="240" w:lineRule="auto"/>
        <w:rPr>
          <w:rFonts w:ascii="Arial" w:hAnsi="Arial" w:cs="Arial"/>
          <w:b/>
          <w:bCs/>
          <w:color w:val="000000"/>
          <w:sz w:val="24"/>
          <w:szCs w:val="24"/>
          <w:lang w:val="en-US"/>
        </w:rPr>
      </w:pPr>
    </w:p>
    <w:p w:rsidR="005F2CC5" w:rsidRDefault="005F2CC5" w:rsidP="005F2CC5">
      <w:pPr>
        <w:autoSpaceDE w:val="0"/>
        <w:autoSpaceDN w:val="0"/>
        <w:adjustRightInd w:val="0"/>
        <w:spacing w:after="0" w:line="240" w:lineRule="auto"/>
        <w:rPr>
          <w:rFonts w:ascii="Arial" w:hAnsi="Arial" w:cs="Arial"/>
          <w:b/>
          <w:bCs/>
          <w:color w:val="000000"/>
          <w:sz w:val="24"/>
          <w:szCs w:val="24"/>
          <w:lang w:val="en-US"/>
        </w:rPr>
      </w:pPr>
    </w:p>
    <w:p w:rsidR="005F2CC5" w:rsidRDefault="005F2CC5" w:rsidP="005F2CC5">
      <w:pPr>
        <w:autoSpaceDE w:val="0"/>
        <w:autoSpaceDN w:val="0"/>
        <w:adjustRightInd w:val="0"/>
        <w:spacing w:after="0" w:line="240" w:lineRule="auto"/>
        <w:rPr>
          <w:rFonts w:ascii="Arial" w:hAnsi="Arial" w:cs="Arial"/>
          <w:b/>
          <w:bCs/>
          <w:color w:val="000000"/>
          <w:sz w:val="24"/>
          <w:szCs w:val="24"/>
          <w:lang w:val="en-US"/>
        </w:rPr>
      </w:pPr>
    </w:p>
    <w:p w:rsidR="005F2CC5" w:rsidRDefault="005F2CC5" w:rsidP="005F2CC5">
      <w:pPr>
        <w:autoSpaceDE w:val="0"/>
        <w:autoSpaceDN w:val="0"/>
        <w:adjustRightInd w:val="0"/>
        <w:spacing w:after="0" w:line="240" w:lineRule="auto"/>
        <w:rPr>
          <w:rFonts w:ascii="Arial" w:hAnsi="Arial" w:cs="Arial"/>
          <w:b/>
          <w:bCs/>
          <w:color w:val="000000"/>
          <w:sz w:val="24"/>
          <w:szCs w:val="24"/>
          <w:lang w:val="en-US"/>
        </w:rPr>
      </w:pPr>
    </w:p>
    <w:p w:rsidR="005F2CC5" w:rsidRDefault="005F2CC5" w:rsidP="005F2CC5">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lastRenderedPageBreak/>
        <w:t>QUESTION NO: 119 DRAG DROP</w:t>
      </w:r>
    </w:p>
    <w:p w:rsidR="005F2CC5" w:rsidRDefault="005F2CC5" w:rsidP="005F2CC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Click the Task button.</w:t>
      </w:r>
    </w:p>
    <w:p w:rsidR="000521CB" w:rsidRDefault="005F2CC5" w:rsidP="005F2CC5">
      <w:pPr>
        <w:rPr>
          <w:rFonts w:ascii="Arial" w:hAnsi="Arial" w:cs="Arial"/>
          <w:b/>
          <w:bCs/>
          <w:color w:val="000000"/>
          <w:sz w:val="24"/>
          <w:szCs w:val="24"/>
          <w:lang w:val="en-US"/>
        </w:rPr>
      </w:pPr>
      <w:r>
        <w:rPr>
          <w:rFonts w:ascii="Arial" w:hAnsi="Arial" w:cs="Arial"/>
          <w:b/>
          <w:bCs/>
          <w:noProof/>
          <w:color w:val="000000"/>
          <w:sz w:val="24"/>
          <w:szCs w:val="24"/>
          <w:lang w:val="en-US" w:eastAsia="en-US"/>
        </w:rPr>
        <w:drawing>
          <wp:inline distT="0" distB="0" distL="0" distR="0">
            <wp:extent cx="5476875" cy="4972050"/>
            <wp:effectExtent l="19050" t="0" r="9525"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5476875" cy="4972050"/>
                    </a:xfrm>
                    <a:prstGeom prst="rect">
                      <a:avLst/>
                    </a:prstGeom>
                    <a:noFill/>
                    <a:ln w="9525">
                      <a:noFill/>
                      <a:miter lim="800000"/>
                      <a:headEnd/>
                      <a:tailEnd/>
                    </a:ln>
                  </pic:spPr>
                </pic:pic>
              </a:graphicData>
            </a:graphic>
          </wp:inline>
        </w:drawing>
      </w:r>
    </w:p>
    <w:p w:rsidR="005F2CC5" w:rsidRDefault="005F2CC5" w:rsidP="005F2CC5">
      <w:pPr>
        <w:rPr>
          <w:rFonts w:ascii="Arial" w:hAnsi="Arial" w:cs="Arial"/>
          <w:b/>
          <w:bCs/>
          <w:color w:val="000000"/>
          <w:sz w:val="24"/>
          <w:szCs w:val="24"/>
          <w:lang w:val="en-US"/>
        </w:rPr>
      </w:pPr>
      <w:r>
        <w:rPr>
          <w:rFonts w:ascii="Arial" w:hAnsi="Arial" w:cs="Arial"/>
          <w:b/>
          <w:bCs/>
          <w:color w:val="000000"/>
          <w:sz w:val="24"/>
          <w:szCs w:val="24"/>
          <w:lang w:val="en-US"/>
        </w:rPr>
        <w:t>Answer:</w:t>
      </w:r>
    </w:p>
    <w:p w:rsidR="005F2CC5" w:rsidRDefault="005F2CC5" w:rsidP="005F2CC5">
      <w:pPr>
        <w:rPr>
          <w:rFonts w:ascii="Arial" w:hAnsi="Arial" w:cs="Arial"/>
          <w:b/>
          <w:bCs/>
          <w:color w:val="000000"/>
          <w:sz w:val="24"/>
          <w:szCs w:val="24"/>
          <w:lang w:val="en-US"/>
        </w:rPr>
      </w:pPr>
      <w:r>
        <w:rPr>
          <w:rFonts w:ascii="Arial" w:hAnsi="Arial" w:cs="Arial"/>
          <w:b/>
          <w:bCs/>
          <w:noProof/>
          <w:color w:val="000000"/>
          <w:sz w:val="24"/>
          <w:szCs w:val="24"/>
          <w:lang w:val="en-US" w:eastAsia="en-US"/>
        </w:rPr>
        <w:lastRenderedPageBreak/>
        <w:drawing>
          <wp:inline distT="0" distB="0" distL="0" distR="0">
            <wp:extent cx="5476875" cy="4972050"/>
            <wp:effectExtent l="19050" t="0" r="9525" b="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srcRect/>
                    <a:stretch>
                      <a:fillRect/>
                    </a:stretch>
                  </pic:blipFill>
                  <pic:spPr bwMode="auto">
                    <a:xfrm>
                      <a:off x="0" y="0"/>
                      <a:ext cx="5476875" cy="4972050"/>
                    </a:xfrm>
                    <a:prstGeom prst="rect">
                      <a:avLst/>
                    </a:prstGeom>
                    <a:noFill/>
                    <a:ln w="9525">
                      <a:noFill/>
                      <a:miter lim="800000"/>
                      <a:headEnd/>
                      <a:tailEnd/>
                    </a:ln>
                  </pic:spPr>
                </pic:pic>
              </a:graphicData>
            </a:graphic>
          </wp:inline>
        </w:drawing>
      </w:r>
    </w:p>
    <w:p w:rsidR="005F2CC5" w:rsidRDefault="005F2CC5" w:rsidP="005F2CC5">
      <w:pPr>
        <w:rPr>
          <w:rFonts w:ascii="Arial" w:hAnsi="Arial" w:cs="Arial"/>
          <w:b/>
          <w:bCs/>
          <w:color w:val="000000"/>
          <w:sz w:val="24"/>
          <w:szCs w:val="24"/>
          <w:lang w:val="en-US"/>
        </w:rPr>
      </w:pPr>
      <w:r>
        <w:rPr>
          <w:rFonts w:ascii="Arial" w:hAnsi="Arial" w:cs="Arial"/>
          <w:b/>
          <w:bCs/>
          <w:color w:val="000000"/>
          <w:sz w:val="24"/>
          <w:szCs w:val="24"/>
          <w:lang w:val="en-US"/>
        </w:rPr>
        <w:t>Explanation:</w:t>
      </w:r>
    </w:p>
    <w:p w:rsidR="005F2CC5" w:rsidRDefault="005F2CC5" w:rsidP="005F2CC5">
      <w:pPr>
        <w:rPr>
          <w:rFonts w:ascii="Arial" w:hAnsi="Arial" w:cs="Arial"/>
          <w:b/>
          <w:bCs/>
          <w:color w:val="000000"/>
          <w:sz w:val="24"/>
          <w:szCs w:val="24"/>
          <w:lang w:val="en-US"/>
        </w:rPr>
      </w:pPr>
    </w:p>
    <w:p w:rsidR="005F2CC5" w:rsidRDefault="005F2CC5" w:rsidP="005F2CC5">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118 DRAG DROP</w:t>
      </w:r>
    </w:p>
    <w:p w:rsidR="005F2CC5" w:rsidRDefault="005F2CC5" w:rsidP="005F2CC5">
      <w:pPr>
        <w:rPr>
          <w:rFonts w:ascii="Arial" w:hAnsi="Arial" w:cs="Arial"/>
          <w:b/>
          <w:bCs/>
          <w:sz w:val="24"/>
          <w:szCs w:val="24"/>
          <w:lang w:val="en-US"/>
        </w:rPr>
      </w:pPr>
      <w:r>
        <w:rPr>
          <w:rFonts w:ascii="Arial" w:hAnsi="Arial" w:cs="Arial"/>
          <w:b/>
          <w:bCs/>
          <w:sz w:val="24"/>
          <w:szCs w:val="24"/>
          <w:lang w:val="en-US"/>
        </w:rPr>
        <w:t>Click the Task button.</w:t>
      </w:r>
    </w:p>
    <w:p w:rsidR="005F2CC5" w:rsidRDefault="005F2CC5" w:rsidP="005F2CC5">
      <w:pPr>
        <w:rPr>
          <w:rFonts w:ascii="Arial" w:hAnsi="Arial" w:cs="Arial"/>
          <w:b/>
          <w:bCs/>
          <w:color w:val="000000"/>
          <w:sz w:val="24"/>
          <w:szCs w:val="24"/>
          <w:lang w:val="en-US"/>
        </w:rPr>
      </w:pPr>
      <w:r>
        <w:rPr>
          <w:rFonts w:ascii="Arial" w:hAnsi="Arial" w:cs="Arial"/>
          <w:b/>
          <w:bCs/>
          <w:noProof/>
          <w:color w:val="000000"/>
          <w:sz w:val="24"/>
          <w:szCs w:val="24"/>
          <w:lang w:val="en-US" w:eastAsia="en-US"/>
        </w:rPr>
        <w:lastRenderedPageBreak/>
        <w:drawing>
          <wp:inline distT="0" distB="0" distL="0" distR="0">
            <wp:extent cx="5476875" cy="4867275"/>
            <wp:effectExtent l="19050" t="0" r="9525" b="0"/>
            <wp:docPr id="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srcRect/>
                    <a:stretch>
                      <a:fillRect/>
                    </a:stretch>
                  </pic:blipFill>
                  <pic:spPr bwMode="auto">
                    <a:xfrm>
                      <a:off x="0" y="0"/>
                      <a:ext cx="5476875" cy="4867275"/>
                    </a:xfrm>
                    <a:prstGeom prst="rect">
                      <a:avLst/>
                    </a:prstGeom>
                    <a:noFill/>
                    <a:ln w="9525">
                      <a:noFill/>
                      <a:miter lim="800000"/>
                      <a:headEnd/>
                      <a:tailEnd/>
                    </a:ln>
                  </pic:spPr>
                </pic:pic>
              </a:graphicData>
            </a:graphic>
          </wp:inline>
        </w:drawing>
      </w:r>
    </w:p>
    <w:p w:rsidR="005F2CC5" w:rsidRDefault="005F2CC5" w:rsidP="005F2CC5">
      <w:pPr>
        <w:rPr>
          <w:rFonts w:ascii="Arial" w:hAnsi="Arial" w:cs="Arial"/>
          <w:b/>
          <w:bCs/>
          <w:color w:val="000000"/>
          <w:sz w:val="24"/>
          <w:szCs w:val="24"/>
          <w:lang w:val="en-US"/>
        </w:rPr>
      </w:pPr>
      <w:r>
        <w:rPr>
          <w:rFonts w:ascii="Arial" w:hAnsi="Arial" w:cs="Arial"/>
          <w:b/>
          <w:bCs/>
          <w:color w:val="000000"/>
          <w:sz w:val="24"/>
          <w:szCs w:val="24"/>
          <w:lang w:val="en-US"/>
        </w:rPr>
        <w:t>Answer:</w:t>
      </w:r>
    </w:p>
    <w:p w:rsidR="005F2CC5" w:rsidRDefault="005F2CC5" w:rsidP="005F2CC5">
      <w:pPr>
        <w:rPr>
          <w:rFonts w:ascii="Arial" w:hAnsi="Arial" w:cs="Arial"/>
          <w:b/>
          <w:bCs/>
          <w:color w:val="000000"/>
          <w:sz w:val="24"/>
          <w:szCs w:val="24"/>
          <w:lang w:val="en-US"/>
        </w:rPr>
      </w:pPr>
      <w:r>
        <w:rPr>
          <w:rFonts w:ascii="Arial" w:hAnsi="Arial" w:cs="Arial"/>
          <w:b/>
          <w:bCs/>
          <w:noProof/>
          <w:color w:val="000000"/>
          <w:sz w:val="24"/>
          <w:szCs w:val="24"/>
          <w:lang w:val="en-US" w:eastAsia="en-US"/>
        </w:rPr>
        <w:lastRenderedPageBreak/>
        <w:drawing>
          <wp:inline distT="0" distB="0" distL="0" distR="0">
            <wp:extent cx="5476875" cy="4867275"/>
            <wp:effectExtent l="19050" t="0" r="9525"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a:stretch>
                      <a:fillRect/>
                    </a:stretch>
                  </pic:blipFill>
                  <pic:spPr bwMode="auto">
                    <a:xfrm>
                      <a:off x="0" y="0"/>
                      <a:ext cx="5476875" cy="4867275"/>
                    </a:xfrm>
                    <a:prstGeom prst="rect">
                      <a:avLst/>
                    </a:prstGeom>
                    <a:noFill/>
                    <a:ln w="9525">
                      <a:noFill/>
                      <a:miter lim="800000"/>
                      <a:headEnd/>
                      <a:tailEnd/>
                    </a:ln>
                  </pic:spPr>
                </pic:pic>
              </a:graphicData>
            </a:graphic>
          </wp:inline>
        </w:drawing>
      </w:r>
    </w:p>
    <w:p w:rsidR="005F2CC5" w:rsidRDefault="005F2CC5" w:rsidP="005F2CC5">
      <w:pPr>
        <w:rPr>
          <w:rFonts w:ascii="Arial" w:hAnsi="Arial" w:cs="Arial"/>
          <w:b/>
          <w:bCs/>
          <w:color w:val="000000"/>
          <w:sz w:val="24"/>
          <w:szCs w:val="24"/>
          <w:lang w:val="en-US"/>
        </w:rPr>
      </w:pPr>
      <w:r>
        <w:rPr>
          <w:rFonts w:ascii="Arial" w:hAnsi="Arial" w:cs="Arial"/>
          <w:b/>
          <w:bCs/>
          <w:color w:val="000000"/>
          <w:sz w:val="24"/>
          <w:szCs w:val="24"/>
          <w:lang w:val="en-US"/>
        </w:rPr>
        <w:t>Explanation:</w:t>
      </w:r>
    </w:p>
    <w:p w:rsidR="005F2CC5" w:rsidRDefault="005F2CC5" w:rsidP="005F2CC5">
      <w:pPr>
        <w:rPr>
          <w:rFonts w:ascii="Arial" w:hAnsi="Arial" w:cs="Arial"/>
          <w:b/>
          <w:bCs/>
          <w:color w:val="000000"/>
          <w:sz w:val="24"/>
          <w:szCs w:val="24"/>
          <w:lang w:val="en-US"/>
        </w:rPr>
      </w:pPr>
    </w:p>
    <w:p w:rsidR="005F2CC5" w:rsidRDefault="005F2CC5" w:rsidP="005F2CC5">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117 DRAG DROP</w:t>
      </w:r>
    </w:p>
    <w:p w:rsidR="005F2CC5" w:rsidRDefault="005F2CC5" w:rsidP="005F2CC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Click the Task button.</w:t>
      </w:r>
    </w:p>
    <w:p w:rsidR="005F2CC5" w:rsidRDefault="005F2CC5" w:rsidP="005F2CC5">
      <w:pPr>
        <w:autoSpaceDE w:val="0"/>
        <w:autoSpaceDN w:val="0"/>
        <w:adjustRightInd w:val="0"/>
        <w:spacing w:after="0" w:line="240" w:lineRule="auto"/>
        <w:rPr>
          <w:rFonts w:ascii="Arial" w:hAnsi="Arial" w:cs="Arial"/>
          <w:color w:val="000000"/>
          <w:sz w:val="24"/>
          <w:szCs w:val="24"/>
          <w:lang w:val="en-US"/>
        </w:rPr>
      </w:pPr>
    </w:p>
    <w:p w:rsidR="005F2CC5" w:rsidRDefault="003F52E4" w:rsidP="005F2CC5">
      <w:pPr>
        <w:autoSpaceDE w:val="0"/>
        <w:autoSpaceDN w:val="0"/>
        <w:adjustRightInd w:val="0"/>
        <w:spacing w:after="0" w:line="240" w:lineRule="auto"/>
        <w:rPr>
          <w:rFonts w:ascii="Arial" w:hAnsi="Arial" w:cs="Arial"/>
          <w:color w:val="000000"/>
          <w:sz w:val="24"/>
          <w:szCs w:val="24"/>
          <w:lang w:val="en-US"/>
        </w:rPr>
      </w:pPr>
      <w:r>
        <w:rPr>
          <w:rFonts w:ascii="Arial" w:hAnsi="Arial" w:cs="Arial"/>
          <w:noProof/>
          <w:color w:val="000000"/>
          <w:sz w:val="24"/>
          <w:szCs w:val="24"/>
          <w:lang w:val="en-US" w:eastAsia="en-US"/>
        </w:rPr>
        <w:lastRenderedPageBreak/>
        <w:drawing>
          <wp:inline distT="0" distB="0" distL="0" distR="0">
            <wp:extent cx="5476875" cy="3838575"/>
            <wp:effectExtent l="19050" t="0" r="9525" b="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srcRect/>
                    <a:stretch>
                      <a:fillRect/>
                    </a:stretch>
                  </pic:blipFill>
                  <pic:spPr bwMode="auto">
                    <a:xfrm>
                      <a:off x="0" y="0"/>
                      <a:ext cx="5476875" cy="3838575"/>
                    </a:xfrm>
                    <a:prstGeom prst="rect">
                      <a:avLst/>
                    </a:prstGeom>
                    <a:noFill/>
                    <a:ln w="9525">
                      <a:noFill/>
                      <a:miter lim="800000"/>
                      <a:headEnd/>
                      <a:tailEnd/>
                    </a:ln>
                  </pic:spPr>
                </pic:pic>
              </a:graphicData>
            </a:graphic>
          </wp:inline>
        </w:drawing>
      </w:r>
    </w:p>
    <w:p w:rsidR="003F52E4" w:rsidRDefault="003F52E4" w:rsidP="005F2CC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Answer:</w:t>
      </w:r>
    </w:p>
    <w:p w:rsidR="003F52E4" w:rsidRDefault="003F52E4" w:rsidP="005F2CC5">
      <w:pPr>
        <w:autoSpaceDE w:val="0"/>
        <w:autoSpaceDN w:val="0"/>
        <w:adjustRightInd w:val="0"/>
        <w:spacing w:after="0" w:line="240" w:lineRule="auto"/>
        <w:rPr>
          <w:rFonts w:ascii="Arial" w:hAnsi="Arial" w:cs="Arial"/>
          <w:color w:val="000000"/>
          <w:sz w:val="24"/>
          <w:szCs w:val="24"/>
          <w:lang w:val="en-US"/>
        </w:rPr>
      </w:pPr>
    </w:p>
    <w:p w:rsidR="003F52E4" w:rsidRDefault="003F52E4" w:rsidP="005F2CC5">
      <w:pPr>
        <w:autoSpaceDE w:val="0"/>
        <w:autoSpaceDN w:val="0"/>
        <w:adjustRightInd w:val="0"/>
        <w:spacing w:after="0" w:line="240" w:lineRule="auto"/>
        <w:rPr>
          <w:rFonts w:ascii="Arial" w:hAnsi="Arial" w:cs="Arial"/>
          <w:color w:val="000000"/>
          <w:sz w:val="24"/>
          <w:szCs w:val="24"/>
          <w:lang w:val="en-US"/>
        </w:rPr>
      </w:pPr>
      <w:r>
        <w:rPr>
          <w:rFonts w:ascii="Arial" w:hAnsi="Arial" w:cs="Arial"/>
          <w:noProof/>
          <w:color w:val="000000"/>
          <w:sz w:val="24"/>
          <w:szCs w:val="24"/>
          <w:lang w:val="en-US" w:eastAsia="en-US"/>
        </w:rPr>
        <w:drawing>
          <wp:inline distT="0" distB="0" distL="0" distR="0">
            <wp:extent cx="5476875" cy="3838575"/>
            <wp:effectExtent l="19050" t="0" r="9525" b="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srcRect/>
                    <a:stretch>
                      <a:fillRect/>
                    </a:stretch>
                  </pic:blipFill>
                  <pic:spPr bwMode="auto">
                    <a:xfrm>
                      <a:off x="0" y="0"/>
                      <a:ext cx="5476875" cy="3838575"/>
                    </a:xfrm>
                    <a:prstGeom prst="rect">
                      <a:avLst/>
                    </a:prstGeom>
                    <a:noFill/>
                    <a:ln w="9525">
                      <a:noFill/>
                      <a:miter lim="800000"/>
                      <a:headEnd/>
                      <a:tailEnd/>
                    </a:ln>
                  </pic:spPr>
                </pic:pic>
              </a:graphicData>
            </a:graphic>
          </wp:inline>
        </w:drawing>
      </w:r>
    </w:p>
    <w:p w:rsidR="003F52E4" w:rsidRDefault="003F52E4" w:rsidP="005F2CC5">
      <w:pPr>
        <w:autoSpaceDE w:val="0"/>
        <w:autoSpaceDN w:val="0"/>
        <w:adjustRightInd w:val="0"/>
        <w:spacing w:after="0" w:line="240" w:lineRule="auto"/>
        <w:rPr>
          <w:rFonts w:ascii="Arial" w:hAnsi="Arial" w:cs="Arial"/>
          <w:color w:val="000000"/>
          <w:sz w:val="24"/>
          <w:szCs w:val="24"/>
          <w:lang w:val="en-US"/>
        </w:rPr>
      </w:pPr>
    </w:p>
    <w:p w:rsidR="003F52E4" w:rsidRDefault="003F52E4" w:rsidP="005F2CC5">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Explanation:</w:t>
      </w:r>
    </w:p>
    <w:p w:rsidR="003F52E4" w:rsidRDefault="003F52E4" w:rsidP="005F2CC5">
      <w:pPr>
        <w:autoSpaceDE w:val="0"/>
        <w:autoSpaceDN w:val="0"/>
        <w:adjustRightInd w:val="0"/>
        <w:spacing w:after="0" w:line="240" w:lineRule="auto"/>
        <w:rPr>
          <w:rFonts w:ascii="Arial" w:hAnsi="Arial" w:cs="Arial"/>
          <w:color w:val="000000"/>
          <w:sz w:val="24"/>
          <w:szCs w:val="24"/>
          <w:lang w:val="en-US"/>
        </w:rPr>
      </w:pPr>
    </w:p>
    <w:p w:rsidR="003F52E4" w:rsidRDefault="003F52E4" w:rsidP="005F2CC5">
      <w:pPr>
        <w:autoSpaceDE w:val="0"/>
        <w:autoSpaceDN w:val="0"/>
        <w:adjustRightInd w:val="0"/>
        <w:spacing w:after="0" w:line="240" w:lineRule="auto"/>
        <w:rPr>
          <w:rFonts w:ascii="Arial" w:hAnsi="Arial" w:cs="Arial"/>
          <w:color w:val="000000"/>
          <w:sz w:val="24"/>
          <w:szCs w:val="24"/>
          <w:lang w:val="en-US"/>
        </w:rPr>
      </w:pPr>
    </w:p>
    <w:p w:rsidR="003F52E4" w:rsidRDefault="003F52E4" w:rsidP="003F52E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lastRenderedPageBreak/>
        <w:t>QUESTION NO: 116 DRAG DROP</w:t>
      </w:r>
    </w:p>
    <w:p w:rsidR="003F52E4" w:rsidRDefault="003F52E4" w:rsidP="003F52E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Click the Task button.</w:t>
      </w:r>
    </w:p>
    <w:p w:rsidR="003F52E4" w:rsidRDefault="003F52E4" w:rsidP="003F52E4">
      <w:pPr>
        <w:autoSpaceDE w:val="0"/>
        <w:autoSpaceDN w:val="0"/>
        <w:adjustRightInd w:val="0"/>
        <w:spacing w:after="0" w:line="240" w:lineRule="auto"/>
        <w:rPr>
          <w:rFonts w:ascii="Arial" w:hAnsi="Arial" w:cs="Arial"/>
          <w:color w:val="000000"/>
          <w:sz w:val="24"/>
          <w:szCs w:val="24"/>
          <w:lang w:val="en-US"/>
        </w:rPr>
      </w:pPr>
      <w:r>
        <w:rPr>
          <w:rFonts w:ascii="Arial" w:hAnsi="Arial" w:cs="Arial"/>
          <w:noProof/>
          <w:color w:val="000000"/>
          <w:sz w:val="24"/>
          <w:szCs w:val="24"/>
          <w:lang w:val="en-US" w:eastAsia="en-US"/>
        </w:rPr>
        <w:drawing>
          <wp:inline distT="0" distB="0" distL="0" distR="0">
            <wp:extent cx="5476875" cy="3162300"/>
            <wp:effectExtent l="19050" t="0" r="9525" b="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srcRect/>
                    <a:stretch>
                      <a:fillRect/>
                    </a:stretch>
                  </pic:blipFill>
                  <pic:spPr bwMode="auto">
                    <a:xfrm>
                      <a:off x="0" y="0"/>
                      <a:ext cx="5476875" cy="3162300"/>
                    </a:xfrm>
                    <a:prstGeom prst="rect">
                      <a:avLst/>
                    </a:prstGeom>
                    <a:noFill/>
                    <a:ln w="9525">
                      <a:noFill/>
                      <a:miter lim="800000"/>
                      <a:headEnd/>
                      <a:tailEnd/>
                    </a:ln>
                  </pic:spPr>
                </pic:pic>
              </a:graphicData>
            </a:graphic>
          </wp:inline>
        </w:drawing>
      </w:r>
    </w:p>
    <w:p w:rsidR="003F52E4" w:rsidRDefault="003F52E4" w:rsidP="003F52E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Answer:</w:t>
      </w:r>
    </w:p>
    <w:p w:rsidR="003F52E4" w:rsidRDefault="003F52E4" w:rsidP="003F52E4">
      <w:pPr>
        <w:autoSpaceDE w:val="0"/>
        <w:autoSpaceDN w:val="0"/>
        <w:adjustRightInd w:val="0"/>
        <w:spacing w:after="0" w:line="240" w:lineRule="auto"/>
        <w:rPr>
          <w:rFonts w:ascii="Arial" w:hAnsi="Arial" w:cs="Arial"/>
          <w:color w:val="000000"/>
          <w:sz w:val="24"/>
          <w:szCs w:val="24"/>
          <w:lang w:val="en-US"/>
        </w:rPr>
      </w:pPr>
      <w:r>
        <w:rPr>
          <w:rFonts w:ascii="Arial" w:hAnsi="Arial" w:cs="Arial"/>
          <w:noProof/>
          <w:color w:val="000000"/>
          <w:sz w:val="24"/>
          <w:szCs w:val="24"/>
          <w:lang w:val="en-US" w:eastAsia="en-US"/>
        </w:rPr>
        <w:drawing>
          <wp:inline distT="0" distB="0" distL="0" distR="0">
            <wp:extent cx="5476875" cy="3162300"/>
            <wp:effectExtent l="19050" t="0" r="9525" b="0"/>
            <wp:docPr id="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srcRect/>
                    <a:stretch>
                      <a:fillRect/>
                    </a:stretch>
                  </pic:blipFill>
                  <pic:spPr bwMode="auto">
                    <a:xfrm>
                      <a:off x="0" y="0"/>
                      <a:ext cx="5476875" cy="3162300"/>
                    </a:xfrm>
                    <a:prstGeom prst="rect">
                      <a:avLst/>
                    </a:prstGeom>
                    <a:noFill/>
                    <a:ln w="9525">
                      <a:noFill/>
                      <a:miter lim="800000"/>
                      <a:headEnd/>
                      <a:tailEnd/>
                    </a:ln>
                  </pic:spPr>
                </pic:pic>
              </a:graphicData>
            </a:graphic>
          </wp:inline>
        </w:drawing>
      </w:r>
    </w:p>
    <w:p w:rsidR="003F52E4" w:rsidRDefault="003F52E4" w:rsidP="003F52E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Explanation:</w:t>
      </w:r>
    </w:p>
    <w:p w:rsidR="008F0515" w:rsidRDefault="008F0515" w:rsidP="003F52E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t>
      </w:r>
      <w:r>
        <w:rPr>
          <w:rFonts w:ascii="Arial" w:hAnsi="Arial" w:cs="Arial"/>
          <w:color w:val="000000"/>
          <w:sz w:val="24"/>
          <w:szCs w:val="24"/>
          <w:lang w:val="en-US"/>
        </w:rPr>
        <w:tab/>
      </w:r>
    </w:p>
    <w:p w:rsidR="008F0515" w:rsidRDefault="008F0515" w:rsidP="008F0515">
      <w:pPr>
        <w:rPr>
          <w:lang w:val="en-US"/>
        </w:rPr>
      </w:pPr>
      <w:r>
        <w:rPr>
          <w:lang w:val="en-US"/>
        </w:rPr>
        <w:tab/>
        <w:t>Acc  to  the  is-a and has-a property we can write the relationship  to the types.</w:t>
      </w:r>
    </w:p>
    <w:p w:rsidR="008F0515" w:rsidRDefault="008F0515" w:rsidP="008F0515">
      <w:pPr>
        <w:autoSpaceDE w:val="0"/>
        <w:autoSpaceDN w:val="0"/>
        <w:adjustRightInd w:val="0"/>
        <w:spacing w:after="0" w:line="240" w:lineRule="auto"/>
        <w:rPr>
          <w:rFonts w:ascii="Arial" w:hAnsi="Arial" w:cs="Arial"/>
          <w:b/>
          <w:bCs/>
          <w:sz w:val="24"/>
          <w:szCs w:val="24"/>
          <w:lang w:val="en-US"/>
        </w:rPr>
      </w:pPr>
    </w:p>
    <w:p w:rsidR="008F0515" w:rsidRDefault="008F0515" w:rsidP="008F0515">
      <w:pPr>
        <w:autoSpaceDE w:val="0"/>
        <w:autoSpaceDN w:val="0"/>
        <w:adjustRightInd w:val="0"/>
        <w:spacing w:after="0" w:line="240" w:lineRule="auto"/>
        <w:rPr>
          <w:rFonts w:ascii="Arial" w:hAnsi="Arial" w:cs="Arial"/>
          <w:b/>
          <w:bCs/>
          <w:sz w:val="24"/>
          <w:szCs w:val="24"/>
          <w:lang w:val="en-US"/>
        </w:rPr>
      </w:pPr>
    </w:p>
    <w:p w:rsidR="008F0515" w:rsidRDefault="008F0515" w:rsidP="008F0515">
      <w:pPr>
        <w:autoSpaceDE w:val="0"/>
        <w:autoSpaceDN w:val="0"/>
        <w:adjustRightInd w:val="0"/>
        <w:spacing w:after="0" w:line="240" w:lineRule="auto"/>
        <w:rPr>
          <w:rFonts w:ascii="Arial" w:hAnsi="Arial" w:cs="Arial"/>
          <w:b/>
          <w:bCs/>
          <w:sz w:val="24"/>
          <w:szCs w:val="24"/>
          <w:lang w:val="en-US"/>
        </w:rPr>
      </w:pPr>
    </w:p>
    <w:p w:rsidR="008F0515" w:rsidRDefault="008F0515" w:rsidP="008F0515">
      <w:pPr>
        <w:autoSpaceDE w:val="0"/>
        <w:autoSpaceDN w:val="0"/>
        <w:adjustRightInd w:val="0"/>
        <w:spacing w:after="0" w:line="240" w:lineRule="auto"/>
        <w:rPr>
          <w:rFonts w:ascii="Arial" w:hAnsi="Arial" w:cs="Arial"/>
          <w:b/>
          <w:bCs/>
          <w:sz w:val="24"/>
          <w:szCs w:val="24"/>
          <w:lang w:val="en-US"/>
        </w:rPr>
      </w:pPr>
    </w:p>
    <w:p w:rsidR="008F0515" w:rsidRDefault="008F0515" w:rsidP="008F0515">
      <w:pPr>
        <w:autoSpaceDE w:val="0"/>
        <w:autoSpaceDN w:val="0"/>
        <w:adjustRightInd w:val="0"/>
        <w:spacing w:after="0" w:line="240" w:lineRule="auto"/>
        <w:rPr>
          <w:rFonts w:ascii="Arial" w:hAnsi="Arial" w:cs="Arial"/>
          <w:b/>
          <w:bCs/>
          <w:sz w:val="24"/>
          <w:szCs w:val="24"/>
          <w:lang w:val="en-US"/>
        </w:rPr>
      </w:pPr>
    </w:p>
    <w:p w:rsidR="008F0515" w:rsidRDefault="008F0515" w:rsidP="008F0515">
      <w:pPr>
        <w:autoSpaceDE w:val="0"/>
        <w:autoSpaceDN w:val="0"/>
        <w:adjustRightInd w:val="0"/>
        <w:spacing w:after="0" w:line="240" w:lineRule="auto"/>
        <w:rPr>
          <w:rFonts w:ascii="Arial" w:hAnsi="Arial" w:cs="Arial"/>
          <w:b/>
          <w:bCs/>
          <w:sz w:val="24"/>
          <w:szCs w:val="24"/>
          <w:lang w:val="en-US"/>
        </w:rPr>
      </w:pPr>
    </w:p>
    <w:p w:rsidR="008F0515" w:rsidRDefault="008F0515" w:rsidP="008F0515">
      <w:pPr>
        <w:autoSpaceDE w:val="0"/>
        <w:autoSpaceDN w:val="0"/>
        <w:adjustRightInd w:val="0"/>
        <w:spacing w:after="0" w:line="240" w:lineRule="auto"/>
        <w:rPr>
          <w:rFonts w:ascii="Arial" w:hAnsi="Arial" w:cs="Arial"/>
          <w:b/>
          <w:bCs/>
          <w:sz w:val="24"/>
          <w:szCs w:val="24"/>
          <w:lang w:val="en-US"/>
        </w:rPr>
      </w:pPr>
    </w:p>
    <w:p w:rsidR="008F0515" w:rsidRDefault="008F0515" w:rsidP="008F0515">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lastRenderedPageBreak/>
        <w:t>QUESTION NO: 115 DRAG DROP</w:t>
      </w:r>
    </w:p>
    <w:p w:rsidR="008F0515" w:rsidRDefault="008F0515" w:rsidP="008F0515">
      <w:pPr>
        <w:rPr>
          <w:rFonts w:ascii="Arial" w:hAnsi="Arial" w:cs="Arial"/>
          <w:sz w:val="24"/>
          <w:szCs w:val="24"/>
          <w:lang w:val="en-US"/>
        </w:rPr>
      </w:pPr>
      <w:r>
        <w:rPr>
          <w:rFonts w:ascii="Arial" w:hAnsi="Arial" w:cs="Arial"/>
          <w:sz w:val="24"/>
          <w:szCs w:val="24"/>
          <w:lang w:val="en-US"/>
        </w:rPr>
        <w:t>Click the Task button.</w:t>
      </w:r>
    </w:p>
    <w:p w:rsidR="008F0515" w:rsidRDefault="008F0515" w:rsidP="008F0515">
      <w:pPr>
        <w:rPr>
          <w:lang w:val="en-US"/>
        </w:rPr>
      </w:pPr>
      <w:r>
        <w:rPr>
          <w:noProof/>
          <w:lang w:val="en-US" w:eastAsia="en-US"/>
        </w:rPr>
        <w:drawing>
          <wp:inline distT="0" distB="0" distL="0" distR="0">
            <wp:extent cx="5286375" cy="3590925"/>
            <wp:effectExtent l="19050" t="0" r="9525"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srcRect/>
                    <a:stretch>
                      <a:fillRect/>
                    </a:stretch>
                  </pic:blipFill>
                  <pic:spPr bwMode="auto">
                    <a:xfrm>
                      <a:off x="0" y="0"/>
                      <a:ext cx="5286375" cy="3590925"/>
                    </a:xfrm>
                    <a:prstGeom prst="rect">
                      <a:avLst/>
                    </a:prstGeom>
                    <a:noFill/>
                    <a:ln w="9525">
                      <a:noFill/>
                      <a:miter lim="800000"/>
                      <a:headEnd/>
                      <a:tailEnd/>
                    </a:ln>
                  </pic:spPr>
                </pic:pic>
              </a:graphicData>
            </a:graphic>
          </wp:inline>
        </w:drawing>
      </w:r>
    </w:p>
    <w:p w:rsidR="008F0515" w:rsidRDefault="008F0515" w:rsidP="008F0515">
      <w:pPr>
        <w:rPr>
          <w:lang w:val="en-US"/>
        </w:rPr>
      </w:pPr>
      <w:r>
        <w:rPr>
          <w:lang w:val="en-US"/>
        </w:rPr>
        <w:t>Answer:</w:t>
      </w:r>
    </w:p>
    <w:p w:rsidR="008F0515" w:rsidRDefault="008F0515" w:rsidP="008F0515">
      <w:pPr>
        <w:rPr>
          <w:lang w:val="en-US"/>
        </w:rPr>
      </w:pPr>
      <w:r>
        <w:rPr>
          <w:noProof/>
          <w:lang w:val="en-US" w:eastAsia="en-US"/>
        </w:rPr>
        <w:drawing>
          <wp:inline distT="0" distB="0" distL="0" distR="0">
            <wp:extent cx="5286375" cy="3590925"/>
            <wp:effectExtent l="19050" t="0" r="9525" b="0"/>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srcRect/>
                    <a:stretch>
                      <a:fillRect/>
                    </a:stretch>
                  </pic:blipFill>
                  <pic:spPr bwMode="auto">
                    <a:xfrm>
                      <a:off x="0" y="0"/>
                      <a:ext cx="5286375" cy="3590925"/>
                    </a:xfrm>
                    <a:prstGeom prst="rect">
                      <a:avLst/>
                    </a:prstGeom>
                    <a:noFill/>
                    <a:ln w="9525">
                      <a:noFill/>
                      <a:miter lim="800000"/>
                      <a:headEnd/>
                      <a:tailEnd/>
                    </a:ln>
                  </pic:spPr>
                </pic:pic>
              </a:graphicData>
            </a:graphic>
          </wp:inline>
        </w:drawing>
      </w:r>
    </w:p>
    <w:p w:rsidR="008F0515" w:rsidRDefault="008F0515" w:rsidP="008F0515">
      <w:pPr>
        <w:rPr>
          <w:lang w:val="en-US"/>
        </w:rPr>
      </w:pPr>
      <w:r>
        <w:rPr>
          <w:lang w:val="en-US"/>
        </w:rPr>
        <w:t>Explanation:</w:t>
      </w:r>
    </w:p>
    <w:p w:rsidR="008F0515" w:rsidRDefault="008F0515" w:rsidP="008F0515">
      <w:pPr>
        <w:rPr>
          <w:lang w:val="en-US"/>
        </w:rPr>
      </w:pPr>
    </w:p>
    <w:p w:rsidR="000515DA" w:rsidRDefault="000515DA" w:rsidP="000515DA">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lastRenderedPageBreak/>
        <w:t>QUESTION NO: 114 DRAG DROP</w:t>
      </w:r>
    </w:p>
    <w:p w:rsidR="000515DA" w:rsidRDefault="000515DA" w:rsidP="000515D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Click the Task button.</w:t>
      </w:r>
    </w:p>
    <w:p w:rsidR="000515DA" w:rsidRDefault="000515DA" w:rsidP="000515DA">
      <w:pPr>
        <w:autoSpaceDE w:val="0"/>
        <w:autoSpaceDN w:val="0"/>
        <w:adjustRightInd w:val="0"/>
        <w:spacing w:after="0" w:line="240" w:lineRule="auto"/>
        <w:rPr>
          <w:rFonts w:ascii="Arial" w:hAnsi="Arial" w:cs="Arial"/>
          <w:color w:val="000000"/>
          <w:sz w:val="24"/>
          <w:szCs w:val="24"/>
          <w:lang w:val="en-US"/>
        </w:rPr>
      </w:pPr>
      <w:r>
        <w:rPr>
          <w:rFonts w:ascii="Arial" w:hAnsi="Arial" w:cs="Arial"/>
          <w:noProof/>
          <w:color w:val="000000"/>
          <w:sz w:val="24"/>
          <w:szCs w:val="24"/>
          <w:lang w:val="en-US" w:eastAsia="en-US"/>
        </w:rPr>
        <w:drawing>
          <wp:inline distT="0" distB="0" distL="0" distR="0">
            <wp:extent cx="5476875" cy="3457575"/>
            <wp:effectExtent l="19050" t="0" r="9525" b="0"/>
            <wp:docPr id="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srcRect/>
                    <a:stretch>
                      <a:fillRect/>
                    </a:stretch>
                  </pic:blipFill>
                  <pic:spPr bwMode="auto">
                    <a:xfrm>
                      <a:off x="0" y="0"/>
                      <a:ext cx="5476875" cy="3457575"/>
                    </a:xfrm>
                    <a:prstGeom prst="rect">
                      <a:avLst/>
                    </a:prstGeom>
                    <a:noFill/>
                    <a:ln w="9525">
                      <a:noFill/>
                      <a:miter lim="800000"/>
                      <a:headEnd/>
                      <a:tailEnd/>
                    </a:ln>
                  </pic:spPr>
                </pic:pic>
              </a:graphicData>
            </a:graphic>
          </wp:inline>
        </w:drawing>
      </w:r>
    </w:p>
    <w:p w:rsidR="000515DA" w:rsidRDefault="000515DA" w:rsidP="000515DA">
      <w:pPr>
        <w:autoSpaceDE w:val="0"/>
        <w:autoSpaceDN w:val="0"/>
        <w:adjustRightInd w:val="0"/>
        <w:spacing w:after="0" w:line="240" w:lineRule="auto"/>
        <w:rPr>
          <w:rFonts w:ascii="Arial" w:hAnsi="Arial" w:cs="Arial"/>
          <w:color w:val="000000"/>
          <w:sz w:val="24"/>
          <w:szCs w:val="24"/>
          <w:lang w:val="en-US"/>
        </w:rPr>
      </w:pPr>
    </w:p>
    <w:p w:rsidR="000515DA" w:rsidRDefault="000515DA" w:rsidP="000515DA">
      <w:pPr>
        <w:pStyle w:val="NoSpacing"/>
        <w:rPr>
          <w:lang w:val="en-US"/>
        </w:rPr>
      </w:pPr>
      <w:r>
        <w:rPr>
          <w:lang w:val="en-US"/>
        </w:rPr>
        <w:t>Answer:</w:t>
      </w:r>
    </w:p>
    <w:p w:rsidR="000515DA" w:rsidRDefault="000515DA" w:rsidP="000515DA">
      <w:pPr>
        <w:pStyle w:val="NoSpacing"/>
        <w:rPr>
          <w:lang w:val="en-US"/>
        </w:rPr>
      </w:pPr>
    </w:p>
    <w:p w:rsidR="000515DA" w:rsidRDefault="000515DA" w:rsidP="000515DA">
      <w:pPr>
        <w:pStyle w:val="NoSpacing"/>
        <w:rPr>
          <w:szCs w:val="24"/>
        </w:rPr>
      </w:pPr>
      <w:r>
        <w:rPr>
          <w:noProof/>
          <w:szCs w:val="24"/>
          <w:lang w:val="en-US" w:eastAsia="en-US"/>
        </w:rPr>
        <w:drawing>
          <wp:inline distT="0" distB="0" distL="0" distR="0">
            <wp:extent cx="5476875" cy="3457575"/>
            <wp:effectExtent l="19050" t="0" r="9525" b="0"/>
            <wp:docPr id="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srcRect/>
                    <a:stretch>
                      <a:fillRect/>
                    </a:stretch>
                  </pic:blipFill>
                  <pic:spPr bwMode="auto">
                    <a:xfrm>
                      <a:off x="0" y="0"/>
                      <a:ext cx="5476875" cy="3457575"/>
                    </a:xfrm>
                    <a:prstGeom prst="rect">
                      <a:avLst/>
                    </a:prstGeom>
                    <a:noFill/>
                    <a:ln w="9525">
                      <a:noFill/>
                      <a:miter lim="800000"/>
                      <a:headEnd/>
                      <a:tailEnd/>
                    </a:ln>
                  </pic:spPr>
                </pic:pic>
              </a:graphicData>
            </a:graphic>
          </wp:inline>
        </w:drawing>
      </w:r>
    </w:p>
    <w:p w:rsidR="000515DA" w:rsidRDefault="000515DA" w:rsidP="000515DA">
      <w:pPr>
        <w:pStyle w:val="NoSpacing"/>
        <w:rPr>
          <w:szCs w:val="24"/>
        </w:rPr>
      </w:pPr>
    </w:p>
    <w:p w:rsidR="000515DA" w:rsidRDefault="000515DA" w:rsidP="000515DA">
      <w:pPr>
        <w:pStyle w:val="NoSpacing"/>
        <w:rPr>
          <w:szCs w:val="24"/>
        </w:rPr>
      </w:pPr>
      <w:r>
        <w:rPr>
          <w:szCs w:val="24"/>
        </w:rPr>
        <w:t>Explanation:</w:t>
      </w:r>
    </w:p>
    <w:p w:rsidR="000515DA" w:rsidRDefault="000515DA" w:rsidP="000515DA">
      <w:pPr>
        <w:pStyle w:val="NoSpacing"/>
        <w:rPr>
          <w:szCs w:val="24"/>
        </w:rPr>
      </w:pPr>
    </w:p>
    <w:p w:rsidR="000515DA" w:rsidRDefault="000515DA" w:rsidP="000515DA">
      <w:pPr>
        <w:pStyle w:val="NoSpacing"/>
        <w:rPr>
          <w:szCs w:val="24"/>
        </w:rPr>
      </w:pPr>
    </w:p>
    <w:p w:rsidR="000515DA" w:rsidRDefault="000515DA" w:rsidP="000515DA">
      <w:pPr>
        <w:pStyle w:val="NoSpacing"/>
        <w:rPr>
          <w:szCs w:val="24"/>
        </w:rPr>
      </w:pPr>
    </w:p>
    <w:p w:rsidR="000515DA" w:rsidRDefault="000515DA" w:rsidP="000515DA">
      <w:pPr>
        <w:pStyle w:val="NoSpacing"/>
        <w:rPr>
          <w:szCs w:val="24"/>
        </w:rPr>
      </w:pPr>
    </w:p>
    <w:p w:rsidR="000515DA" w:rsidRDefault="000515DA" w:rsidP="000515DA">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lastRenderedPageBreak/>
        <w:t>QUESTION NO: 113</w:t>
      </w:r>
    </w:p>
    <w:p w:rsidR="000515DA" w:rsidRDefault="000515DA" w:rsidP="000515D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0515DA" w:rsidRDefault="000515DA" w:rsidP="000515D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11. class X</w:t>
      </w:r>
    </w:p>
    <w:p w:rsidR="000515DA" w:rsidRDefault="000515DA" w:rsidP="000515D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p>
    <w:p w:rsidR="000515DA" w:rsidRDefault="000515DA" w:rsidP="000515D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public void foo()</w:t>
      </w:r>
    </w:p>
    <w:p w:rsidR="000515DA" w:rsidRDefault="000515DA" w:rsidP="000515D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p>
    <w:p w:rsidR="000515DA" w:rsidRDefault="000515DA" w:rsidP="000515D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System.out.print("X ");</w:t>
      </w:r>
    </w:p>
    <w:p w:rsidR="000515DA" w:rsidRDefault="000515DA" w:rsidP="000515D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p>
    <w:p w:rsidR="000515DA" w:rsidRDefault="000515DA" w:rsidP="000515D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p>
    <w:p w:rsidR="000515DA" w:rsidRDefault="000515DA" w:rsidP="000515D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w:t>
      </w:r>
    </w:p>
    <w:p w:rsidR="000515DA" w:rsidRDefault="000515DA" w:rsidP="000515D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13. public class SubB extends X </w:t>
      </w:r>
    </w:p>
    <w:p w:rsidR="000515DA" w:rsidRDefault="000515DA" w:rsidP="000515D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p>
    <w:p w:rsidR="000515DA" w:rsidRDefault="000515DA" w:rsidP="000515D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14.     public void foo() throws RuntimeException </w:t>
      </w:r>
    </w:p>
    <w:p w:rsidR="000515DA" w:rsidRDefault="000515DA" w:rsidP="000515D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p>
    <w:p w:rsidR="000515DA" w:rsidRDefault="000515DA" w:rsidP="000515D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15.           super.foo();</w:t>
      </w:r>
    </w:p>
    <w:p w:rsidR="000515DA" w:rsidRDefault="000515DA" w:rsidP="000515D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16.          </w:t>
      </w:r>
      <w:r w:rsidR="00B06F1D">
        <w:rPr>
          <w:rFonts w:ascii="Arial" w:hAnsi="Arial" w:cs="Arial"/>
          <w:sz w:val="24"/>
          <w:szCs w:val="24"/>
          <w:lang w:val="en-US"/>
        </w:rPr>
        <w:t xml:space="preserve"> </w:t>
      </w:r>
      <w:r>
        <w:rPr>
          <w:rFonts w:ascii="Arial" w:hAnsi="Arial" w:cs="Arial"/>
          <w:sz w:val="24"/>
          <w:szCs w:val="24"/>
          <w:lang w:val="en-US"/>
        </w:rPr>
        <w:t>if (true) throw new RuntimeException();</w:t>
      </w:r>
    </w:p>
    <w:p w:rsidR="000515DA" w:rsidRDefault="000515DA" w:rsidP="000515D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17.</w:t>
      </w:r>
      <w:r w:rsidR="00B06F1D">
        <w:rPr>
          <w:rFonts w:ascii="Arial" w:hAnsi="Arial" w:cs="Arial"/>
          <w:sz w:val="24"/>
          <w:szCs w:val="24"/>
          <w:lang w:val="en-US"/>
        </w:rPr>
        <w:t xml:space="preserve">         </w:t>
      </w:r>
      <w:r>
        <w:rPr>
          <w:rFonts w:ascii="Arial" w:hAnsi="Arial" w:cs="Arial"/>
          <w:sz w:val="24"/>
          <w:szCs w:val="24"/>
          <w:lang w:val="en-US"/>
        </w:rPr>
        <w:t xml:space="preserve"> System.out.print("B ");</w:t>
      </w:r>
    </w:p>
    <w:p w:rsidR="000515DA" w:rsidRDefault="000515DA" w:rsidP="000515D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18. </w:t>
      </w:r>
      <w:r w:rsidR="00B06F1D">
        <w:rPr>
          <w:rFonts w:ascii="Arial" w:hAnsi="Arial" w:cs="Arial"/>
          <w:sz w:val="24"/>
          <w:szCs w:val="24"/>
          <w:lang w:val="en-US"/>
        </w:rPr>
        <w:t xml:space="preserve">      </w:t>
      </w:r>
      <w:r>
        <w:rPr>
          <w:rFonts w:ascii="Arial" w:hAnsi="Arial" w:cs="Arial"/>
          <w:sz w:val="24"/>
          <w:szCs w:val="24"/>
          <w:lang w:val="en-US"/>
        </w:rPr>
        <w:t>}</w:t>
      </w:r>
    </w:p>
    <w:p w:rsidR="00B06F1D" w:rsidRDefault="000515DA" w:rsidP="000515D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19.</w:t>
      </w:r>
      <w:r w:rsidR="00B06F1D">
        <w:rPr>
          <w:rFonts w:ascii="Arial" w:hAnsi="Arial" w:cs="Arial"/>
          <w:sz w:val="24"/>
          <w:szCs w:val="24"/>
          <w:lang w:val="en-US"/>
        </w:rPr>
        <w:t xml:space="preserve">      </w:t>
      </w:r>
      <w:r>
        <w:rPr>
          <w:rFonts w:ascii="Arial" w:hAnsi="Arial" w:cs="Arial"/>
          <w:sz w:val="24"/>
          <w:szCs w:val="24"/>
          <w:lang w:val="en-US"/>
        </w:rPr>
        <w:t xml:space="preserve"> public static void main(String[] args)</w:t>
      </w:r>
    </w:p>
    <w:p w:rsidR="000515DA" w:rsidRDefault="00B06F1D" w:rsidP="000515D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          </w:t>
      </w:r>
      <w:r w:rsidR="000515DA">
        <w:rPr>
          <w:rFonts w:ascii="Arial" w:hAnsi="Arial" w:cs="Arial"/>
          <w:sz w:val="24"/>
          <w:szCs w:val="24"/>
          <w:lang w:val="en-US"/>
        </w:rPr>
        <w:t xml:space="preserve"> {</w:t>
      </w:r>
    </w:p>
    <w:p w:rsidR="000515DA" w:rsidRDefault="000515DA" w:rsidP="000515D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20.</w:t>
      </w:r>
      <w:r w:rsidR="00B06F1D">
        <w:rPr>
          <w:rFonts w:ascii="Arial" w:hAnsi="Arial" w:cs="Arial"/>
          <w:sz w:val="24"/>
          <w:szCs w:val="24"/>
          <w:lang w:val="en-US"/>
        </w:rPr>
        <w:t xml:space="preserve">        </w:t>
      </w:r>
      <w:r>
        <w:rPr>
          <w:rFonts w:ascii="Arial" w:hAnsi="Arial" w:cs="Arial"/>
          <w:sz w:val="24"/>
          <w:szCs w:val="24"/>
          <w:lang w:val="en-US"/>
        </w:rPr>
        <w:t xml:space="preserve"> new SubB().foo();</w:t>
      </w:r>
    </w:p>
    <w:p w:rsidR="000515DA" w:rsidRDefault="000515DA" w:rsidP="000515D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 xml:space="preserve">21. </w:t>
      </w:r>
      <w:r w:rsidR="00B06F1D">
        <w:rPr>
          <w:rFonts w:ascii="Arial" w:hAnsi="Arial" w:cs="Arial"/>
          <w:sz w:val="24"/>
          <w:szCs w:val="24"/>
          <w:lang w:val="en-US"/>
        </w:rPr>
        <w:t xml:space="preserve">     </w:t>
      </w:r>
      <w:r>
        <w:rPr>
          <w:rFonts w:ascii="Arial" w:hAnsi="Arial" w:cs="Arial"/>
          <w:sz w:val="24"/>
          <w:szCs w:val="24"/>
          <w:lang w:val="en-US"/>
        </w:rPr>
        <w:t>}</w:t>
      </w:r>
    </w:p>
    <w:p w:rsidR="000515DA" w:rsidRDefault="000515DA" w:rsidP="000515D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22. }</w:t>
      </w:r>
    </w:p>
    <w:p w:rsidR="000515DA" w:rsidRDefault="000515DA" w:rsidP="000515DA">
      <w:pPr>
        <w:autoSpaceDE w:val="0"/>
        <w:autoSpaceDN w:val="0"/>
        <w:adjustRightInd w:val="0"/>
        <w:spacing w:after="0" w:line="240" w:lineRule="auto"/>
        <w:rPr>
          <w:rFonts w:ascii="Arial" w:hAnsi="Arial" w:cs="Arial"/>
          <w:sz w:val="24"/>
          <w:szCs w:val="24"/>
          <w:lang w:val="en-US"/>
        </w:rPr>
      </w:pPr>
    </w:p>
    <w:p w:rsidR="000515DA" w:rsidRDefault="000515DA" w:rsidP="000515D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What is the result?</w:t>
      </w:r>
    </w:p>
    <w:p w:rsidR="000515DA" w:rsidRDefault="000515DA" w:rsidP="000515DA">
      <w:pPr>
        <w:autoSpaceDE w:val="0"/>
        <w:autoSpaceDN w:val="0"/>
        <w:adjustRightInd w:val="0"/>
        <w:spacing w:after="0" w:line="240" w:lineRule="auto"/>
        <w:rPr>
          <w:rFonts w:ascii="Arial" w:hAnsi="Arial" w:cs="Arial"/>
          <w:b/>
          <w:bCs/>
          <w:sz w:val="24"/>
          <w:szCs w:val="24"/>
          <w:lang w:val="en-US"/>
        </w:rPr>
      </w:pPr>
    </w:p>
    <w:p w:rsidR="000515DA" w:rsidRDefault="000515DA" w:rsidP="000515DA">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X, followed by an Exception.</w:t>
      </w:r>
    </w:p>
    <w:p w:rsidR="000515DA" w:rsidRDefault="000515DA" w:rsidP="000515DA">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No output, and an Exception is thrown.</w:t>
      </w:r>
    </w:p>
    <w:p w:rsidR="000515DA" w:rsidRDefault="000515DA" w:rsidP="000515DA">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Compilation fails due to an error on line 14.</w:t>
      </w:r>
    </w:p>
    <w:p w:rsidR="000515DA" w:rsidRDefault="000515DA" w:rsidP="000515DA">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Compilation fails due to an error on line 16.</w:t>
      </w:r>
    </w:p>
    <w:p w:rsidR="000515DA" w:rsidRDefault="000515DA" w:rsidP="000515DA">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Compilation fails due to an error on line 17.</w:t>
      </w:r>
    </w:p>
    <w:p w:rsidR="000515DA" w:rsidRDefault="000515DA" w:rsidP="000515DA">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F. </w:t>
      </w:r>
      <w:r>
        <w:rPr>
          <w:rFonts w:ascii="Arial" w:hAnsi="Arial" w:cs="Arial"/>
          <w:sz w:val="24"/>
          <w:szCs w:val="24"/>
          <w:lang w:val="en-US"/>
        </w:rPr>
        <w:t>X, followed by an Exception, followed by B.</w:t>
      </w:r>
    </w:p>
    <w:p w:rsidR="000515DA" w:rsidRDefault="000515DA" w:rsidP="000515DA">
      <w:pPr>
        <w:autoSpaceDE w:val="0"/>
        <w:autoSpaceDN w:val="0"/>
        <w:adjustRightInd w:val="0"/>
        <w:spacing w:after="0" w:line="240" w:lineRule="auto"/>
        <w:rPr>
          <w:rFonts w:ascii="Arial" w:hAnsi="Arial" w:cs="Arial"/>
          <w:b/>
          <w:bCs/>
          <w:sz w:val="24"/>
          <w:szCs w:val="24"/>
          <w:lang w:val="en-US"/>
        </w:rPr>
      </w:pPr>
    </w:p>
    <w:p w:rsidR="000515DA" w:rsidRDefault="000515DA" w:rsidP="000515DA">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A</w:t>
      </w:r>
    </w:p>
    <w:p w:rsidR="000515DA" w:rsidRDefault="000515DA" w:rsidP="000515DA">
      <w:pPr>
        <w:pStyle w:val="NoSpacing"/>
        <w:rPr>
          <w:rFonts w:ascii="Arial" w:hAnsi="Arial" w:cs="Arial"/>
          <w:b/>
          <w:bCs/>
          <w:sz w:val="24"/>
          <w:szCs w:val="24"/>
          <w:lang w:val="en-US"/>
        </w:rPr>
      </w:pPr>
      <w:r>
        <w:rPr>
          <w:rFonts w:ascii="Arial" w:hAnsi="Arial" w:cs="Arial"/>
          <w:b/>
          <w:bCs/>
          <w:sz w:val="24"/>
          <w:szCs w:val="24"/>
          <w:lang w:val="en-US"/>
        </w:rPr>
        <w:t>Explanation:</w:t>
      </w:r>
    </w:p>
    <w:p w:rsidR="00B06F1D" w:rsidRDefault="00B06F1D" w:rsidP="000515DA">
      <w:pPr>
        <w:pStyle w:val="NoSpacing"/>
        <w:rPr>
          <w:rFonts w:ascii="Arial" w:hAnsi="Arial" w:cs="Arial"/>
          <w:b/>
          <w:bCs/>
          <w:sz w:val="24"/>
          <w:szCs w:val="24"/>
          <w:lang w:val="en-US"/>
        </w:rPr>
      </w:pPr>
    </w:p>
    <w:p w:rsidR="00B06F1D" w:rsidRDefault="00B06F1D" w:rsidP="00B06F1D">
      <w:pPr>
        <w:rPr>
          <w:lang w:val="en-US"/>
        </w:rPr>
      </w:pPr>
      <w:r>
        <w:rPr>
          <w:lang w:val="en-US"/>
        </w:rPr>
        <w:tab/>
        <w:t>Here when we call the super.foo() method  then it will execute the foo() method of the classX and  prints “X”.and exception is occurred  bcz of the method is executed successfully.</w:t>
      </w:r>
    </w:p>
    <w:p w:rsidR="00B06F1D" w:rsidRDefault="00B06F1D" w:rsidP="00B06F1D"/>
    <w:p w:rsidR="00506A3D" w:rsidRDefault="00506A3D" w:rsidP="00506A3D">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112</w:t>
      </w:r>
    </w:p>
    <w:p w:rsidR="00506A3D" w:rsidRDefault="00506A3D" w:rsidP="00506A3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506A3D" w:rsidRDefault="00506A3D" w:rsidP="00506A3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10. public class Foo {</w:t>
      </w:r>
    </w:p>
    <w:p w:rsidR="00506A3D" w:rsidRDefault="00506A3D" w:rsidP="00506A3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11. static int[] a;</w:t>
      </w:r>
    </w:p>
    <w:p w:rsidR="00506A3D" w:rsidRDefault="00506A3D" w:rsidP="00506A3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 static { a[0]=2; }</w:t>
      </w:r>
    </w:p>
    <w:p w:rsidR="00506A3D" w:rsidRDefault="00506A3D" w:rsidP="00506A3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13. public static void main( String[] args ) {}</w:t>
      </w:r>
    </w:p>
    <w:p w:rsidR="00506A3D" w:rsidRDefault="00506A3D" w:rsidP="00506A3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14. }</w:t>
      </w:r>
    </w:p>
    <w:p w:rsidR="00506A3D" w:rsidRDefault="00506A3D" w:rsidP="00506A3D">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Which exception or error will be thrown when a programmer attempts to run this code?</w:t>
      </w:r>
    </w:p>
    <w:p w:rsidR="00506A3D" w:rsidRDefault="00506A3D" w:rsidP="00506A3D">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lastRenderedPageBreak/>
        <w:t xml:space="preserve">A. </w:t>
      </w:r>
      <w:r>
        <w:rPr>
          <w:rFonts w:ascii="Arial" w:hAnsi="Arial" w:cs="Arial"/>
          <w:sz w:val="24"/>
          <w:szCs w:val="24"/>
          <w:lang w:val="en-US"/>
        </w:rPr>
        <w:t>java.lang.StackOverflowError</w:t>
      </w:r>
    </w:p>
    <w:p w:rsidR="00506A3D" w:rsidRDefault="00506A3D" w:rsidP="00506A3D">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java.lang.IllegalStateException</w:t>
      </w:r>
    </w:p>
    <w:p w:rsidR="00506A3D" w:rsidRDefault="00506A3D" w:rsidP="00506A3D">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java.lang.ExceptionInInitializerError</w:t>
      </w:r>
    </w:p>
    <w:p w:rsidR="00506A3D" w:rsidRDefault="00506A3D" w:rsidP="00506A3D">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java.lang.ArrayIndexOutOfBoundsException</w:t>
      </w:r>
    </w:p>
    <w:p w:rsidR="00506A3D" w:rsidRDefault="00506A3D" w:rsidP="00506A3D">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C</w:t>
      </w:r>
    </w:p>
    <w:p w:rsidR="000515DA" w:rsidRDefault="00506A3D" w:rsidP="00506A3D">
      <w:pPr>
        <w:pStyle w:val="NoSpacing"/>
        <w:rPr>
          <w:rFonts w:ascii="Arial" w:hAnsi="Arial" w:cs="Arial"/>
          <w:b/>
          <w:bCs/>
          <w:sz w:val="24"/>
          <w:szCs w:val="24"/>
          <w:lang w:val="en-US"/>
        </w:rPr>
      </w:pPr>
      <w:r>
        <w:rPr>
          <w:rFonts w:ascii="Arial" w:hAnsi="Arial" w:cs="Arial"/>
          <w:b/>
          <w:bCs/>
          <w:sz w:val="24"/>
          <w:szCs w:val="24"/>
          <w:lang w:val="en-US"/>
        </w:rPr>
        <w:t>Explanation:</w:t>
      </w:r>
    </w:p>
    <w:p w:rsidR="00506A3D" w:rsidRDefault="00506A3D" w:rsidP="00506A3D">
      <w:r>
        <w:t>Here we didn’t initialize the  array.</w:t>
      </w:r>
    </w:p>
    <w:p w:rsidR="00506A3D" w:rsidRDefault="00506A3D" w:rsidP="00506A3D">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111</w:t>
      </w:r>
    </w:p>
    <w:p w:rsidR="00506A3D" w:rsidRDefault="00506A3D" w:rsidP="00506A3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506A3D" w:rsidRDefault="00506A3D" w:rsidP="00506A3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public class Venus {</w:t>
      </w:r>
    </w:p>
    <w:p w:rsidR="00506A3D" w:rsidRDefault="00506A3D" w:rsidP="00506A3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public static void main(String[] args) {</w:t>
      </w:r>
    </w:p>
    <w:p w:rsidR="00506A3D" w:rsidRDefault="00506A3D" w:rsidP="00506A3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int [] x = {1,2,3};</w:t>
      </w:r>
    </w:p>
    <w:p w:rsidR="00506A3D" w:rsidRDefault="00506A3D" w:rsidP="00506A3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int y[] = {4,5,6};</w:t>
      </w:r>
    </w:p>
    <w:p w:rsidR="00506A3D" w:rsidRDefault="00506A3D" w:rsidP="00506A3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new Venus().go(x,y);</w:t>
      </w:r>
    </w:p>
    <w:p w:rsidR="00506A3D" w:rsidRDefault="00506A3D" w:rsidP="00506A3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w:t>
      </w:r>
    </w:p>
    <w:p w:rsidR="00506A3D" w:rsidRDefault="00506A3D" w:rsidP="00506A3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void go(int[]... z) {</w:t>
      </w:r>
    </w:p>
    <w:p w:rsidR="00506A3D" w:rsidRDefault="00506A3D" w:rsidP="00506A3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for(int[] a : z)</w:t>
      </w:r>
    </w:p>
    <w:p w:rsidR="00506A3D" w:rsidRDefault="00506A3D" w:rsidP="00506A3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9. System.out.print(a[0]);</w:t>
      </w:r>
    </w:p>
    <w:p w:rsidR="00506A3D" w:rsidRDefault="00506A3D" w:rsidP="00506A3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w:t>
      </w:r>
    </w:p>
    <w:p w:rsidR="00506A3D" w:rsidRDefault="00506A3D" w:rsidP="00506A3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w:t>
      </w:r>
    </w:p>
    <w:p w:rsidR="00506A3D" w:rsidRDefault="00506A3D" w:rsidP="00506A3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506A3D" w:rsidRDefault="00506A3D" w:rsidP="00506A3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1</w:t>
      </w:r>
    </w:p>
    <w:p w:rsidR="00506A3D" w:rsidRDefault="00506A3D" w:rsidP="00506A3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12</w:t>
      </w:r>
    </w:p>
    <w:p w:rsidR="00506A3D" w:rsidRDefault="00506A3D" w:rsidP="00506A3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14</w:t>
      </w:r>
    </w:p>
    <w:p w:rsidR="00506A3D" w:rsidRDefault="00506A3D" w:rsidP="00506A3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123</w:t>
      </w:r>
    </w:p>
    <w:p w:rsidR="00506A3D" w:rsidRDefault="00506A3D" w:rsidP="00506A3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Compilation fails.</w:t>
      </w:r>
    </w:p>
    <w:p w:rsidR="00506A3D" w:rsidRDefault="00506A3D" w:rsidP="00506A3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An exception is thrown at runtime.</w:t>
      </w:r>
    </w:p>
    <w:p w:rsidR="00506A3D" w:rsidRDefault="00506A3D" w:rsidP="00506A3D">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C</w:t>
      </w:r>
    </w:p>
    <w:p w:rsidR="00506A3D" w:rsidRDefault="00506A3D" w:rsidP="00506A3D">
      <w:pPr>
        <w:rPr>
          <w:rFonts w:ascii="Arial" w:hAnsi="Arial" w:cs="Arial"/>
          <w:b/>
          <w:bCs/>
          <w:color w:val="000000"/>
          <w:sz w:val="24"/>
          <w:szCs w:val="24"/>
          <w:lang w:val="en-US"/>
        </w:rPr>
      </w:pPr>
      <w:r>
        <w:rPr>
          <w:rFonts w:ascii="Arial" w:hAnsi="Arial" w:cs="Arial"/>
          <w:b/>
          <w:bCs/>
          <w:color w:val="000000"/>
          <w:sz w:val="24"/>
          <w:szCs w:val="24"/>
          <w:lang w:val="en-US"/>
        </w:rPr>
        <w:t>Explanation:</w:t>
      </w:r>
    </w:p>
    <w:p w:rsidR="00714AEB" w:rsidRDefault="00714AEB" w:rsidP="00714AEB">
      <w:r>
        <w:t>Object is created for Venus and the go method which contains x,y and stores the x,y in z.when we  call a[0]  1,4  printed based on index position.</w:t>
      </w:r>
    </w:p>
    <w:p w:rsidR="00714AEB" w:rsidRDefault="00714AEB" w:rsidP="00714AEB">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110</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11. static class A {</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 void process() throws Exception { throw new Exception(); }</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13. }</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14. static class B extends A {</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15. void process() { System.out.println("B"); }</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16. }</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17. public static void main(String[] args) {</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18. new B().process();</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19. }</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What is the result?</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B</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The code runs with no output.</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Compilation fails because of an error in line 12.</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Compilation fails because of an error in line 15.</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lastRenderedPageBreak/>
        <w:t xml:space="preserve">E. </w:t>
      </w:r>
      <w:r>
        <w:rPr>
          <w:rFonts w:ascii="Arial" w:hAnsi="Arial" w:cs="Arial"/>
          <w:sz w:val="24"/>
          <w:szCs w:val="24"/>
          <w:lang w:val="en-US"/>
        </w:rPr>
        <w:t>Compilation fails because of an error in line 18.</w:t>
      </w:r>
    </w:p>
    <w:p w:rsidR="00714AEB" w:rsidRDefault="00714AEB" w:rsidP="00714AEB">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A</w:t>
      </w:r>
    </w:p>
    <w:p w:rsidR="00714AEB" w:rsidRDefault="00714AEB" w:rsidP="00714AEB">
      <w:pPr>
        <w:rPr>
          <w:rFonts w:ascii="Arial" w:hAnsi="Arial" w:cs="Arial"/>
          <w:b/>
          <w:bCs/>
          <w:sz w:val="24"/>
          <w:szCs w:val="24"/>
          <w:lang w:val="en-US"/>
        </w:rPr>
      </w:pPr>
      <w:r>
        <w:rPr>
          <w:rFonts w:ascii="Arial" w:hAnsi="Arial" w:cs="Arial"/>
          <w:b/>
          <w:bCs/>
          <w:sz w:val="24"/>
          <w:szCs w:val="24"/>
          <w:lang w:val="en-US"/>
        </w:rPr>
        <w:t>Explanation:</w:t>
      </w:r>
    </w:p>
    <w:p w:rsidR="00714AEB" w:rsidRDefault="00714AEB" w:rsidP="00714AEB">
      <w:r>
        <w:t>B is printed bcz the object is created for class B.</w:t>
      </w:r>
    </w:p>
    <w:p w:rsidR="00714AEB" w:rsidRDefault="00714AEB" w:rsidP="00714AEB">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109</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 public class Boxer1{</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 Integer i;</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3. int x;</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4. public Boxer1(int y) {</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5. x = i+y;</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6. System.out.println(x);</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7. }</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8. public static void main(String[] args) {</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9. new Boxer1(new Integer(4));</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10. }</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11. }</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What is the result?</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The value "4" is printed at the command line.</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Compilation fails because of an error in line 5.</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Compilation fails because of an error in line 9.</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A NullPointerException occurs at runtime.</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A NumberFormatException occurs at runtime.</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F. </w:t>
      </w:r>
      <w:r>
        <w:rPr>
          <w:rFonts w:ascii="Arial" w:hAnsi="Arial" w:cs="Arial"/>
          <w:sz w:val="24"/>
          <w:szCs w:val="24"/>
          <w:lang w:val="en-US"/>
        </w:rPr>
        <w:t>An IllegalStateException occurs at runtime.</w:t>
      </w:r>
    </w:p>
    <w:p w:rsidR="00714AEB" w:rsidRDefault="00714AEB" w:rsidP="00714AEB">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D</w:t>
      </w:r>
    </w:p>
    <w:p w:rsidR="00714AEB" w:rsidRDefault="00714AEB" w:rsidP="00714AEB">
      <w:pPr>
        <w:rPr>
          <w:rFonts w:ascii="Arial" w:hAnsi="Arial" w:cs="Arial"/>
          <w:b/>
          <w:bCs/>
          <w:sz w:val="24"/>
          <w:szCs w:val="24"/>
          <w:lang w:val="en-US"/>
        </w:rPr>
      </w:pPr>
      <w:r>
        <w:rPr>
          <w:rFonts w:ascii="Arial" w:hAnsi="Arial" w:cs="Arial"/>
          <w:b/>
          <w:bCs/>
          <w:sz w:val="24"/>
          <w:szCs w:val="24"/>
          <w:lang w:val="en-US"/>
        </w:rPr>
        <w:t>Explanation:</w:t>
      </w:r>
    </w:p>
    <w:p w:rsidR="00714AEB" w:rsidRDefault="00714AEB" w:rsidP="00714AEB">
      <w:r>
        <w:t xml:space="preserve">We didn’t initialize the variable y that’s why  </w:t>
      </w:r>
      <w:r w:rsidRPr="00714AEB">
        <w:t>NullPointerException occurs at runtime.</w:t>
      </w:r>
      <w:r>
        <w:t>4</w:t>
      </w:r>
    </w:p>
    <w:p w:rsidR="00714AEB" w:rsidRDefault="00714AEB" w:rsidP="00714AEB">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108</w:t>
      </w:r>
    </w:p>
    <w:p w:rsidR="00714AEB" w:rsidRDefault="00714AEB" w:rsidP="00714AEB">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Click the Exhibit button. Given:</w:t>
      </w:r>
    </w:p>
    <w:p w:rsidR="00714AEB" w:rsidRDefault="00714AEB" w:rsidP="00714AEB">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31. public void method() {</w:t>
      </w:r>
    </w:p>
    <w:p w:rsidR="00714AEB" w:rsidRDefault="00714AEB" w:rsidP="00714AEB">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32. A a = new A();</w:t>
      </w:r>
    </w:p>
    <w:p w:rsidR="00714AEB" w:rsidRDefault="00714AEB" w:rsidP="00714AEB">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33. a.method1();</w:t>
      </w:r>
    </w:p>
    <w:p w:rsidR="00714AEB" w:rsidRDefault="00714AEB" w:rsidP="00714AEB">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34. }</w:t>
      </w:r>
    </w:p>
    <w:p w:rsidR="00714AEB" w:rsidRDefault="00714AEB" w:rsidP="00714AEB">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statement is true if a TestException is thrown on line 3 of class B?</w:t>
      </w:r>
    </w:p>
    <w:p w:rsidR="00714AEB" w:rsidRDefault="0015499D" w:rsidP="00714AEB">
      <w:pPr>
        <w:autoSpaceDE w:val="0"/>
        <w:autoSpaceDN w:val="0"/>
        <w:adjustRightInd w:val="0"/>
        <w:spacing w:after="0" w:line="240" w:lineRule="auto"/>
        <w:rPr>
          <w:rFonts w:ascii="Arial" w:hAnsi="Arial" w:cs="Arial"/>
          <w:color w:val="214E7B"/>
          <w:sz w:val="24"/>
          <w:szCs w:val="24"/>
          <w:lang w:val="en-US"/>
        </w:rPr>
      </w:pPr>
      <w:r>
        <w:rPr>
          <w:rFonts w:ascii="Arial" w:hAnsi="Arial" w:cs="Arial"/>
          <w:noProof/>
          <w:color w:val="214E7B"/>
          <w:sz w:val="24"/>
          <w:szCs w:val="24"/>
          <w:lang w:val="en-US" w:eastAsia="en-U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5.25pt;margin-top:-.75pt;width:381pt;height:278.25pt;z-index:251664384">
            <v:imagedata r:id="rId66" o:title=""/>
          </v:shape>
        </w:pict>
      </w:r>
      <w:r>
        <w:rPr>
          <w:rFonts w:ascii="Arial" w:hAnsi="Arial" w:cs="Arial"/>
          <w:color w:val="214E7B"/>
          <w:sz w:val="24"/>
          <w:szCs w:val="24"/>
          <w:lang w:val="en-US"/>
        </w:rPr>
      </w:r>
      <w:r>
        <w:rPr>
          <w:rFonts w:ascii="Arial" w:hAnsi="Arial" w:cs="Arial"/>
          <w:color w:val="214E7B"/>
          <w:sz w:val="24"/>
          <w:szCs w:val="24"/>
          <w:lang w:val="en-US"/>
        </w:rPr>
        <w:pict>
          <v:group id="_x0000_s1028" editas="canvas" style="width:380.25pt;height:277.5pt;mso-position-horizontal-relative:char;mso-position-vertical-relative:line" coordsize="7605,5550">
            <o:lock v:ext="edit" aspectratio="t"/>
            <v:shape id="_x0000_s1027" type="#_x0000_t75" style="position:absolute;width:7605;height:5550" o:preferrelative="f">
              <v:fill o:detectmouseclick="t"/>
              <v:path o:extrusionok="t" o:connecttype="none"/>
              <o:lock v:ext="edit" text="t"/>
            </v:shape>
            <w10:wrap type="none"/>
            <w10:anchorlock/>
          </v:group>
        </w:pict>
      </w:r>
    </w:p>
    <w:p w:rsidR="00F54759" w:rsidRDefault="00F54759" w:rsidP="00714AEB">
      <w:pPr>
        <w:autoSpaceDE w:val="0"/>
        <w:autoSpaceDN w:val="0"/>
        <w:adjustRightInd w:val="0"/>
        <w:spacing w:after="0" w:line="240" w:lineRule="auto"/>
        <w:rPr>
          <w:rFonts w:ascii="Arial" w:hAnsi="Arial" w:cs="Arial"/>
          <w:b/>
          <w:bCs/>
          <w:sz w:val="24"/>
          <w:szCs w:val="24"/>
          <w:lang w:val="en-US"/>
        </w:rPr>
      </w:pP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Line 33 must be called within a try block.</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The exception thrown by method1 in class A is not required to be caught.</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The method declared on line 31 must be declared to throw a RuntimeException.</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On line 5 of class A, the call to method2 of class B does not need to be placed in a try/catch</w:t>
      </w:r>
    </w:p>
    <w:p w:rsidR="00714AEB" w:rsidRDefault="00714AEB" w:rsidP="00714AEB">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block.</w:t>
      </w:r>
    </w:p>
    <w:p w:rsidR="00714AEB" w:rsidRDefault="00714AEB" w:rsidP="00714AEB">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B</w:t>
      </w:r>
    </w:p>
    <w:p w:rsidR="00714AEB" w:rsidRDefault="00714AEB" w:rsidP="00714AEB">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Explanation:</w:t>
      </w:r>
    </w:p>
    <w:p w:rsidR="00F54759" w:rsidRDefault="00F54759" w:rsidP="00F54759">
      <w:pPr>
        <w:rPr>
          <w:lang w:val="en-US"/>
        </w:rPr>
      </w:pPr>
      <w:r w:rsidRPr="00F54759">
        <w:rPr>
          <w:lang w:val="en-US"/>
        </w:rPr>
        <w:t>The exception thrown by method1 in class A is not required to be caught.</w:t>
      </w:r>
    </w:p>
    <w:p w:rsidR="00F54759" w:rsidRDefault="00F54759" w:rsidP="00F54759">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107</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public class Test {</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public enum Dogs {collie, harrier};</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public static void main(String [] args) {</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Dogs myDog = Dogs.collie;</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switch (myDog) {</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case collie:</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18. System.out.print("collie ");</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19. case harrier:</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20. System.out.print("harrier ");</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21. }</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22. }</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23. }</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collie</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harrier</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Compilation fails.</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collie harrier</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lastRenderedPageBreak/>
        <w:t xml:space="preserve">E. </w:t>
      </w:r>
      <w:r>
        <w:rPr>
          <w:rFonts w:ascii="Arial" w:hAnsi="Arial" w:cs="Arial"/>
          <w:color w:val="000000"/>
          <w:sz w:val="24"/>
          <w:szCs w:val="24"/>
          <w:lang w:val="en-US"/>
        </w:rPr>
        <w:t>An exception is thrown at runtime.</w:t>
      </w:r>
    </w:p>
    <w:p w:rsidR="00F54759" w:rsidRDefault="00F54759" w:rsidP="00F54759">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D</w:t>
      </w:r>
    </w:p>
    <w:p w:rsidR="00F54759" w:rsidRDefault="00F54759" w:rsidP="00F54759">
      <w:pPr>
        <w:rPr>
          <w:rFonts w:ascii="Arial" w:hAnsi="Arial" w:cs="Arial"/>
          <w:b/>
          <w:bCs/>
          <w:color w:val="000000"/>
          <w:sz w:val="24"/>
          <w:szCs w:val="24"/>
          <w:lang w:val="en-US"/>
        </w:rPr>
      </w:pPr>
      <w:r>
        <w:rPr>
          <w:rFonts w:ascii="Arial" w:hAnsi="Arial" w:cs="Arial"/>
          <w:b/>
          <w:bCs/>
          <w:color w:val="000000"/>
          <w:sz w:val="24"/>
          <w:szCs w:val="24"/>
          <w:lang w:val="en-US"/>
        </w:rPr>
        <w:t>Explanation:</w:t>
      </w:r>
    </w:p>
    <w:p w:rsidR="00F54759" w:rsidRDefault="00F54759" w:rsidP="00F54759">
      <w:pPr>
        <w:rPr>
          <w:lang w:val="en-US"/>
        </w:rPr>
      </w:pPr>
      <w:r>
        <w:rPr>
          <w:lang w:val="en-US"/>
        </w:rPr>
        <w:t>Switch statement routes the program  execution in multiple ways.</w:t>
      </w:r>
    </w:p>
    <w:p w:rsidR="00F54759" w:rsidRDefault="00F54759" w:rsidP="00F54759">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106</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22. public void go() {</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23. String o = "";</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24. z:</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25. for(int x = 0; x &lt; 3; x++) {</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26. for(int y = 0; y &lt; 2; y++) {</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27. if(x==1) break;</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28. if(x==2 &amp;&amp; y==1) break z;</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29. o = o + x + y;</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30. }</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31. }</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32. System.out.println(o);</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33. }</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 when the go() method is invoked?</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00</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0001</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000120</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00012021</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Compilation fails.</w:t>
      </w:r>
    </w:p>
    <w:p w:rsidR="00F54759" w:rsidRDefault="00F54759" w:rsidP="00F5475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An exception is thrown at runtime.</w:t>
      </w:r>
    </w:p>
    <w:p w:rsidR="00F54759" w:rsidRDefault="00F54759" w:rsidP="00F54759">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C</w:t>
      </w:r>
    </w:p>
    <w:p w:rsidR="00F54759" w:rsidRDefault="00F54759" w:rsidP="00F54759">
      <w:pPr>
        <w:rPr>
          <w:rFonts w:ascii="Arial" w:hAnsi="Arial" w:cs="Arial"/>
          <w:b/>
          <w:bCs/>
          <w:color w:val="000000"/>
          <w:sz w:val="24"/>
          <w:szCs w:val="24"/>
          <w:lang w:val="en-US"/>
        </w:rPr>
      </w:pPr>
      <w:r>
        <w:rPr>
          <w:rFonts w:ascii="Arial" w:hAnsi="Arial" w:cs="Arial"/>
          <w:b/>
          <w:bCs/>
          <w:color w:val="000000"/>
          <w:sz w:val="24"/>
          <w:szCs w:val="24"/>
          <w:lang w:val="en-US"/>
        </w:rPr>
        <w:t>Explanation:</w:t>
      </w:r>
    </w:p>
    <w:p w:rsidR="00B4148F" w:rsidRDefault="00B4148F" w:rsidP="00F54759">
      <w:pPr>
        <w:rPr>
          <w:rFonts w:ascii="Arial" w:hAnsi="Arial" w:cs="Arial"/>
          <w:b/>
          <w:bCs/>
          <w:color w:val="000000"/>
          <w:sz w:val="24"/>
          <w:szCs w:val="24"/>
          <w:lang w:val="en-US"/>
        </w:rPr>
      </w:pPr>
    </w:p>
    <w:p w:rsidR="00B4148F" w:rsidRDefault="00B4148F" w:rsidP="00F54759">
      <w:pPr>
        <w:rPr>
          <w:rFonts w:ascii="Arial" w:hAnsi="Arial" w:cs="Arial"/>
          <w:b/>
          <w:bCs/>
          <w:color w:val="000000"/>
          <w:sz w:val="24"/>
          <w:szCs w:val="24"/>
          <w:lang w:val="en-US"/>
        </w:rPr>
      </w:pPr>
    </w:p>
    <w:p w:rsidR="00B4148F" w:rsidRDefault="00B4148F" w:rsidP="00F54759">
      <w:pPr>
        <w:rPr>
          <w:rFonts w:ascii="Arial" w:hAnsi="Arial" w:cs="Arial"/>
          <w:b/>
          <w:bCs/>
          <w:color w:val="000000"/>
          <w:sz w:val="24"/>
          <w:szCs w:val="24"/>
          <w:lang w:val="en-US"/>
        </w:rPr>
      </w:pP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public static void main(String[] args) {</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try {</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args = null;</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args[0] = "test";</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System.out.println(args[0]);</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 catch (Exception ex) {</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System.out.println("Exception");</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18. } catch (NullPointerException npe) {</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19. System.out.println("NullPointerException");</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20. }</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21. }</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test</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Exception</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lastRenderedPageBreak/>
        <w:t xml:space="preserve">C. </w:t>
      </w:r>
      <w:r>
        <w:rPr>
          <w:rFonts w:ascii="Arial" w:hAnsi="Arial" w:cs="Arial"/>
          <w:color w:val="000000"/>
          <w:sz w:val="24"/>
          <w:szCs w:val="24"/>
          <w:lang w:val="en-US"/>
        </w:rPr>
        <w:t>Compilation fails.</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NullPointerException</w:t>
      </w:r>
    </w:p>
    <w:p w:rsidR="00B4148F" w:rsidRDefault="00B4148F" w:rsidP="00B4148F">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C</w:t>
      </w:r>
    </w:p>
    <w:p w:rsidR="00B4148F" w:rsidRDefault="00B4148F" w:rsidP="00B4148F">
      <w:pPr>
        <w:rPr>
          <w:rFonts w:ascii="Arial" w:hAnsi="Arial" w:cs="Arial"/>
          <w:b/>
          <w:bCs/>
          <w:color w:val="000000"/>
          <w:sz w:val="24"/>
          <w:szCs w:val="24"/>
          <w:lang w:val="en-US"/>
        </w:rPr>
      </w:pPr>
      <w:r>
        <w:rPr>
          <w:rFonts w:ascii="Arial" w:hAnsi="Arial" w:cs="Arial"/>
          <w:b/>
          <w:bCs/>
          <w:color w:val="000000"/>
          <w:sz w:val="24"/>
          <w:szCs w:val="24"/>
          <w:lang w:val="en-US"/>
        </w:rPr>
        <w:t>Explanation:</w:t>
      </w:r>
    </w:p>
    <w:p w:rsidR="00F54759" w:rsidRDefault="00B4148F" w:rsidP="00F54759">
      <w:pPr>
        <w:rPr>
          <w:rFonts w:ascii="Segoe UI" w:hAnsi="Segoe UI" w:cs="Segoe UI"/>
          <w:sz w:val="18"/>
          <w:szCs w:val="18"/>
          <w:lang w:val="en-US"/>
        </w:rPr>
      </w:pPr>
      <w:r>
        <w:rPr>
          <w:rFonts w:ascii="Segoe UI" w:hAnsi="Segoe UI" w:cs="Segoe UI"/>
          <w:sz w:val="18"/>
          <w:szCs w:val="18"/>
          <w:lang w:val="en-US"/>
        </w:rPr>
        <w:t>Unreachable catch block for NullPointerException. It is already handled by the catch block for Exception.</w:t>
      </w:r>
    </w:p>
    <w:p w:rsidR="00B4148F" w:rsidRDefault="00B4148F" w:rsidP="00B4148F">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104</w:t>
      </w:r>
    </w:p>
    <w:p w:rsidR="00B4148F" w:rsidRDefault="00B4148F" w:rsidP="00B4148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B4148F" w:rsidRDefault="00B4148F" w:rsidP="00B4148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11. Float pi = new Float(3.14f);</w:t>
      </w:r>
    </w:p>
    <w:p w:rsidR="00B4148F" w:rsidRDefault="00B4148F" w:rsidP="00B4148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 if (pi &gt; 3) {</w:t>
      </w:r>
    </w:p>
    <w:p w:rsidR="00B4148F" w:rsidRDefault="00B4148F" w:rsidP="00B4148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13. System.out.print("pi is bigger than 3. ");</w:t>
      </w:r>
    </w:p>
    <w:p w:rsidR="00B4148F" w:rsidRDefault="00B4148F" w:rsidP="00B4148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14. }</w:t>
      </w:r>
    </w:p>
    <w:p w:rsidR="00B4148F" w:rsidRDefault="00B4148F" w:rsidP="00B4148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15. else {</w:t>
      </w:r>
    </w:p>
    <w:p w:rsidR="00B4148F" w:rsidRDefault="00B4148F" w:rsidP="00B4148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16. System.out.print("pi is not bigger than 3. ");</w:t>
      </w:r>
    </w:p>
    <w:p w:rsidR="00B4148F" w:rsidRDefault="00B4148F" w:rsidP="00B4148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17. }</w:t>
      </w:r>
    </w:p>
    <w:p w:rsidR="00B4148F" w:rsidRDefault="00B4148F" w:rsidP="00B4148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18. finally {</w:t>
      </w:r>
    </w:p>
    <w:p w:rsidR="00B4148F" w:rsidRDefault="00B4148F" w:rsidP="00B4148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19. System.out.println("Have a nice day.");</w:t>
      </w:r>
    </w:p>
    <w:p w:rsidR="00B4148F" w:rsidRDefault="00B4148F" w:rsidP="00B4148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20. }</w:t>
      </w:r>
    </w:p>
    <w:p w:rsidR="00B4148F" w:rsidRDefault="00B4148F" w:rsidP="00B4148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What is the result?</w:t>
      </w:r>
    </w:p>
    <w:p w:rsidR="00B4148F" w:rsidRDefault="00B4148F" w:rsidP="00B4148F">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Compilation fails.</w:t>
      </w:r>
    </w:p>
    <w:p w:rsidR="00B4148F" w:rsidRDefault="00B4148F" w:rsidP="00B4148F">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pi is bigger than 3.</w:t>
      </w:r>
    </w:p>
    <w:p w:rsidR="00B4148F" w:rsidRDefault="00B4148F" w:rsidP="00B4148F">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An exception occurs at runtime.</w:t>
      </w:r>
    </w:p>
    <w:p w:rsidR="00B4148F" w:rsidRDefault="00B4148F" w:rsidP="00B4148F">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pi is bigger than 3. Have a nice day.</w:t>
      </w:r>
    </w:p>
    <w:p w:rsidR="00B4148F" w:rsidRDefault="00B4148F" w:rsidP="00B4148F">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pi is not bigger than 3. Have a nice day.</w:t>
      </w:r>
    </w:p>
    <w:p w:rsidR="00B4148F" w:rsidRDefault="00B4148F" w:rsidP="00B4148F">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A</w:t>
      </w:r>
    </w:p>
    <w:p w:rsidR="00B4148F" w:rsidRDefault="00B4148F" w:rsidP="00B4148F">
      <w:pPr>
        <w:rPr>
          <w:rFonts w:ascii="Arial" w:hAnsi="Arial" w:cs="Arial"/>
          <w:b/>
          <w:bCs/>
          <w:sz w:val="24"/>
          <w:szCs w:val="24"/>
          <w:lang w:val="en-US"/>
        </w:rPr>
      </w:pPr>
      <w:r>
        <w:rPr>
          <w:rFonts w:ascii="Arial" w:hAnsi="Arial" w:cs="Arial"/>
          <w:b/>
          <w:bCs/>
          <w:sz w:val="24"/>
          <w:szCs w:val="24"/>
          <w:lang w:val="en-US"/>
        </w:rPr>
        <w:t>Explanation:</w:t>
      </w:r>
    </w:p>
    <w:p w:rsidR="00B4148F" w:rsidRDefault="00B4148F" w:rsidP="00B4148F">
      <w:pPr>
        <w:rPr>
          <w:lang w:val="en-US"/>
        </w:rPr>
      </w:pPr>
      <w:r>
        <w:rPr>
          <w:lang w:val="en-US"/>
        </w:rPr>
        <w:t>Finally keyword only follws with try block.</w:t>
      </w:r>
    </w:p>
    <w:p w:rsidR="00B4148F" w:rsidRDefault="00B4148F" w:rsidP="00B4148F">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103</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public class Donkey {</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public static void main(String[] args) {</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boolean assertsOn = false;</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assert (assertsOn) : assertsOn = true;</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if(assertsOn) {</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System.out.println("assert is on");</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9. }</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If class Donkey is invoked twice, the first time without assertions enabled, and the second time</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with assertions enabled, what are the results?</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no output</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no output</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assert is on</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assert is on</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no output</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An AssertionError is thrown.</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assert is on</w:t>
      </w:r>
    </w:p>
    <w:p w:rsidR="00B4148F" w:rsidRDefault="00B4148F" w:rsidP="00B4148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lastRenderedPageBreak/>
        <w:t>An AssertionError is thrown.</w:t>
      </w:r>
    </w:p>
    <w:p w:rsidR="00B4148F" w:rsidRDefault="00B4148F" w:rsidP="00B4148F">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D</w:t>
      </w:r>
    </w:p>
    <w:p w:rsidR="00B4148F" w:rsidRDefault="00B4148F" w:rsidP="00B4148F">
      <w:pPr>
        <w:rPr>
          <w:rFonts w:ascii="Arial" w:hAnsi="Arial" w:cs="Arial"/>
          <w:b/>
          <w:bCs/>
          <w:color w:val="000000"/>
          <w:sz w:val="24"/>
          <w:szCs w:val="24"/>
          <w:lang w:val="en-US"/>
        </w:rPr>
      </w:pPr>
      <w:r>
        <w:rPr>
          <w:rFonts w:ascii="Arial" w:hAnsi="Arial" w:cs="Arial"/>
          <w:b/>
          <w:bCs/>
          <w:color w:val="000000"/>
          <w:sz w:val="24"/>
          <w:szCs w:val="24"/>
          <w:lang w:val="en-US"/>
        </w:rPr>
        <w:t>Explanation:</w:t>
      </w:r>
    </w:p>
    <w:p w:rsidR="005D5C1A" w:rsidRDefault="005D5C1A" w:rsidP="005D5C1A">
      <w:pPr>
        <w:rPr>
          <w:lang w:val="en-US"/>
        </w:rPr>
      </w:pPr>
      <w:r w:rsidRPr="005D5C1A">
        <w:rPr>
          <w:lang w:val="en-US"/>
        </w:rPr>
        <w:t>no output</w:t>
      </w:r>
      <w:r>
        <w:rPr>
          <w:lang w:val="en-US"/>
        </w:rPr>
        <w:t>.</w:t>
      </w:r>
      <w:r w:rsidRPr="005D5C1A">
        <w:rPr>
          <w:lang w:val="en-US"/>
        </w:rPr>
        <w:t>An AssertionError is thrown</w:t>
      </w:r>
    </w:p>
    <w:p w:rsidR="005D5C1A" w:rsidRDefault="005D5C1A" w:rsidP="005D5C1A">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102</w:t>
      </w:r>
    </w:p>
    <w:p w:rsidR="005D5C1A" w:rsidRDefault="005D5C1A" w:rsidP="005D5C1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5D5C1A" w:rsidRDefault="005D5C1A" w:rsidP="005D5C1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23. Object [] myObjects = {</w:t>
      </w:r>
    </w:p>
    <w:p w:rsidR="005D5C1A" w:rsidRDefault="005D5C1A" w:rsidP="005D5C1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24. new Integer(12),</w:t>
      </w:r>
    </w:p>
    <w:p w:rsidR="005D5C1A" w:rsidRDefault="005D5C1A" w:rsidP="005D5C1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25. new String("foo"),</w:t>
      </w:r>
    </w:p>
    <w:p w:rsidR="005D5C1A" w:rsidRDefault="005D5C1A" w:rsidP="005D5C1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26. new Integer(5),</w:t>
      </w:r>
    </w:p>
    <w:p w:rsidR="005D5C1A" w:rsidRDefault="005D5C1A" w:rsidP="005D5C1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27. new Boolean(true)</w:t>
      </w:r>
    </w:p>
    <w:p w:rsidR="005D5C1A" w:rsidRDefault="005D5C1A" w:rsidP="005D5C1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28. };</w:t>
      </w:r>
    </w:p>
    <w:p w:rsidR="005D5C1A" w:rsidRDefault="005D5C1A" w:rsidP="005D5C1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29. Arrays.sort(myObjects);</w:t>
      </w:r>
    </w:p>
    <w:p w:rsidR="005D5C1A" w:rsidRDefault="005D5C1A" w:rsidP="005D5C1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30. for(int i=0; i&lt;myObjects.length; i++) {</w:t>
      </w:r>
    </w:p>
    <w:p w:rsidR="005D5C1A" w:rsidRDefault="005D5C1A" w:rsidP="005D5C1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31. System.out.print(myObjects[i].toString());</w:t>
      </w:r>
    </w:p>
    <w:p w:rsidR="005D5C1A" w:rsidRDefault="005D5C1A" w:rsidP="005D5C1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32. System.out.print(" ");</w:t>
      </w:r>
    </w:p>
    <w:p w:rsidR="005D5C1A" w:rsidRDefault="005D5C1A" w:rsidP="005D5C1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33. }</w:t>
      </w:r>
    </w:p>
    <w:p w:rsidR="005D5C1A" w:rsidRDefault="005D5C1A" w:rsidP="005D5C1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5D5C1A" w:rsidRDefault="005D5C1A" w:rsidP="005D5C1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Compilation fails due to an error in line 23.</w:t>
      </w:r>
    </w:p>
    <w:p w:rsidR="005D5C1A" w:rsidRDefault="005D5C1A" w:rsidP="005D5C1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Compilation fails due to an error in line 29.</w:t>
      </w:r>
    </w:p>
    <w:p w:rsidR="005D5C1A" w:rsidRDefault="005D5C1A" w:rsidP="005D5C1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A ClassCastException occurs in line 29.</w:t>
      </w:r>
    </w:p>
    <w:p w:rsidR="005D5C1A" w:rsidRDefault="005D5C1A" w:rsidP="005D5C1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A ClassCastException occurs in line 31.</w:t>
      </w:r>
    </w:p>
    <w:p w:rsidR="005D5C1A" w:rsidRDefault="005D5C1A" w:rsidP="005D5C1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The value of all four objects prints in natural order.</w:t>
      </w:r>
    </w:p>
    <w:p w:rsidR="005D5C1A" w:rsidRDefault="005D5C1A" w:rsidP="005D5C1A">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C</w:t>
      </w:r>
    </w:p>
    <w:p w:rsidR="005D5C1A" w:rsidRDefault="005D5C1A" w:rsidP="005D5C1A">
      <w:pPr>
        <w:rPr>
          <w:rFonts w:ascii="Arial" w:hAnsi="Arial" w:cs="Arial"/>
          <w:b/>
          <w:bCs/>
          <w:color w:val="000000"/>
          <w:sz w:val="24"/>
          <w:szCs w:val="24"/>
          <w:lang w:val="en-US"/>
        </w:rPr>
      </w:pPr>
      <w:r>
        <w:rPr>
          <w:rFonts w:ascii="Arial" w:hAnsi="Arial" w:cs="Arial"/>
          <w:b/>
          <w:bCs/>
          <w:color w:val="000000"/>
          <w:sz w:val="24"/>
          <w:szCs w:val="24"/>
          <w:lang w:val="en-US"/>
        </w:rPr>
        <w:t>Explanation:</w:t>
      </w:r>
    </w:p>
    <w:p w:rsidR="00F11A2A" w:rsidRDefault="00F11A2A" w:rsidP="00F11A2A">
      <w:pPr>
        <w:rPr>
          <w:lang w:val="en-US"/>
        </w:rPr>
      </w:pPr>
      <w:r>
        <w:rPr>
          <w:lang w:val="en-US"/>
        </w:rPr>
        <w:tab/>
        <w:t>Arrays can not  be resolved.</w:t>
      </w:r>
    </w:p>
    <w:p w:rsidR="00F11A2A" w:rsidRDefault="00F11A2A" w:rsidP="00F11A2A">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101</w:t>
      </w:r>
    </w:p>
    <w:p w:rsidR="00F11A2A" w:rsidRDefault="00F11A2A" w:rsidP="00F11A2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F11A2A" w:rsidRDefault="00F11A2A" w:rsidP="00F11A2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import java.util.*;</w:t>
      </w:r>
    </w:p>
    <w:p w:rsidR="00F11A2A" w:rsidRDefault="00F11A2A" w:rsidP="00F11A2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public class Explorer1 {</w:t>
      </w:r>
    </w:p>
    <w:p w:rsidR="00F11A2A" w:rsidRDefault="00F11A2A" w:rsidP="00F11A2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public static void main(String[] args) {</w:t>
      </w:r>
    </w:p>
    <w:p w:rsidR="00F11A2A" w:rsidRDefault="00F11A2A" w:rsidP="00F11A2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TreeSet&lt;Integer&gt; s = new TreeSet&lt;Integer&gt;();</w:t>
      </w:r>
    </w:p>
    <w:p w:rsidR="00F11A2A" w:rsidRDefault="00F11A2A" w:rsidP="00F11A2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TreeSet&lt;Integer&gt; subs = new TreeSet&lt;Integer&gt;();</w:t>
      </w:r>
    </w:p>
    <w:p w:rsidR="00F11A2A" w:rsidRDefault="00F11A2A" w:rsidP="00F11A2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for(int i = 606; i &lt; 613; i++)</w:t>
      </w:r>
    </w:p>
    <w:p w:rsidR="00F11A2A" w:rsidRDefault="00F11A2A" w:rsidP="00F11A2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18. if(i%2 == 0) s.add(i);</w:t>
      </w:r>
    </w:p>
    <w:p w:rsidR="00F11A2A" w:rsidRDefault="00F11A2A" w:rsidP="00F11A2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19. subs = (TreeSet)s.subSet(608, true, 611, true);</w:t>
      </w:r>
    </w:p>
    <w:p w:rsidR="00F11A2A" w:rsidRDefault="00F11A2A" w:rsidP="00F11A2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20. s.add(609);</w:t>
      </w:r>
    </w:p>
    <w:p w:rsidR="00F11A2A" w:rsidRDefault="00F11A2A" w:rsidP="00F11A2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21. System.out.println(s + " " + subs);</w:t>
      </w:r>
    </w:p>
    <w:p w:rsidR="00F11A2A" w:rsidRDefault="00F11A2A" w:rsidP="00F11A2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22. }</w:t>
      </w:r>
    </w:p>
    <w:p w:rsidR="00F11A2A" w:rsidRDefault="00F11A2A" w:rsidP="00F11A2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23. }</w:t>
      </w:r>
    </w:p>
    <w:p w:rsidR="00F11A2A" w:rsidRDefault="00F11A2A" w:rsidP="00F11A2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F11A2A" w:rsidRDefault="00F11A2A" w:rsidP="00F11A2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Compilation fails.</w:t>
      </w:r>
    </w:p>
    <w:p w:rsidR="00F11A2A" w:rsidRDefault="00F11A2A" w:rsidP="00F11A2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An exception is thrown at runtime.</w:t>
      </w:r>
    </w:p>
    <w:p w:rsidR="00F11A2A" w:rsidRDefault="00F11A2A" w:rsidP="00F11A2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[608, 609, 610, 612] [608, 610]</w:t>
      </w:r>
    </w:p>
    <w:p w:rsidR="00F11A2A" w:rsidRDefault="00F11A2A" w:rsidP="00F11A2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[608, 609, 610, 612] [608, 609, 610]</w:t>
      </w:r>
    </w:p>
    <w:p w:rsidR="00F11A2A" w:rsidRDefault="00F11A2A" w:rsidP="00F11A2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[606, 608, 609, 610, 612] [608, 610]</w:t>
      </w:r>
    </w:p>
    <w:p w:rsidR="00F11A2A" w:rsidRDefault="00F11A2A" w:rsidP="00F11A2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[606, 608, 609, 610, 612] [608, 609, 610]</w:t>
      </w:r>
    </w:p>
    <w:p w:rsidR="00F11A2A" w:rsidRDefault="00F11A2A" w:rsidP="00F11A2A">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lastRenderedPageBreak/>
        <w:t>Answer: F</w:t>
      </w:r>
    </w:p>
    <w:p w:rsidR="00F11A2A" w:rsidRDefault="00F11A2A" w:rsidP="00F11A2A">
      <w:pPr>
        <w:rPr>
          <w:rFonts w:ascii="Arial" w:hAnsi="Arial" w:cs="Arial"/>
          <w:b/>
          <w:bCs/>
          <w:color w:val="000000"/>
          <w:sz w:val="24"/>
          <w:szCs w:val="24"/>
          <w:lang w:val="en-US"/>
        </w:rPr>
      </w:pPr>
      <w:r>
        <w:rPr>
          <w:rFonts w:ascii="Arial" w:hAnsi="Arial" w:cs="Arial"/>
          <w:b/>
          <w:bCs/>
          <w:color w:val="000000"/>
          <w:sz w:val="24"/>
          <w:szCs w:val="24"/>
          <w:lang w:val="en-US"/>
        </w:rPr>
        <w:t>Explanation:</w:t>
      </w:r>
    </w:p>
    <w:p w:rsidR="00F11A2A" w:rsidRDefault="00F11A2A" w:rsidP="00F11A2A">
      <w:pPr>
        <w:rPr>
          <w:rFonts w:ascii="Arial" w:hAnsi="Arial" w:cs="Arial"/>
          <w:b/>
          <w:bCs/>
          <w:color w:val="000000"/>
          <w:sz w:val="24"/>
          <w:szCs w:val="24"/>
          <w:lang w:val="en-US"/>
        </w:rPr>
      </w:pPr>
    </w:p>
    <w:p w:rsidR="00F11A2A" w:rsidRDefault="00F11A2A" w:rsidP="00F11A2A">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100</w:t>
      </w:r>
    </w:p>
    <w:p w:rsidR="00F11A2A" w:rsidRDefault="00F11A2A" w:rsidP="00F11A2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F11A2A" w:rsidRDefault="00F11A2A" w:rsidP="00F11A2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11. // insert code here</w:t>
      </w:r>
    </w:p>
    <w:p w:rsidR="00F11A2A" w:rsidRDefault="00F11A2A" w:rsidP="00F11A2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 private N min, max;</w:t>
      </w:r>
    </w:p>
    <w:p w:rsidR="00F11A2A" w:rsidRDefault="00F11A2A" w:rsidP="00F11A2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13. public N getMin() { return min; }</w:t>
      </w:r>
    </w:p>
    <w:p w:rsidR="00F11A2A" w:rsidRDefault="00F11A2A" w:rsidP="00F11A2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14. public N getMax() { return max; }</w:t>
      </w:r>
    </w:p>
    <w:p w:rsidR="00F11A2A" w:rsidRDefault="00F11A2A" w:rsidP="00F11A2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15. public void add(N added) {</w:t>
      </w:r>
    </w:p>
    <w:p w:rsidR="00F11A2A" w:rsidRDefault="00F11A2A" w:rsidP="00F11A2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16. if (min == null || added.doubleValue() &lt; min.doubleValue())</w:t>
      </w:r>
    </w:p>
    <w:p w:rsidR="00F11A2A" w:rsidRDefault="00F11A2A" w:rsidP="00F11A2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17. min = added;</w:t>
      </w:r>
    </w:p>
    <w:p w:rsidR="00F11A2A" w:rsidRDefault="00F11A2A" w:rsidP="00F11A2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18. if (max == null || added.doubleValue() &gt; max.doubleValue()) 19. max = added;</w:t>
      </w:r>
    </w:p>
    <w:p w:rsidR="00F11A2A" w:rsidRDefault="00F11A2A" w:rsidP="00F11A2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20. }</w:t>
      </w:r>
    </w:p>
    <w:p w:rsidR="00F11A2A" w:rsidRDefault="00F11A2A" w:rsidP="00F11A2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21. }</w:t>
      </w:r>
    </w:p>
    <w:p w:rsidR="00F11A2A" w:rsidRDefault="00F11A2A" w:rsidP="00F11A2A">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Which two, inserted at line 11, will allow the code to compile? (Choose two.)</w:t>
      </w:r>
    </w:p>
    <w:p w:rsidR="00CF3994" w:rsidRDefault="00CF3994" w:rsidP="00F11A2A">
      <w:pPr>
        <w:autoSpaceDE w:val="0"/>
        <w:autoSpaceDN w:val="0"/>
        <w:adjustRightInd w:val="0"/>
        <w:spacing w:after="0" w:line="240" w:lineRule="auto"/>
        <w:rPr>
          <w:rFonts w:ascii="Arial" w:hAnsi="Arial" w:cs="Arial"/>
          <w:b/>
          <w:bCs/>
          <w:sz w:val="24"/>
          <w:szCs w:val="24"/>
          <w:lang w:val="en-US"/>
        </w:rPr>
      </w:pPr>
    </w:p>
    <w:p w:rsidR="00F11A2A" w:rsidRDefault="00F11A2A" w:rsidP="00F11A2A">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public class MinMax&lt;?&gt; {</w:t>
      </w:r>
    </w:p>
    <w:p w:rsidR="00F11A2A" w:rsidRDefault="00F11A2A" w:rsidP="00F11A2A">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public class MinMax&lt;? extends Number&gt; {</w:t>
      </w:r>
    </w:p>
    <w:p w:rsidR="00F11A2A" w:rsidRDefault="00F11A2A" w:rsidP="00F11A2A">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public class MinMax&lt;N extends Object&gt; {</w:t>
      </w:r>
    </w:p>
    <w:p w:rsidR="00F11A2A" w:rsidRDefault="00F11A2A" w:rsidP="00F11A2A">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public class MinMax&lt;N extends Number&gt; {</w:t>
      </w:r>
    </w:p>
    <w:p w:rsidR="00F11A2A" w:rsidRDefault="00F11A2A" w:rsidP="00F11A2A">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public class MinMax&lt;? extends Object&gt; {</w:t>
      </w:r>
    </w:p>
    <w:p w:rsidR="00F11A2A" w:rsidRDefault="00F11A2A" w:rsidP="00F11A2A">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F. </w:t>
      </w:r>
      <w:r>
        <w:rPr>
          <w:rFonts w:ascii="Arial" w:hAnsi="Arial" w:cs="Arial"/>
          <w:sz w:val="24"/>
          <w:szCs w:val="24"/>
          <w:lang w:val="en-US"/>
        </w:rPr>
        <w:t>public class MinMax&lt;N extends Integer&gt; {</w:t>
      </w:r>
    </w:p>
    <w:p w:rsidR="00F11A2A" w:rsidRDefault="00F11A2A" w:rsidP="00F11A2A">
      <w:pPr>
        <w:rPr>
          <w:rFonts w:ascii="Arial" w:hAnsi="Arial" w:cs="Arial"/>
          <w:b/>
          <w:bCs/>
          <w:sz w:val="24"/>
          <w:szCs w:val="24"/>
          <w:lang w:val="en-US"/>
        </w:rPr>
      </w:pPr>
      <w:r>
        <w:rPr>
          <w:rFonts w:ascii="Arial" w:hAnsi="Arial" w:cs="Arial"/>
          <w:b/>
          <w:bCs/>
          <w:sz w:val="24"/>
          <w:szCs w:val="24"/>
          <w:lang w:val="en-US"/>
        </w:rPr>
        <w:t>Answer: D,F</w:t>
      </w:r>
    </w:p>
    <w:p w:rsidR="00CF3994" w:rsidRDefault="00CF3994" w:rsidP="00F11A2A">
      <w:pPr>
        <w:rPr>
          <w:rFonts w:ascii="Arial" w:hAnsi="Arial" w:cs="Arial"/>
          <w:b/>
          <w:bCs/>
          <w:sz w:val="24"/>
          <w:szCs w:val="24"/>
          <w:lang w:val="en-US"/>
        </w:rPr>
      </w:pPr>
      <w:r>
        <w:rPr>
          <w:rFonts w:ascii="Arial" w:hAnsi="Arial" w:cs="Arial"/>
          <w:b/>
          <w:bCs/>
          <w:sz w:val="24"/>
          <w:szCs w:val="24"/>
          <w:lang w:val="en-US"/>
        </w:rPr>
        <w:t>Explanation:</w:t>
      </w:r>
    </w:p>
    <w:p w:rsidR="00CF3994" w:rsidRDefault="00CF3994" w:rsidP="00F11A2A">
      <w:pPr>
        <w:rPr>
          <w:rFonts w:ascii="Arial" w:hAnsi="Arial" w:cs="Arial"/>
          <w:b/>
          <w:bCs/>
          <w:sz w:val="24"/>
          <w:szCs w:val="24"/>
          <w:lang w:val="en-US"/>
        </w:rPr>
      </w:pPr>
    </w:p>
    <w:p w:rsidR="00CF3994" w:rsidRDefault="00CF3994" w:rsidP="00F11A2A">
      <w:pPr>
        <w:rPr>
          <w:rFonts w:ascii="Arial" w:hAnsi="Arial" w:cs="Arial"/>
          <w:b/>
          <w:bCs/>
          <w:sz w:val="24"/>
          <w:szCs w:val="24"/>
          <w:lang w:val="en-US"/>
        </w:rPr>
      </w:pPr>
    </w:p>
    <w:p w:rsidR="00CF3994" w:rsidRDefault="00CF3994" w:rsidP="00CF399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99</w:t>
      </w:r>
    </w:p>
    <w:p w:rsidR="00CF3994" w:rsidRDefault="00CF3994" w:rsidP="00CF399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CF3994" w:rsidRDefault="00CF3994" w:rsidP="00CF399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import java.util.*;</w:t>
      </w:r>
    </w:p>
    <w:p w:rsidR="00CF3994" w:rsidRDefault="00CF3994" w:rsidP="00CF399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public class Explorer3 {</w:t>
      </w:r>
    </w:p>
    <w:p w:rsidR="00CF3994" w:rsidRDefault="00CF3994" w:rsidP="00CF399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public static void main(String[] args) {</w:t>
      </w:r>
    </w:p>
    <w:p w:rsidR="00CF3994" w:rsidRDefault="00CF3994" w:rsidP="00CF399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TreeSet&lt;Integer&gt; s = new TreeSet&lt;Integer&gt;();</w:t>
      </w:r>
    </w:p>
    <w:p w:rsidR="00CF3994" w:rsidRDefault="00CF3994" w:rsidP="00CF399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TreeSet&lt;Integer&gt; subs = new TreeSet&lt;Integer&gt;();</w:t>
      </w:r>
    </w:p>
    <w:p w:rsidR="00CF3994" w:rsidRDefault="00CF3994" w:rsidP="00CF399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for(int i = 606; i &lt; 613; i++)</w:t>
      </w:r>
    </w:p>
    <w:p w:rsidR="00B31889" w:rsidRDefault="00CF3994" w:rsidP="00CF399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18. if(i%2 == 0)</w:t>
      </w:r>
    </w:p>
    <w:p w:rsidR="00CF3994" w:rsidRDefault="00B31889" w:rsidP="00CF399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    int P=</w:t>
      </w:r>
      <w:r w:rsidR="00CF3994">
        <w:rPr>
          <w:rFonts w:ascii="Arial" w:hAnsi="Arial" w:cs="Arial"/>
          <w:color w:val="000000"/>
          <w:sz w:val="24"/>
          <w:szCs w:val="24"/>
          <w:lang w:val="en-US"/>
        </w:rPr>
        <w:t xml:space="preserve"> s.add(i);</w:t>
      </w:r>
    </w:p>
    <w:p w:rsidR="00CF3994" w:rsidRDefault="00CF3994" w:rsidP="00CF399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19. subs = (TreeSet)s.subSet(608, true, 611, true);</w:t>
      </w:r>
    </w:p>
    <w:p w:rsidR="00CF3994" w:rsidRDefault="00CF3994" w:rsidP="00CF399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20. subs.add(629);</w:t>
      </w:r>
    </w:p>
    <w:p w:rsidR="00CF3994" w:rsidRDefault="00B31889" w:rsidP="00CF399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21. System.out.println(p</w:t>
      </w:r>
      <w:r w:rsidR="00CF3994">
        <w:rPr>
          <w:rFonts w:ascii="Arial" w:hAnsi="Arial" w:cs="Arial"/>
          <w:color w:val="000000"/>
          <w:sz w:val="24"/>
          <w:szCs w:val="24"/>
          <w:lang w:val="en-US"/>
        </w:rPr>
        <w:t xml:space="preserve"> + " " + subs);</w:t>
      </w:r>
    </w:p>
    <w:p w:rsidR="00CF3994" w:rsidRDefault="00CF3994" w:rsidP="00CF399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22. }</w:t>
      </w:r>
    </w:p>
    <w:p w:rsidR="00CF3994" w:rsidRDefault="00CF3994" w:rsidP="00CF399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23. }</w:t>
      </w:r>
    </w:p>
    <w:p w:rsidR="00CF3994" w:rsidRDefault="00CF3994" w:rsidP="00CF399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CF3994" w:rsidRDefault="00CF3994" w:rsidP="00CF399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Compilation fails.</w:t>
      </w:r>
    </w:p>
    <w:p w:rsidR="00CF3994" w:rsidRDefault="00CF3994" w:rsidP="00CF399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An exception is thrown at runtime.</w:t>
      </w:r>
    </w:p>
    <w:p w:rsidR="00CF3994" w:rsidRDefault="00CF3994" w:rsidP="00CF399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lastRenderedPageBreak/>
        <w:t xml:space="preserve">C. </w:t>
      </w:r>
      <w:r>
        <w:rPr>
          <w:rFonts w:ascii="Arial" w:hAnsi="Arial" w:cs="Arial"/>
          <w:color w:val="000000"/>
          <w:sz w:val="24"/>
          <w:szCs w:val="24"/>
          <w:lang w:val="en-US"/>
        </w:rPr>
        <w:t>[608, 610, 612, 629] [608, 610]</w:t>
      </w:r>
    </w:p>
    <w:p w:rsidR="00CF3994" w:rsidRDefault="00CF3994" w:rsidP="00CF399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[608, 610, 612, 629] [608, 610, 629]</w:t>
      </w:r>
    </w:p>
    <w:p w:rsidR="00CF3994" w:rsidRDefault="00CF3994" w:rsidP="00CF399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[606, 608, 610, 612, 629] [608, 610]</w:t>
      </w:r>
    </w:p>
    <w:p w:rsidR="00CF3994" w:rsidRDefault="00CF3994" w:rsidP="00CF399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[606, 608, 610, 612, 629] [608, 610, 629]</w:t>
      </w:r>
    </w:p>
    <w:p w:rsidR="00CF3994" w:rsidRDefault="00CF3994" w:rsidP="00CF399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F</w:t>
      </w:r>
    </w:p>
    <w:p w:rsidR="00CF3994" w:rsidRDefault="00CF3994" w:rsidP="00CF399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Explanation:</w:t>
      </w:r>
    </w:p>
    <w:p w:rsidR="00CF3994" w:rsidRDefault="00CF3994" w:rsidP="00CF3994">
      <w:pPr>
        <w:rPr>
          <w:lang w:val="en-US"/>
        </w:rPr>
      </w:pPr>
    </w:p>
    <w:p w:rsidR="007C5F30" w:rsidRDefault="007C5F30" w:rsidP="00CF3994">
      <w:pPr>
        <w:rPr>
          <w:lang w:val="en-US"/>
        </w:rPr>
      </w:pPr>
    </w:p>
    <w:p w:rsidR="007C5F30" w:rsidRDefault="007C5F30" w:rsidP="00CF3994">
      <w:pPr>
        <w:rPr>
          <w:lang w:val="en-US"/>
        </w:rPr>
      </w:pPr>
    </w:p>
    <w:p w:rsidR="007C5F30" w:rsidRDefault="007C5F30" w:rsidP="007C5F3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98</w:t>
      </w:r>
    </w:p>
    <w:p w:rsidR="007C5F30" w:rsidRDefault="007C5F30" w:rsidP="007C5F3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A programmer has an algorithm that requires a java.util.List that provides an efficient</w:t>
      </w:r>
    </w:p>
    <w:p w:rsidR="007C5F30" w:rsidRDefault="007C5F30" w:rsidP="007C5F3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implementation of add(0, object), but does NOT need to support quick random access. What</w:t>
      </w:r>
    </w:p>
    <w:p w:rsidR="007C5F30" w:rsidRDefault="007C5F30" w:rsidP="007C5F30">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supports these requirements?</w:t>
      </w:r>
    </w:p>
    <w:p w:rsidR="007C5F30" w:rsidRDefault="007C5F30" w:rsidP="007C5F3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java.util.Queue</w:t>
      </w:r>
    </w:p>
    <w:p w:rsidR="007C5F30" w:rsidRDefault="007C5F30" w:rsidP="007C5F3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java.util.ArrayList</w:t>
      </w:r>
    </w:p>
    <w:p w:rsidR="007C5F30" w:rsidRDefault="007C5F30" w:rsidP="007C5F3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java.util.LinearList</w:t>
      </w:r>
    </w:p>
    <w:p w:rsidR="007C5F30" w:rsidRDefault="007C5F30" w:rsidP="007C5F30">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java.util.LinkedList</w:t>
      </w:r>
    </w:p>
    <w:p w:rsidR="007C5F30" w:rsidRDefault="007C5F30" w:rsidP="007C5F30">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D</w:t>
      </w:r>
    </w:p>
    <w:p w:rsidR="007C5F30" w:rsidRDefault="007C5F30" w:rsidP="007C5F30">
      <w:pPr>
        <w:rPr>
          <w:rFonts w:ascii="Arial" w:hAnsi="Arial" w:cs="Arial"/>
          <w:b/>
          <w:bCs/>
          <w:color w:val="000000"/>
          <w:sz w:val="24"/>
          <w:szCs w:val="24"/>
          <w:lang w:val="en-US"/>
        </w:rPr>
      </w:pPr>
      <w:r>
        <w:rPr>
          <w:rFonts w:ascii="Arial" w:hAnsi="Arial" w:cs="Arial"/>
          <w:b/>
          <w:bCs/>
          <w:color w:val="000000"/>
          <w:sz w:val="24"/>
          <w:szCs w:val="24"/>
          <w:lang w:val="en-US"/>
        </w:rPr>
        <w:t>Explanation:</w:t>
      </w:r>
    </w:p>
    <w:p w:rsidR="007C5F30" w:rsidRDefault="00522411" w:rsidP="007C5F30">
      <w:pPr>
        <w:rPr>
          <w:lang w:val="en-US"/>
        </w:rPr>
      </w:pPr>
      <w:r>
        <w:rPr>
          <w:lang w:val="en-US"/>
        </w:rPr>
        <w:t>j</w:t>
      </w:r>
      <w:r w:rsidRPr="00522411">
        <w:rPr>
          <w:lang w:val="en-US"/>
        </w:rPr>
        <w:t>ava.util.LinkedList</w:t>
      </w:r>
      <w:r>
        <w:rPr>
          <w:lang w:val="en-US"/>
        </w:rPr>
        <w:t xml:space="preserve"> </w:t>
      </w:r>
      <w:r w:rsidRPr="00522411">
        <w:rPr>
          <w:lang w:val="en-US"/>
        </w:rPr>
        <w:t>does NOT need to s</w:t>
      </w:r>
      <w:r>
        <w:rPr>
          <w:lang w:val="en-US"/>
        </w:rPr>
        <w:t xml:space="preserve">upport quick random access. </w:t>
      </w:r>
    </w:p>
    <w:p w:rsidR="00522411" w:rsidRDefault="00522411" w:rsidP="00522411">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97</w:t>
      </w:r>
    </w:p>
    <w:p w:rsidR="00522411" w:rsidRDefault="00522411" w:rsidP="0052241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522411" w:rsidRDefault="00522411" w:rsidP="0052241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 public class Score implements Comparable&lt;Score&gt; {</w:t>
      </w:r>
    </w:p>
    <w:p w:rsidR="00522411" w:rsidRDefault="00522411" w:rsidP="0052241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 private int wins, losses;</w:t>
      </w:r>
    </w:p>
    <w:p w:rsidR="00522411" w:rsidRDefault="00522411" w:rsidP="0052241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3. public Score(int w, int l) { wins = w; losses = l; }</w:t>
      </w:r>
    </w:p>
    <w:p w:rsidR="00522411" w:rsidRDefault="00522411" w:rsidP="0052241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4. public int getWins() { return wins; }</w:t>
      </w:r>
    </w:p>
    <w:p w:rsidR="00522411" w:rsidRDefault="00522411" w:rsidP="0052241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5. public int getLosses() { return losses; }</w:t>
      </w:r>
    </w:p>
    <w:p w:rsidR="00522411" w:rsidRDefault="00522411" w:rsidP="0052241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6. public String toString() {</w:t>
      </w:r>
    </w:p>
    <w:p w:rsidR="00522411" w:rsidRDefault="00522411" w:rsidP="0052241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7. return "&lt;" + wins + "," + losses + "&gt;";</w:t>
      </w:r>
    </w:p>
    <w:p w:rsidR="00522411" w:rsidRDefault="00522411" w:rsidP="0052241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8. }</w:t>
      </w:r>
    </w:p>
    <w:p w:rsidR="00522411" w:rsidRDefault="00522411" w:rsidP="0052241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9. // insert code here</w:t>
      </w:r>
    </w:p>
    <w:p w:rsidR="00522411" w:rsidRDefault="00522411" w:rsidP="0052241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10. }</w:t>
      </w:r>
    </w:p>
    <w:p w:rsidR="00522411" w:rsidRDefault="00522411" w:rsidP="0052241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Which method will complete this class?</w:t>
      </w:r>
    </w:p>
    <w:p w:rsidR="00522411" w:rsidRDefault="00522411" w:rsidP="00522411">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public int compareTo(Object o){/*more code here*/}</w:t>
      </w:r>
    </w:p>
    <w:p w:rsidR="00522411" w:rsidRDefault="00522411" w:rsidP="00522411">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public int compareTo(Score other){/*more code here*/}</w:t>
      </w:r>
    </w:p>
    <w:p w:rsidR="00522411" w:rsidRDefault="00522411" w:rsidP="00522411">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public int compare(Score s1,Score s2){/*more code here*/}</w:t>
      </w:r>
    </w:p>
    <w:p w:rsidR="00522411" w:rsidRDefault="00522411" w:rsidP="00522411">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public int compare(Object o1,Object o2){/*more code here*/}</w:t>
      </w:r>
    </w:p>
    <w:p w:rsidR="00522411" w:rsidRDefault="00522411" w:rsidP="00522411">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B</w:t>
      </w:r>
    </w:p>
    <w:p w:rsidR="00522411" w:rsidRDefault="00522411" w:rsidP="00522411">
      <w:pPr>
        <w:rPr>
          <w:rFonts w:ascii="Arial" w:hAnsi="Arial" w:cs="Arial"/>
          <w:b/>
          <w:bCs/>
          <w:sz w:val="24"/>
          <w:szCs w:val="24"/>
          <w:lang w:val="en-US"/>
        </w:rPr>
      </w:pPr>
      <w:r>
        <w:rPr>
          <w:rFonts w:ascii="Arial" w:hAnsi="Arial" w:cs="Arial"/>
          <w:b/>
          <w:bCs/>
          <w:sz w:val="24"/>
          <w:szCs w:val="24"/>
          <w:lang w:val="en-US"/>
        </w:rPr>
        <w:t>Explanation:</w:t>
      </w:r>
    </w:p>
    <w:p w:rsidR="00522411" w:rsidRDefault="00522411" w:rsidP="00522411">
      <w:pPr>
        <w:rPr>
          <w:lang w:val="en-US"/>
        </w:rPr>
      </w:pPr>
      <w:r w:rsidRPr="00522411">
        <w:rPr>
          <w:lang w:val="en-US"/>
        </w:rPr>
        <w:t>public int compareTo(Score other){/*more code here*/}</w:t>
      </w:r>
      <w:r>
        <w:rPr>
          <w:lang w:val="en-US"/>
        </w:rPr>
        <w:t xml:space="preserve"> C</w:t>
      </w:r>
      <w:r w:rsidRPr="00522411">
        <w:rPr>
          <w:lang w:val="en-US"/>
        </w:rPr>
        <w:t>omplete this class</w:t>
      </w:r>
      <w:r>
        <w:rPr>
          <w:lang w:val="en-US"/>
        </w:rPr>
        <w:t>.</w:t>
      </w:r>
    </w:p>
    <w:p w:rsidR="00522411" w:rsidRDefault="00522411" w:rsidP="00522411">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96</w:t>
      </w:r>
    </w:p>
    <w:p w:rsidR="00522411" w:rsidRDefault="00522411" w:rsidP="0052241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522411" w:rsidRDefault="00522411" w:rsidP="0052241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import java.util.*;</w:t>
      </w:r>
    </w:p>
    <w:p w:rsidR="00522411" w:rsidRDefault="00522411" w:rsidP="0052241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lastRenderedPageBreak/>
        <w:t>4. public class Mapit {</w:t>
      </w:r>
    </w:p>
    <w:p w:rsidR="00522411" w:rsidRDefault="00522411" w:rsidP="0052241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public static void main(String[] args) {</w:t>
      </w:r>
    </w:p>
    <w:p w:rsidR="00522411" w:rsidRDefault="00522411" w:rsidP="0052241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Set&lt;Integer&gt; set = new HashSet&lt;Integer&gt;();</w:t>
      </w:r>
    </w:p>
    <w:p w:rsidR="00522411" w:rsidRDefault="00522411" w:rsidP="0052241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Integer i1 = 45;</w:t>
      </w:r>
    </w:p>
    <w:p w:rsidR="00522411" w:rsidRDefault="00522411" w:rsidP="0052241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Integer i2 = 46;</w:t>
      </w:r>
    </w:p>
    <w:p w:rsidR="00522411" w:rsidRDefault="00522411" w:rsidP="0052241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9. set.add(i1);</w:t>
      </w:r>
    </w:p>
    <w:p w:rsidR="00522411" w:rsidRDefault="00522411" w:rsidP="0052241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set.add(i1);</w:t>
      </w:r>
    </w:p>
    <w:p w:rsidR="00522411" w:rsidRDefault="00522411" w:rsidP="0052241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set.add(i2); System.out.print(set.size() + " ");</w:t>
      </w:r>
    </w:p>
    <w:p w:rsidR="00522411" w:rsidRDefault="00522411" w:rsidP="0052241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set.remove(i1); System.out.print(set.size() + " ");</w:t>
      </w:r>
    </w:p>
    <w:p w:rsidR="00522411" w:rsidRDefault="00522411" w:rsidP="0052241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i2 = 47;</w:t>
      </w:r>
    </w:p>
    <w:p w:rsidR="00522411" w:rsidRDefault="00522411" w:rsidP="0052241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set.remove(i2); System.out.print(set.size() + " ");</w:t>
      </w:r>
    </w:p>
    <w:p w:rsidR="00522411" w:rsidRDefault="00522411" w:rsidP="0052241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w:t>
      </w:r>
    </w:p>
    <w:p w:rsidR="00522411" w:rsidRDefault="00522411" w:rsidP="0052241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w:t>
      </w:r>
    </w:p>
    <w:p w:rsidR="00522411" w:rsidRDefault="00522411" w:rsidP="0052241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522411" w:rsidRDefault="00522411" w:rsidP="0052241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2 1 0</w:t>
      </w:r>
    </w:p>
    <w:p w:rsidR="00522411" w:rsidRDefault="00522411" w:rsidP="0052241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2 1 1</w:t>
      </w:r>
    </w:p>
    <w:p w:rsidR="00522411" w:rsidRDefault="00522411" w:rsidP="0052241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3 2 1</w:t>
      </w:r>
    </w:p>
    <w:p w:rsidR="00522411" w:rsidRDefault="00522411" w:rsidP="0052241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3 2 2</w:t>
      </w:r>
    </w:p>
    <w:p w:rsidR="00522411" w:rsidRDefault="00522411" w:rsidP="0052241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Compilation fails.</w:t>
      </w:r>
    </w:p>
    <w:p w:rsidR="00522411" w:rsidRDefault="00522411" w:rsidP="0052241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An exception is thrown at runtime.</w:t>
      </w:r>
    </w:p>
    <w:p w:rsidR="00522411" w:rsidRDefault="00522411" w:rsidP="00522411">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w:t>
      </w:r>
    </w:p>
    <w:p w:rsidR="00522411" w:rsidRDefault="00522411" w:rsidP="00522411">
      <w:pPr>
        <w:rPr>
          <w:rFonts w:ascii="Arial" w:hAnsi="Arial" w:cs="Arial"/>
          <w:b/>
          <w:bCs/>
          <w:color w:val="000000"/>
          <w:sz w:val="24"/>
          <w:szCs w:val="24"/>
          <w:lang w:val="en-US"/>
        </w:rPr>
      </w:pPr>
      <w:r>
        <w:rPr>
          <w:rFonts w:ascii="Arial" w:hAnsi="Arial" w:cs="Arial"/>
          <w:b/>
          <w:bCs/>
          <w:color w:val="000000"/>
          <w:sz w:val="24"/>
          <w:szCs w:val="24"/>
          <w:lang w:val="en-US"/>
        </w:rPr>
        <w:t>Explanation:</w:t>
      </w:r>
    </w:p>
    <w:p w:rsidR="00522411" w:rsidRDefault="00522411" w:rsidP="00522411">
      <w:pPr>
        <w:rPr>
          <w:rFonts w:ascii="Arial" w:hAnsi="Arial" w:cs="Arial"/>
          <w:b/>
          <w:bCs/>
          <w:color w:val="000000"/>
          <w:sz w:val="24"/>
          <w:szCs w:val="24"/>
          <w:lang w:val="en-US"/>
        </w:rPr>
      </w:pPr>
      <w:r>
        <w:rPr>
          <w:rFonts w:ascii="Arial" w:hAnsi="Arial" w:cs="Arial"/>
          <w:b/>
          <w:bCs/>
          <w:color w:val="000000"/>
          <w:sz w:val="24"/>
          <w:szCs w:val="24"/>
          <w:lang w:val="en-US"/>
        </w:rPr>
        <w:t>2 1 1</w:t>
      </w:r>
    </w:p>
    <w:p w:rsidR="00522411" w:rsidRDefault="00522411" w:rsidP="00522411">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95</w:t>
      </w:r>
    </w:p>
    <w:p w:rsidR="00522411" w:rsidRDefault="00522411" w:rsidP="0052241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Click the Exhibit button. What is the result?</w:t>
      </w:r>
    </w:p>
    <w:p w:rsidR="00522411" w:rsidRDefault="008002E1" w:rsidP="00522411">
      <w:pPr>
        <w:rPr>
          <w:lang w:val="en-US"/>
        </w:rPr>
      </w:pPr>
      <w:r>
        <w:rPr>
          <w:noProof/>
          <w:lang w:val="en-US" w:eastAsia="en-US"/>
        </w:rPr>
        <w:drawing>
          <wp:inline distT="0" distB="0" distL="0" distR="0">
            <wp:extent cx="4829175" cy="3171825"/>
            <wp:effectExtent l="19050" t="0" r="9525" b="0"/>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srcRect/>
                    <a:stretch>
                      <a:fillRect/>
                    </a:stretch>
                  </pic:blipFill>
                  <pic:spPr bwMode="auto">
                    <a:xfrm>
                      <a:off x="0" y="0"/>
                      <a:ext cx="4829175" cy="3171825"/>
                    </a:xfrm>
                    <a:prstGeom prst="rect">
                      <a:avLst/>
                    </a:prstGeom>
                    <a:noFill/>
                    <a:ln w="9525">
                      <a:noFill/>
                      <a:miter lim="800000"/>
                      <a:headEnd/>
                      <a:tailEnd/>
                    </a:ln>
                  </pic:spPr>
                </pic:pic>
              </a:graphicData>
            </a:graphic>
          </wp:inline>
        </w:drawing>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4321</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0000</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An exception is thrown at runtime.</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Compilation fails because of an error in line 18.</w:t>
      </w:r>
    </w:p>
    <w:p w:rsidR="008002E1" w:rsidRDefault="008002E1" w:rsidP="008002E1">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lastRenderedPageBreak/>
        <w:t>Answer: D</w:t>
      </w:r>
    </w:p>
    <w:p w:rsidR="008002E1" w:rsidRDefault="008002E1" w:rsidP="008002E1">
      <w:pPr>
        <w:rPr>
          <w:rFonts w:ascii="Arial" w:hAnsi="Arial" w:cs="Arial"/>
          <w:b/>
          <w:bCs/>
          <w:color w:val="000000"/>
          <w:sz w:val="24"/>
          <w:szCs w:val="24"/>
          <w:lang w:val="en-US"/>
        </w:rPr>
      </w:pPr>
      <w:r>
        <w:rPr>
          <w:rFonts w:ascii="Arial" w:hAnsi="Arial" w:cs="Arial"/>
          <w:b/>
          <w:bCs/>
          <w:color w:val="000000"/>
          <w:sz w:val="24"/>
          <w:szCs w:val="24"/>
          <w:lang w:val="en-US"/>
        </w:rPr>
        <w:t>Explanation:</w:t>
      </w:r>
    </w:p>
    <w:p w:rsidR="008002E1" w:rsidRDefault="008002E1" w:rsidP="008002E1">
      <w:pPr>
        <w:rPr>
          <w:lang w:val="en-US"/>
        </w:rPr>
      </w:pPr>
      <w:r>
        <w:rPr>
          <w:lang w:val="en-US"/>
        </w:rPr>
        <w:t>In line 18 we have to use this keyword to the variable.</w:t>
      </w:r>
    </w:p>
    <w:p w:rsidR="008002E1" w:rsidRDefault="008002E1" w:rsidP="008002E1">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94</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abstract public class Employee {</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protected abstract double getSalesAmount();</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public double getCommision() {</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return getSalesAmount() * 0.15;</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class Sales extends Employee {</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 insert method here</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18. }</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two methods, inserted independently at line 17, correctly complete the Sales class?</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(Choose two.)</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double getSalesAmount() { return 1230.45; }</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public double getSalesAmount() { return 1230.45; }</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private double getSalesAmount() { return 1230.45; }</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protected double getSalesAmount() { return 1230.45; }</w:t>
      </w:r>
    </w:p>
    <w:p w:rsidR="008002E1" w:rsidRDefault="008002E1" w:rsidP="008002E1">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B,D</w:t>
      </w:r>
    </w:p>
    <w:p w:rsidR="008002E1" w:rsidRDefault="008002E1" w:rsidP="008002E1">
      <w:pPr>
        <w:rPr>
          <w:rFonts w:ascii="Arial" w:hAnsi="Arial" w:cs="Arial"/>
          <w:b/>
          <w:bCs/>
          <w:color w:val="000000"/>
          <w:sz w:val="24"/>
          <w:szCs w:val="24"/>
          <w:lang w:val="en-US"/>
        </w:rPr>
      </w:pPr>
      <w:r>
        <w:rPr>
          <w:rFonts w:ascii="Arial" w:hAnsi="Arial" w:cs="Arial"/>
          <w:b/>
          <w:bCs/>
          <w:color w:val="000000"/>
          <w:sz w:val="24"/>
          <w:szCs w:val="24"/>
          <w:lang w:val="en-US"/>
        </w:rPr>
        <w:t>Explanation:</w:t>
      </w:r>
    </w:p>
    <w:p w:rsidR="008002E1" w:rsidRDefault="008002E1" w:rsidP="008002E1">
      <w:pPr>
        <w:rPr>
          <w:lang w:val="en-US"/>
        </w:rPr>
      </w:pPr>
      <w:r>
        <w:rPr>
          <w:lang w:val="en-US"/>
        </w:rPr>
        <w:t>if we use public and protected keywords then we can access from other classes.</w:t>
      </w:r>
    </w:p>
    <w:p w:rsidR="008002E1" w:rsidRDefault="008002E1" w:rsidP="008002E1">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93</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class Alpha {</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public void foo() { System.out.print("Afoo "); }</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public class Beta extends Alpha {</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public void foo() { System.out.print("Bfoo "); }</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public static void main(String[] args) {</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Alpha a = new Beta();</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18. Beta b = (Beta)a;</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19. a.foo();</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20. b.foo();</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21. }</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22. }</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Afoo Afoo</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Afoo Bfoo</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Bfoo Afoo</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Bfoo Bfoo</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Compilation fails.</w:t>
      </w:r>
    </w:p>
    <w:p w:rsidR="008002E1" w:rsidRDefault="008002E1" w:rsidP="008002E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An exception is thrown at runtime.</w:t>
      </w:r>
    </w:p>
    <w:p w:rsidR="008002E1" w:rsidRDefault="008002E1" w:rsidP="008002E1">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D</w:t>
      </w:r>
    </w:p>
    <w:p w:rsidR="008002E1" w:rsidRDefault="008002E1" w:rsidP="008002E1">
      <w:pPr>
        <w:rPr>
          <w:lang w:val="en-US"/>
        </w:rPr>
      </w:pPr>
      <w:r>
        <w:rPr>
          <w:rFonts w:ascii="Arial" w:hAnsi="Arial" w:cs="Arial"/>
          <w:b/>
          <w:bCs/>
          <w:color w:val="000000"/>
          <w:sz w:val="24"/>
          <w:szCs w:val="24"/>
          <w:lang w:val="en-US"/>
        </w:rPr>
        <w:t>Explanation:</w:t>
      </w:r>
      <w:r>
        <w:rPr>
          <w:lang w:val="en-US"/>
        </w:rPr>
        <w:t xml:space="preserve"> </w:t>
      </w:r>
    </w:p>
    <w:p w:rsidR="005A77D9" w:rsidRDefault="005A77D9" w:rsidP="008002E1">
      <w:pPr>
        <w:rPr>
          <w:lang w:val="en-US"/>
        </w:rPr>
      </w:pPr>
      <w:r>
        <w:rPr>
          <w:lang w:val="en-US"/>
        </w:rPr>
        <w:lastRenderedPageBreak/>
        <w:t>Here we create the object to the class B using the reference of class A.And we assign the reference  to  the object of the classB.So, here by calling the methods it is going to print the classB method.</w:t>
      </w:r>
    </w:p>
    <w:p w:rsidR="005A77D9" w:rsidRDefault="005A77D9" w:rsidP="005A77D9">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92</w:t>
      </w:r>
    </w:p>
    <w:p w:rsidR="005A77D9" w:rsidRDefault="005A77D9" w:rsidP="005A77D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5A77D9" w:rsidRDefault="005A77D9" w:rsidP="005A77D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 interface TestA { String toString(); }</w:t>
      </w:r>
    </w:p>
    <w:p w:rsidR="005A77D9" w:rsidRDefault="005A77D9" w:rsidP="005A77D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 public class Test {</w:t>
      </w:r>
    </w:p>
    <w:p w:rsidR="005A77D9" w:rsidRDefault="005A77D9" w:rsidP="005A77D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3. public static void main(String[] args) {</w:t>
      </w:r>
    </w:p>
    <w:p w:rsidR="005A77D9" w:rsidRDefault="005A77D9" w:rsidP="005A77D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4. System.out.println(new TestA() {</w:t>
      </w:r>
    </w:p>
    <w:p w:rsidR="005A77D9" w:rsidRDefault="005A77D9" w:rsidP="005A77D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5. public String toString() { return "test"; }</w:t>
      </w:r>
    </w:p>
    <w:p w:rsidR="005A77D9" w:rsidRDefault="005A77D9" w:rsidP="005A77D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6. });</w:t>
      </w:r>
    </w:p>
    <w:p w:rsidR="005A77D9" w:rsidRDefault="005A77D9" w:rsidP="005A77D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7. }</w:t>
      </w:r>
    </w:p>
    <w:p w:rsidR="005A77D9" w:rsidRDefault="005A77D9" w:rsidP="005A77D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8. }</w:t>
      </w:r>
    </w:p>
    <w:p w:rsidR="005A77D9" w:rsidRDefault="005A77D9" w:rsidP="005A77D9">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What is the result?</w:t>
      </w:r>
    </w:p>
    <w:p w:rsidR="005A77D9" w:rsidRDefault="005A77D9" w:rsidP="005A77D9">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test</w:t>
      </w:r>
    </w:p>
    <w:p w:rsidR="005A77D9" w:rsidRDefault="005A77D9" w:rsidP="005A77D9">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null</w:t>
      </w:r>
    </w:p>
    <w:p w:rsidR="005A77D9" w:rsidRDefault="005A77D9" w:rsidP="005A77D9">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An exception is thrown at runtime.</w:t>
      </w:r>
    </w:p>
    <w:p w:rsidR="005A77D9" w:rsidRDefault="005A77D9" w:rsidP="005A77D9">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Compilation fails because of an error in line 1.</w:t>
      </w:r>
    </w:p>
    <w:p w:rsidR="005A77D9" w:rsidRDefault="005A77D9" w:rsidP="005A77D9">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Compilation fails because of an error in line 4.</w:t>
      </w:r>
    </w:p>
    <w:p w:rsidR="005A77D9" w:rsidRDefault="005A77D9" w:rsidP="005A77D9">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F. </w:t>
      </w:r>
      <w:r>
        <w:rPr>
          <w:rFonts w:ascii="Arial" w:hAnsi="Arial" w:cs="Arial"/>
          <w:sz w:val="24"/>
          <w:szCs w:val="24"/>
          <w:lang w:val="en-US"/>
        </w:rPr>
        <w:t>Compilation fails because of an error in line 5.</w:t>
      </w:r>
    </w:p>
    <w:p w:rsidR="005A77D9" w:rsidRDefault="005A77D9" w:rsidP="005A77D9">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A</w:t>
      </w:r>
    </w:p>
    <w:p w:rsidR="005A77D9" w:rsidRDefault="005A77D9" w:rsidP="005A77D9">
      <w:pPr>
        <w:rPr>
          <w:rFonts w:ascii="Arial" w:hAnsi="Arial" w:cs="Arial"/>
          <w:b/>
          <w:bCs/>
          <w:sz w:val="24"/>
          <w:szCs w:val="24"/>
          <w:lang w:val="en-US"/>
        </w:rPr>
      </w:pPr>
      <w:r>
        <w:rPr>
          <w:rFonts w:ascii="Arial" w:hAnsi="Arial" w:cs="Arial"/>
          <w:b/>
          <w:bCs/>
          <w:sz w:val="24"/>
          <w:szCs w:val="24"/>
          <w:lang w:val="en-US"/>
        </w:rPr>
        <w:t>Explanation:</w:t>
      </w:r>
    </w:p>
    <w:p w:rsidR="005A77D9" w:rsidRDefault="005A77D9" w:rsidP="000C5785">
      <w:pPr>
        <w:rPr>
          <w:lang w:val="en-US"/>
        </w:rPr>
      </w:pPr>
      <w:r>
        <w:rPr>
          <w:lang w:val="en-US"/>
        </w:rPr>
        <w:t>The program executes without compilation error and prints “</w:t>
      </w:r>
      <w:r w:rsidR="000C5785">
        <w:rPr>
          <w:lang w:val="en-US"/>
        </w:rPr>
        <w:t>test</w:t>
      </w:r>
      <w:r>
        <w:rPr>
          <w:lang w:val="en-US"/>
        </w:rPr>
        <w:t>”</w:t>
      </w:r>
      <w:r w:rsidR="000C5785">
        <w:rPr>
          <w:lang w:val="en-US"/>
        </w:rPr>
        <w:t>.</w:t>
      </w:r>
    </w:p>
    <w:p w:rsidR="005A77D9" w:rsidRDefault="005A77D9" w:rsidP="005A77D9">
      <w:pPr>
        <w:autoSpaceDE w:val="0"/>
        <w:autoSpaceDN w:val="0"/>
        <w:adjustRightInd w:val="0"/>
        <w:spacing w:after="0" w:line="240" w:lineRule="auto"/>
        <w:rPr>
          <w:rFonts w:ascii="Arial" w:hAnsi="Arial" w:cs="Arial"/>
          <w:b/>
          <w:bCs/>
          <w:color w:val="000000"/>
          <w:sz w:val="24"/>
          <w:szCs w:val="24"/>
          <w:lang w:val="en-US"/>
        </w:rPr>
      </w:pPr>
    </w:p>
    <w:p w:rsidR="005A77D9" w:rsidRDefault="005A77D9" w:rsidP="005A77D9">
      <w:pPr>
        <w:autoSpaceDE w:val="0"/>
        <w:autoSpaceDN w:val="0"/>
        <w:adjustRightInd w:val="0"/>
        <w:spacing w:after="0" w:line="240" w:lineRule="auto"/>
        <w:rPr>
          <w:rFonts w:ascii="Arial" w:hAnsi="Arial" w:cs="Arial"/>
          <w:b/>
          <w:bCs/>
          <w:color w:val="000000"/>
          <w:sz w:val="24"/>
          <w:szCs w:val="24"/>
          <w:lang w:val="en-US"/>
        </w:rPr>
      </w:pPr>
    </w:p>
    <w:p w:rsidR="005A77D9" w:rsidRDefault="005A77D9" w:rsidP="005A77D9">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91</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public interface A111 {</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String s = "yo";</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public void method1();</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interface B { }</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20. interface C extends A111, B {</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21. public void method1();</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22. public void method1(int x);</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23. }</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Compilation succeeds.</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Compilation fails due to multiple errors.</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Compilation fails due to an error only on line 20.</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Compilation fails due to an error only on line 21.</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Compilation fails due to an error only on line 22.</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Compilation fails due to an error only on line 12.</w:t>
      </w:r>
    </w:p>
    <w:p w:rsidR="005A77D9" w:rsidRDefault="005A77D9" w:rsidP="005A77D9">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A</w:t>
      </w:r>
    </w:p>
    <w:p w:rsidR="005A77D9" w:rsidRDefault="005A77D9" w:rsidP="005A77D9">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Explanation:</w:t>
      </w:r>
    </w:p>
    <w:p w:rsidR="005A77D9" w:rsidRDefault="005A77D9" w:rsidP="005A77D9">
      <w:pPr>
        <w:rPr>
          <w:rFonts w:ascii="Arial" w:hAnsi="Arial" w:cs="Arial"/>
          <w:b/>
          <w:bCs/>
          <w:sz w:val="24"/>
          <w:szCs w:val="24"/>
          <w:lang w:val="en-US"/>
        </w:rPr>
      </w:pPr>
      <w:r w:rsidRPr="005A77D9">
        <w:rPr>
          <w:rFonts w:ascii="Arial" w:hAnsi="Arial" w:cs="Arial"/>
          <w:b/>
          <w:bCs/>
          <w:sz w:val="24"/>
          <w:szCs w:val="24"/>
          <w:lang w:val="en-US"/>
        </w:rPr>
        <w:t xml:space="preserve"> </w:t>
      </w:r>
    </w:p>
    <w:p w:rsidR="000C5785" w:rsidRDefault="000C5785" w:rsidP="005A77D9">
      <w:pPr>
        <w:autoSpaceDE w:val="0"/>
        <w:autoSpaceDN w:val="0"/>
        <w:adjustRightInd w:val="0"/>
        <w:spacing w:after="0" w:line="240" w:lineRule="auto"/>
        <w:rPr>
          <w:rFonts w:ascii="Arial" w:hAnsi="Arial" w:cs="Arial"/>
          <w:b/>
          <w:bCs/>
          <w:color w:val="000000"/>
          <w:sz w:val="24"/>
          <w:szCs w:val="24"/>
          <w:lang w:val="en-US"/>
        </w:rPr>
      </w:pPr>
    </w:p>
    <w:p w:rsidR="000C5785" w:rsidRDefault="000C5785" w:rsidP="005A77D9">
      <w:pPr>
        <w:autoSpaceDE w:val="0"/>
        <w:autoSpaceDN w:val="0"/>
        <w:adjustRightInd w:val="0"/>
        <w:spacing w:after="0" w:line="240" w:lineRule="auto"/>
        <w:rPr>
          <w:rFonts w:ascii="Arial" w:hAnsi="Arial" w:cs="Arial"/>
          <w:b/>
          <w:bCs/>
          <w:color w:val="000000"/>
          <w:sz w:val="24"/>
          <w:szCs w:val="24"/>
          <w:lang w:val="en-US"/>
        </w:rPr>
      </w:pPr>
    </w:p>
    <w:p w:rsidR="005A77D9" w:rsidRDefault="005A77D9" w:rsidP="005A77D9">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lastRenderedPageBreak/>
        <w:t>QUESTION NO: 90</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public enum Title {</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MR("Mr."), MRS("Mrs."), MS("Ms.");</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private final String title;</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private Title(String t) { title = t; }</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public String format(String last, String first) {</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return title + " " + first + " " + last;</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18. }</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19. public static void main(String[] args) {</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20. System.out.println(Title.MR.format("Doe", "John"));</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21. }</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Mr. John Doe</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An exception is thrown at runtime.</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Compilation fails because of an error in line 12.</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Compilation fails because of an error in line 15.</w:t>
      </w:r>
    </w:p>
    <w:p w:rsidR="005A77D9" w:rsidRDefault="005A77D9" w:rsidP="005A77D9">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Compilation fails because of an error in line 20.</w:t>
      </w:r>
    </w:p>
    <w:p w:rsidR="005A77D9" w:rsidRDefault="005A77D9" w:rsidP="005A77D9">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A</w:t>
      </w:r>
    </w:p>
    <w:p w:rsidR="005A77D9" w:rsidRDefault="005A77D9" w:rsidP="005A77D9">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Explanation:</w:t>
      </w:r>
    </w:p>
    <w:p w:rsidR="005A77D9" w:rsidRDefault="005A77D9" w:rsidP="005A77D9">
      <w:pPr>
        <w:autoSpaceDE w:val="0"/>
        <w:autoSpaceDN w:val="0"/>
        <w:adjustRightInd w:val="0"/>
        <w:spacing w:after="0" w:line="240" w:lineRule="auto"/>
        <w:rPr>
          <w:rFonts w:ascii="Arial" w:hAnsi="Arial" w:cs="Arial"/>
          <w:b/>
          <w:bCs/>
          <w:color w:val="000000"/>
          <w:sz w:val="24"/>
          <w:szCs w:val="24"/>
          <w:lang w:val="en-US"/>
        </w:rPr>
      </w:pPr>
    </w:p>
    <w:p w:rsidR="005A77D9" w:rsidRDefault="005A77D9" w:rsidP="005A77D9">
      <w:pPr>
        <w:rPr>
          <w:lang w:val="en-US"/>
        </w:rPr>
      </w:pPr>
    </w:p>
    <w:p w:rsidR="001D3AF1" w:rsidRDefault="001D3AF1" w:rsidP="005A77D9">
      <w:pPr>
        <w:rPr>
          <w:lang w:val="en-US"/>
        </w:rPr>
      </w:pPr>
    </w:p>
    <w:p w:rsidR="001D3AF1" w:rsidRDefault="001D3AF1" w:rsidP="001D3AF1">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89</w:t>
      </w:r>
    </w:p>
    <w:p w:rsidR="001D3AF1" w:rsidRDefault="001D3AF1" w:rsidP="001D3AF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Click the Exhibit button.</w:t>
      </w:r>
    </w:p>
    <w:p w:rsidR="001D3AF1" w:rsidRDefault="001D3AF1" w:rsidP="001D3AF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1D3AF1" w:rsidRDefault="001D3AF1" w:rsidP="001D3AF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25. A a = new A();</w:t>
      </w:r>
    </w:p>
    <w:p w:rsidR="001D3AF1" w:rsidRDefault="001D3AF1" w:rsidP="001D3AF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26. System.out.println(a.doit(4, 5));</w:t>
      </w:r>
    </w:p>
    <w:p w:rsidR="001D3AF1" w:rsidRDefault="001D3AF1" w:rsidP="001D3AF1">
      <w:pPr>
        <w:rPr>
          <w:rFonts w:ascii="Arial" w:hAnsi="Arial" w:cs="Arial"/>
          <w:sz w:val="24"/>
          <w:szCs w:val="24"/>
          <w:lang w:val="en-US"/>
        </w:rPr>
      </w:pPr>
      <w:r>
        <w:rPr>
          <w:rFonts w:ascii="Arial" w:hAnsi="Arial" w:cs="Arial"/>
          <w:sz w:val="24"/>
          <w:szCs w:val="24"/>
          <w:lang w:val="en-US"/>
        </w:rPr>
        <w:t>What is the result?</w:t>
      </w:r>
    </w:p>
    <w:p w:rsidR="001D3AF1" w:rsidRDefault="001D3AF1" w:rsidP="001D3AF1">
      <w:pPr>
        <w:rPr>
          <w:lang w:val="en-US"/>
        </w:rPr>
      </w:pPr>
      <w:r>
        <w:rPr>
          <w:noProof/>
          <w:lang w:val="en-US" w:eastAsia="en-US"/>
        </w:rPr>
        <w:drawing>
          <wp:inline distT="0" distB="0" distL="0" distR="0">
            <wp:extent cx="4867275" cy="2143125"/>
            <wp:effectExtent l="19050" t="0" r="9525"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srcRect/>
                    <a:stretch>
                      <a:fillRect/>
                    </a:stretch>
                  </pic:blipFill>
                  <pic:spPr bwMode="auto">
                    <a:xfrm>
                      <a:off x="0" y="0"/>
                      <a:ext cx="4867275" cy="2143125"/>
                    </a:xfrm>
                    <a:prstGeom prst="rect">
                      <a:avLst/>
                    </a:prstGeom>
                    <a:noFill/>
                    <a:ln w="9525">
                      <a:noFill/>
                      <a:miter lim="800000"/>
                      <a:headEnd/>
                      <a:tailEnd/>
                    </a:ln>
                  </pic:spPr>
                </pic:pic>
              </a:graphicData>
            </a:graphic>
          </wp:inline>
        </w:drawing>
      </w:r>
    </w:p>
    <w:p w:rsidR="001D3AF1" w:rsidRDefault="001D3AF1" w:rsidP="001D3AF1">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Line 26 prints "a" to System.out.</w:t>
      </w:r>
    </w:p>
    <w:p w:rsidR="001D3AF1" w:rsidRDefault="001D3AF1" w:rsidP="001D3AF1">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Line 26 prints "b" to System.out.</w:t>
      </w:r>
    </w:p>
    <w:p w:rsidR="001D3AF1" w:rsidRDefault="001D3AF1" w:rsidP="001D3AF1">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An exception is thrown at line 26 at runtime.</w:t>
      </w:r>
    </w:p>
    <w:p w:rsidR="001D3AF1" w:rsidRDefault="001D3AF1" w:rsidP="001D3AF1">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Compilation of class A will fail due to an error in line 6.</w:t>
      </w:r>
    </w:p>
    <w:p w:rsidR="001D3AF1" w:rsidRDefault="001D3AF1" w:rsidP="001D3AF1">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lastRenderedPageBreak/>
        <w:t>Answer: A</w:t>
      </w:r>
    </w:p>
    <w:p w:rsidR="001D3AF1" w:rsidRDefault="001D3AF1" w:rsidP="001D3AF1">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Explanation:</w:t>
      </w:r>
    </w:p>
    <w:p w:rsidR="001D3AF1" w:rsidRDefault="001D3AF1" w:rsidP="001D3AF1">
      <w:pPr>
        <w:rPr>
          <w:lang w:val="en-US"/>
        </w:rPr>
      </w:pPr>
      <w:r>
        <w:rPr>
          <w:lang w:val="en-US"/>
        </w:rPr>
        <w:t>Here we used parameterized constructor that’s why the values are assigned to the variables then “a” is printed.</w:t>
      </w:r>
    </w:p>
    <w:p w:rsidR="001D3AF1" w:rsidRDefault="001D3AF1" w:rsidP="001D3AF1">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88</w:t>
      </w:r>
    </w:p>
    <w:p w:rsidR="001D3AF1" w:rsidRDefault="001D3AF1" w:rsidP="001D3AF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1D3AF1" w:rsidRDefault="001D3AF1" w:rsidP="001D3AF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public class Plant {</w:t>
      </w:r>
    </w:p>
    <w:p w:rsidR="001D3AF1" w:rsidRDefault="001D3AF1" w:rsidP="001D3AF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private String name;</w:t>
      </w:r>
    </w:p>
    <w:p w:rsidR="001D3AF1" w:rsidRDefault="001D3AF1" w:rsidP="001D3AF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public Plant(String name) { this.name = name; }</w:t>
      </w:r>
    </w:p>
    <w:p w:rsidR="001D3AF1" w:rsidRDefault="001D3AF1" w:rsidP="001D3AF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public String getName() { return name; }</w:t>
      </w:r>
    </w:p>
    <w:p w:rsidR="001D3AF1" w:rsidRDefault="001D3AF1" w:rsidP="001D3AF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w:t>
      </w:r>
    </w:p>
    <w:p w:rsidR="001D3AF1" w:rsidRDefault="001D3AF1" w:rsidP="001D3AF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public class Tree extends Plant {</w:t>
      </w:r>
    </w:p>
    <w:p w:rsidR="001D3AF1" w:rsidRDefault="001D3AF1" w:rsidP="001D3AF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public void growFruit() { }</w:t>
      </w:r>
    </w:p>
    <w:p w:rsidR="001D3AF1" w:rsidRDefault="001D3AF1" w:rsidP="001D3AF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public void dropLeaves() { }</w:t>
      </w:r>
    </w:p>
    <w:p w:rsidR="001D3AF1" w:rsidRDefault="001D3AF1" w:rsidP="001D3AF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w:t>
      </w:r>
    </w:p>
    <w:p w:rsidR="001D3AF1" w:rsidRDefault="001D3AF1" w:rsidP="001D3AF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statement is true?</w:t>
      </w:r>
    </w:p>
    <w:p w:rsidR="001D3AF1" w:rsidRDefault="001D3AF1" w:rsidP="001D3AF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The code will compile without changes.</w:t>
      </w:r>
    </w:p>
    <w:p w:rsidR="001D3AF1" w:rsidRDefault="001D3AF1" w:rsidP="001D3AF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The code will compile if public Tree() { Plant(); } is added to the Tree class.</w:t>
      </w:r>
    </w:p>
    <w:p w:rsidR="001D3AF1" w:rsidRDefault="001D3AF1" w:rsidP="001D3AF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The code will compile if public Plant() { Tree(); } is added to the Plant class.</w:t>
      </w:r>
    </w:p>
    <w:p w:rsidR="001D3AF1" w:rsidRDefault="001D3AF1" w:rsidP="001D3AF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The code will compile if public Plant() { this("fern"); } is added to the Plant class.</w:t>
      </w:r>
    </w:p>
    <w:p w:rsidR="001D3AF1" w:rsidRDefault="001D3AF1" w:rsidP="001D3AF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The code will compile if public Plant() { Plant("fern"); } is added to the Plant class.</w:t>
      </w:r>
    </w:p>
    <w:p w:rsidR="001D3AF1" w:rsidRDefault="001D3AF1" w:rsidP="001D3AF1">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D</w:t>
      </w:r>
    </w:p>
    <w:p w:rsidR="001D3AF1" w:rsidRDefault="001D3AF1" w:rsidP="001D3AF1">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Explanation:</w:t>
      </w:r>
    </w:p>
    <w:p w:rsidR="001D3AF1" w:rsidRDefault="001D3AF1" w:rsidP="001D3AF1">
      <w:pPr>
        <w:rPr>
          <w:rFonts w:ascii="Arial" w:hAnsi="Arial" w:cs="Arial"/>
          <w:color w:val="214E7B"/>
          <w:sz w:val="24"/>
          <w:szCs w:val="24"/>
          <w:lang w:val="en-US"/>
        </w:rPr>
      </w:pPr>
    </w:p>
    <w:p w:rsidR="001D3AF1" w:rsidRDefault="001D3AF1" w:rsidP="001D3AF1">
      <w:pPr>
        <w:rPr>
          <w:rFonts w:ascii="Arial" w:hAnsi="Arial" w:cs="Arial"/>
          <w:color w:val="214E7B"/>
          <w:sz w:val="24"/>
          <w:szCs w:val="24"/>
          <w:lang w:val="en-US"/>
        </w:rPr>
      </w:pPr>
    </w:p>
    <w:p w:rsidR="001D3AF1" w:rsidRDefault="001D3AF1" w:rsidP="001D3AF1">
      <w:pPr>
        <w:rPr>
          <w:rFonts w:ascii="Arial" w:hAnsi="Arial" w:cs="Arial"/>
          <w:color w:val="214E7B"/>
          <w:sz w:val="24"/>
          <w:szCs w:val="24"/>
          <w:lang w:val="en-US"/>
        </w:rPr>
      </w:pPr>
    </w:p>
    <w:p w:rsidR="00390F6D" w:rsidRDefault="00390F6D" w:rsidP="001D3AF1">
      <w:pPr>
        <w:autoSpaceDE w:val="0"/>
        <w:autoSpaceDN w:val="0"/>
        <w:adjustRightInd w:val="0"/>
        <w:spacing w:after="0" w:line="240" w:lineRule="auto"/>
        <w:rPr>
          <w:rFonts w:ascii="Arial" w:hAnsi="Arial" w:cs="Arial"/>
          <w:b/>
          <w:bCs/>
          <w:sz w:val="24"/>
          <w:szCs w:val="24"/>
          <w:lang w:val="en-US"/>
        </w:rPr>
      </w:pPr>
    </w:p>
    <w:p w:rsidR="00390F6D" w:rsidRDefault="00390F6D" w:rsidP="001D3AF1">
      <w:pPr>
        <w:autoSpaceDE w:val="0"/>
        <w:autoSpaceDN w:val="0"/>
        <w:adjustRightInd w:val="0"/>
        <w:spacing w:after="0" w:line="240" w:lineRule="auto"/>
        <w:rPr>
          <w:rFonts w:ascii="Arial" w:hAnsi="Arial" w:cs="Arial"/>
          <w:b/>
          <w:bCs/>
          <w:sz w:val="24"/>
          <w:szCs w:val="24"/>
          <w:lang w:val="en-US"/>
        </w:rPr>
      </w:pPr>
    </w:p>
    <w:p w:rsidR="00390F6D" w:rsidRDefault="00390F6D" w:rsidP="001D3AF1">
      <w:pPr>
        <w:autoSpaceDE w:val="0"/>
        <w:autoSpaceDN w:val="0"/>
        <w:adjustRightInd w:val="0"/>
        <w:spacing w:after="0" w:line="240" w:lineRule="auto"/>
        <w:rPr>
          <w:rFonts w:ascii="Arial" w:hAnsi="Arial" w:cs="Arial"/>
          <w:b/>
          <w:bCs/>
          <w:sz w:val="24"/>
          <w:szCs w:val="24"/>
          <w:lang w:val="en-US"/>
        </w:rPr>
      </w:pPr>
    </w:p>
    <w:p w:rsidR="00390F6D" w:rsidRDefault="00390F6D" w:rsidP="001D3AF1">
      <w:pPr>
        <w:autoSpaceDE w:val="0"/>
        <w:autoSpaceDN w:val="0"/>
        <w:adjustRightInd w:val="0"/>
        <w:spacing w:after="0" w:line="240" w:lineRule="auto"/>
        <w:rPr>
          <w:rFonts w:ascii="Arial" w:hAnsi="Arial" w:cs="Arial"/>
          <w:b/>
          <w:bCs/>
          <w:sz w:val="24"/>
          <w:szCs w:val="24"/>
          <w:lang w:val="en-US"/>
        </w:rPr>
      </w:pPr>
    </w:p>
    <w:p w:rsidR="00390F6D" w:rsidRDefault="00390F6D" w:rsidP="001D3AF1">
      <w:pPr>
        <w:autoSpaceDE w:val="0"/>
        <w:autoSpaceDN w:val="0"/>
        <w:adjustRightInd w:val="0"/>
        <w:spacing w:after="0" w:line="240" w:lineRule="auto"/>
        <w:rPr>
          <w:rFonts w:ascii="Arial" w:hAnsi="Arial" w:cs="Arial"/>
          <w:b/>
          <w:bCs/>
          <w:sz w:val="24"/>
          <w:szCs w:val="24"/>
          <w:lang w:val="en-US"/>
        </w:rPr>
      </w:pPr>
    </w:p>
    <w:p w:rsidR="00390F6D" w:rsidRDefault="00390F6D" w:rsidP="001D3AF1">
      <w:pPr>
        <w:autoSpaceDE w:val="0"/>
        <w:autoSpaceDN w:val="0"/>
        <w:adjustRightInd w:val="0"/>
        <w:spacing w:after="0" w:line="240" w:lineRule="auto"/>
        <w:rPr>
          <w:rFonts w:ascii="Arial" w:hAnsi="Arial" w:cs="Arial"/>
          <w:b/>
          <w:bCs/>
          <w:sz w:val="24"/>
          <w:szCs w:val="24"/>
          <w:lang w:val="en-US"/>
        </w:rPr>
      </w:pPr>
    </w:p>
    <w:p w:rsidR="00390F6D" w:rsidRDefault="00390F6D" w:rsidP="001D3AF1">
      <w:pPr>
        <w:autoSpaceDE w:val="0"/>
        <w:autoSpaceDN w:val="0"/>
        <w:adjustRightInd w:val="0"/>
        <w:spacing w:after="0" w:line="240" w:lineRule="auto"/>
        <w:rPr>
          <w:rFonts w:ascii="Arial" w:hAnsi="Arial" w:cs="Arial"/>
          <w:b/>
          <w:bCs/>
          <w:sz w:val="24"/>
          <w:szCs w:val="24"/>
          <w:lang w:val="en-US"/>
        </w:rPr>
      </w:pPr>
    </w:p>
    <w:p w:rsidR="00390F6D" w:rsidRDefault="00390F6D" w:rsidP="001D3AF1">
      <w:pPr>
        <w:autoSpaceDE w:val="0"/>
        <w:autoSpaceDN w:val="0"/>
        <w:adjustRightInd w:val="0"/>
        <w:spacing w:after="0" w:line="240" w:lineRule="auto"/>
        <w:rPr>
          <w:rFonts w:ascii="Arial" w:hAnsi="Arial" w:cs="Arial"/>
          <w:b/>
          <w:bCs/>
          <w:sz w:val="24"/>
          <w:szCs w:val="24"/>
          <w:lang w:val="en-US"/>
        </w:rPr>
      </w:pPr>
    </w:p>
    <w:p w:rsidR="00390F6D" w:rsidRDefault="00390F6D" w:rsidP="001D3AF1">
      <w:pPr>
        <w:autoSpaceDE w:val="0"/>
        <w:autoSpaceDN w:val="0"/>
        <w:adjustRightInd w:val="0"/>
        <w:spacing w:after="0" w:line="240" w:lineRule="auto"/>
        <w:rPr>
          <w:rFonts w:ascii="Arial" w:hAnsi="Arial" w:cs="Arial"/>
          <w:b/>
          <w:bCs/>
          <w:sz w:val="24"/>
          <w:szCs w:val="24"/>
          <w:lang w:val="en-US"/>
        </w:rPr>
      </w:pPr>
    </w:p>
    <w:p w:rsidR="00390F6D" w:rsidRDefault="00390F6D" w:rsidP="001D3AF1">
      <w:pPr>
        <w:autoSpaceDE w:val="0"/>
        <w:autoSpaceDN w:val="0"/>
        <w:adjustRightInd w:val="0"/>
        <w:spacing w:after="0" w:line="240" w:lineRule="auto"/>
        <w:rPr>
          <w:rFonts w:ascii="Arial" w:hAnsi="Arial" w:cs="Arial"/>
          <w:b/>
          <w:bCs/>
          <w:sz w:val="24"/>
          <w:szCs w:val="24"/>
          <w:lang w:val="en-US"/>
        </w:rPr>
      </w:pPr>
    </w:p>
    <w:p w:rsidR="00390F6D" w:rsidRDefault="00390F6D" w:rsidP="001D3AF1">
      <w:pPr>
        <w:autoSpaceDE w:val="0"/>
        <w:autoSpaceDN w:val="0"/>
        <w:adjustRightInd w:val="0"/>
        <w:spacing w:after="0" w:line="240" w:lineRule="auto"/>
        <w:rPr>
          <w:rFonts w:ascii="Arial" w:hAnsi="Arial" w:cs="Arial"/>
          <w:b/>
          <w:bCs/>
          <w:sz w:val="24"/>
          <w:szCs w:val="24"/>
          <w:lang w:val="en-US"/>
        </w:rPr>
      </w:pPr>
    </w:p>
    <w:p w:rsidR="00390F6D" w:rsidRDefault="00390F6D" w:rsidP="001D3AF1">
      <w:pPr>
        <w:autoSpaceDE w:val="0"/>
        <w:autoSpaceDN w:val="0"/>
        <w:adjustRightInd w:val="0"/>
        <w:spacing w:after="0" w:line="240" w:lineRule="auto"/>
        <w:rPr>
          <w:rFonts w:ascii="Arial" w:hAnsi="Arial" w:cs="Arial"/>
          <w:b/>
          <w:bCs/>
          <w:sz w:val="24"/>
          <w:szCs w:val="24"/>
          <w:lang w:val="en-US"/>
        </w:rPr>
      </w:pPr>
    </w:p>
    <w:p w:rsidR="00390F6D" w:rsidRDefault="00390F6D" w:rsidP="001D3AF1">
      <w:pPr>
        <w:autoSpaceDE w:val="0"/>
        <w:autoSpaceDN w:val="0"/>
        <w:adjustRightInd w:val="0"/>
        <w:spacing w:after="0" w:line="240" w:lineRule="auto"/>
        <w:rPr>
          <w:rFonts w:ascii="Arial" w:hAnsi="Arial" w:cs="Arial"/>
          <w:b/>
          <w:bCs/>
          <w:sz w:val="24"/>
          <w:szCs w:val="24"/>
          <w:lang w:val="en-US"/>
        </w:rPr>
      </w:pPr>
    </w:p>
    <w:p w:rsidR="00390F6D" w:rsidRDefault="00390F6D" w:rsidP="001D3AF1">
      <w:pPr>
        <w:autoSpaceDE w:val="0"/>
        <w:autoSpaceDN w:val="0"/>
        <w:adjustRightInd w:val="0"/>
        <w:spacing w:after="0" w:line="240" w:lineRule="auto"/>
        <w:rPr>
          <w:rFonts w:ascii="Arial" w:hAnsi="Arial" w:cs="Arial"/>
          <w:b/>
          <w:bCs/>
          <w:sz w:val="24"/>
          <w:szCs w:val="24"/>
          <w:lang w:val="en-US"/>
        </w:rPr>
      </w:pPr>
    </w:p>
    <w:p w:rsidR="00390F6D" w:rsidRDefault="00390F6D" w:rsidP="001D3AF1">
      <w:pPr>
        <w:autoSpaceDE w:val="0"/>
        <w:autoSpaceDN w:val="0"/>
        <w:adjustRightInd w:val="0"/>
        <w:spacing w:after="0" w:line="240" w:lineRule="auto"/>
        <w:rPr>
          <w:rFonts w:ascii="Arial" w:hAnsi="Arial" w:cs="Arial"/>
          <w:b/>
          <w:bCs/>
          <w:sz w:val="24"/>
          <w:szCs w:val="24"/>
          <w:lang w:val="en-US"/>
        </w:rPr>
      </w:pPr>
    </w:p>
    <w:p w:rsidR="00390F6D" w:rsidRDefault="00390F6D" w:rsidP="001D3AF1">
      <w:pPr>
        <w:autoSpaceDE w:val="0"/>
        <w:autoSpaceDN w:val="0"/>
        <w:adjustRightInd w:val="0"/>
        <w:spacing w:after="0" w:line="240" w:lineRule="auto"/>
        <w:rPr>
          <w:rFonts w:ascii="Arial" w:hAnsi="Arial" w:cs="Arial"/>
          <w:b/>
          <w:bCs/>
          <w:sz w:val="24"/>
          <w:szCs w:val="24"/>
          <w:lang w:val="en-US"/>
        </w:rPr>
      </w:pPr>
    </w:p>
    <w:p w:rsidR="00390F6D" w:rsidRDefault="00390F6D" w:rsidP="001D3AF1">
      <w:pPr>
        <w:autoSpaceDE w:val="0"/>
        <w:autoSpaceDN w:val="0"/>
        <w:adjustRightInd w:val="0"/>
        <w:spacing w:after="0" w:line="240" w:lineRule="auto"/>
        <w:rPr>
          <w:rFonts w:ascii="Arial" w:hAnsi="Arial" w:cs="Arial"/>
          <w:b/>
          <w:bCs/>
          <w:sz w:val="24"/>
          <w:szCs w:val="24"/>
          <w:lang w:val="en-US"/>
        </w:rPr>
      </w:pPr>
    </w:p>
    <w:p w:rsidR="00390F6D" w:rsidRDefault="00390F6D" w:rsidP="001D3AF1">
      <w:pPr>
        <w:autoSpaceDE w:val="0"/>
        <w:autoSpaceDN w:val="0"/>
        <w:adjustRightInd w:val="0"/>
        <w:spacing w:after="0" w:line="240" w:lineRule="auto"/>
        <w:rPr>
          <w:rFonts w:ascii="Arial" w:hAnsi="Arial" w:cs="Arial"/>
          <w:b/>
          <w:bCs/>
          <w:sz w:val="24"/>
          <w:szCs w:val="24"/>
          <w:lang w:val="en-US"/>
        </w:rPr>
      </w:pPr>
    </w:p>
    <w:p w:rsidR="00390F6D" w:rsidRDefault="00390F6D" w:rsidP="001D3AF1">
      <w:pPr>
        <w:autoSpaceDE w:val="0"/>
        <w:autoSpaceDN w:val="0"/>
        <w:adjustRightInd w:val="0"/>
        <w:spacing w:after="0" w:line="240" w:lineRule="auto"/>
        <w:rPr>
          <w:rFonts w:ascii="Arial" w:hAnsi="Arial" w:cs="Arial"/>
          <w:b/>
          <w:bCs/>
          <w:sz w:val="24"/>
          <w:szCs w:val="24"/>
          <w:lang w:val="en-US"/>
        </w:rPr>
      </w:pPr>
    </w:p>
    <w:p w:rsidR="00390F6D" w:rsidRDefault="00390F6D" w:rsidP="001D3AF1">
      <w:pPr>
        <w:autoSpaceDE w:val="0"/>
        <w:autoSpaceDN w:val="0"/>
        <w:adjustRightInd w:val="0"/>
        <w:spacing w:after="0" w:line="240" w:lineRule="auto"/>
        <w:rPr>
          <w:rFonts w:ascii="Arial" w:hAnsi="Arial" w:cs="Arial"/>
          <w:b/>
          <w:bCs/>
          <w:sz w:val="24"/>
          <w:szCs w:val="24"/>
          <w:lang w:val="en-US"/>
        </w:rPr>
      </w:pPr>
    </w:p>
    <w:p w:rsidR="001D3AF1" w:rsidRDefault="001D3AF1" w:rsidP="001D3AF1">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lastRenderedPageBreak/>
        <w:t>QUESTION NO: 87</w:t>
      </w:r>
    </w:p>
    <w:p w:rsidR="001D3AF1" w:rsidRDefault="001D3AF1" w:rsidP="001D3AF1">
      <w:pPr>
        <w:rPr>
          <w:rFonts w:ascii="Arial" w:hAnsi="Arial" w:cs="Arial"/>
          <w:sz w:val="24"/>
          <w:szCs w:val="24"/>
          <w:lang w:val="en-US"/>
        </w:rPr>
      </w:pPr>
      <w:r>
        <w:rPr>
          <w:rFonts w:ascii="Arial" w:hAnsi="Arial" w:cs="Arial"/>
          <w:sz w:val="24"/>
          <w:szCs w:val="24"/>
          <w:lang w:val="en-US"/>
        </w:rPr>
        <w:t>Click the Exhibit button. What is the result?</w:t>
      </w:r>
    </w:p>
    <w:p w:rsidR="00390F6D" w:rsidRDefault="001D3AF1" w:rsidP="001D3AF1">
      <w:pPr>
        <w:rPr>
          <w:lang w:val="en-US"/>
        </w:rPr>
      </w:pPr>
      <w:r>
        <w:rPr>
          <w:noProof/>
          <w:lang w:val="en-US" w:eastAsia="en-US"/>
        </w:rPr>
        <w:drawing>
          <wp:inline distT="0" distB="0" distL="0" distR="0">
            <wp:extent cx="4829175" cy="3629025"/>
            <wp:effectExtent l="19050" t="0" r="9525" b="0"/>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srcRect/>
                    <a:stretch>
                      <a:fillRect/>
                    </a:stretch>
                  </pic:blipFill>
                  <pic:spPr bwMode="auto">
                    <a:xfrm>
                      <a:off x="0" y="0"/>
                      <a:ext cx="4829175" cy="3629025"/>
                    </a:xfrm>
                    <a:prstGeom prst="rect">
                      <a:avLst/>
                    </a:prstGeom>
                    <a:noFill/>
                    <a:ln w="9525">
                      <a:noFill/>
                      <a:miter lim="800000"/>
                      <a:headEnd/>
                      <a:tailEnd/>
                    </a:ln>
                  </pic:spPr>
                </pic:pic>
              </a:graphicData>
            </a:graphic>
          </wp:inline>
        </w:drawing>
      </w:r>
      <w:r>
        <w:rPr>
          <w:lang w:val="en-US"/>
        </w:rPr>
        <w:t xml:space="preserve"> </w:t>
      </w:r>
    </w:p>
    <w:p w:rsidR="00390F6D" w:rsidRDefault="00390F6D" w:rsidP="00390F6D">
      <w:pPr>
        <w:rPr>
          <w:lang w:val="en-US"/>
        </w:rPr>
      </w:pPr>
    </w:p>
    <w:p w:rsidR="00390F6D" w:rsidRPr="00390F6D" w:rsidRDefault="00390F6D" w:rsidP="00390F6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go in Goban</w:t>
      </w:r>
    </w:p>
    <w:p w:rsidR="00390F6D" w:rsidRDefault="00390F6D" w:rsidP="00390F6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go in Sente</w:t>
      </w:r>
    </w:p>
    <w:p w:rsidR="00390F6D" w:rsidRDefault="00390F6D" w:rsidP="00390F6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go in Sente</w:t>
      </w:r>
    </w:p>
    <w:p w:rsidR="00390F6D" w:rsidRDefault="00390F6D" w:rsidP="00390F6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go in Goban</w:t>
      </w:r>
    </w:p>
    <w:p w:rsidR="00390F6D" w:rsidRDefault="00390F6D" w:rsidP="00390F6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go in Sente</w:t>
      </w:r>
    </w:p>
    <w:p w:rsidR="00390F6D" w:rsidRDefault="00390F6D" w:rsidP="00390F6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go in Goban</w:t>
      </w:r>
    </w:p>
    <w:p w:rsidR="00390F6D" w:rsidRDefault="00390F6D" w:rsidP="00390F6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go in Goban</w:t>
      </w:r>
    </w:p>
    <w:p w:rsidR="00390F6D" w:rsidRDefault="00390F6D" w:rsidP="00390F6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go in Sente</w:t>
      </w:r>
    </w:p>
    <w:p w:rsidR="001D3AF1" w:rsidRDefault="00390F6D" w:rsidP="00390F6D">
      <w:pPr>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Compilation fails because of an error in line 17.</w:t>
      </w:r>
    </w:p>
    <w:p w:rsidR="00390F6D" w:rsidRDefault="00390F6D" w:rsidP="00390F6D">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C</w:t>
      </w:r>
    </w:p>
    <w:p w:rsidR="00390F6D" w:rsidRDefault="00390F6D" w:rsidP="00390F6D">
      <w:pPr>
        <w:rPr>
          <w:rFonts w:ascii="Arial" w:hAnsi="Arial" w:cs="Arial"/>
          <w:b/>
          <w:bCs/>
          <w:sz w:val="24"/>
          <w:szCs w:val="24"/>
          <w:lang w:val="en-US"/>
        </w:rPr>
      </w:pPr>
      <w:r>
        <w:rPr>
          <w:rFonts w:ascii="Arial" w:hAnsi="Arial" w:cs="Arial"/>
          <w:b/>
          <w:bCs/>
          <w:sz w:val="24"/>
          <w:szCs w:val="24"/>
          <w:lang w:val="en-US"/>
        </w:rPr>
        <w:t>Explanation:</w:t>
      </w:r>
    </w:p>
    <w:p w:rsidR="00390F6D" w:rsidRDefault="00390F6D" w:rsidP="00390F6D">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86</w:t>
      </w:r>
    </w:p>
    <w:p w:rsidR="00390F6D" w:rsidRDefault="00390F6D" w:rsidP="00390F6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390F6D" w:rsidRDefault="00390F6D" w:rsidP="00390F6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public class GC {</w:t>
      </w:r>
    </w:p>
    <w:p w:rsidR="00390F6D" w:rsidRDefault="00390F6D" w:rsidP="00390F6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private Object o;</w:t>
      </w:r>
    </w:p>
    <w:p w:rsidR="00390F6D" w:rsidRDefault="00390F6D" w:rsidP="00390F6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private void doSomethingElse(Object obj) { o = obj; }</w:t>
      </w:r>
    </w:p>
    <w:p w:rsidR="00390F6D" w:rsidRDefault="00390F6D" w:rsidP="00390F6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public void doSomething() {</w:t>
      </w:r>
    </w:p>
    <w:p w:rsidR="00390F6D" w:rsidRDefault="00390F6D" w:rsidP="00390F6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Object o = new Object();</w:t>
      </w:r>
    </w:p>
    <w:p w:rsidR="00390F6D" w:rsidRDefault="00390F6D" w:rsidP="00390F6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doSomethingElse(o);</w:t>
      </w:r>
    </w:p>
    <w:p w:rsidR="00390F6D" w:rsidRDefault="00390F6D" w:rsidP="00390F6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o = new Object();</w:t>
      </w:r>
    </w:p>
    <w:p w:rsidR="00390F6D" w:rsidRPr="00170451" w:rsidRDefault="00390F6D" w:rsidP="00390F6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doSomethingElse(null)</w:t>
      </w:r>
      <w:r w:rsidR="00170451">
        <w:rPr>
          <w:rFonts w:ascii="Arial" w:hAnsi="Arial" w:cs="Arial"/>
          <w:color w:val="000000"/>
          <w:sz w:val="24"/>
          <w:szCs w:val="24"/>
          <w:lang w:val="en-US"/>
        </w:rPr>
        <w:t>;</w:t>
      </w:r>
    </w:p>
    <w:p w:rsidR="00390F6D" w:rsidRDefault="00390F6D" w:rsidP="00390F6D">
      <w:pPr>
        <w:autoSpaceDE w:val="0"/>
        <w:autoSpaceDN w:val="0"/>
        <w:adjustRightInd w:val="0"/>
        <w:spacing w:after="0" w:line="240" w:lineRule="auto"/>
        <w:rPr>
          <w:rFonts w:ascii="Arial" w:hAnsi="Arial" w:cs="Arial"/>
          <w:color w:val="000000"/>
          <w:sz w:val="24"/>
          <w:szCs w:val="24"/>
          <w:lang w:val="en-US"/>
        </w:rPr>
      </w:pPr>
    </w:p>
    <w:p w:rsidR="00390F6D" w:rsidRDefault="00390F6D" w:rsidP="00390F6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lastRenderedPageBreak/>
        <w:t>9. o = null;</w:t>
      </w:r>
    </w:p>
    <w:p w:rsidR="00390F6D" w:rsidRDefault="00390F6D" w:rsidP="00390F6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w:t>
      </w:r>
    </w:p>
    <w:p w:rsidR="00390F6D" w:rsidRDefault="00390F6D" w:rsidP="00390F6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w:t>
      </w:r>
    </w:p>
    <w:p w:rsidR="00390F6D" w:rsidRDefault="00390F6D" w:rsidP="00390F6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When the doSomething method is called, after which line does the Object created in line 5</w:t>
      </w:r>
    </w:p>
    <w:p w:rsidR="00390F6D" w:rsidRDefault="00390F6D" w:rsidP="00390F6D">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become available for garbage collection?</w:t>
      </w:r>
    </w:p>
    <w:p w:rsidR="00390F6D" w:rsidRDefault="00390F6D" w:rsidP="00390F6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Line 5</w:t>
      </w:r>
    </w:p>
    <w:p w:rsidR="00390F6D" w:rsidRDefault="00390F6D" w:rsidP="00390F6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Line 6</w:t>
      </w:r>
    </w:p>
    <w:p w:rsidR="00390F6D" w:rsidRDefault="00390F6D" w:rsidP="00390F6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Line 7</w:t>
      </w:r>
    </w:p>
    <w:p w:rsidR="00390F6D" w:rsidRDefault="00390F6D" w:rsidP="00390F6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Line 8</w:t>
      </w:r>
    </w:p>
    <w:p w:rsidR="00390F6D" w:rsidRDefault="00390F6D" w:rsidP="00390F6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Line 9</w:t>
      </w:r>
    </w:p>
    <w:p w:rsidR="00390F6D" w:rsidRDefault="00390F6D" w:rsidP="00390F6D">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Line 10</w:t>
      </w:r>
    </w:p>
    <w:p w:rsidR="00390F6D" w:rsidRDefault="00390F6D" w:rsidP="00390F6D">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D</w:t>
      </w:r>
    </w:p>
    <w:p w:rsidR="00390F6D" w:rsidRDefault="00390F6D" w:rsidP="00390F6D">
      <w:pPr>
        <w:rPr>
          <w:rFonts w:ascii="Arial" w:hAnsi="Arial" w:cs="Arial"/>
          <w:b/>
          <w:bCs/>
          <w:color w:val="000000"/>
          <w:sz w:val="24"/>
          <w:szCs w:val="24"/>
          <w:lang w:val="en-US"/>
        </w:rPr>
      </w:pPr>
      <w:r>
        <w:rPr>
          <w:rFonts w:ascii="Arial" w:hAnsi="Arial" w:cs="Arial"/>
          <w:b/>
          <w:bCs/>
          <w:color w:val="000000"/>
          <w:sz w:val="24"/>
          <w:szCs w:val="24"/>
          <w:lang w:val="en-US"/>
        </w:rPr>
        <w:t>Explanation:</w:t>
      </w:r>
    </w:p>
    <w:p w:rsidR="00170451" w:rsidRDefault="00170451" w:rsidP="00390F6D">
      <w:pPr>
        <w:rPr>
          <w:rFonts w:ascii="Arial" w:hAnsi="Arial" w:cs="Arial"/>
          <w:b/>
          <w:bCs/>
          <w:color w:val="000000"/>
          <w:sz w:val="24"/>
          <w:szCs w:val="24"/>
          <w:lang w:val="en-US"/>
        </w:rPr>
      </w:pPr>
    </w:p>
    <w:p w:rsidR="00170451" w:rsidRDefault="00170451" w:rsidP="00390F6D">
      <w:pPr>
        <w:rPr>
          <w:rFonts w:ascii="Arial" w:hAnsi="Arial" w:cs="Arial"/>
          <w:b/>
          <w:bCs/>
          <w:color w:val="000000"/>
          <w:sz w:val="24"/>
          <w:szCs w:val="24"/>
          <w:lang w:val="en-US"/>
        </w:rPr>
      </w:pPr>
    </w:p>
    <w:p w:rsidR="00170451" w:rsidRDefault="00170451" w:rsidP="00170451">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85</w:t>
      </w:r>
    </w:p>
    <w:p w:rsidR="00170451" w:rsidRDefault="00170451" w:rsidP="0017045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170451" w:rsidRDefault="00170451" w:rsidP="0017045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public class Spock {</w:t>
      </w:r>
    </w:p>
    <w:p w:rsidR="00170451" w:rsidRDefault="00170451" w:rsidP="0017045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public static void main(String[] args) {</w:t>
      </w:r>
    </w:p>
    <w:p w:rsidR="00170451" w:rsidRDefault="00170451" w:rsidP="0017045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Long tail = 2000L;</w:t>
      </w:r>
    </w:p>
    <w:p w:rsidR="00170451" w:rsidRDefault="00170451" w:rsidP="0017045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Long distance = 1999L;</w:t>
      </w:r>
    </w:p>
    <w:p w:rsidR="00170451" w:rsidRDefault="00170451" w:rsidP="0017045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Long story = 1000L;</w:t>
      </w:r>
    </w:p>
    <w:p w:rsidR="00170451" w:rsidRDefault="00170451" w:rsidP="0017045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if((tail &gt; distance) ^ ((story * 2) == tail))</w:t>
      </w:r>
    </w:p>
    <w:p w:rsidR="00170451" w:rsidRDefault="00170451" w:rsidP="0017045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9. System.out.print("1");</w:t>
      </w:r>
    </w:p>
    <w:p w:rsidR="00170451" w:rsidRDefault="00170451" w:rsidP="0017045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if((distance + 1 != tail) ^ ((story * 2) == distance))</w:t>
      </w:r>
    </w:p>
    <w:p w:rsidR="00170451" w:rsidRDefault="00170451" w:rsidP="0017045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System.out.print("2");</w:t>
      </w:r>
    </w:p>
    <w:p w:rsidR="00170451" w:rsidRDefault="00170451" w:rsidP="0017045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w:t>
      </w:r>
    </w:p>
    <w:p w:rsidR="00170451" w:rsidRDefault="00170451" w:rsidP="0017045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w:t>
      </w:r>
    </w:p>
    <w:p w:rsidR="00170451" w:rsidRDefault="00170451" w:rsidP="00170451">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170451" w:rsidRDefault="00170451" w:rsidP="0017045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1</w:t>
      </w:r>
    </w:p>
    <w:p w:rsidR="00170451" w:rsidRDefault="00170451" w:rsidP="0017045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2</w:t>
      </w:r>
    </w:p>
    <w:p w:rsidR="00170451" w:rsidRDefault="00170451" w:rsidP="0017045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12</w:t>
      </w:r>
    </w:p>
    <w:p w:rsidR="00170451" w:rsidRDefault="00170451" w:rsidP="0017045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Compilation fails.</w:t>
      </w:r>
    </w:p>
    <w:p w:rsidR="00170451" w:rsidRDefault="00170451" w:rsidP="0017045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No output is produced.</w:t>
      </w:r>
    </w:p>
    <w:p w:rsidR="00170451" w:rsidRDefault="00170451" w:rsidP="00170451">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An exception is thrown at runtime.</w:t>
      </w:r>
    </w:p>
    <w:p w:rsidR="00170451" w:rsidRDefault="00170451" w:rsidP="00170451">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E</w:t>
      </w:r>
    </w:p>
    <w:p w:rsidR="00170451" w:rsidRDefault="00170451" w:rsidP="00170451">
      <w:pPr>
        <w:rPr>
          <w:rFonts w:ascii="Arial" w:hAnsi="Arial" w:cs="Arial"/>
          <w:b/>
          <w:bCs/>
          <w:color w:val="000000"/>
          <w:sz w:val="24"/>
          <w:szCs w:val="24"/>
          <w:lang w:val="en-US"/>
        </w:rPr>
      </w:pPr>
      <w:r>
        <w:rPr>
          <w:rFonts w:ascii="Arial" w:hAnsi="Arial" w:cs="Arial"/>
          <w:b/>
          <w:bCs/>
          <w:color w:val="000000"/>
          <w:sz w:val="24"/>
          <w:szCs w:val="24"/>
          <w:lang w:val="en-US"/>
        </w:rPr>
        <w:t>Explanation:</w:t>
      </w:r>
    </w:p>
    <w:p w:rsidR="00170451" w:rsidRDefault="00170451" w:rsidP="00170451">
      <w:pPr>
        <w:rPr>
          <w:rFonts w:ascii="Arial" w:hAnsi="Arial" w:cs="Arial"/>
          <w:b/>
          <w:bCs/>
          <w:color w:val="000000"/>
          <w:sz w:val="24"/>
          <w:szCs w:val="24"/>
          <w:lang w:val="en-US"/>
        </w:rPr>
      </w:pPr>
    </w:p>
    <w:p w:rsidR="00170451" w:rsidRDefault="00170451" w:rsidP="00170451">
      <w:pPr>
        <w:rPr>
          <w:rFonts w:ascii="Arial" w:hAnsi="Arial" w:cs="Arial"/>
          <w:b/>
          <w:bCs/>
          <w:color w:val="000000"/>
          <w:sz w:val="24"/>
          <w:szCs w:val="24"/>
          <w:lang w:val="en-US"/>
        </w:rPr>
      </w:pPr>
    </w:p>
    <w:p w:rsidR="00170451" w:rsidRDefault="00170451" w:rsidP="00170451">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84</w:t>
      </w:r>
    </w:p>
    <w:p w:rsidR="00170451" w:rsidRDefault="00170451" w:rsidP="0017045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170451" w:rsidRDefault="00170451" w:rsidP="0017045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11. public class Commander {</w:t>
      </w:r>
    </w:p>
    <w:p w:rsidR="00170451" w:rsidRDefault="00170451" w:rsidP="0017045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 public static void main(String[] args) {</w:t>
      </w:r>
    </w:p>
    <w:p w:rsidR="00170451" w:rsidRDefault="00170451" w:rsidP="0017045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13. String myProp = /* insert code here */</w:t>
      </w:r>
    </w:p>
    <w:p w:rsidR="00170451" w:rsidRDefault="00170451" w:rsidP="0017045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lastRenderedPageBreak/>
        <w:t>14. System.out.println(myProp);</w:t>
      </w:r>
    </w:p>
    <w:p w:rsidR="00170451" w:rsidRDefault="00170451" w:rsidP="0017045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15. }</w:t>
      </w:r>
    </w:p>
    <w:p w:rsidR="00170451" w:rsidRDefault="00170451" w:rsidP="0017045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16. }</w:t>
      </w:r>
    </w:p>
    <w:p w:rsidR="00170451" w:rsidRDefault="00170451" w:rsidP="0017045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and the command line: java -Dprop.custom=gobstopper Commander Which two, placed on line</w:t>
      </w:r>
    </w:p>
    <w:p w:rsidR="00170451" w:rsidRDefault="00170451" w:rsidP="00170451">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13, will produce the output gobstopper? (Choose two.)</w:t>
      </w:r>
    </w:p>
    <w:p w:rsidR="00170451" w:rsidRDefault="00170451" w:rsidP="00170451">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System.load("prop.custom");</w:t>
      </w:r>
    </w:p>
    <w:p w:rsidR="00170451" w:rsidRDefault="00170451" w:rsidP="00170451">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System.getenv("prop.custom");</w:t>
      </w:r>
    </w:p>
    <w:p w:rsidR="00170451" w:rsidRDefault="00170451" w:rsidP="00170451">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System.property("prop.custom");</w:t>
      </w:r>
    </w:p>
    <w:p w:rsidR="00170451" w:rsidRDefault="00170451" w:rsidP="00170451">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System.getProperty("prop.custom");</w:t>
      </w:r>
    </w:p>
    <w:p w:rsidR="00170451" w:rsidRDefault="00170451" w:rsidP="00170451">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System.getProperties().getProperty("prop.custom");</w:t>
      </w:r>
    </w:p>
    <w:p w:rsidR="00170451" w:rsidRDefault="00170451" w:rsidP="00170451">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D,E</w:t>
      </w:r>
    </w:p>
    <w:p w:rsidR="00170451" w:rsidRDefault="00170451" w:rsidP="00170451">
      <w:pPr>
        <w:rPr>
          <w:rFonts w:ascii="Arial" w:hAnsi="Arial" w:cs="Arial"/>
          <w:b/>
          <w:bCs/>
          <w:sz w:val="24"/>
          <w:szCs w:val="24"/>
          <w:lang w:val="en-US"/>
        </w:rPr>
      </w:pPr>
      <w:r>
        <w:rPr>
          <w:rFonts w:ascii="Arial" w:hAnsi="Arial" w:cs="Arial"/>
          <w:b/>
          <w:bCs/>
          <w:sz w:val="24"/>
          <w:szCs w:val="24"/>
          <w:lang w:val="en-US"/>
        </w:rPr>
        <w:t>Explanation:</w:t>
      </w:r>
    </w:p>
    <w:p w:rsidR="00ED05C2" w:rsidRDefault="00ED05C2" w:rsidP="00ED05C2">
      <w:pPr>
        <w:rPr>
          <w:lang w:val="en-US"/>
        </w:rPr>
      </w:pPr>
      <w:r>
        <w:rPr>
          <w:lang w:val="en-US"/>
        </w:rPr>
        <w:t>System.getProperty("prop.custom");</w:t>
      </w:r>
    </w:p>
    <w:p w:rsidR="00ED05C2" w:rsidRDefault="00ED05C2" w:rsidP="00ED05C2">
      <w:pPr>
        <w:rPr>
          <w:lang w:val="en-US"/>
        </w:rPr>
      </w:pPr>
      <w:r>
        <w:rPr>
          <w:b/>
          <w:bCs/>
          <w:lang w:val="en-US"/>
        </w:rPr>
        <w:t xml:space="preserve"> </w:t>
      </w:r>
      <w:r>
        <w:rPr>
          <w:lang w:val="en-US"/>
        </w:rPr>
        <w:t>System.getProperties().getProperty("prop.custom");</w:t>
      </w:r>
    </w:p>
    <w:p w:rsidR="00ED05C2" w:rsidRDefault="00ED05C2" w:rsidP="00ED05C2">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83</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interface DeclareStuff {</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public static final int EASY = 3;</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void doStuff(int t); }</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public class TestDeclare implements DeclareStuff {</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public static void main(String [] args) {</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int x = 5;</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new TestDeclare().doStuff(++x);</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18. }</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19. void doStuff(int s) {</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20. s += EASY + ++s;</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21. System.out.println("s " + s);</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22. }</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23. }</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s 14</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s 16</w:t>
      </w:r>
    </w:p>
    <w:p w:rsidR="00ED05C2" w:rsidRDefault="00ED05C2" w:rsidP="00ED05C2">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s 10</w:t>
      </w:r>
    </w:p>
    <w:p w:rsidR="00ED05C2" w:rsidRDefault="00ED05C2" w:rsidP="00ED05C2">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Compilation fails.</w:t>
      </w:r>
    </w:p>
    <w:p w:rsidR="00ED05C2" w:rsidRDefault="00ED05C2" w:rsidP="00ED05C2">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An exception is thrown at runtime.</w:t>
      </w:r>
    </w:p>
    <w:p w:rsidR="00ED05C2" w:rsidRDefault="00ED05C2" w:rsidP="00ED05C2">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D</w:t>
      </w:r>
    </w:p>
    <w:p w:rsidR="00ED05C2" w:rsidRDefault="00ED05C2" w:rsidP="00ED05C2">
      <w:pPr>
        <w:rPr>
          <w:rFonts w:ascii="Arial" w:hAnsi="Arial" w:cs="Arial"/>
          <w:b/>
          <w:bCs/>
          <w:sz w:val="24"/>
          <w:szCs w:val="24"/>
          <w:lang w:val="en-US"/>
        </w:rPr>
      </w:pPr>
      <w:r>
        <w:rPr>
          <w:rFonts w:ascii="Arial" w:hAnsi="Arial" w:cs="Arial"/>
          <w:b/>
          <w:bCs/>
          <w:sz w:val="24"/>
          <w:szCs w:val="24"/>
          <w:lang w:val="en-US"/>
        </w:rPr>
        <w:t>Explanation:</w:t>
      </w:r>
    </w:p>
    <w:p w:rsidR="00ED05C2" w:rsidRDefault="00ED05C2" w:rsidP="00ED05C2">
      <w:pPr>
        <w:rPr>
          <w:lang w:val="en-US"/>
        </w:rPr>
      </w:pPr>
      <w:r>
        <w:rPr>
          <w:lang w:val="en-US"/>
        </w:rPr>
        <w:t>Compilation fails bcz here we didn’t initialize the variable s.</w:t>
      </w:r>
    </w:p>
    <w:p w:rsidR="00ED05C2" w:rsidRDefault="00ED05C2" w:rsidP="00ED05C2">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82</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A developer is creating a class Book, that needs to access class Paper. The Paper class is</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deployed in a JAR named myLib.jar. Which three, taken independently, will allow the developer to</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use the Paper class while compiling the Book class? (Choose three.)</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The JAR file is located at $JAVA_HOME/jre/classes/myLib.jar.</w:t>
      </w:r>
    </w:p>
    <w:p w:rsidR="00ED05C2" w:rsidRP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lastRenderedPageBreak/>
        <w:t xml:space="preserve">B. </w:t>
      </w:r>
      <w:r>
        <w:rPr>
          <w:rFonts w:ascii="Arial" w:hAnsi="Arial" w:cs="Arial"/>
          <w:color w:val="000000"/>
          <w:sz w:val="24"/>
          <w:szCs w:val="24"/>
          <w:lang w:val="en-US"/>
        </w:rPr>
        <w:t>The JAR file is located at $JAVA_HOME/jre/lib/ext/myLib.jar..</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The JAR file is located at /foo/myLib.jar and a classpath environment variable is set that</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includes /foo/myLib.jar/Paper.class.</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The JAR file is located at /foo/myLib.jar and a classpath environment variable is set that</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includes /foo/myLib.jar.</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The JAR file is located at /foo/myLib.jar and the Book class is compiled using javac -cp</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/foo/myLib.jar/Paper Book.java.</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The JAR file is located at /foo/myLib.jar and the Book class is compiled using javac -d</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/foo/myLib.jar Book.java</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G. </w:t>
      </w:r>
      <w:r>
        <w:rPr>
          <w:rFonts w:ascii="Arial" w:hAnsi="Arial" w:cs="Arial"/>
          <w:color w:val="000000"/>
          <w:sz w:val="24"/>
          <w:szCs w:val="24"/>
          <w:lang w:val="en-US"/>
        </w:rPr>
        <w:t>The JAR file is located at /foo/myLib.jar and the Book class is compiled using javac -classpath</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/foo/myLib.jar Book.java</w:t>
      </w:r>
    </w:p>
    <w:p w:rsidR="00ED05C2" w:rsidRDefault="00ED05C2" w:rsidP="00ED05C2">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B,D,G</w:t>
      </w:r>
    </w:p>
    <w:p w:rsidR="00ED05C2" w:rsidRDefault="00ED05C2" w:rsidP="00ED05C2">
      <w:pPr>
        <w:rPr>
          <w:rFonts w:ascii="Arial" w:hAnsi="Arial" w:cs="Arial"/>
          <w:b/>
          <w:bCs/>
          <w:color w:val="000000"/>
          <w:sz w:val="24"/>
          <w:szCs w:val="24"/>
          <w:lang w:val="en-US"/>
        </w:rPr>
      </w:pPr>
      <w:r>
        <w:rPr>
          <w:rFonts w:ascii="Arial" w:hAnsi="Arial" w:cs="Arial"/>
          <w:b/>
          <w:bCs/>
          <w:color w:val="000000"/>
          <w:sz w:val="24"/>
          <w:szCs w:val="24"/>
          <w:lang w:val="en-US"/>
        </w:rPr>
        <w:t>Explanation:</w:t>
      </w:r>
    </w:p>
    <w:p w:rsidR="00ED05C2" w:rsidRDefault="00ED05C2" w:rsidP="00ED05C2">
      <w:pPr>
        <w:rPr>
          <w:rFonts w:ascii="Arial" w:hAnsi="Arial" w:cs="Arial"/>
          <w:b/>
          <w:bCs/>
          <w:color w:val="000000"/>
          <w:sz w:val="24"/>
          <w:szCs w:val="24"/>
          <w:lang w:val="en-US"/>
        </w:rPr>
      </w:pPr>
    </w:p>
    <w:p w:rsidR="00ED05C2" w:rsidRDefault="00ED05C2" w:rsidP="00ED05C2">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81</w:t>
      </w:r>
    </w:p>
    <w:p w:rsidR="00ED05C2" w:rsidRPr="00ED05C2" w:rsidRDefault="00ED05C2" w:rsidP="00ED05C2">
      <w:pPr>
        <w:autoSpaceDE w:val="0"/>
        <w:autoSpaceDN w:val="0"/>
        <w:adjustRightInd w:val="0"/>
        <w:spacing w:after="0" w:line="240" w:lineRule="auto"/>
        <w:rPr>
          <w:rFonts w:ascii="Arial" w:hAnsi="Arial" w:cs="Arial"/>
          <w:b/>
          <w:bCs/>
          <w:color w:val="000000"/>
          <w:sz w:val="24"/>
          <w:szCs w:val="24"/>
          <w:lang w:val="en-US"/>
        </w:rPr>
      </w:pP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Click the Exhibit button. Which three code fragments, added individually at line 29, produce the output 100? (Choose three.)</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noProof/>
          <w:color w:val="000000"/>
          <w:sz w:val="24"/>
          <w:szCs w:val="24"/>
          <w:lang w:val="en-US" w:eastAsia="en-US"/>
        </w:rPr>
        <w:drawing>
          <wp:inline distT="0" distB="0" distL="0" distR="0">
            <wp:extent cx="4791075" cy="3857625"/>
            <wp:effectExtent l="19050" t="0" r="9525"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a:stretch>
                      <a:fillRect/>
                    </a:stretch>
                  </pic:blipFill>
                  <pic:spPr bwMode="auto">
                    <a:xfrm>
                      <a:off x="0" y="0"/>
                      <a:ext cx="4791075" cy="3857625"/>
                    </a:xfrm>
                    <a:prstGeom prst="rect">
                      <a:avLst/>
                    </a:prstGeom>
                    <a:noFill/>
                    <a:ln w="9525">
                      <a:noFill/>
                      <a:miter lim="800000"/>
                      <a:headEnd/>
                      <a:tailEnd/>
                    </a:ln>
                  </pic:spPr>
                </pic:pic>
              </a:graphicData>
            </a:graphic>
          </wp:inline>
        </w:drawing>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n = 100;</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i.</w:t>
      </w:r>
      <w:r w:rsidR="00631067" w:rsidRPr="00631067">
        <w:rPr>
          <w:rFonts w:ascii="Arial" w:hAnsi="Arial" w:cs="Arial"/>
          <w:color w:val="000000"/>
          <w:sz w:val="24"/>
          <w:szCs w:val="24"/>
          <w:lang w:val="en-US"/>
        </w:rPr>
        <w:t xml:space="preserve"> </w:t>
      </w:r>
      <w:r w:rsidR="00631067">
        <w:rPr>
          <w:rFonts w:ascii="Arial" w:hAnsi="Arial" w:cs="Arial"/>
          <w:color w:val="000000"/>
          <w:sz w:val="24"/>
          <w:szCs w:val="24"/>
          <w:lang w:val="en-US"/>
        </w:rPr>
        <w:t>X</w:t>
      </w:r>
      <w:r>
        <w:rPr>
          <w:rFonts w:ascii="Arial" w:hAnsi="Arial" w:cs="Arial"/>
          <w:color w:val="000000"/>
          <w:sz w:val="24"/>
          <w:szCs w:val="24"/>
          <w:lang w:val="en-US"/>
        </w:rPr>
        <w:t>set</w:t>
      </w:r>
      <w:r w:rsidR="00631067">
        <w:rPr>
          <w:rFonts w:ascii="Arial" w:hAnsi="Arial" w:cs="Arial"/>
          <w:color w:val="000000"/>
          <w:sz w:val="24"/>
          <w:szCs w:val="24"/>
          <w:lang w:val="en-US"/>
        </w:rPr>
        <w:t xml:space="preserve"> </w:t>
      </w:r>
      <w:r>
        <w:rPr>
          <w:rFonts w:ascii="Arial" w:hAnsi="Arial" w:cs="Arial"/>
          <w:color w:val="000000"/>
          <w:sz w:val="24"/>
          <w:szCs w:val="24"/>
          <w:lang w:val="en-US"/>
        </w:rPr>
        <w:t>( 100 );</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o.getY().setX( 100 );</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lastRenderedPageBreak/>
        <w:t xml:space="preserve">D. </w:t>
      </w:r>
      <w:r>
        <w:rPr>
          <w:rFonts w:ascii="Arial" w:hAnsi="Arial" w:cs="Arial"/>
          <w:color w:val="000000"/>
          <w:sz w:val="24"/>
          <w:szCs w:val="24"/>
          <w:lang w:val="en-US"/>
        </w:rPr>
        <w:t>i = new Inner(); i.setX( 100 );</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o.setY( i ); i = new Inner(); i.setX( 100 );</w:t>
      </w:r>
    </w:p>
    <w:p w:rsidR="00ED05C2" w:rsidRDefault="00ED05C2" w:rsidP="00ED05C2">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i = new Inner(); i.setX( 100 ); o.setY( i );</w:t>
      </w:r>
    </w:p>
    <w:p w:rsidR="00ED05C2" w:rsidRDefault="00ED05C2" w:rsidP="00ED05C2">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B,C,F</w:t>
      </w:r>
    </w:p>
    <w:p w:rsidR="00ED05C2" w:rsidRDefault="00ED05C2" w:rsidP="00ED05C2">
      <w:pPr>
        <w:rPr>
          <w:rFonts w:ascii="Arial" w:hAnsi="Arial" w:cs="Arial"/>
          <w:b/>
          <w:bCs/>
          <w:color w:val="000000"/>
          <w:sz w:val="24"/>
          <w:szCs w:val="24"/>
          <w:lang w:val="en-US"/>
        </w:rPr>
      </w:pPr>
      <w:r>
        <w:rPr>
          <w:rFonts w:ascii="Arial" w:hAnsi="Arial" w:cs="Arial"/>
          <w:b/>
          <w:bCs/>
          <w:color w:val="000000"/>
          <w:sz w:val="24"/>
          <w:szCs w:val="24"/>
          <w:lang w:val="en-US"/>
        </w:rPr>
        <w:t>Explanation:</w:t>
      </w:r>
    </w:p>
    <w:p w:rsidR="00631067" w:rsidRDefault="00631067" w:rsidP="00631067">
      <w:pPr>
        <w:rPr>
          <w:lang w:val="en-US"/>
        </w:rPr>
      </w:pPr>
      <w:r>
        <w:rPr>
          <w:lang w:val="en-US"/>
        </w:rPr>
        <w:t xml:space="preserve">Xset ( 100 ); and </w:t>
      </w:r>
      <w:r>
        <w:rPr>
          <w:b/>
          <w:bCs/>
          <w:lang w:val="en-US"/>
        </w:rPr>
        <w:t xml:space="preserve"> </w:t>
      </w:r>
      <w:r>
        <w:rPr>
          <w:lang w:val="en-US"/>
        </w:rPr>
        <w:t>o.getY().setX( 100 ); and  i = new Inner(); i.setX( 100 ); o.setY( i ); will print the output as 100.</w:t>
      </w:r>
    </w:p>
    <w:p w:rsidR="00631067" w:rsidRDefault="00631067" w:rsidP="00631067">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80</w:t>
      </w:r>
    </w:p>
    <w:p w:rsidR="00631067" w:rsidRDefault="00631067" w:rsidP="0063106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631067" w:rsidRDefault="00631067" w:rsidP="0063106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 package com.company.application;</w:t>
      </w:r>
    </w:p>
    <w:p w:rsidR="00631067" w:rsidRDefault="00631067" w:rsidP="0063106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w:t>
      </w:r>
    </w:p>
    <w:p w:rsidR="00631067" w:rsidRDefault="00631067" w:rsidP="0063106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3. public class MainClass {</w:t>
      </w:r>
    </w:p>
    <w:p w:rsidR="00631067" w:rsidRDefault="00631067" w:rsidP="0063106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4. public static void main(String[] args) {}</w:t>
      </w:r>
    </w:p>
    <w:p w:rsidR="00631067" w:rsidRDefault="00631067" w:rsidP="0063106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5. }</w:t>
      </w:r>
    </w:p>
    <w:p w:rsidR="00631067" w:rsidRDefault="00631067" w:rsidP="0063106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And MainClass exists in the /apps/com/company/application directory. Assume the CLASSPATH</w:t>
      </w:r>
    </w:p>
    <w:p w:rsidR="00631067" w:rsidRDefault="00631067" w:rsidP="0063106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environment variable is set to "." (current directory). Which two java commands entered at the</w:t>
      </w:r>
    </w:p>
    <w:p w:rsidR="00631067" w:rsidRDefault="00631067" w:rsidP="0063106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command line will run MainClass? (Choose two.)</w:t>
      </w:r>
    </w:p>
    <w:p w:rsidR="00631067" w:rsidRDefault="00631067" w:rsidP="0063106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java MainClass if run from the /apps directory</w:t>
      </w:r>
    </w:p>
    <w:p w:rsidR="00631067" w:rsidRDefault="00631067" w:rsidP="0063106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java com.company.application.MainClass if run from the /apps directory</w:t>
      </w:r>
    </w:p>
    <w:p w:rsidR="00631067" w:rsidRDefault="00631067" w:rsidP="0063106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java -classpath /apps com.company.application.MainClass if run from any directory</w:t>
      </w:r>
    </w:p>
    <w:p w:rsidR="00631067" w:rsidRDefault="00631067" w:rsidP="0063106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java -classpath . MainClass if run from the /apps/com/company/application directory</w:t>
      </w:r>
    </w:p>
    <w:p w:rsidR="00631067" w:rsidRDefault="00631067" w:rsidP="0063106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java -classpath /apps/com/company/application:. MainClass if run from the /apps directory</w:t>
      </w:r>
    </w:p>
    <w:p w:rsidR="00631067" w:rsidRDefault="00631067" w:rsidP="0063106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F. </w:t>
      </w:r>
      <w:r>
        <w:rPr>
          <w:rFonts w:ascii="Arial" w:hAnsi="Arial" w:cs="Arial"/>
          <w:sz w:val="24"/>
          <w:szCs w:val="24"/>
          <w:lang w:val="en-US"/>
        </w:rPr>
        <w:t>java com.company.application.MainClass if run from the /apps/com/company/application</w:t>
      </w:r>
    </w:p>
    <w:p w:rsidR="00631067" w:rsidRDefault="00631067" w:rsidP="0063106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directory</w:t>
      </w:r>
    </w:p>
    <w:p w:rsidR="00631067" w:rsidRDefault="00631067" w:rsidP="00631067">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B,C</w:t>
      </w:r>
    </w:p>
    <w:p w:rsidR="00631067" w:rsidRDefault="00631067" w:rsidP="00631067">
      <w:pPr>
        <w:rPr>
          <w:rFonts w:ascii="Arial" w:hAnsi="Arial" w:cs="Arial"/>
          <w:b/>
          <w:bCs/>
          <w:sz w:val="24"/>
          <w:szCs w:val="24"/>
          <w:lang w:val="en-US"/>
        </w:rPr>
      </w:pPr>
      <w:r>
        <w:rPr>
          <w:rFonts w:ascii="Arial" w:hAnsi="Arial" w:cs="Arial"/>
          <w:b/>
          <w:bCs/>
          <w:sz w:val="24"/>
          <w:szCs w:val="24"/>
          <w:lang w:val="en-US"/>
        </w:rPr>
        <w:t>Explanation:</w:t>
      </w:r>
    </w:p>
    <w:p w:rsidR="00631067" w:rsidRDefault="00631067" w:rsidP="00631067">
      <w:pPr>
        <w:rPr>
          <w:rFonts w:ascii="Arial" w:hAnsi="Arial" w:cs="Arial"/>
          <w:b/>
          <w:bCs/>
          <w:sz w:val="24"/>
          <w:szCs w:val="24"/>
          <w:lang w:val="en-US"/>
        </w:rPr>
      </w:pPr>
    </w:p>
    <w:p w:rsidR="00631067" w:rsidRDefault="00631067" w:rsidP="00631067">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79</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 two files, GrizzlyBear.java and Salmon.java:</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package animals.mammals;</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public class GrizzlyBear extends Bear {</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void hunt() {</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Salmon s = findSalmon();</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s.consume();</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package animals.fish;</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public class Salmon extends Fish {</w:t>
      </w:r>
    </w:p>
    <w:p w:rsidR="00631067" w:rsidRP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lastRenderedPageBreak/>
        <w:t>4. public void consume() { /* do stuff */ }</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If both classes are in the correct directories for their packages, and the Mammal class correctly</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defines the findSalmon() method, which change allows this code to compile?</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add import animals.mammals.*; at line 2 in Salmon.java</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add import animals.fish.*; at line 2 in GrizzlyBear.java</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add import animals.fish.Salmon.*; at line 2 in GrizzlyBear.java</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add import animals.mammals.GrizzlyBear.*; at line 2 in Salmon.java</w:t>
      </w:r>
    </w:p>
    <w:p w:rsidR="00631067" w:rsidRDefault="00631067" w:rsidP="00631067">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w:t>
      </w:r>
    </w:p>
    <w:p w:rsidR="00631067" w:rsidRDefault="00631067" w:rsidP="00631067">
      <w:pPr>
        <w:rPr>
          <w:rFonts w:ascii="Arial" w:hAnsi="Arial" w:cs="Arial"/>
          <w:b/>
          <w:bCs/>
          <w:color w:val="000000"/>
          <w:sz w:val="24"/>
          <w:szCs w:val="24"/>
          <w:lang w:val="en-US"/>
        </w:rPr>
      </w:pPr>
      <w:r>
        <w:rPr>
          <w:rFonts w:ascii="Arial" w:hAnsi="Arial" w:cs="Arial"/>
          <w:b/>
          <w:bCs/>
          <w:color w:val="000000"/>
          <w:sz w:val="24"/>
          <w:szCs w:val="24"/>
          <w:lang w:val="en-US"/>
        </w:rPr>
        <w:t>Explanation:</w:t>
      </w:r>
    </w:p>
    <w:p w:rsidR="00631067" w:rsidRDefault="00631067" w:rsidP="00631067">
      <w:pPr>
        <w:rPr>
          <w:rFonts w:ascii="Arial" w:hAnsi="Arial" w:cs="Arial"/>
          <w:b/>
          <w:bCs/>
          <w:color w:val="000000"/>
          <w:sz w:val="24"/>
          <w:szCs w:val="24"/>
          <w:lang w:val="en-US"/>
        </w:rPr>
      </w:pPr>
    </w:p>
    <w:p w:rsidR="00631067" w:rsidRDefault="00631067" w:rsidP="00631067">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78</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class ClassA {}</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class ClassB extends ClassA {}</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class ClassC extends ClassA {} and:</w:t>
      </w:r>
    </w:p>
    <w:p w:rsidR="00631067" w:rsidRP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21. ClassA p0 = new ClassA();</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22. ClassB p1 = new ClassB();</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23. ClassC p2 = new ClassC();</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24. ClassA p3 = new ClassB();</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25. ClassA p4 = new ClassC();</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three are valid? (Choose three.)</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p0 = p1;</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p1 = p2;</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p2 = p4;</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p2 = (ClassC)p1;</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p1 = (ClassB)p3;</w:t>
      </w:r>
    </w:p>
    <w:p w:rsidR="00631067" w:rsidRDefault="00631067" w:rsidP="0063106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p2 = (ClassC)p4;</w:t>
      </w:r>
    </w:p>
    <w:p w:rsidR="00631067" w:rsidRDefault="00631067" w:rsidP="00631067">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A,E,F</w:t>
      </w:r>
    </w:p>
    <w:p w:rsidR="00631067" w:rsidRDefault="00631067" w:rsidP="00631067">
      <w:pPr>
        <w:rPr>
          <w:rFonts w:ascii="Arial" w:hAnsi="Arial" w:cs="Arial"/>
          <w:b/>
          <w:bCs/>
          <w:color w:val="000000"/>
          <w:sz w:val="24"/>
          <w:szCs w:val="24"/>
          <w:lang w:val="en-US"/>
        </w:rPr>
      </w:pPr>
      <w:r>
        <w:rPr>
          <w:rFonts w:ascii="Arial" w:hAnsi="Arial" w:cs="Arial"/>
          <w:b/>
          <w:bCs/>
          <w:color w:val="000000"/>
          <w:sz w:val="24"/>
          <w:szCs w:val="24"/>
          <w:lang w:val="en-US"/>
        </w:rPr>
        <w:t>Explanation:</w:t>
      </w:r>
    </w:p>
    <w:p w:rsidR="00631067" w:rsidRDefault="00D74054" w:rsidP="00D74054">
      <w:pPr>
        <w:rPr>
          <w:lang w:val="en-US"/>
        </w:rPr>
      </w:pPr>
      <w:r>
        <w:rPr>
          <w:lang w:val="en-US"/>
        </w:rPr>
        <w:t>A is correct bcz classB extends classA.E is correct bcz classB extends classA and F is correct bcz classC extends classA.</w:t>
      </w:r>
    </w:p>
    <w:p w:rsidR="00D74054" w:rsidRDefault="00D74054" w:rsidP="00D7405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77</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class Pizza {</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java.util.ArrayList toppings;</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public final void addTopping(String topping) {</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toppings.add(topping);</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public class PepperoniPizza extends Pizza {</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public void addTopping(String topping) {</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9. System.out.println("Cannot add Toppings");</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public static void main(String[] args) {</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lastRenderedPageBreak/>
        <w:t>12. Pizza pizza = new PepperoniPizza();</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pizza.addTopping("Mushrooms");</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w:t>
      </w:r>
    </w:p>
    <w:p w:rsidR="00D74054" w:rsidRDefault="00D74054" w:rsidP="00D74054">
      <w:pPr>
        <w:autoSpaceDE w:val="0"/>
        <w:autoSpaceDN w:val="0"/>
        <w:adjustRightInd w:val="0"/>
        <w:spacing w:after="0" w:line="240" w:lineRule="auto"/>
        <w:rPr>
          <w:rFonts w:ascii="Arial" w:hAnsi="Arial" w:cs="Arial"/>
          <w:color w:val="214E7B"/>
          <w:sz w:val="24"/>
          <w:szCs w:val="24"/>
          <w:lang w:val="en-US"/>
        </w:rPr>
      </w:pPr>
      <w:r>
        <w:rPr>
          <w:rFonts w:ascii="Arial" w:hAnsi="Arial" w:cs="Arial"/>
          <w:color w:val="000000"/>
          <w:sz w:val="24"/>
          <w:szCs w:val="24"/>
          <w:lang w:val="en-US"/>
        </w:rPr>
        <w:t>What is the result?</w:t>
      </w:r>
    </w:p>
    <w:p w:rsidR="00D74054" w:rsidRP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noProof/>
          <w:color w:val="000000"/>
          <w:sz w:val="24"/>
          <w:szCs w:val="24"/>
          <w:lang w:val="en-US" w:eastAsia="en-US"/>
        </w:rPr>
        <w:drawing>
          <wp:inline distT="0" distB="0" distL="0" distR="0">
            <wp:extent cx="4867275" cy="4943475"/>
            <wp:effectExtent l="19050" t="0" r="9525"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srcRect/>
                    <a:stretch>
                      <a:fillRect/>
                    </a:stretch>
                  </pic:blipFill>
                  <pic:spPr bwMode="auto">
                    <a:xfrm>
                      <a:off x="0" y="0"/>
                      <a:ext cx="4867275" cy="4943475"/>
                    </a:xfrm>
                    <a:prstGeom prst="rect">
                      <a:avLst/>
                    </a:prstGeom>
                    <a:noFill/>
                    <a:ln w="9525">
                      <a:noFill/>
                      <a:miter lim="800000"/>
                      <a:headEnd/>
                      <a:tailEnd/>
                    </a:ln>
                  </pic:spPr>
                </pic:pic>
              </a:graphicData>
            </a:graphic>
          </wp:inline>
        </w:drawing>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Compilation fails.</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Cannot add Toppings</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The code runs with no output.</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A NullPointerException is thrown in Line 4.</w:t>
      </w:r>
    </w:p>
    <w:p w:rsidR="00D74054" w:rsidRDefault="00D74054" w:rsidP="00D7405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A</w:t>
      </w:r>
    </w:p>
    <w:p w:rsidR="00D74054" w:rsidRDefault="00D74054" w:rsidP="00D74054">
      <w:pPr>
        <w:rPr>
          <w:rFonts w:ascii="Arial" w:hAnsi="Arial" w:cs="Arial"/>
          <w:b/>
          <w:bCs/>
          <w:color w:val="000000"/>
          <w:sz w:val="24"/>
          <w:szCs w:val="24"/>
          <w:lang w:val="en-US"/>
        </w:rPr>
      </w:pPr>
      <w:r>
        <w:rPr>
          <w:rFonts w:ascii="Arial" w:hAnsi="Arial" w:cs="Arial"/>
          <w:b/>
          <w:bCs/>
          <w:color w:val="000000"/>
          <w:sz w:val="24"/>
          <w:szCs w:val="24"/>
          <w:lang w:val="en-US"/>
        </w:rPr>
        <w:t>Explanation:</w:t>
      </w:r>
    </w:p>
    <w:p w:rsidR="00D74054" w:rsidRDefault="00D74054" w:rsidP="00D74054">
      <w:pPr>
        <w:rPr>
          <w:rFonts w:ascii="Arial" w:hAnsi="Arial" w:cs="Arial"/>
          <w:b/>
          <w:bCs/>
          <w:color w:val="000000"/>
          <w:sz w:val="24"/>
          <w:szCs w:val="24"/>
          <w:lang w:val="en-US"/>
        </w:rPr>
      </w:pPr>
    </w:p>
    <w:p w:rsidR="00D74054" w:rsidRDefault="00D74054" w:rsidP="00D74054">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76</w:t>
      </w:r>
    </w:p>
    <w:p w:rsidR="00D74054" w:rsidRDefault="00D74054" w:rsidP="00D7405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D74054" w:rsidRDefault="00D74054" w:rsidP="00D7405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 public class Blip {</w:t>
      </w:r>
    </w:p>
    <w:p w:rsidR="00D74054" w:rsidRDefault="00D74054" w:rsidP="00D7405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 protected int blipvert(int x) { return 0; }</w:t>
      </w:r>
    </w:p>
    <w:p w:rsidR="00D74054" w:rsidRDefault="00D74054" w:rsidP="00D7405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3. }</w:t>
      </w:r>
    </w:p>
    <w:p w:rsidR="00D74054" w:rsidRDefault="00D74054" w:rsidP="00D7405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4. class Vert extends Blip {</w:t>
      </w:r>
    </w:p>
    <w:p w:rsidR="00D74054" w:rsidRDefault="00D74054" w:rsidP="00D7405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5. // insert code here</w:t>
      </w:r>
    </w:p>
    <w:p w:rsidR="00D74054" w:rsidRDefault="00D74054" w:rsidP="00D7405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lastRenderedPageBreak/>
        <w:t>6. }</w:t>
      </w:r>
    </w:p>
    <w:p w:rsidR="00D74054" w:rsidRDefault="00D74054" w:rsidP="00D74054">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Which five methods, inserted independently at line 5, will compile? (Choose five.)</w:t>
      </w:r>
    </w:p>
    <w:p w:rsidR="00D74054" w:rsidRDefault="00D74054" w:rsidP="00D7405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public int blipvert(int x) { return 0; }</w:t>
      </w:r>
    </w:p>
    <w:p w:rsidR="00D74054" w:rsidRDefault="00D74054" w:rsidP="00D7405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private int blipvert(int x) { return 0; }</w:t>
      </w:r>
    </w:p>
    <w:p w:rsidR="00D74054" w:rsidRDefault="00D74054" w:rsidP="00D7405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private int blipvert(long x) { return 0; }</w:t>
      </w:r>
    </w:p>
    <w:p w:rsidR="00D74054" w:rsidRDefault="00D74054" w:rsidP="00D7405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protected long blipvert(int x) { return 0; }</w:t>
      </w:r>
    </w:p>
    <w:p w:rsidR="00D74054" w:rsidRDefault="00D74054" w:rsidP="00D7405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protected int blipvert(long x) { return 0; }</w:t>
      </w:r>
    </w:p>
    <w:p w:rsidR="00D74054" w:rsidRDefault="00D74054" w:rsidP="00D7405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F. </w:t>
      </w:r>
      <w:r>
        <w:rPr>
          <w:rFonts w:ascii="Arial" w:hAnsi="Arial" w:cs="Arial"/>
          <w:sz w:val="24"/>
          <w:szCs w:val="24"/>
          <w:lang w:val="en-US"/>
        </w:rPr>
        <w:t>protected long blipvert(long x) { return 0; }</w:t>
      </w:r>
    </w:p>
    <w:p w:rsidR="00D74054" w:rsidRDefault="00D74054" w:rsidP="00D74054">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G. </w:t>
      </w:r>
      <w:r>
        <w:rPr>
          <w:rFonts w:ascii="Arial" w:hAnsi="Arial" w:cs="Arial"/>
          <w:sz w:val="24"/>
          <w:szCs w:val="24"/>
          <w:lang w:val="en-US"/>
        </w:rPr>
        <w:t>protected long blipvert(int x, int y) { return 0; }</w:t>
      </w:r>
    </w:p>
    <w:p w:rsidR="00D74054" w:rsidRDefault="00D74054" w:rsidP="00D74054">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A,C,E,F,G</w:t>
      </w:r>
    </w:p>
    <w:p w:rsidR="00D74054" w:rsidRDefault="00D74054" w:rsidP="00D74054">
      <w:pPr>
        <w:rPr>
          <w:rFonts w:ascii="Arial" w:hAnsi="Arial" w:cs="Arial"/>
          <w:b/>
          <w:bCs/>
          <w:sz w:val="24"/>
          <w:szCs w:val="24"/>
          <w:lang w:val="en-US"/>
        </w:rPr>
      </w:pPr>
      <w:r>
        <w:rPr>
          <w:rFonts w:ascii="Arial" w:hAnsi="Arial" w:cs="Arial"/>
          <w:b/>
          <w:bCs/>
          <w:sz w:val="24"/>
          <w:szCs w:val="24"/>
          <w:lang w:val="en-US"/>
        </w:rPr>
        <w:t>Explanation:</w:t>
      </w:r>
    </w:p>
    <w:p w:rsidR="00D74054" w:rsidRDefault="00D74054" w:rsidP="00D74054">
      <w:pPr>
        <w:rPr>
          <w:rFonts w:ascii="Arial" w:hAnsi="Arial" w:cs="Arial"/>
          <w:b/>
          <w:bCs/>
          <w:sz w:val="24"/>
          <w:szCs w:val="24"/>
          <w:lang w:val="en-US"/>
        </w:rPr>
      </w:pPr>
    </w:p>
    <w:p w:rsidR="00D74054" w:rsidRDefault="00D74054" w:rsidP="00D74054">
      <w:pPr>
        <w:rPr>
          <w:rFonts w:ascii="Arial" w:hAnsi="Arial" w:cs="Arial"/>
          <w:b/>
          <w:bCs/>
          <w:sz w:val="24"/>
          <w:szCs w:val="24"/>
          <w:lang w:val="en-US"/>
        </w:rPr>
      </w:pPr>
    </w:p>
    <w:p w:rsidR="00D74054" w:rsidRDefault="00D74054" w:rsidP="00D7405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75</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public class Target {</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private int i = 0;</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public int addOne(){</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return ++i;</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 And:</w:t>
      </w:r>
    </w:p>
    <w:p w:rsidR="00D74054" w:rsidRP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public class Client {</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public static void main(String[] args){</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System.out.println(new Target().addOne());</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change can you make to Target without affecting Client?</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Line 4 of class Target can be changed to return i++;</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Line 2 of class Target can be changed to private int i = 1;</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Line 3 of class Target can be changed to private int addOne(){</w:t>
      </w:r>
    </w:p>
    <w:p w:rsidR="00D74054" w:rsidRDefault="00D74054" w:rsidP="00D7405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Line 2 of class Target can be changed to private Integer i = 0;</w:t>
      </w:r>
    </w:p>
    <w:p w:rsidR="00D74054" w:rsidRDefault="00D74054" w:rsidP="00D7405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D</w:t>
      </w:r>
    </w:p>
    <w:p w:rsidR="00D74054" w:rsidRDefault="00D74054" w:rsidP="00D74054">
      <w:pPr>
        <w:rPr>
          <w:rFonts w:ascii="Arial" w:hAnsi="Arial" w:cs="Arial"/>
          <w:b/>
          <w:bCs/>
          <w:color w:val="000000"/>
          <w:sz w:val="24"/>
          <w:szCs w:val="24"/>
          <w:lang w:val="en-US"/>
        </w:rPr>
      </w:pPr>
      <w:r>
        <w:rPr>
          <w:rFonts w:ascii="Arial" w:hAnsi="Arial" w:cs="Arial"/>
          <w:b/>
          <w:bCs/>
          <w:color w:val="000000"/>
          <w:sz w:val="24"/>
          <w:szCs w:val="24"/>
          <w:lang w:val="en-US"/>
        </w:rPr>
        <w:t>Explanation:</w:t>
      </w:r>
    </w:p>
    <w:p w:rsidR="00D74054" w:rsidRDefault="00EB4AF4" w:rsidP="00EB4AF4">
      <w:pPr>
        <w:rPr>
          <w:lang w:val="en-US"/>
        </w:rPr>
      </w:pPr>
      <w:r>
        <w:rPr>
          <w:lang w:val="en-US"/>
        </w:rPr>
        <w:t>Private int i=0 can be changed to private Integer i=0.</w:t>
      </w:r>
    </w:p>
    <w:p w:rsidR="00EB4AF4" w:rsidRDefault="00EB4AF4" w:rsidP="00EB4AF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74</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class ClassA {</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public int numberOfInstances;</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protected ClassA(int numberOfInstances) {</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this.numberOfInstances = numberOfInstances;</w:t>
      </w:r>
    </w:p>
    <w:p w:rsidR="00EB4AF4" w:rsidRP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public class ExtendedA extends ClassA {</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private ExtendedA(int numberOfInstances) {</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9. super(numberOfInstances);</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lastRenderedPageBreak/>
        <w:t>11. public static void main(String[] args) {</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ExtendedA ext = new ExtendedA(420);</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System.out.print(ext.numberOfInstances);</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statement is true?</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420 is the output.</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An exception is thrown at runtime.</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All constructors must be declared public.</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Constructors CANNOT use the private modifier.</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Constructors CANNOT use the protected modifier.</w:t>
      </w:r>
    </w:p>
    <w:p w:rsidR="00EB4AF4" w:rsidRDefault="00EB4AF4" w:rsidP="00EB4AF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A</w:t>
      </w:r>
    </w:p>
    <w:p w:rsidR="00EB4AF4" w:rsidRDefault="00EB4AF4" w:rsidP="00EB4AF4">
      <w:pPr>
        <w:rPr>
          <w:rFonts w:ascii="Arial" w:hAnsi="Arial" w:cs="Arial"/>
          <w:b/>
          <w:bCs/>
          <w:color w:val="000000"/>
          <w:sz w:val="24"/>
          <w:szCs w:val="24"/>
          <w:lang w:val="en-US"/>
        </w:rPr>
      </w:pPr>
      <w:r>
        <w:rPr>
          <w:rFonts w:ascii="Arial" w:hAnsi="Arial" w:cs="Arial"/>
          <w:b/>
          <w:bCs/>
          <w:color w:val="000000"/>
          <w:sz w:val="24"/>
          <w:szCs w:val="24"/>
          <w:lang w:val="en-US"/>
        </w:rPr>
        <w:t>Explanation:</w:t>
      </w:r>
    </w:p>
    <w:p w:rsidR="00EB4AF4" w:rsidRDefault="00EB4AF4" w:rsidP="00EB4AF4">
      <w:pPr>
        <w:rPr>
          <w:lang w:val="en-US"/>
        </w:rPr>
      </w:pPr>
      <w:r>
        <w:rPr>
          <w:lang w:val="en-US"/>
        </w:rPr>
        <w:t>Here we used the super keyword and parameterized constructor that’s why 420 is printed.</w:t>
      </w:r>
    </w:p>
    <w:p w:rsidR="00EB4AF4" w:rsidRDefault="00EB4AF4" w:rsidP="00EB4AF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73</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public class Hello {</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String title;</w:t>
      </w:r>
    </w:p>
    <w:p w:rsidR="00EB4AF4" w:rsidRP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int value;</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public Hello() {</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title += " World";</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public Hello(int value) {</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this.value = value;</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18: title = "Hello";</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19: Hello();</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20: }</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21: } and:</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30: Hello c = new Hello(5);</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31: System.out.println(c.title);</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Hello</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Hello World</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Compilation fails.</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Hello World 5</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The code runs with no output.</w:t>
      </w:r>
    </w:p>
    <w:p w:rsidR="00EB4AF4" w:rsidRDefault="00EB4AF4" w:rsidP="00EB4AF4">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An exception is thrown at runtime.</w:t>
      </w:r>
    </w:p>
    <w:p w:rsidR="00EB4AF4" w:rsidRDefault="00EB4AF4" w:rsidP="00EB4AF4">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C</w:t>
      </w:r>
    </w:p>
    <w:p w:rsidR="00EB4AF4" w:rsidRDefault="00EB4AF4" w:rsidP="00EB4AF4">
      <w:pPr>
        <w:rPr>
          <w:rFonts w:ascii="Arial" w:hAnsi="Arial" w:cs="Arial"/>
          <w:b/>
          <w:bCs/>
          <w:color w:val="000000"/>
          <w:sz w:val="24"/>
          <w:szCs w:val="24"/>
          <w:lang w:val="en-US"/>
        </w:rPr>
      </w:pPr>
      <w:r>
        <w:rPr>
          <w:rFonts w:ascii="Arial" w:hAnsi="Arial" w:cs="Arial"/>
          <w:b/>
          <w:bCs/>
          <w:color w:val="000000"/>
          <w:sz w:val="24"/>
          <w:szCs w:val="24"/>
          <w:lang w:val="en-US"/>
        </w:rPr>
        <w:t>Explanation:</w:t>
      </w:r>
    </w:p>
    <w:p w:rsidR="00054818" w:rsidRDefault="00054818" w:rsidP="00054818">
      <w:pPr>
        <w:rPr>
          <w:lang w:val="en-US"/>
        </w:rPr>
      </w:pPr>
      <w:r>
        <w:rPr>
          <w:lang w:val="en-US"/>
        </w:rPr>
        <w:t>Compilation fails bcz line 19 is undefined.</w:t>
      </w:r>
    </w:p>
    <w:p w:rsidR="00054818" w:rsidRDefault="00054818" w:rsidP="00054818">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72</w:t>
      </w:r>
    </w:p>
    <w:p w:rsidR="00054818" w:rsidRDefault="00054818" w:rsidP="0005481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054818" w:rsidRDefault="00054818" w:rsidP="0005481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11. class Mammal { }</w:t>
      </w:r>
    </w:p>
    <w:p w:rsidR="00054818" w:rsidRDefault="00054818" w:rsidP="0005481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w:t>
      </w:r>
    </w:p>
    <w:p w:rsidR="00054818" w:rsidRDefault="00054818" w:rsidP="0005481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13. class Raccoon extends Mammal {</w:t>
      </w:r>
    </w:p>
    <w:p w:rsidR="00054818" w:rsidRDefault="00054818" w:rsidP="0005481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14. Mammal m = new Mammal();</w:t>
      </w:r>
    </w:p>
    <w:p w:rsidR="00054818" w:rsidRDefault="00054818" w:rsidP="0005481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15. }</w:t>
      </w:r>
    </w:p>
    <w:p w:rsidR="00054818" w:rsidRDefault="00054818" w:rsidP="0005481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lastRenderedPageBreak/>
        <w:t>16.</w:t>
      </w:r>
    </w:p>
    <w:p w:rsidR="00054818" w:rsidRDefault="00054818" w:rsidP="0005481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17. class BabyRaccoon extends Mammal { }</w:t>
      </w:r>
    </w:p>
    <w:p w:rsidR="00054818" w:rsidRDefault="00054818" w:rsidP="00054818">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Which four statements are true? (Choose four.)</w:t>
      </w:r>
    </w:p>
    <w:p w:rsidR="00054818" w:rsidRDefault="00054818" w:rsidP="00054818">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Raccoon is-a Mammal.</w:t>
      </w:r>
    </w:p>
    <w:p w:rsidR="00054818" w:rsidRDefault="00054818" w:rsidP="00054818">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Raccoon has-a Mammal.</w:t>
      </w:r>
    </w:p>
    <w:p w:rsidR="00054818" w:rsidRDefault="00054818" w:rsidP="00054818">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BabyRaccoon is-a Mammal.</w:t>
      </w:r>
    </w:p>
    <w:p w:rsidR="00054818" w:rsidRDefault="00054818" w:rsidP="00054818">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BabyRaccoon is-a Raccoon.</w:t>
      </w:r>
    </w:p>
    <w:p w:rsidR="00054818" w:rsidRDefault="00054818" w:rsidP="00054818">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BabyRaccoon has-a Mammal.</w:t>
      </w:r>
    </w:p>
    <w:p w:rsidR="00054818" w:rsidRDefault="00054818" w:rsidP="00054818">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F. </w:t>
      </w:r>
      <w:r>
        <w:rPr>
          <w:rFonts w:ascii="Arial" w:hAnsi="Arial" w:cs="Arial"/>
          <w:sz w:val="24"/>
          <w:szCs w:val="24"/>
          <w:lang w:val="en-US"/>
        </w:rPr>
        <w:t>BabyRaccoon is-a BabyRaccoon.</w:t>
      </w:r>
    </w:p>
    <w:p w:rsidR="00054818" w:rsidRDefault="00054818" w:rsidP="00054818">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A,B,C,F</w:t>
      </w:r>
    </w:p>
    <w:p w:rsidR="00054818" w:rsidRDefault="00054818" w:rsidP="00054818">
      <w:pPr>
        <w:rPr>
          <w:rFonts w:ascii="Arial" w:hAnsi="Arial" w:cs="Arial"/>
          <w:b/>
          <w:bCs/>
          <w:sz w:val="24"/>
          <w:szCs w:val="24"/>
          <w:lang w:val="en-US"/>
        </w:rPr>
      </w:pPr>
      <w:r>
        <w:rPr>
          <w:rFonts w:ascii="Arial" w:hAnsi="Arial" w:cs="Arial"/>
          <w:b/>
          <w:bCs/>
          <w:sz w:val="24"/>
          <w:szCs w:val="24"/>
          <w:lang w:val="en-US"/>
        </w:rPr>
        <w:t>Explanation:</w:t>
      </w:r>
    </w:p>
    <w:p w:rsidR="00054818" w:rsidRDefault="00054818" w:rsidP="00054818">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71</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interface A { void x(); }</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class B implements A { public void x() {} public void y() {} }</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class C extends B { public void x() {} } And:</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20. java.util.List&lt;A&gt; list = new java.util.ArrayList&lt;A&gt;();</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21. list.add(new B());</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22. list.add(new C());</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23. for (A a : list) {</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24. a.x();</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25. a.y();</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26. }</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The code runs with no output.</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An exception is thrown at runtime.</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Compilation fails because of an error in line 20.</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Compilation fails because of an error in line 21.</w:t>
      </w:r>
    </w:p>
    <w:p w:rsidR="00054818" w:rsidRP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Compilation fails because of an error in line 23.</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Compilation fails because of an error in line 25.</w:t>
      </w:r>
    </w:p>
    <w:p w:rsidR="00054818" w:rsidRDefault="00054818" w:rsidP="00054818">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F</w:t>
      </w:r>
    </w:p>
    <w:p w:rsidR="00054818" w:rsidRDefault="00054818" w:rsidP="00054818">
      <w:pPr>
        <w:rPr>
          <w:rFonts w:ascii="Arial" w:hAnsi="Arial" w:cs="Arial"/>
          <w:b/>
          <w:bCs/>
          <w:color w:val="000000"/>
          <w:sz w:val="24"/>
          <w:szCs w:val="24"/>
          <w:lang w:val="en-US"/>
        </w:rPr>
      </w:pPr>
      <w:r>
        <w:rPr>
          <w:rFonts w:ascii="Arial" w:hAnsi="Arial" w:cs="Arial"/>
          <w:b/>
          <w:bCs/>
          <w:color w:val="000000"/>
          <w:sz w:val="24"/>
          <w:szCs w:val="24"/>
          <w:lang w:val="en-US"/>
        </w:rPr>
        <w:t>Explanation:</w:t>
      </w:r>
    </w:p>
    <w:p w:rsidR="00054818" w:rsidRDefault="00054818" w:rsidP="00054818">
      <w:pPr>
        <w:rPr>
          <w:lang w:val="en-US"/>
        </w:rPr>
      </w:pPr>
      <w:r>
        <w:rPr>
          <w:lang w:val="en-US"/>
        </w:rPr>
        <w:t>Compilation fails bcz the error in line 25. We cant call the method y by using class A object.</w:t>
      </w:r>
    </w:p>
    <w:p w:rsidR="00054818" w:rsidRDefault="00054818" w:rsidP="00054818">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70</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public class PingPong implements Runnable {</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synchronized void hit(long n) {</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13. for(int i = 1; i &lt; 3; i++)</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14. System.out.print(n + "-" + i + " ");</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15. }</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16. public static void main(String[] args) {</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17. new Thread(new PingPong()).start();</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18. new Thread(new PingPong()).start();</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19. }</w:t>
      </w:r>
    </w:p>
    <w:p w:rsidR="00054818" w:rsidRP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20. public void run() {</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21. hit(Thread.currentThread().getId());</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22. }</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lastRenderedPageBreak/>
        <w:t>23. }</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two statements are true? (Choose two.)</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The output could be 8-1 7-2 8-2 7-1</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The output could be 7-1 7-2 8-1 6-1</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The output could be 8-1 7-1 7-2 8-2</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The output could be 8-1 8-2 7-1 7-2</w:t>
      </w:r>
    </w:p>
    <w:p w:rsidR="00054818" w:rsidRDefault="00054818" w:rsidP="00054818">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C,D</w:t>
      </w:r>
    </w:p>
    <w:p w:rsidR="00054818" w:rsidRDefault="00054818" w:rsidP="00054818">
      <w:pPr>
        <w:rPr>
          <w:rFonts w:ascii="Arial" w:hAnsi="Arial" w:cs="Arial"/>
          <w:b/>
          <w:bCs/>
          <w:color w:val="000000"/>
          <w:sz w:val="24"/>
          <w:szCs w:val="24"/>
          <w:lang w:val="en-US"/>
        </w:rPr>
      </w:pPr>
      <w:r>
        <w:rPr>
          <w:rFonts w:ascii="Arial" w:hAnsi="Arial" w:cs="Arial"/>
          <w:b/>
          <w:bCs/>
          <w:color w:val="000000"/>
          <w:sz w:val="24"/>
          <w:szCs w:val="24"/>
          <w:lang w:val="en-US"/>
        </w:rPr>
        <w:t>Explanation:</w:t>
      </w:r>
    </w:p>
    <w:p w:rsidR="00054818" w:rsidRDefault="00054818" w:rsidP="00054818">
      <w:pPr>
        <w:rPr>
          <w:lang w:val="en-US"/>
        </w:rPr>
      </w:pPr>
      <w:r>
        <w:rPr>
          <w:b/>
          <w:bCs/>
          <w:lang w:val="en-US"/>
        </w:rPr>
        <w:t>.</w:t>
      </w:r>
      <w:r>
        <w:rPr>
          <w:lang w:val="en-US"/>
        </w:rPr>
        <w:t>The output could be 8-1 7-1 7-2 8-2</w:t>
      </w:r>
      <w:r>
        <w:rPr>
          <w:b/>
          <w:bCs/>
          <w:lang w:val="en-US"/>
        </w:rPr>
        <w:t xml:space="preserve"> </w:t>
      </w:r>
      <w:r>
        <w:rPr>
          <w:lang w:val="en-US"/>
        </w:rPr>
        <w:t>and  8-1 8-2 7-1 7-2.</w:t>
      </w:r>
    </w:p>
    <w:p w:rsidR="00054818" w:rsidRDefault="00054818" w:rsidP="00054818">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69</w:t>
      </w:r>
    </w:p>
    <w:p w:rsidR="00054818" w:rsidRP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public class Threads5 {</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public static void main (String[] args) {</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new Thread(new Runnable() {</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public void run() {</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System.out.print("bar");</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}}).start();</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Compilation fails.</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An exception is thrown at runtime.</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The code executes normally and prints "bar".</w:t>
      </w:r>
    </w:p>
    <w:p w:rsidR="00054818" w:rsidRDefault="00054818" w:rsidP="00054818">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The code executes normally, but nothing prints.</w:t>
      </w:r>
    </w:p>
    <w:p w:rsidR="00054818" w:rsidRDefault="00054818" w:rsidP="00054818">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C</w:t>
      </w:r>
    </w:p>
    <w:p w:rsidR="00054818" w:rsidRDefault="00054818" w:rsidP="00054818">
      <w:pPr>
        <w:rPr>
          <w:rFonts w:ascii="Arial" w:hAnsi="Arial" w:cs="Arial"/>
          <w:b/>
          <w:bCs/>
          <w:color w:val="000000"/>
          <w:sz w:val="24"/>
          <w:szCs w:val="24"/>
          <w:lang w:val="en-US"/>
        </w:rPr>
      </w:pPr>
      <w:r>
        <w:rPr>
          <w:rFonts w:ascii="Arial" w:hAnsi="Arial" w:cs="Arial"/>
          <w:b/>
          <w:bCs/>
          <w:color w:val="000000"/>
          <w:sz w:val="24"/>
          <w:szCs w:val="24"/>
          <w:lang w:val="en-US"/>
        </w:rPr>
        <w:t>Explanation:</w:t>
      </w:r>
    </w:p>
    <w:p w:rsidR="001E1FD7" w:rsidRDefault="001E1FD7" w:rsidP="001E1FD7">
      <w:pPr>
        <w:rPr>
          <w:lang w:val="en-US"/>
        </w:rPr>
      </w:pPr>
      <w:r>
        <w:rPr>
          <w:lang w:val="en-US"/>
        </w:rPr>
        <w:t>The code executes normally and prints "bar".</w:t>
      </w:r>
    </w:p>
    <w:p w:rsidR="001E1FD7" w:rsidRDefault="001E1FD7" w:rsidP="001E1FD7">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68</w:t>
      </w:r>
    </w:p>
    <w:p w:rsidR="001E1FD7" w:rsidRDefault="001E1FD7" w:rsidP="001E1FD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1E1FD7" w:rsidRDefault="001E1FD7" w:rsidP="001E1FD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 public class Threads3 implements Runnable {</w:t>
      </w:r>
    </w:p>
    <w:p w:rsidR="001E1FD7" w:rsidRDefault="001E1FD7" w:rsidP="001E1FD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2. public void run() {</w:t>
      </w:r>
    </w:p>
    <w:p w:rsidR="001E1FD7" w:rsidRDefault="001E1FD7" w:rsidP="001E1FD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3. System.out.print("running");</w:t>
      </w:r>
    </w:p>
    <w:p w:rsidR="001E1FD7" w:rsidRDefault="001E1FD7" w:rsidP="001E1FD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4. }</w:t>
      </w:r>
    </w:p>
    <w:p w:rsidR="001E1FD7" w:rsidRDefault="001E1FD7" w:rsidP="001E1FD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5. public static void main(String[] args) {</w:t>
      </w:r>
    </w:p>
    <w:p w:rsidR="001E1FD7" w:rsidRDefault="001E1FD7" w:rsidP="001E1FD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6. Thread t = new Thread(new Threads3());</w:t>
      </w:r>
    </w:p>
    <w:p w:rsidR="001E1FD7" w:rsidRDefault="001E1FD7" w:rsidP="001E1FD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7. t.run();</w:t>
      </w:r>
    </w:p>
    <w:p w:rsidR="001E1FD7" w:rsidRDefault="001E1FD7" w:rsidP="001E1FD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8. t.run();</w:t>
      </w:r>
    </w:p>
    <w:p w:rsidR="001E1FD7" w:rsidRDefault="001E1FD7" w:rsidP="001E1FD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9. t.start();</w:t>
      </w:r>
    </w:p>
    <w:p w:rsidR="001E1FD7" w:rsidRDefault="001E1FD7" w:rsidP="001E1FD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10. }</w:t>
      </w:r>
    </w:p>
    <w:p w:rsidR="001E1FD7" w:rsidRDefault="001E1FD7" w:rsidP="001E1FD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11. }</w:t>
      </w:r>
    </w:p>
    <w:p w:rsidR="001E1FD7" w:rsidRDefault="001E1FD7" w:rsidP="001E1FD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What is the result?</w:t>
      </w:r>
    </w:p>
    <w:p w:rsidR="001E1FD7" w:rsidRDefault="001E1FD7" w:rsidP="001E1FD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Compilation fails.</w:t>
      </w:r>
    </w:p>
    <w:p w:rsidR="001E1FD7" w:rsidRDefault="001E1FD7" w:rsidP="001E1FD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An exception is thrown at runtime.</w:t>
      </w:r>
    </w:p>
    <w:p w:rsidR="001E1FD7" w:rsidRDefault="001E1FD7" w:rsidP="001E1FD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The code executes and prints "running".</w:t>
      </w:r>
    </w:p>
    <w:p w:rsidR="001E1FD7" w:rsidRDefault="001E1FD7" w:rsidP="001E1FD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The code executes and prints "runningrunning".</w:t>
      </w:r>
    </w:p>
    <w:p w:rsidR="001E1FD7" w:rsidRDefault="001E1FD7" w:rsidP="001E1FD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E. </w:t>
      </w:r>
      <w:r>
        <w:rPr>
          <w:rFonts w:ascii="Arial" w:hAnsi="Arial" w:cs="Arial"/>
          <w:sz w:val="24"/>
          <w:szCs w:val="24"/>
          <w:lang w:val="en-US"/>
        </w:rPr>
        <w:t>The code executes and prints "runningrunningrunning".</w:t>
      </w:r>
    </w:p>
    <w:p w:rsidR="001E1FD7" w:rsidRDefault="001E1FD7" w:rsidP="001E1FD7">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E</w:t>
      </w:r>
    </w:p>
    <w:p w:rsidR="001E1FD7" w:rsidRDefault="001E1FD7" w:rsidP="001E1FD7">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lastRenderedPageBreak/>
        <w:t>Explanation:</w:t>
      </w:r>
    </w:p>
    <w:p w:rsidR="001E1FD7" w:rsidRDefault="001E1FD7" w:rsidP="001E1FD7">
      <w:pPr>
        <w:rPr>
          <w:lang w:val="en-US"/>
        </w:rPr>
      </w:pPr>
      <w:r>
        <w:rPr>
          <w:lang w:val="en-US"/>
        </w:rPr>
        <w:t>The code executes and prints "runningrunningrunning". Bcz the thread is run by three times.</w:t>
      </w:r>
    </w:p>
    <w:p w:rsidR="001E1FD7" w:rsidRDefault="001E1FD7" w:rsidP="001E1FD7">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67</w:t>
      </w:r>
    </w:p>
    <w:p w:rsidR="001E1FD7" w:rsidRDefault="001E1FD7" w:rsidP="001E1FD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 that Triangle implements Runnable, and:</w:t>
      </w:r>
    </w:p>
    <w:p w:rsidR="001E1FD7" w:rsidRDefault="001E1FD7" w:rsidP="001E1FD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31. void go() throws Exception {</w:t>
      </w:r>
    </w:p>
    <w:p w:rsidR="001E1FD7" w:rsidRDefault="001E1FD7" w:rsidP="001E1FD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32. Thread t = new Thread(new Triangle());</w:t>
      </w:r>
    </w:p>
    <w:p w:rsidR="001E1FD7" w:rsidRDefault="001E1FD7" w:rsidP="001E1FD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33. t.start();</w:t>
      </w:r>
    </w:p>
    <w:p w:rsidR="001E1FD7" w:rsidRDefault="001E1FD7" w:rsidP="001E1FD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34. for(int x = 1; x &lt; 100000; x++) {</w:t>
      </w:r>
    </w:p>
    <w:p w:rsidR="001E1FD7" w:rsidRDefault="001E1FD7" w:rsidP="001E1FD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35. //insert code here</w:t>
      </w:r>
    </w:p>
    <w:p w:rsidR="001E1FD7" w:rsidRDefault="001E1FD7" w:rsidP="001E1FD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36. if(x%100 == 0) System.out.print("g");</w:t>
      </w:r>
    </w:p>
    <w:p w:rsidR="001E1FD7" w:rsidRDefault="001E1FD7" w:rsidP="001E1FD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37. } }</w:t>
      </w:r>
    </w:p>
    <w:p w:rsidR="001E1FD7" w:rsidRDefault="001E1FD7" w:rsidP="001E1FD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38. public void run() {</w:t>
      </w:r>
    </w:p>
    <w:p w:rsidR="001E1FD7" w:rsidRDefault="001E1FD7" w:rsidP="001E1FD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39. try {</w:t>
      </w:r>
    </w:p>
    <w:p w:rsidR="001E1FD7" w:rsidRDefault="001E1FD7" w:rsidP="001E1FD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40. for(int x = 1; x &lt; 100000; x++) {</w:t>
      </w:r>
    </w:p>
    <w:p w:rsidR="001E1FD7" w:rsidRDefault="001E1FD7" w:rsidP="001E1FD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41. // insert the same code here</w:t>
      </w:r>
    </w:p>
    <w:p w:rsidR="001E1FD7" w:rsidRDefault="001E1FD7" w:rsidP="001E1FD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42. if(x%100 == 0) System.out.print("t");</w:t>
      </w:r>
    </w:p>
    <w:p w:rsidR="001E1FD7" w:rsidRDefault="001E1FD7" w:rsidP="001E1FD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43. }</w:t>
      </w:r>
    </w:p>
    <w:p w:rsidR="001E1FD7" w:rsidRDefault="001E1FD7" w:rsidP="001E1FD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44. } catch (Exception e) { }</w:t>
      </w:r>
    </w:p>
    <w:p w:rsidR="001E1FD7" w:rsidRDefault="001E1FD7" w:rsidP="001E1FD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45. }</w:t>
      </w:r>
    </w:p>
    <w:p w:rsidR="001E1FD7" w:rsidRDefault="001E1FD7" w:rsidP="001E1FD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two statements, inserted independently at both lines 35 and 41, tend to allow both threads</w:t>
      </w:r>
    </w:p>
    <w:p w:rsidR="001E1FD7" w:rsidRDefault="001E1FD7" w:rsidP="001E1FD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to temporarily pause and allow the other thread to execute? (Choose two.)</w:t>
      </w:r>
    </w:p>
    <w:p w:rsidR="001E1FD7" w:rsidRDefault="001E1FD7" w:rsidP="001E1FD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Thread.wait();</w:t>
      </w:r>
    </w:p>
    <w:p w:rsidR="001E1FD7" w:rsidRDefault="001E1FD7" w:rsidP="001E1FD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Thread.join();</w:t>
      </w:r>
    </w:p>
    <w:p w:rsidR="001E1FD7" w:rsidRDefault="001E1FD7" w:rsidP="001E1FD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Thread.yield();</w:t>
      </w:r>
    </w:p>
    <w:p w:rsidR="001E1FD7" w:rsidRPr="001E1FD7" w:rsidRDefault="001E1FD7" w:rsidP="001E1FD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Thread.sleep(1);</w:t>
      </w:r>
    </w:p>
    <w:p w:rsidR="001E1FD7" w:rsidRDefault="001E1FD7" w:rsidP="001E1FD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Thread.notify();</w:t>
      </w:r>
    </w:p>
    <w:p w:rsidR="001E1FD7" w:rsidRDefault="001E1FD7" w:rsidP="001E1FD7">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C,D</w:t>
      </w:r>
    </w:p>
    <w:p w:rsidR="001E1FD7" w:rsidRDefault="001E1FD7" w:rsidP="001E1FD7">
      <w:pPr>
        <w:rPr>
          <w:rFonts w:ascii="Arial" w:hAnsi="Arial" w:cs="Arial"/>
          <w:b/>
          <w:bCs/>
          <w:color w:val="000000"/>
          <w:sz w:val="24"/>
          <w:szCs w:val="24"/>
          <w:lang w:val="en-US"/>
        </w:rPr>
      </w:pPr>
      <w:r>
        <w:rPr>
          <w:rFonts w:ascii="Arial" w:hAnsi="Arial" w:cs="Arial"/>
          <w:b/>
          <w:bCs/>
          <w:color w:val="000000"/>
          <w:sz w:val="24"/>
          <w:szCs w:val="24"/>
          <w:lang w:val="en-US"/>
        </w:rPr>
        <w:t>Explanation:</w:t>
      </w:r>
    </w:p>
    <w:p w:rsidR="001E1FD7" w:rsidRDefault="001E1FD7" w:rsidP="001E1FD7">
      <w:pPr>
        <w:rPr>
          <w:lang w:val="en-US"/>
        </w:rPr>
      </w:pPr>
      <w:r>
        <w:rPr>
          <w:lang w:val="en-US"/>
        </w:rPr>
        <w:t>Sleep method stops the currently running thread temporarily and yield method also stops the currently running thread.</w:t>
      </w:r>
    </w:p>
    <w:p w:rsidR="001E1FD7" w:rsidRDefault="001E1FD7" w:rsidP="001E1FD7">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66</w:t>
      </w:r>
    </w:p>
    <w:p w:rsidR="001E1FD7" w:rsidRDefault="001E1FD7" w:rsidP="001E1FD7">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 that t1 is a reference to a live thread, which is true?</w:t>
      </w:r>
    </w:p>
    <w:p w:rsidR="001E1FD7" w:rsidRDefault="001E1FD7" w:rsidP="001E1FD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The Thread.sleep() method can take t1 as an argument.</w:t>
      </w:r>
    </w:p>
    <w:p w:rsidR="001E1FD7" w:rsidRPr="001E1FD7" w:rsidRDefault="001E1FD7" w:rsidP="001E1FD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The Object.notify() method can take t1 as an argument.</w:t>
      </w:r>
    </w:p>
    <w:p w:rsidR="001E1FD7" w:rsidRDefault="001E1FD7" w:rsidP="001E1FD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The Thread.yield() method can take t1 as an argument.</w:t>
      </w:r>
    </w:p>
    <w:p w:rsidR="001E1FD7" w:rsidRDefault="001E1FD7" w:rsidP="001E1FD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The Thread.setPriority() method can take t1 as an argument.</w:t>
      </w:r>
    </w:p>
    <w:p w:rsidR="001E1FD7" w:rsidRDefault="001E1FD7" w:rsidP="001E1FD7">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The Object.notify() method arbitrarily chooses which thread to notify.</w:t>
      </w:r>
    </w:p>
    <w:p w:rsidR="001E1FD7" w:rsidRDefault="001E1FD7" w:rsidP="001E1FD7">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E</w:t>
      </w:r>
    </w:p>
    <w:p w:rsidR="001E1FD7" w:rsidRDefault="001E1FD7" w:rsidP="001E1FD7">
      <w:pPr>
        <w:rPr>
          <w:rFonts w:ascii="Arial" w:hAnsi="Arial" w:cs="Arial"/>
          <w:b/>
          <w:bCs/>
          <w:color w:val="000000"/>
          <w:sz w:val="24"/>
          <w:szCs w:val="24"/>
          <w:lang w:val="en-US"/>
        </w:rPr>
      </w:pPr>
      <w:r>
        <w:rPr>
          <w:rFonts w:ascii="Arial" w:hAnsi="Arial" w:cs="Arial"/>
          <w:b/>
          <w:bCs/>
          <w:color w:val="000000"/>
          <w:sz w:val="24"/>
          <w:szCs w:val="24"/>
          <w:lang w:val="en-US"/>
        </w:rPr>
        <w:t>Explanation:</w:t>
      </w:r>
    </w:p>
    <w:p w:rsidR="001E1FD7" w:rsidRDefault="001E1FD7" w:rsidP="001E1FD7">
      <w:pPr>
        <w:rPr>
          <w:lang w:val="en-US"/>
        </w:rPr>
      </w:pPr>
      <w:r>
        <w:rPr>
          <w:lang w:val="en-US"/>
        </w:rPr>
        <w:t>The Object.notify() method arbitrarily chooses which thread to notify.</w:t>
      </w:r>
    </w:p>
    <w:p w:rsidR="001E1FD7" w:rsidRDefault="001E1FD7" w:rsidP="001E1FD7">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65</w:t>
      </w:r>
    </w:p>
    <w:p w:rsidR="001E1FD7" w:rsidRDefault="001E1FD7" w:rsidP="001E1FD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1E1FD7" w:rsidRDefault="001E1FD7" w:rsidP="001E1FD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 String csv = "Sue,5,true,3";</w:t>
      </w:r>
    </w:p>
    <w:p w:rsidR="001E1FD7" w:rsidRDefault="001E1FD7" w:rsidP="001E1FD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13. Scanner scanner = new Scanner( csv );</w:t>
      </w:r>
    </w:p>
    <w:p w:rsidR="001E1FD7" w:rsidRDefault="001E1FD7" w:rsidP="001E1FD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14. scanner.useDelimiter(",");</w:t>
      </w:r>
    </w:p>
    <w:p w:rsidR="001E1FD7" w:rsidRDefault="001E1FD7" w:rsidP="001E1FD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lastRenderedPageBreak/>
        <w:t>15. int age = scanner.nextInt();</w:t>
      </w:r>
    </w:p>
    <w:p w:rsidR="001E1FD7" w:rsidRDefault="001E1FD7" w:rsidP="001E1FD7">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What is the result?</w:t>
      </w:r>
    </w:p>
    <w:p w:rsidR="001E1FD7" w:rsidRDefault="001E1FD7" w:rsidP="001E1FD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Compilation fails.</w:t>
      </w:r>
    </w:p>
    <w:p w:rsidR="001E1FD7" w:rsidRDefault="001E1FD7" w:rsidP="001E1FD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After line 15, the value of age is 5.</w:t>
      </w:r>
    </w:p>
    <w:p w:rsidR="001E1FD7" w:rsidRDefault="001E1FD7" w:rsidP="001E1FD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After line 15, the value of age is 3.</w:t>
      </w:r>
    </w:p>
    <w:p w:rsidR="001E1FD7" w:rsidRDefault="001E1FD7" w:rsidP="001E1FD7">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An exception is thrown at runtime.</w:t>
      </w:r>
    </w:p>
    <w:p w:rsidR="001E1FD7" w:rsidRDefault="001E1FD7" w:rsidP="001E1FD7">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D</w:t>
      </w:r>
    </w:p>
    <w:p w:rsidR="001E1FD7" w:rsidRDefault="001E1FD7" w:rsidP="001E1FD7">
      <w:pPr>
        <w:rPr>
          <w:rFonts w:ascii="Arial" w:hAnsi="Arial" w:cs="Arial"/>
          <w:b/>
          <w:bCs/>
          <w:sz w:val="24"/>
          <w:szCs w:val="24"/>
          <w:lang w:val="en-US"/>
        </w:rPr>
      </w:pPr>
      <w:r>
        <w:rPr>
          <w:rFonts w:ascii="Arial" w:hAnsi="Arial" w:cs="Arial"/>
          <w:b/>
          <w:bCs/>
          <w:sz w:val="24"/>
          <w:szCs w:val="24"/>
          <w:lang w:val="en-US"/>
        </w:rPr>
        <w:t>Explanation:</w:t>
      </w:r>
    </w:p>
    <w:p w:rsidR="001E1FD7" w:rsidRDefault="001E1FD7" w:rsidP="001E1FD7">
      <w:pPr>
        <w:rPr>
          <w:lang w:val="en-US"/>
        </w:rPr>
      </w:pPr>
      <w:r>
        <w:rPr>
          <w:lang w:val="en-US"/>
        </w:rPr>
        <w:t xml:space="preserve">Here string already using delimeters in the string that’s why </w:t>
      </w:r>
      <w:r w:rsidR="00AD6614">
        <w:rPr>
          <w:lang w:val="en-US"/>
        </w:rPr>
        <w:t>InputMismatchE</w:t>
      </w:r>
      <w:r>
        <w:rPr>
          <w:lang w:val="en-US"/>
        </w:rPr>
        <w:t>xception is occurred.</w:t>
      </w:r>
    </w:p>
    <w:p w:rsidR="002E685A" w:rsidRDefault="002E685A" w:rsidP="002E685A">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64</w:t>
      </w:r>
    </w:p>
    <w:p w:rsid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 that the current directory is empty, and that the user has read and write privileges to the</w:t>
      </w:r>
    </w:p>
    <w:p w:rsid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current directory, and the following:</w:t>
      </w:r>
    </w:p>
    <w:p w:rsid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import java.io.*;</w:t>
      </w:r>
    </w:p>
    <w:p w:rsid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public class Maker {</w:t>
      </w:r>
    </w:p>
    <w:p w:rsid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public static void main(String[] args) {</w:t>
      </w:r>
    </w:p>
    <w:p w:rsid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File dir = new File("dir");</w:t>
      </w:r>
    </w:p>
    <w:p w:rsidR="002E685A" w:rsidRP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File f = new File(dir, "f");</w:t>
      </w:r>
    </w:p>
    <w:p w:rsid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w:t>
      </w:r>
    </w:p>
    <w:p w:rsid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w:t>
      </w:r>
    </w:p>
    <w:p w:rsid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statement is true?</w:t>
      </w:r>
    </w:p>
    <w:p w:rsid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Compilation fails.</w:t>
      </w:r>
    </w:p>
    <w:p w:rsid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Nothing is added to the file system.</w:t>
      </w:r>
    </w:p>
    <w:p w:rsid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Only a new file is created on the file system.</w:t>
      </w:r>
    </w:p>
    <w:p w:rsid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Only a new directory is created on the file system.</w:t>
      </w:r>
    </w:p>
    <w:p w:rsid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Both a new file and a new directory are created on the file system.</w:t>
      </w:r>
    </w:p>
    <w:p w:rsidR="002E685A" w:rsidRDefault="002E685A" w:rsidP="002E685A">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w:t>
      </w:r>
    </w:p>
    <w:p w:rsidR="001E1FD7" w:rsidRDefault="002E685A" w:rsidP="002E685A">
      <w:pPr>
        <w:rPr>
          <w:rFonts w:ascii="Arial" w:hAnsi="Arial" w:cs="Arial"/>
          <w:b/>
          <w:bCs/>
          <w:color w:val="000000"/>
          <w:sz w:val="24"/>
          <w:szCs w:val="24"/>
          <w:lang w:val="en-US"/>
        </w:rPr>
      </w:pPr>
      <w:r>
        <w:rPr>
          <w:rFonts w:ascii="Arial" w:hAnsi="Arial" w:cs="Arial"/>
          <w:b/>
          <w:bCs/>
          <w:color w:val="000000"/>
          <w:sz w:val="24"/>
          <w:szCs w:val="24"/>
          <w:lang w:val="en-US"/>
        </w:rPr>
        <w:t>Explanation:</w:t>
      </w:r>
    </w:p>
    <w:p w:rsidR="002E685A" w:rsidRDefault="002E685A" w:rsidP="002E685A">
      <w:pPr>
        <w:rPr>
          <w:lang w:val="en-US"/>
        </w:rPr>
      </w:pPr>
      <w:r>
        <w:rPr>
          <w:lang w:val="en-US"/>
        </w:rPr>
        <w:t>Here nothing is added to the file system.</w:t>
      </w:r>
    </w:p>
    <w:p w:rsidR="002E685A" w:rsidRDefault="002E685A" w:rsidP="002E685A">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63</w:t>
      </w:r>
    </w:p>
    <w:p w:rsidR="002E685A" w:rsidRP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public class KungFu {</w:t>
      </w:r>
    </w:p>
    <w:p w:rsid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public static void main(String[] args) {</w:t>
      </w:r>
    </w:p>
    <w:p w:rsid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Integer x = 400;</w:t>
      </w:r>
    </w:p>
    <w:p w:rsid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Integer y = x;</w:t>
      </w:r>
    </w:p>
    <w:p w:rsid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x++;</w:t>
      </w:r>
    </w:p>
    <w:p w:rsid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StringBuilder sb1 = new StringBuilder("123");</w:t>
      </w:r>
    </w:p>
    <w:p w:rsid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StringBuilder sb2 = sb1;</w:t>
      </w:r>
    </w:p>
    <w:p w:rsid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sb1.append("5");</w:t>
      </w:r>
    </w:p>
    <w:p w:rsid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9. System.out.println((x==y) + " " + (sb1==sb2));</w:t>
      </w:r>
    </w:p>
    <w:p w:rsid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10. }</w:t>
      </w:r>
    </w:p>
    <w:p w:rsid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w:t>
      </w:r>
    </w:p>
    <w:p w:rsid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result?</w:t>
      </w:r>
    </w:p>
    <w:p w:rsid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true true</w:t>
      </w:r>
    </w:p>
    <w:p w:rsid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false true</w:t>
      </w:r>
    </w:p>
    <w:p w:rsid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true false</w:t>
      </w:r>
    </w:p>
    <w:p w:rsid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false false</w:t>
      </w:r>
    </w:p>
    <w:p w:rsid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lastRenderedPageBreak/>
        <w:t xml:space="preserve">E. </w:t>
      </w:r>
      <w:r>
        <w:rPr>
          <w:rFonts w:ascii="Arial" w:hAnsi="Arial" w:cs="Arial"/>
          <w:color w:val="000000"/>
          <w:sz w:val="24"/>
          <w:szCs w:val="24"/>
          <w:lang w:val="en-US"/>
        </w:rPr>
        <w:t>Compilation fails.</w:t>
      </w:r>
    </w:p>
    <w:p w:rsidR="002E685A" w:rsidRDefault="002E685A" w:rsidP="002E685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An exception is thrown at runtime.</w:t>
      </w:r>
    </w:p>
    <w:p w:rsidR="002E685A" w:rsidRDefault="002E685A" w:rsidP="002E685A">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B</w:t>
      </w:r>
    </w:p>
    <w:p w:rsidR="001E1FD7" w:rsidRDefault="002E685A" w:rsidP="002E685A">
      <w:pPr>
        <w:rPr>
          <w:rFonts w:ascii="Arial" w:hAnsi="Arial" w:cs="Arial"/>
          <w:b/>
          <w:bCs/>
          <w:color w:val="000000"/>
          <w:sz w:val="24"/>
          <w:szCs w:val="24"/>
          <w:lang w:val="en-US"/>
        </w:rPr>
      </w:pPr>
      <w:r>
        <w:rPr>
          <w:rFonts w:ascii="Arial" w:hAnsi="Arial" w:cs="Arial"/>
          <w:b/>
          <w:bCs/>
          <w:color w:val="000000"/>
          <w:sz w:val="24"/>
          <w:szCs w:val="24"/>
          <w:lang w:val="en-US"/>
        </w:rPr>
        <w:t>Explanation:</w:t>
      </w:r>
    </w:p>
    <w:p w:rsidR="00054818" w:rsidRDefault="007368AF" w:rsidP="007368AF">
      <w:pPr>
        <w:rPr>
          <w:lang w:val="en-US"/>
        </w:rPr>
      </w:pPr>
      <w:r>
        <w:rPr>
          <w:lang w:val="en-US"/>
        </w:rPr>
        <w:t>X==y is false bcz the x value is post incremented and sb1==sb2  true bcz both having same values.</w:t>
      </w:r>
    </w:p>
    <w:p w:rsidR="007368AF" w:rsidRDefault="007368AF" w:rsidP="007368AF">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62</w:t>
      </w:r>
    </w:p>
    <w:p w:rsidR="007368AF" w:rsidRDefault="007368AF" w:rsidP="007368A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Given:</w:t>
      </w:r>
    </w:p>
    <w:p w:rsidR="007368AF" w:rsidRDefault="007368AF" w:rsidP="007368A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12. Date date = new Date();</w:t>
      </w:r>
    </w:p>
    <w:p w:rsidR="007368AF" w:rsidRDefault="007368AF" w:rsidP="007368A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13. df.setLocale(Locale.ITALY);</w:t>
      </w:r>
    </w:p>
    <w:p w:rsidR="007368AF" w:rsidRDefault="007368AF" w:rsidP="007368A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14. String s = df.format(date);</w:t>
      </w:r>
    </w:p>
    <w:p w:rsidR="007368AF" w:rsidRDefault="007368AF" w:rsidP="007368A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The variable df is an object of type DateFormat that has been initialized in line 11. What is the</w:t>
      </w:r>
    </w:p>
    <w:p w:rsidR="007368AF" w:rsidRDefault="007368AF" w:rsidP="007368AF">
      <w:pPr>
        <w:autoSpaceDE w:val="0"/>
        <w:autoSpaceDN w:val="0"/>
        <w:adjustRightInd w:val="0"/>
        <w:spacing w:after="0" w:line="240" w:lineRule="auto"/>
        <w:rPr>
          <w:rFonts w:ascii="Arial" w:hAnsi="Arial" w:cs="Arial"/>
          <w:sz w:val="24"/>
          <w:szCs w:val="24"/>
          <w:lang w:val="en-US"/>
        </w:rPr>
      </w:pPr>
      <w:r>
        <w:rPr>
          <w:rFonts w:ascii="Arial" w:hAnsi="Arial" w:cs="Arial"/>
          <w:sz w:val="24"/>
          <w:szCs w:val="24"/>
          <w:lang w:val="en-US"/>
        </w:rPr>
        <w:t>result if this code is run on December 14, 2000?</w:t>
      </w:r>
    </w:p>
    <w:p w:rsidR="007368AF" w:rsidRDefault="007368AF" w:rsidP="007368AF">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A. </w:t>
      </w:r>
      <w:r>
        <w:rPr>
          <w:rFonts w:ascii="Arial" w:hAnsi="Arial" w:cs="Arial"/>
          <w:sz w:val="24"/>
          <w:szCs w:val="24"/>
          <w:lang w:val="en-US"/>
        </w:rPr>
        <w:t>The value of s is 14-dic-2000.</w:t>
      </w:r>
    </w:p>
    <w:p w:rsidR="007368AF" w:rsidRDefault="007368AF" w:rsidP="007368AF">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B. </w:t>
      </w:r>
      <w:r>
        <w:rPr>
          <w:rFonts w:ascii="Arial" w:hAnsi="Arial" w:cs="Arial"/>
          <w:sz w:val="24"/>
          <w:szCs w:val="24"/>
          <w:lang w:val="en-US"/>
        </w:rPr>
        <w:t>The value of s is Dec 14, 2000.</w:t>
      </w:r>
    </w:p>
    <w:p w:rsidR="007368AF" w:rsidRDefault="007368AF" w:rsidP="007368AF">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C. </w:t>
      </w:r>
      <w:r>
        <w:rPr>
          <w:rFonts w:ascii="Arial" w:hAnsi="Arial" w:cs="Arial"/>
          <w:sz w:val="24"/>
          <w:szCs w:val="24"/>
          <w:lang w:val="en-US"/>
        </w:rPr>
        <w:t>An exception is thrown at runtime.</w:t>
      </w:r>
    </w:p>
    <w:p w:rsidR="007368AF" w:rsidRDefault="007368AF" w:rsidP="007368AF">
      <w:pPr>
        <w:autoSpaceDE w:val="0"/>
        <w:autoSpaceDN w:val="0"/>
        <w:adjustRightInd w:val="0"/>
        <w:spacing w:after="0" w:line="240" w:lineRule="auto"/>
        <w:rPr>
          <w:rFonts w:ascii="Arial" w:hAnsi="Arial" w:cs="Arial"/>
          <w:sz w:val="24"/>
          <w:szCs w:val="24"/>
          <w:lang w:val="en-US"/>
        </w:rPr>
      </w:pPr>
      <w:r>
        <w:rPr>
          <w:rFonts w:ascii="Arial" w:hAnsi="Arial" w:cs="Arial"/>
          <w:b/>
          <w:bCs/>
          <w:sz w:val="24"/>
          <w:szCs w:val="24"/>
          <w:lang w:val="en-US"/>
        </w:rPr>
        <w:t xml:space="preserve">D. </w:t>
      </w:r>
      <w:r>
        <w:rPr>
          <w:rFonts w:ascii="Arial" w:hAnsi="Arial" w:cs="Arial"/>
          <w:sz w:val="24"/>
          <w:szCs w:val="24"/>
          <w:lang w:val="en-US"/>
        </w:rPr>
        <w:t>Compilation fails because of an error in line 13.</w:t>
      </w:r>
    </w:p>
    <w:p w:rsidR="007368AF" w:rsidRDefault="007368AF" w:rsidP="007368AF">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Answer: D</w:t>
      </w:r>
    </w:p>
    <w:p w:rsidR="007368AF" w:rsidRDefault="007368AF" w:rsidP="007368AF">
      <w:pPr>
        <w:rPr>
          <w:rFonts w:ascii="Arial" w:hAnsi="Arial" w:cs="Arial"/>
          <w:b/>
          <w:bCs/>
          <w:sz w:val="24"/>
          <w:szCs w:val="24"/>
          <w:lang w:val="en-US"/>
        </w:rPr>
      </w:pPr>
      <w:r>
        <w:rPr>
          <w:rFonts w:ascii="Arial" w:hAnsi="Arial" w:cs="Arial"/>
          <w:b/>
          <w:bCs/>
          <w:sz w:val="24"/>
          <w:szCs w:val="24"/>
          <w:lang w:val="en-US"/>
        </w:rPr>
        <w:t>Explanation:</w:t>
      </w:r>
    </w:p>
    <w:p w:rsidR="007368AF" w:rsidRDefault="007368AF" w:rsidP="007368AF">
      <w:pPr>
        <w:rPr>
          <w:lang w:val="en-US"/>
        </w:rPr>
      </w:pPr>
      <w:r w:rsidRPr="007368AF">
        <w:rPr>
          <w:lang w:val="en-US"/>
        </w:rPr>
        <w:t>The method setLocale(Locale) is undefined for the type Object</w:t>
      </w:r>
      <w:r>
        <w:rPr>
          <w:lang w:val="en-US"/>
        </w:rPr>
        <w:t>.</w:t>
      </w:r>
    </w:p>
    <w:p w:rsidR="007368AF" w:rsidRDefault="007368AF" w:rsidP="007368AF">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61</w:t>
      </w:r>
    </w:p>
    <w:p w:rsidR="007368AF" w:rsidRDefault="007368AF" w:rsidP="007368A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7368AF" w:rsidRDefault="007368AF" w:rsidP="007368A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public class TestString1 {</w:t>
      </w:r>
    </w:p>
    <w:p w:rsidR="007368AF" w:rsidRDefault="007368AF" w:rsidP="007368A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 public static void main(String[] args) {</w:t>
      </w:r>
    </w:p>
    <w:p w:rsidR="007368AF" w:rsidRPr="007368AF" w:rsidRDefault="007368AF" w:rsidP="007368A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String str = "420";</w:t>
      </w:r>
    </w:p>
    <w:p w:rsidR="007368AF" w:rsidRDefault="007368AF" w:rsidP="007368A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str += 42;</w:t>
      </w:r>
    </w:p>
    <w:p w:rsidR="007368AF" w:rsidRDefault="007368AF" w:rsidP="007368A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System.out.print(str);</w:t>
      </w:r>
    </w:p>
    <w:p w:rsidR="007368AF" w:rsidRDefault="007368AF" w:rsidP="007368A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w:t>
      </w:r>
    </w:p>
    <w:p w:rsidR="007368AF" w:rsidRDefault="007368AF" w:rsidP="007368A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w:t>
      </w:r>
    </w:p>
    <w:p w:rsidR="007368AF" w:rsidRDefault="007368AF" w:rsidP="007368AF">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What is the output?</w:t>
      </w:r>
    </w:p>
    <w:p w:rsidR="007368AF" w:rsidRDefault="007368AF" w:rsidP="007368A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42</w:t>
      </w:r>
    </w:p>
    <w:p w:rsidR="007368AF" w:rsidRDefault="007368AF" w:rsidP="007368A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420</w:t>
      </w:r>
    </w:p>
    <w:p w:rsidR="007368AF" w:rsidRDefault="007368AF" w:rsidP="007368A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462</w:t>
      </w:r>
    </w:p>
    <w:p w:rsidR="007368AF" w:rsidRDefault="007368AF" w:rsidP="007368A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42042</w:t>
      </w:r>
    </w:p>
    <w:p w:rsidR="007368AF" w:rsidRDefault="007368AF" w:rsidP="007368A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Compilation fails.</w:t>
      </w:r>
    </w:p>
    <w:p w:rsidR="007368AF" w:rsidRDefault="007368AF" w:rsidP="007368AF">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F. </w:t>
      </w:r>
      <w:r>
        <w:rPr>
          <w:rFonts w:ascii="Arial" w:hAnsi="Arial" w:cs="Arial"/>
          <w:color w:val="000000"/>
          <w:sz w:val="24"/>
          <w:szCs w:val="24"/>
          <w:lang w:val="en-US"/>
        </w:rPr>
        <w:t>An exception is thrown at runtime.</w:t>
      </w:r>
    </w:p>
    <w:p w:rsidR="007368AF" w:rsidRDefault="007368AF" w:rsidP="007368AF">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D</w:t>
      </w:r>
    </w:p>
    <w:p w:rsidR="007368AF" w:rsidRDefault="007368AF" w:rsidP="007368AF">
      <w:pPr>
        <w:rPr>
          <w:lang w:val="en-US"/>
        </w:rPr>
      </w:pPr>
      <w:r>
        <w:rPr>
          <w:rFonts w:ascii="Arial" w:hAnsi="Arial" w:cs="Arial"/>
          <w:b/>
          <w:bCs/>
          <w:color w:val="000000"/>
          <w:sz w:val="24"/>
          <w:szCs w:val="24"/>
          <w:lang w:val="en-US"/>
        </w:rPr>
        <w:t>Explanation:</w:t>
      </w:r>
    </w:p>
    <w:p w:rsidR="00631067" w:rsidRDefault="007368AF" w:rsidP="00ED05C2">
      <w:pPr>
        <w:rPr>
          <w:lang w:val="en-US"/>
        </w:rPr>
      </w:pPr>
      <w:r>
        <w:rPr>
          <w:lang w:val="en-US"/>
        </w:rPr>
        <w:t>Normally the output is printed as 42042.</w:t>
      </w:r>
    </w:p>
    <w:p w:rsidR="007368AF" w:rsidRDefault="007368AF" w:rsidP="007368AF">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t>QUESTION NO: 60 DRAG DROP</w:t>
      </w:r>
    </w:p>
    <w:p w:rsidR="007368AF" w:rsidRDefault="007368AF" w:rsidP="007368AF">
      <w:pPr>
        <w:rPr>
          <w:rFonts w:ascii="Arial" w:hAnsi="Arial" w:cs="Arial"/>
          <w:sz w:val="24"/>
          <w:szCs w:val="24"/>
          <w:lang w:val="en-US"/>
        </w:rPr>
      </w:pPr>
      <w:r>
        <w:rPr>
          <w:rFonts w:ascii="Arial" w:hAnsi="Arial" w:cs="Arial"/>
          <w:sz w:val="24"/>
          <w:szCs w:val="24"/>
          <w:lang w:val="en-US"/>
        </w:rPr>
        <w:t>Click the Task button.</w:t>
      </w:r>
    </w:p>
    <w:p w:rsidR="007368AF" w:rsidRDefault="007368AF" w:rsidP="007368AF">
      <w:pPr>
        <w:rPr>
          <w:lang w:val="en-US"/>
        </w:rPr>
      </w:pPr>
      <w:r>
        <w:rPr>
          <w:noProof/>
          <w:lang w:val="en-US" w:eastAsia="en-US"/>
        </w:rPr>
        <w:lastRenderedPageBreak/>
        <w:drawing>
          <wp:inline distT="0" distB="0" distL="0" distR="0">
            <wp:extent cx="5286375" cy="3314700"/>
            <wp:effectExtent l="19050" t="0" r="9525" b="0"/>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srcRect/>
                    <a:stretch>
                      <a:fillRect/>
                    </a:stretch>
                  </pic:blipFill>
                  <pic:spPr bwMode="auto">
                    <a:xfrm>
                      <a:off x="0" y="0"/>
                      <a:ext cx="5286375" cy="3314700"/>
                    </a:xfrm>
                    <a:prstGeom prst="rect">
                      <a:avLst/>
                    </a:prstGeom>
                    <a:noFill/>
                    <a:ln w="9525">
                      <a:noFill/>
                      <a:miter lim="800000"/>
                      <a:headEnd/>
                      <a:tailEnd/>
                    </a:ln>
                  </pic:spPr>
                </pic:pic>
              </a:graphicData>
            </a:graphic>
          </wp:inline>
        </w:drawing>
      </w:r>
    </w:p>
    <w:p w:rsidR="007368AF" w:rsidRDefault="007368AF" w:rsidP="007368AF">
      <w:pPr>
        <w:rPr>
          <w:lang w:val="en-US"/>
        </w:rPr>
      </w:pPr>
      <w:r>
        <w:rPr>
          <w:lang w:val="en-US"/>
        </w:rPr>
        <w:t>Answer:</w:t>
      </w:r>
    </w:p>
    <w:p w:rsidR="007368AF" w:rsidRPr="007368AF" w:rsidRDefault="007368AF" w:rsidP="007368AF">
      <w:r>
        <w:rPr>
          <w:noProof/>
          <w:lang w:val="en-US" w:eastAsia="en-US"/>
        </w:rPr>
        <w:drawing>
          <wp:inline distT="0" distB="0" distL="0" distR="0">
            <wp:extent cx="5286375" cy="3314700"/>
            <wp:effectExtent l="19050" t="0" r="9525"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srcRect/>
                    <a:stretch>
                      <a:fillRect/>
                    </a:stretch>
                  </pic:blipFill>
                  <pic:spPr bwMode="auto">
                    <a:xfrm>
                      <a:off x="0" y="0"/>
                      <a:ext cx="5286375" cy="3314700"/>
                    </a:xfrm>
                    <a:prstGeom prst="rect">
                      <a:avLst/>
                    </a:prstGeom>
                    <a:noFill/>
                    <a:ln w="9525">
                      <a:noFill/>
                      <a:miter lim="800000"/>
                      <a:headEnd/>
                      <a:tailEnd/>
                    </a:ln>
                  </pic:spPr>
                </pic:pic>
              </a:graphicData>
            </a:graphic>
          </wp:inline>
        </w:drawing>
      </w:r>
    </w:p>
    <w:p w:rsidR="007368AF" w:rsidRPr="007368AF" w:rsidRDefault="007368AF" w:rsidP="007368AF">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59 DRAG DROP</w:t>
      </w:r>
    </w:p>
    <w:p w:rsidR="00ED05C2" w:rsidRDefault="007368AF" w:rsidP="007368AF">
      <w:pPr>
        <w:rPr>
          <w:rFonts w:ascii="Arial" w:hAnsi="Arial" w:cs="Arial"/>
          <w:color w:val="000000"/>
          <w:sz w:val="24"/>
          <w:szCs w:val="24"/>
          <w:lang w:val="en-US"/>
        </w:rPr>
      </w:pPr>
      <w:r>
        <w:rPr>
          <w:rFonts w:ascii="Arial" w:hAnsi="Arial" w:cs="Arial"/>
          <w:color w:val="000000"/>
          <w:sz w:val="24"/>
          <w:szCs w:val="24"/>
          <w:lang w:val="en-US"/>
        </w:rPr>
        <w:t>Click the Task button</w:t>
      </w:r>
    </w:p>
    <w:p w:rsidR="007368AF" w:rsidRDefault="007368AF" w:rsidP="007368AF">
      <w:pPr>
        <w:rPr>
          <w:lang w:val="en-US"/>
        </w:rPr>
      </w:pPr>
      <w:r>
        <w:rPr>
          <w:noProof/>
          <w:lang w:val="en-US" w:eastAsia="en-US"/>
        </w:rPr>
        <w:lastRenderedPageBreak/>
        <w:drawing>
          <wp:inline distT="0" distB="0" distL="0" distR="0">
            <wp:extent cx="5476875" cy="3486150"/>
            <wp:effectExtent l="19050" t="0" r="9525"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srcRect/>
                    <a:stretch>
                      <a:fillRect/>
                    </a:stretch>
                  </pic:blipFill>
                  <pic:spPr bwMode="auto">
                    <a:xfrm>
                      <a:off x="0" y="0"/>
                      <a:ext cx="5476875" cy="3486150"/>
                    </a:xfrm>
                    <a:prstGeom prst="rect">
                      <a:avLst/>
                    </a:prstGeom>
                    <a:noFill/>
                    <a:ln w="9525">
                      <a:noFill/>
                      <a:miter lim="800000"/>
                      <a:headEnd/>
                      <a:tailEnd/>
                    </a:ln>
                  </pic:spPr>
                </pic:pic>
              </a:graphicData>
            </a:graphic>
          </wp:inline>
        </w:drawing>
      </w:r>
    </w:p>
    <w:p w:rsidR="007368AF" w:rsidRDefault="007368AF" w:rsidP="007368AF">
      <w:pPr>
        <w:rPr>
          <w:lang w:val="en-US"/>
        </w:rPr>
      </w:pPr>
      <w:r>
        <w:rPr>
          <w:lang w:val="en-US"/>
        </w:rPr>
        <w:t>Answer:</w:t>
      </w:r>
    </w:p>
    <w:p w:rsidR="007368AF" w:rsidRDefault="007368AF" w:rsidP="007368AF">
      <w:pPr>
        <w:rPr>
          <w:lang w:val="en-US"/>
        </w:rPr>
      </w:pPr>
      <w:r>
        <w:rPr>
          <w:noProof/>
          <w:lang w:val="en-US" w:eastAsia="en-US"/>
        </w:rPr>
        <w:drawing>
          <wp:inline distT="0" distB="0" distL="0" distR="0">
            <wp:extent cx="5476875" cy="3486150"/>
            <wp:effectExtent l="19050" t="0" r="9525" b="0"/>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srcRect/>
                    <a:stretch>
                      <a:fillRect/>
                    </a:stretch>
                  </pic:blipFill>
                  <pic:spPr bwMode="auto">
                    <a:xfrm>
                      <a:off x="0" y="0"/>
                      <a:ext cx="5476875" cy="3486150"/>
                    </a:xfrm>
                    <a:prstGeom prst="rect">
                      <a:avLst/>
                    </a:prstGeom>
                    <a:noFill/>
                    <a:ln w="9525">
                      <a:noFill/>
                      <a:miter lim="800000"/>
                      <a:headEnd/>
                      <a:tailEnd/>
                    </a:ln>
                  </pic:spPr>
                </pic:pic>
              </a:graphicData>
            </a:graphic>
          </wp:inline>
        </w:drawing>
      </w:r>
    </w:p>
    <w:p w:rsidR="005202B8" w:rsidRPr="005202B8" w:rsidRDefault="005202B8" w:rsidP="005202B8">
      <w:pPr>
        <w:pStyle w:val="NoSpacing"/>
        <w:rPr>
          <w:rStyle w:val="Emphasis"/>
        </w:rPr>
      </w:pPr>
      <w:r>
        <w:rPr>
          <w:lang w:val="en-US"/>
        </w:rPr>
        <w:t>Explanation:</w:t>
      </w:r>
    </w:p>
    <w:p w:rsidR="005202B8" w:rsidRDefault="005202B8" w:rsidP="007368AF">
      <w:pPr>
        <w:rPr>
          <w:lang w:val="en-US"/>
        </w:rPr>
      </w:pPr>
      <w:r>
        <w:rPr>
          <w:lang w:val="en-US"/>
        </w:rPr>
        <w:t xml:space="preserve">Interface Displayable extends </w:t>
      </w:r>
      <w:r w:rsidRPr="005202B8">
        <w:rPr>
          <w:rStyle w:val="Emphasis"/>
        </w:rPr>
        <w:t>Reloadable</w:t>
      </w:r>
    </w:p>
    <w:p w:rsidR="005202B8" w:rsidRDefault="005202B8" w:rsidP="007368AF">
      <w:pPr>
        <w:rPr>
          <w:lang w:val="en-US"/>
        </w:rPr>
      </w:pPr>
      <w:r>
        <w:rPr>
          <w:lang w:val="en-US"/>
        </w:rPr>
        <w:t>{Public void display();}</w:t>
      </w:r>
    </w:p>
    <w:p w:rsidR="005202B8" w:rsidRPr="005202B8" w:rsidRDefault="005202B8" w:rsidP="005202B8">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58 DRAG DROP</w:t>
      </w:r>
    </w:p>
    <w:p w:rsidR="005202B8" w:rsidRDefault="005202B8" w:rsidP="005202B8">
      <w:pPr>
        <w:rPr>
          <w:rFonts w:ascii="Arial" w:hAnsi="Arial" w:cs="Arial"/>
          <w:color w:val="000000"/>
          <w:sz w:val="24"/>
          <w:szCs w:val="24"/>
          <w:lang w:val="en-US"/>
        </w:rPr>
      </w:pPr>
      <w:r>
        <w:rPr>
          <w:rFonts w:ascii="Arial" w:hAnsi="Arial" w:cs="Arial"/>
          <w:color w:val="000000"/>
          <w:sz w:val="24"/>
          <w:szCs w:val="24"/>
          <w:lang w:val="en-US"/>
        </w:rPr>
        <w:t>Click the Task button.</w:t>
      </w:r>
    </w:p>
    <w:p w:rsidR="005202B8" w:rsidRDefault="005202B8" w:rsidP="005202B8">
      <w:pPr>
        <w:rPr>
          <w:lang w:val="en-US"/>
        </w:rPr>
      </w:pPr>
      <w:r>
        <w:rPr>
          <w:noProof/>
          <w:lang w:val="en-US" w:eastAsia="en-US"/>
        </w:rPr>
        <w:lastRenderedPageBreak/>
        <w:drawing>
          <wp:inline distT="0" distB="0" distL="0" distR="0">
            <wp:extent cx="5476875" cy="3781425"/>
            <wp:effectExtent l="19050" t="0" r="9525" b="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srcRect/>
                    <a:stretch>
                      <a:fillRect/>
                    </a:stretch>
                  </pic:blipFill>
                  <pic:spPr bwMode="auto">
                    <a:xfrm>
                      <a:off x="0" y="0"/>
                      <a:ext cx="5476875" cy="3781425"/>
                    </a:xfrm>
                    <a:prstGeom prst="rect">
                      <a:avLst/>
                    </a:prstGeom>
                    <a:noFill/>
                    <a:ln w="9525">
                      <a:noFill/>
                      <a:miter lim="800000"/>
                      <a:headEnd/>
                      <a:tailEnd/>
                    </a:ln>
                  </pic:spPr>
                </pic:pic>
              </a:graphicData>
            </a:graphic>
          </wp:inline>
        </w:drawing>
      </w:r>
    </w:p>
    <w:p w:rsidR="005202B8" w:rsidRDefault="005202B8" w:rsidP="005202B8">
      <w:pPr>
        <w:rPr>
          <w:lang w:val="en-US"/>
        </w:rPr>
      </w:pPr>
    </w:p>
    <w:p w:rsidR="005202B8" w:rsidRDefault="005202B8" w:rsidP="007368AF">
      <w:pPr>
        <w:rPr>
          <w:lang w:val="en-US"/>
        </w:rPr>
      </w:pPr>
      <w:r>
        <w:rPr>
          <w:lang w:val="en-US"/>
        </w:rPr>
        <w:t>Answer:</w:t>
      </w:r>
    </w:p>
    <w:p w:rsidR="005202B8" w:rsidRDefault="005202B8" w:rsidP="007368AF">
      <w:pPr>
        <w:rPr>
          <w:lang w:val="en-US"/>
        </w:rPr>
      </w:pPr>
      <w:r>
        <w:rPr>
          <w:noProof/>
          <w:lang w:val="en-US" w:eastAsia="en-US"/>
        </w:rPr>
        <w:drawing>
          <wp:inline distT="0" distB="0" distL="0" distR="0">
            <wp:extent cx="5476875" cy="3781425"/>
            <wp:effectExtent l="19050" t="0" r="9525" b="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srcRect/>
                    <a:stretch>
                      <a:fillRect/>
                    </a:stretch>
                  </pic:blipFill>
                  <pic:spPr bwMode="auto">
                    <a:xfrm>
                      <a:off x="0" y="0"/>
                      <a:ext cx="5476875" cy="3781425"/>
                    </a:xfrm>
                    <a:prstGeom prst="rect">
                      <a:avLst/>
                    </a:prstGeom>
                    <a:noFill/>
                    <a:ln w="9525">
                      <a:noFill/>
                      <a:miter lim="800000"/>
                      <a:headEnd/>
                      <a:tailEnd/>
                    </a:ln>
                  </pic:spPr>
                </pic:pic>
              </a:graphicData>
            </a:graphic>
          </wp:inline>
        </w:drawing>
      </w:r>
    </w:p>
    <w:p w:rsidR="00D135FA" w:rsidRDefault="00D135FA" w:rsidP="007368AF">
      <w:pPr>
        <w:rPr>
          <w:lang w:val="en-US"/>
        </w:rPr>
      </w:pPr>
      <w:r>
        <w:rPr>
          <w:lang w:val="en-US"/>
        </w:rPr>
        <w:t>Explanation:</w:t>
      </w:r>
    </w:p>
    <w:p w:rsidR="00D135FA" w:rsidRDefault="00D135FA" w:rsidP="00D135FA">
      <w:pPr>
        <w:autoSpaceDE w:val="0"/>
        <w:autoSpaceDN w:val="0"/>
        <w:adjustRightInd w:val="0"/>
        <w:spacing w:after="0" w:line="240" w:lineRule="auto"/>
        <w:rPr>
          <w:rFonts w:ascii="Arial" w:hAnsi="Arial" w:cs="Arial"/>
          <w:b/>
          <w:bCs/>
          <w:sz w:val="24"/>
          <w:szCs w:val="24"/>
          <w:lang w:val="en-US"/>
        </w:rPr>
      </w:pPr>
      <w:r>
        <w:rPr>
          <w:rFonts w:ascii="Arial" w:hAnsi="Arial" w:cs="Arial"/>
          <w:b/>
          <w:bCs/>
          <w:sz w:val="24"/>
          <w:szCs w:val="24"/>
          <w:lang w:val="en-US"/>
        </w:rPr>
        <w:lastRenderedPageBreak/>
        <w:t>QUESTION NO: 57 DRAG DROP</w:t>
      </w:r>
    </w:p>
    <w:p w:rsidR="00D135FA" w:rsidRDefault="00D135FA" w:rsidP="00D135FA">
      <w:pPr>
        <w:rPr>
          <w:rFonts w:ascii="Arial" w:hAnsi="Arial" w:cs="Arial"/>
          <w:sz w:val="24"/>
          <w:szCs w:val="24"/>
          <w:lang w:val="en-US"/>
        </w:rPr>
      </w:pPr>
      <w:r>
        <w:rPr>
          <w:rFonts w:ascii="Arial" w:hAnsi="Arial" w:cs="Arial"/>
          <w:sz w:val="24"/>
          <w:szCs w:val="24"/>
          <w:lang w:val="en-US"/>
        </w:rPr>
        <w:t>Click the Task button.</w:t>
      </w:r>
    </w:p>
    <w:p w:rsidR="00D135FA" w:rsidRDefault="00D135FA" w:rsidP="00D135FA">
      <w:pPr>
        <w:rPr>
          <w:lang w:val="en-US"/>
        </w:rPr>
      </w:pPr>
      <w:r>
        <w:rPr>
          <w:noProof/>
          <w:lang w:val="en-US" w:eastAsia="en-US"/>
        </w:rPr>
        <w:drawing>
          <wp:inline distT="0" distB="0" distL="0" distR="0">
            <wp:extent cx="5476875" cy="2847975"/>
            <wp:effectExtent l="19050" t="0" r="9525" b="0"/>
            <wp:docPr id="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srcRect/>
                    <a:stretch>
                      <a:fillRect/>
                    </a:stretch>
                  </pic:blipFill>
                  <pic:spPr bwMode="auto">
                    <a:xfrm>
                      <a:off x="0" y="0"/>
                      <a:ext cx="5476875" cy="2847975"/>
                    </a:xfrm>
                    <a:prstGeom prst="rect">
                      <a:avLst/>
                    </a:prstGeom>
                    <a:noFill/>
                    <a:ln w="9525">
                      <a:noFill/>
                      <a:miter lim="800000"/>
                      <a:headEnd/>
                      <a:tailEnd/>
                    </a:ln>
                  </pic:spPr>
                </pic:pic>
              </a:graphicData>
            </a:graphic>
          </wp:inline>
        </w:drawing>
      </w:r>
    </w:p>
    <w:p w:rsidR="00D135FA" w:rsidRDefault="00D135FA" w:rsidP="00D135FA">
      <w:pPr>
        <w:rPr>
          <w:lang w:val="en-US"/>
        </w:rPr>
      </w:pPr>
      <w:r>
        <w:rPr>
          <w:lang w:val="en-US"/>
        </w:rPr>
        <w:t>Answer:</w:t>
      </w:r>
    </w:p>
    <w:p w:rsidR="00D135FA" w:rsidRDefault="00D135FA" w:rsidP="00D135FA">
      <w:pPr>
        <w:rPr>
          <w:lang w:val="en-US"/>
        </w:rPr>
      </w:pPr>
      <w:r>
        <w:rPr>
          <w:noProof/>
          <w:lang w:val="en-US" w:eastAsia="en-US"/>
        </w:rPr>
        <w:drawing>
          <wp:inline distT="0" distB="0" distL="0" distR="0">
            <wp:extent cx="5476875" cy="2847975"/>
            <wp:effectExtent l="19050" t="0" r="9525" b="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srcRect/>
                    <a:stretch>
                      <a:fillRect/>
                    </a:stretch>
                  </pic:blipFill>
                  <pic:spPr bwMode="auto">
                    <a:xfrm>
                      <a:off x="0" y="0"/>
                      <a:ext cx="5476875" cy="2847975"/>
                    </a:xfrm>
                    <a:prstGeom prst="rect">
                      <a:avLst/>
                    </a:prstGeom>
                    <a:noFill/>
                    <a:ln w="9525">
                      <a:noFill/>
                      <a:miter lim="800000"/>
                      <a:headEnd/>
                      <a:tailEnd/>
                    </a:ln>
                  </pic:spPr>
                </pic:pic>
              </a:graphicData>
            </a:graphic>
          </wp:inline>
        </w:drawing>
      </w:r>
    </w:p>
    <w:p w:rsidR="00D135FA" w:rsidRDefault="00D135FA" w:rsidP="00D135FA">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QUESTION NO: 56</w:t>
      </w:r>
    </w:p>
    <w:p w:rsidR="00D135FA" w:rsidRDefault="00D135FA" w:rsidP="00D135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Given:</w:t>
      </w:r>
    </w:p>
    <w:p w:rsidR="00D135FA" w:rsidRDefault="00D135FA" w:rsidP="00D135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 public class Threads2 implements Runnable {</w:t>
      </w:r>
    </w:p>
    <w:p w:rsidR="00D135FA" w:rsidRDefault="00D135FA" w:rsidP="00D135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2.</w:t>
      </w:r>
    </w:p>
    <w:p w:rsidR="00D135FA" w:rsidRDefault="00D135FA" w:rsidP="00D135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3. public void run() {</w:t>
      </w:r>
    </w:p>
    <w:p w:rsidR="00D135FA" w:rsidRDefault="00D135FA" w:rsidP="00D135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4. System.out.println("run.");</w:t>
      </w:r>
    </w:p>
    <w:p w:rsidR="00D135FA" w:rsidRDefault="00D135FA" w:rsidP="00D135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5. throw new RuntimeException("Problem");</w:t>
      </w:r>
    </w:p>
    <w:p w:rsidR="00D135FA" w:rsidRDefault="00D135FA" w:rsidP="00D135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6. }</w:t>
      </w:r>
    </w:p>
    <w:p w:rsidR="00D135FA" w:rsidRDefault="00D135FA" w:rsidP="00D135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7. public static void main(String[] args) {</w:t>
      </w:r>
    </w:p>
    <w:p w:rsidR="00D135FA" w:rsidRDefault="00D135FA" w:rsidP="00D135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8. Thread t = new Thread(new Threads2());</w:t>
      </w:r>
    </w:p>
    <w:p w:rsidR="00D135FA" w:rsidRDefault="00D135FA" w:rsidP="00D135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9. t.start();</w:t>
      </w:r>
    </w:p>
    <w:p w:rsidR="00D135FA" w:rsidRDefault="00D135FA" w:rsidP="00D135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lastRenderedPageBreak/>
        <w:t>10. System.out.println("End of method.");</w:t>
      </w:r>
    </w:p>
    <w:p w:rsidR="00D135FA" w:rsidRDefault="00D135FA" w:rsidP="00D135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11. }</w:t>
      </w:r>
    </w:p>
    <w:p w:rsidR="00D135FA" w:rsidRDefault="00D135FA" w:rsidP="00D135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12. }</w:t>
      </w:r>
    </w:p>
    <w:p w:rsidR="00D135FA" w:rsidRDefault="00D135FA" w:rsidP="00D135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Which two can be results? (Choose two.)</w:t>
      </w:r>
    </w:p>
    <w:p w:rsidR="00D135FA" w:rsidRDefault="00D135FA" w:rsidP="00D135F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A. </w:t>
      </w:r>
      <w:r>
        <w:rPr>
          <w:rFonts w:ascii="Arial" w:hAnsi="Arial" w:cs="Arial"/>
          <w:color w:val="000000"/>
          <w:sz w:val="24"/>
          <w:szCs w:val="24"/>
          <w:lang w:val="en-US"/>
        </w:rPr>
        <w:t>java.lang.RuntimeException: Problem</w:t>
      </w:r>
    </w:p>
    <w:p w:rsidR="00D135FA" w:rsidRDefault="00D135FA" w:rsidP="00D135F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B. </w:t>
      </w:r>
      <w:r>
        <w:rPr>
          <w:rFonts w:ascii="Arial" w:hAnsi="Arial" w:cs="Arial"/>
          <w:color w:val="000000"/>
          <w:sz w:val="24"/>
          <w:szCs w:val="24"/>
          <w:lang w:val="en-US"/>
        </w:rPr>
        <w:t>run.</w:t>
      </w:r>
    </w:p>
    <w:p w:rsidR="00D135FA" w:rsidRDefault="00D135FA" w:rsidP="00D135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java.lang.RuntimeException: Problem</w:t>
      </w:r>
    </w:p>
    <w:p w:rsidR="00D135FA" w:rsidRDefault="00D135FA" w:rsidP="00D135F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C. </w:t>
      </w:r>
      <w:r>
        <w:rPr>
          <w:rFonts w:ascii="Arial" w:hAnsi="Arial" w:cs="Arial"/>
          <w:color w:val="000000"/>
          <w:sz w:val="24"/>
          <w:szCs w:val="24"/>
          <w:lang w:val="en-US"/>
        </w:rPr>
        <w:t>End of method.</w:t>
      </w:r>
    </w:p>
    <w:p w:rsidR="00D135FA" w:rsidRDefault="00D135FA" w:rsidP="00D135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java.lang.RuntimeException: Problem</w:t>
      </w:r>
    </w:p>
    <w:p w:rsidR="00D135FA" w:rsidRDefault="00D135FA" w:rsidP="00D135F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D. </w:t>
      </w:r>
      <w:r>
        <w:rPr>
          <w:rFonts w:ascii="Arial" w:hAnsi="Arial" w:cs="Arial"/>
          <w:color w:val="000000"/>
          <w:sz w:val="24"/>
          <w:szCs w:val="24"/>
          <w:lang w:val="en-US"/>
        </w:rPr>
        <w:t>End of method.</w:t>
      </w:r>
    </w:p>
    <w:p w:rsidR="00D135FA" w:rsidRDefault="00D135FA" w:rsidP="00D135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run.</w:t>
      </w:r>
    </w:p>
    <w:p w:rsidR="00D135FA" w:rsidRDefault="00D135FA" w:rsidP="00D135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java.lang.RuntimeException: Problem</w:t>
      </w:r>
    </w:p>
    <w:p w:rsidR="00D135FA" w:rsidRDefault="00D135FA" w:rsidP="00D135F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E. </w:t>
      </w:r>
      <w:r>
        <w:rPr>
          <w:rFonts w:ascii="Arial" w:hAnsi="Arial" w:cs="Arial"/>
          <w:color w:val="000000"/>
          <w:sz w:val="24"/>
          <w:szCs w:val="24"/>
          <w:lang w:val="en-US"/>
        </w:rPr>
        <w:t>run.</w:t>
      </w:r>
    </w:p>
    <w:p w:rsidR="00D135FA" w:rsidRPr="00D135FA" w:rsidRDefault="00D135FA" w:rsidP="00D135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java.lang.RuntimeException: Problem</w:t>
      </w:r>
    </w:p>
    <w:p w:rsidR="00D135FA" w:rsidRDefault="00D135FA" w:rsidP="00D135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End of method.</w:t>
      </w:r>
    </w:p>
    <w:p w:rsidR="00D135FA" w:rsidRDefault="00D135FA" w:rsidP="00D135FA">
      <w:pPr>
        <w:autoSpaceDE w:val="0"/>
        <w:autoSpaceDN w:val="0"/>
        <w:adjustRightInd w:val="0"/>
        <w:spacing w:after="0" w:line="240" w:lineRule="auto"/>
        <w:rPr>
          <w:rFonts w:ascii="Arial" w:hAnsi="Arial" w:cs="Arial"/>
          <w:b/>
          <w:bCs/>
          <w:color w:val="000000"/>
          <w:sz w:val="24"/>
          <w:szCs w:val="24"/>
          <w:lang w:val="en-US"/>
        </w:rPr>
      </w:pPr>
      <w:r>
        <w:rPr>
          <w:rFonts w:ascii="Arial" w:hAnsi="Arial" w:cs="Arial"/>
          <w:b/>
          <w:bCs/>
          <w:color w:val="000000"/>
          <w:sz w:val="24"/>
          <w:szCs w:val="24"/>
          <w:lang w:val="en-US"/>
        </w:rPr>
        <w:t>Answer: D,E</w:t>
      </w:r>
    </w:p>
    <w:p w:rsidR="00D135FA" w:rsidRDefault="00D135FA" w:rsidP="00D135FA">
      <w:pPr>
        <w:rPr>
          <w:rFonts w:ascii="Arial" w:hAnsi="Arial" w:cs="Arial"/>
          <w:b/>
          <w:bCs/>
          <w:color w:val="000000"/>
          <w:sz w:val="24"/>
          <w:szCs w:val="24"/>
          <w:lang w:val="en-US"/>
        </w:rPr>
      </w:pPr>
      <w:r>
        <w:rPr>
          <w:rFonts w:ascii="Arial" w:hAnsi="Arial" w:cs="Arial"/>
          <w:b/>
          <w:bCs/>
          <w:color w:val="000000"/>
          <w:sz w:val="24"/>
          <w:szCs w:val="24"/>
          <w:lang w:val="en-US"/>
        </w:rPr>
        <w:t>Explanation:</w:t>
      </w:r>
    </w:p>
    <w:p w:rsidR="00D135FA" w:rsidRDefault="00D135FA" w:rsidP="00D135F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 </w:t>
      </w:r>
      <w:r>
        <w:rPr>
          <w:rFonts w:ascii="Arial" w:hAnsi="Arial" w:cs="Arial"/>
          <w:color w:val="000000"/>
          <w:sz w:val="24"/>
          <w:szCs w:val="24"/>
          <w:lang w:val="en-US"/>
        </w:rPr>
        <w:t>End of method.</w:t>
      </w:r>
    </w:p>
    <w:p w:rsidR="00D135FA" w:rsidRDefault="00D135FA" w:rsidP="00D135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 xml:space="preserve">run. And </w:t>
      </w:r>
    </w:p>
    <w:p w:rsidR="00D135FA" w:rsidRDefault="00D135FA" w:rsidP="00D135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java.lang.RuntimeException: Problem</w:t>
      </w:r>
    </w:p>
    <w:p w:rsidR="00D135FA" w:rsidRDefault="00D135FA" w:rsidP="00D135FA">
      <w:pPr>
        <w:autoSpaceDE w:val="0"/>
        <w:autoSpaceDN w:val="0"/>
        <w:adjustRightInd w:val="0"/>
        <w:spacing w:after="0" w:line="240" w:lineRule="auto"/>
        <w:rPr>
          <w:rFonts w:ascii="Arial" w:hAnsi="Arial" w:cs="Arial"/>
          <w:color w:val="000000"/>
          <w:sz w:val="24"/>
          <w:szCs w:val="24"/>
          <w:lang w:val="en-US"/>
        </w:rPr>
      </w:pPr>
      <w:r>
        <w:rPr>
          <w:rFonts w:ascii="Arial" w:hAnsi="Arial" w:cs="Arial"/>
          <w:b/>
          <w:bCs/>
          <w:color w:val="000000"/>
          <w:sz w:val="24"/>
          <w:szCs w:val="24"/>
          <w:lang w:val="en-US"/>
        </w:rPr>
        <w:t xml:space="preserve"> </w:t>
      </w:r>
      <w:r>
        <w:rPr>
          <w:rFonts w:ascii="Arial" w:hAnsi="Arial" w:cs="Arial"/>
          <w:color w:val="000000"/>
          <w:sz w:val="24"/>
          <w:szCs w:val="24"/>
          <w:lang w:val="en-US"/>
        </w:rPr>
        <w:t>run.</w:t>
      </w:r>
    </w:p>
    <w:p w:rsidR="00D135FA" w:rsidRPr="00D135FA" w:rsidRDefault="00D135FA" w:rsidP="00D135FA">
      <w:pPr>
        <w:autoSpaceDE w:val="0"/>
        <w:autoSpaceDN w:val="0"/>
        <w:adjustRightInd w:val="0"/>
        <w:spacing w:after="0" w:line="240" w:lineRule="auto"/>
        <w:rPr>
          <w:rFonts w:ascii="Arial" w:hAnsi="Arial" w:cs="Arial"/>
          <w:color w:val="000000"/>
          <w:sz w:val="24"/>
          <w:szCs w:val="24"/>
          <w:lang w:val="en-US"/>
        </w:rPr>
      </w:pPr>
      <w:r>
        <w:rPr>
          <w:rFonts w:ascii="Arial" w:hAnsi="Arial" w:cs="Arial"/>
          <w:color w:val="000000"/>
          <w:sz w:val="24"/>
          <w:szCs w:val="24"/>
          <w:lang w:val="en-US"/>
        </w:rPr>
        <w:t>java.lang.RuntimeException: Problem</w:t>
      </w:r>
    </w:p>
    <w:p w:rsidR="00D135FA" w:rsidRPr="00390F6D" w:rsidRDefault="00D135FA" w:rsidP="00D135FA">
      <w:pPr>
        <w:rPr>
          <w:lang w:val="en-US"/>
        </w:rPr>
      </w:pPr>
      <w:r>
        <w:rPr>
          <w:rFonts w:ascii="Arial" w:hAnsi="Arial" w:cs="Arial"/>
          <w:color w:val="000000"/>
          <w:sz w:val="24"/>
          <w:szCs w:val="24"/>
          <w:lang w:val="en-US"/>
        </w:rPr>
        <w:t>End of method</w:t>
      </w:r>
    </w:p>
    <w:sectPr w:rsidR="00D135FA" w:rsidRPr="00390F6D" w:rsidSect="00092702">
      <w:headerReference w:type="default" r:id="rId80"/>
      <w:footerReference w:type="default" r:id="rId81"/>
      <w:pgSz w:w="11906" w:h="16838"/>
      <w:pgMar w:top="1440" w:right="1440" w:bottom="1440" w:left="1440" w:header="737"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21C75" w:rsidRDefault="00321C75" w:rsidP="006520C8">
      <w:pPr>
        <w:spacing w:after="0" w:line="240" w:lineRule="auto"/>
      </w:pPr>
      <w:r>
        <w:separator/>
      </w:r>
    </w:p>
  </w:endnote>
  <w:endnote w:type="continuationSeparator" w:id="1">
    <w:p w:rsidR="00321C75" w:rsidRDefault="00321C75" w:rsidP="006520C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Goudy Old Style">
    <w:panose1 w:val="02020502050305020303"/>
    <w:charset w:val="00"/>
    <w:family w:val="roman"/>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685A" w:rsidRPr="00966528" w:rsidRDefault="002E685A">
    <w:pPr>
      <w:pStyle w:val="Footer"/>
      <w:rPr>
        <w:rFonts w:ascii="Goudy Old Style" w:hAnsi="Goudy Old Style"/>
        <w:b/>
        <w:i/>
        <w:color w:val="000000" w:themeColor="text1"/>
        <w:sz w:val="32"/>
        <w:szCs w:val="32"/>
      </w:rPr>
    </w:pPr>
    <w:r w:rsidRPr="00052819">
      <w:rPr>
        <w:rFonts w:ascii="Goudy Old Style" w:hAnsi="Goudy Old Style"/>
        <w:color w:val="000000" w:themeColor="text1"/>
      </w:rPr>
      <w:t xml:space="preserve">       </w:t>
    </w:r>
    <w:r>
      <w:rPr>
        <w:rFonts w:ascii="Goudy Old Style" w:hAnsi="Goudy Old Style"/>
        <w:color w:val="000000" w:themeColor="text1"/>
      </w:rPr>
      <w:t xml:space="preserve">                          </w:t>
    </w:r>
    <w:r>
      <w:rPr>
        <w:rFonts w:ascii="Goudy Old Style" w:hAnsi="Goudy Old Style"/>
        <w:b/>
        <w:i/>
        <w:color w:val="000000" w:themeColor="text1"/>
        <w:sz w:val="32"/>
        <w:szCs w:val="32"/>
      </w:rPr>
      <w:t>Mankraft Techno Solutions,Hyderabad</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21C75" w:rsidRDefault="00321C75" w:rsidP="006520C8">
      <w:pPr>
        <w:spacing w:after="0" w:line="240" w:lineRule="auto"/>
      </w:pPr>
      <w:r>
        <w:separator/>
      </w:r>
    </w:p>
  </w:footnote>
  <w:footnote w:type="continuationSeparator" w:id="1">
    <w:p w:rsidR="00321C75" w:rsidRDefault="00321C75" w:rsidP="006520C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685A" w:rsidRPr="00966528" w:rsidRDefault="002E685A">
    <w:pPr>
      <w:pStyle w:val="Header"/>
      <w:rPr>
        <w:b/>
        <w:sz w:val="28"/>
        <w:szCs w:val="28"/>
      </w:rPr>
    </w:pPr>
    <w:sdt>
      <w:sdtPr>
        <w:rPr>
          <w:rFonts w:ascii="Goudy Old Style" w:hAnsi="Goudy Old Style"/>
          <w:b/>
          <w:i/>
          <w:color w:val="FF0000"/>
        </w:rPr>
        <w:id w:val="148696657"/>
        <w:docPartObj>
          <w:docPartGallery w:val="Watermarks"/>
          <w:docPartUnique/>
        </w:docPartObj>
      </w:sdtPr>
      <w:sdtContent>
        <w:r w:rsidRPr="0015499D">
          <w:rPr>
            <w:rFonts w:ascii="Goudy Old Style" w:hAnsi="Goudy Old Style"/>
            <w:b/>
            <w:i/>
            <w:noProof/>
            <w:color w:val="FF0000"/>
            <w:lang w:val="en-US"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45057" type="#_x0000_t136" style="position:absolute;margin-left:0;margin-top:0;width:527.85pt;height:131.95pt;rotation:315;z-index:-251658752;mso-position-horizontal:center;mso-position-horizontal-relative:margin;mso-position-vertical:center;mso-position-vertical-relative:margin" o:allowincell="f" fillcolor="silver" stroked="f">
              <v:fill opacity=".5"/>
              <v:textpath style="font-family:&quot;Calibri&quot;;font-size:1pt" string="CONFIDENTIAL"/>
              <w10:wrap anchorx="margin" anchory="margin"/>
            </v:shape>
          </w:pict>
        </w:r>
      </w:sdtContent>
    </w:sdt>
    <w:r w:rsidRPr="00966528">
      <w:rPr>
        <w:rFonts w:ascii="Goudy Old Style" w:hAnsi="Goudy Old Style"/>
        <w:b/>
        <w:i/>
        <w:color w:val="FF0000"/>
      </w:rPr>
      <w:t xml:space="preserve">                             </w:t>
    </w:r>
    <w:r>
      <w:rPr>
        <w:rFonts w:ascii="Goudy Old Style" w:hAnsi="Goudy Old Style"/>
        <w:b/>
        <w:i/>
        <w:color w:val="FF0000"/>
      </w:rPr>
      <w:t xml:space="preserve">            </w:t>
    </w:r>
    <w:r w:rsidRPr="00966528">
      <w:rPr>
        <w:rFonts w:ascii="Goudy Old Style" w:hAnsi="Goudy Old Style"/>
        <w:b/>
        <w:i/>
        <w:color w:val="FF0000"/>
      </w:rPr>
      <w:t xml:space="preserve">  </w:t>
    </w:r>
    <w:r>
      <w:rPr>
        <w:rFonts w:ascii="Goudy Old Style" w:hAnsi="Goudy Old Style"/>
        <w:b/>
        <w:i/>
        <w:sz w:val="28"/>
        <w:szCs w:val="28"/>
      </w:rPr>
      <w:t>OCJP Dump Java 6 Questions  &amp; Answers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26BEA"/>
    <w:multiLevelType w:val="multilevel"/>
    <w:tmpl w:val="5AEA5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CD24B7"/>
    <w:multiLevelType w:val="multilevel"/>
    <w:tmpl w:val="753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7937EF"/>
    <w:multiLevelType w:val="multilevel"/>
    <w:tmpl w:val="F3EC3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5BE0605"/>
    <w:multiLevelType w:val="multilevel"/>
    <w:tmpl w:val="60EC9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7B6000A"/>
    <w:multiLevelType w:val="multilevel"/>
    <w:tmpl w:val="49801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8485302"/>
    <w:multiLevelType w:val="multilevel"/>
    <w:tmpl w:val="6DF84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A2E4189"/>
    <w:multiLevelType w:val="multilevel"/>
    <w:tmpl w:val="D790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A713BD5"/>
    <w:multiLevelType w:val="multilevel"/>
    <w:tmpl w:val="41FCF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A896022"/>
    <w:multiLevelType w:val="multilevel"/>
    <w:tmpl w:val="9F644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CD90BB9"/>
    <w:multiLevelType w:val="multilevel"/>
    <w:tmpl w:val="D966B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D6C2314"/>
    <w:multiLevelType w:val="multilevel"/>
    <w:tmpl w:val="BBCE7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083273B"/>
    <w:multiLevelType w:val="multilevel"/>
    <w:tmpl w:val="7208F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0E00A55"/>
    <w:multiLevelType w:val="multilevel"/>
    <w:tmpl w:val="1AC2F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4996729"/>
    <w:multiLevelType w:val="multilevel"/>
    <w:tmpl w:val="BFCEC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5AB72B6"/>
    <w:multiLevelType w:val="multilevel"/>
    <w:tmpl w:val="FD60D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5DE1C4C"/>
    <w:multiLevelType w:val="multilevel"/>
    <w:tmpl w:val="78EA1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7CD3CC2"/>
    <w:multiLevelType w:val="multilevel"/>
    <w:tmpl w:val="32A08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82875D6"/>
    <w:multiLevelType w:val="multilevel"/>
    <w:tmpl w:val="C0FC3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8995AAA"/>
    <w:multiLevelType w:val="multilevel"/>
    <w:tmpl w:val="E29AE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9144BA7"/>
    <w:multiLevelType w:val="multilevel"/>
    <w:tmpl w:val="F308F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98009BA"/>
    <w:multiLevelType w:val="multilevel"/>
    <w:tmpl w:val="A30EC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9A45033"/>
    <w:multiLevelType w:val="multilevel"/>
    <w:tmpl w:val="FC282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E0558BD"/>
    <w:multiLevelType w:val="multilevel"/>
    <w:tmpl w:val="31B07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E2F2F7B"/>
    <w:multiLevelType w:val="multilevel"/>
    <w:tmpl w:val="64382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E392AB1"/>
    <w:multiLevelType w:val="multilevel"/>
    <w:tmpl w:val="E7287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E3C27C6"/>
    <w:multiLevelType w:val="multilevel"/>
    <w:tmpl w:val="2C5AF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FEE1772"/>
    <w:multiLevelType w:val="multilevel"/>
    <w:tmpl w:val="5F965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00216BD"/>
    <w:multiLevelType w:val="multilevel"/>
    <w:tmpl w:val="18141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1F02C2C"/>
    <w:multiLevelType w:val="multilevel"/>
    <w:tmpl w:val="7EBC7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2252AE2"/>
    <w:multiLevelType w:val="multilevel"/>
    <w:tmpl w:val="B8AC2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81263F3"/>
    <w:multiLevelType w:val="multilevel"/>
    <w:tmpl w:val="3A506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9F723D6"/>
    <w:multiLevelType w:val="multilevel"/>
    <w:tmpl w:val="FE827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CA908F4"/>
    <w:multiLevelType w:val="multilevel"/>
    <w:tmpl w:val="45321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2D5D04A7"/>
    <w:multiLevelType w:val="multilevel"/>
    <w:tmpl w:val="59F8D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EE71460"/>
    <w:multiLevelType w:val="multilevel"/>
    <w:tmpl w:val="B6B49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30D22DD7"/>
    <w:multiLevelType w:val="multilevel"/>
    <w:tmpl w:val="BB1CC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314D0892"/>
    <w:multiLevelType w:val="multilevel"/>
    <w:tmpl w:val="01F8D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1D90AAF"/>
    <w:multiLevelType w:val="multilevel"/>
    <w:tmpl w:val="FEC46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2704237"/>
    <w:multiLevelType w:val="multilevel"/>
    <w:tmpl w:val="E09C6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2E37683"/>
    <w:multiLevelType w:val="multilevel"/>
    <w:tmpl w:val="8D8E2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3D24985"/>
    <w:multiLevelType w:val="multilevel"/>
    <w:tmpl w:val="548C0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35E316F3"/>
    <w:multiLevelType w:val="multilevel"/>
    <w:tmpl w:val="59D47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3670336E"/>
    <w:multiLevelType w:val="multilevel"/>
    <w:tmpl w:val="8B884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37294E50"/>
    <w:multiLevelType w:val="multilevel"/>
    <w:tmpl w:val="0C70A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37545BDF"/>
    <w:multiLevelType w:val="multilevel"/>
    <w:tmpl w:val="6E927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7B278C9"/>
    <w:multiLevelType w:val="multilevel"/>
    <w:tmpl w:val="1F766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818322E"/>
    <w:multiLevelType w:val="multilevel"/>
    <w:tmpl w:val="78108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3ADF3822"/>
    <w:multiLevelType w:val="multilevel"/>
    <w:tmpl w:val="7B0AB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3B39356F"/>
    <w:multiLevelType w:val="multilevel"/>
    <w:tmpl w:val="43F81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3BBC5ECF"/>
    <w:multiLevelType w:val="multilevel"/>
    <w:tmpl w:val="DF74F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3BE17836"/>
    <w:multiLevelType w:val="multilevel"/>
    <w:tmpl w:val="1D081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3C041B2C"/>
    <w:multiLevelType w:val="multilevel"/>
    <w:tmpl w:val="5E30C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C7C1296"/>
    <w:multiLevelType w:val="multilevel"/>
    <w:tmpl w:val="69266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3CAE22D3"/>
    <w:multiLevelType w:val="multilevel"/>
    <w:tmpl w:val="7682D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3D117C92"/>
    <w:multiLevelType w:val="multilevel"/>
    <w:tmpl w:val="A3D6E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3D2A299E"/>
    <w:multiLevelType w:val="multilevel"/>
    <w:tmpl w:val="9F644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DA76CAE"/>
    <w:multiLevelType w:val="multilevel"/>
    <w:tmpl w:val="16A4D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3E936145"/>
    <w:multiLevelType w:val="hybridMultilevel"/>
    <w:tmpl w:val="B1A6B1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F822B5F"/>
    <w:multiLevelType w:val="multilevel"/>
    <w:tmpl w:val="24B23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408B4402"/>
    <w:multiLevelType w:val="hybridMultilevel"/>
    <w:tmpl w:val="F8686D64"/>
    <w:lvl w:ilvl="0" w:tplc="AE4884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0">
    <w:nsid w:val="41051A3A"/>
    <w:multiLevelType w:val="multilevel"/>
    <w:tmpl w:val="9AD8C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410B0082"/>
    <w:multiLevelType w:val="multilevel"/>
    <w:tmpl w:val="77962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41AA5F79"/>
    <w:multiLevelType w:val="multilevel"/>
    <w:tmpl w:val="C9348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43C05FF0"/>
    <w:multiLevelType w:val="multilevel"/>
    <w:tmpl w:val="98D25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457E299D"/>
    <w:multiLevelType w:val="multilevel"/>
    <w:tmpl w:val="5C664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67D6CB0"/>
    <w:multiLevelType w:val="multilevel"/>
    <w:tmpl w:val="C4966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470F5D65"/>
    <w:multiLevelType w:val="multilevel"/>
    <w:tmpl w:val="7E6C5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47CB76AF"/>
    <w:multiLevelType w:val="multilevel"/>
    <w:tmpl w:val="DFF07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4A643232"/>
    <w:multiLevelType w:val="multilevel"/>
    <w:tmpl w:val="A5343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4A740F34"/>
    <w:multiLevelType w:val="multilevel"/>
    <w:tmpl w:val="BC8E4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4ADE58BD"/>
    <w:multiLevelType w:val="multilevel"/>
    <w:tmpl w:val="44083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4C1F04D6"/>
    <w:multiLevelType w:val="hybridMultilevel"/>
    <w:tmpl w:val="7CF8BF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C495B2A"/>
    <w:multiLevelType w:val="multilevel"/>
    <w:tmpl w:val="4894B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4D557FDD"/>
    <w:multiLevelType w:val="multilevel"/>
    <w:tmpl w:val="26B8B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4F7A4607"/>
    <w:multiLevelType w:val="multilevel"/>
    <w:tmpl w:val="7F2E7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508F55C1"/>
    <w:multiLevelType w:val="multilevel"/>
    <w:tmpl w:val="423C6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51863846"/>
    <w:multiLevelType w:val="multilevel"/>
    <w:tmpl w:val="15BE8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55A30DC7"/>
    <w:multiLevelType w:val="multilevel"/>
    <w:tmpl w:val="90B01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55FF6C26"/>
    <w:multiLevelType w:val="multilevel"/>
    <w:tmpl w:val="6CD83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564F5EC8"/>
    <w:multiLevelType w:val="multilevel"/>
    <w:tmpl w:val="D9369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7D42852"/>
    <w:multiLevelType w:val="multilevel"/>
    <w:tmpl w:val="13841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59D87F10"/>
    <w:multiLevelType w:val="multilevel"/>
    <w:tmpl w:val="D7F69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5B174384"/>
    <w:multiLevelType w:val="hybridMultilevel"/>
    <w:tmpl w:val="4CCC92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nsid w:val="5C5C719B"/>
    <w:multiLevelType w:val="multilevel"/>
    <w:tmpl w:val="23ACF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5D68332A"/>
    <w:multiLevelType w:val="multilevel"/>
    <w:tmpl w:val="382C8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5E8C6EF8"/>
    <w:multiLevelType w:val="multilevel"/>
    <w:tmpl w:val="CA083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5EDF5116"/>
    <w:multiLevelType w:val="multilevel"/>
    <w:tmpl w:val="EA9AD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602D6364"/>
    <w:multiLevelType w:val="multilevel"/>
    <w:tmpl w:val="969A0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60392DDE"/>
    <w:multiLevelType w:val="multilevel"/>
    <w:tmpl w:val="B30A0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61ED7DFD"/>
    <w:multiLevelType w:val="multilevel"/>
    <w:tmpl w:val="28DA9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62C9775B"/>
    <w:multiLevelType w:val="multilevel"/>
    <w:tmpl w:val="864A2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66081845"/>
    <w:multiLevelType w:val="multilevel"/>
    <w:tmpl w:val="82FEA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661164C2"/>
    <w:multiLevelType w:val="multilevel"/>
    <w:tmpl w:val="736A2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67BF5F2B"/>
    <w:multiLevelType w:val="multilevel"/>
    <w:tmpl w:val="93FA8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69A072B3"/>
    <w:multiLevelType w:val="multilevel"/>
    <w:tmpl w:val="036A5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6A2609B5"/>
    <w:multiLevelType w:val="multilevel"/>
    <w:tmpl w:val="4AE0E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6B4F146A"/>
    <w:multiLevelType w:val="multilevel"/>
    <w:tmpl w:val="A18C0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6C0425EB"/>
    <w:multiLevelType w:val="multilevel"/>
    <w:tmpl w:val="D23CD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6C5E1577"/>
    <w:multiLevelType w:val="multilevel"/>
    <w:tmpl w:val="71DC6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6D9C3FD2"/>
    <w:multiLevelType w:val="multilevel"/>
    <w:tmpl w:val="5050A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6E9B0ABD"/>
    <w:multiLevelType w:val="multilevel"/>
    <w:tmpl w:val="29F89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70857984"/>
    <w:multiLevelType w:val="multilevel"/>
    <w:tmpl w:val="23E69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741403F7"/>
    <w:multiLevelType w:val="multilevel"/>
    <w:tmpl w:val="89D66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74FD4DA6"/>
    <w:multiLevelType w:val="multilevel"/>
    <w:tmpl w:val="22CEB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762D5D22"/>
    <w:multiLevelType w:val="multilevel"/>
    <w:tmpl w:val="4D285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763C1CCC"/>
    <w:multiLevelType w:val="multilevel"/>
    <w:tmpl w:val="FBAE0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76671C4F"/>
    <w:multiLevelType w:val="multilevel"/>
    <w:tmpl w:val="F9C0E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76BA7E8D"/>
    <w:multiLevelType w:val="hybridMultilevel"/>
    <w:tmpl w:val="964A2E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nsid w:val="7925446F"/>
    <w:multiLevelType w:val="multilevel"/>
    <w:tmpl w:val="3A1CC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799D5FF3"/>
    <w:multiLevelType w:val="hybridMultilevel"/>
    <w:tmpl w:val="EBD2602A"/>
    <w:lvl w:ilvl="0" w:tplc="180E2954">
      <w:start w:val="1"/>
      <w:numFmt w:val="decimal"/>
      <w:lvlText w:val="%1)"/>
      <w:lvlJc w:val="left"/>
      <w:pPr>
        <w:ind w:left="720" w:hanging="360"/>
      </w:pPr>
      <w:rPr>
        <w:rFonts w:asciiTheme="minorHAnsi"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0">
    <w:nsid w:val="7A696523"/>
    <w:multiLevelType w:val="multilevel"/>
    <w:tmpl w:val="5726E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7AA7345B"/>
    <w:multiLevelType w:val="multilevel"/>
    <w:tmpl w:val="67603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7D25495D"/>
    <w:multiLevelType w:val="multilevel"/>
    <w:tmpl w:val="8C8C5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7D4A616B"/>
    <w:multiLevelType w:val="multilevel"/>
    <w:tmpl w:val="05141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7E4C7C9A"/>
    <w:multiLevelType w:val="multilevel"/>
    <w:tmpl w:val="DEC4B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7E6F40B0"/>
    <w:multiLevelType w:val="multilevel"/>
    <w:tmpl w:val="BC06C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7E72325A"/>
    <w:multiLevelType w:val="multilevel"/>
    <w:tmpl w:val="AD8A1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7F123885"/>
    <w:multiLevelType w:val="multilevel"/>
    <w:tmpl w:val="F4146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7F2E534A"/>
    <w:multiLevelType w:val="multilevel"/>
    <w:tmpl w:val="2662D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7FA82B0F"/>
    <w:multiLevelType w:val="multilevel"/>
    <w:tmpl w:val="47087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7FF05BA1"/>
    <w:multiLevelType w:val="multilevel"/>
    <w:tmpl w:val="F5A44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6"/>
  </w:num>
  <w:num w:numId="2">
    <w:abstractNumId w:val="94"/>
  </w:num>
  <w:num w:numId="3">
    <w:abstractNumId w:val="53"/>
  </w:num>
  <w:num w:numId="4">
    <w:abstractNumId w:val="79"/>
  </w:num>
  <w:num w:numId="5">
    <w:abstractNumId w:val="5"/>
  </w:num>
  <w:num w:numId="6">
    <w:abstractNumId w:val="108"/>
  </w:num>
  <w:num w:numId="7">
    <w:abstractNumId w:val="63"/>
  </w:num>
  <w:num w:numId="8">
    <w:abstractNumId w:val="104"/>
  </w:num>
  <w:num w:numId="9">
    <w:abstractNumId w:val="48"/>
  </w:num>
  <w:num w:numId="10">
    <w:abstractNumId w:val="103"/>
  </w:num>
  <w:num w:numId="11">
    <w:abstractNumId w:val="111"/>
  </w:num>
  <w:num w:numId="12">
    <w:abstractNumId w:val="102"/>
  </w:num>
  <w:num w:numId="13">
    <w:abstractNumId w:val="56"/>
  </w:num>
  <w:num w:numId="14">
    <w:abstractNumId w:val="99"/>
  </w:num>
  <w:num w:numId="15">
    <w:abstractNumId w:val="28"/>
  </w:num>
  <w:num w:numId="16">
    <w:abstractNumId w:val="21"/>
  </w:num>
  <w:num w:numId="17">
    <w:abstractNumId w:val="55"/>
  </w:num>
  <w:num w:numId="18">
    <w:abstractNumId w:val="6"/>
  </w:num>
  <w:num w:numId="19">
    <w:abstractNumId w:val="69"/>
  </w:num>
  <w:num w:numId="20">
    <w:abstractNumId w:val="100"/>
  </w:num>
  <w:num w:numId="21">
    <w:abstractNumId w:val="81"/>
  </w:num>
  <w:num w:numId="22">
    <w:abstractNumId w:val="93"/>
  </w:num>
  <w:num w:numId="23">
    <w:abstractNumId w:val="13"/>
  </w:num>
  <w:num w:numId="24">
    <w:abstractNumId w:val="78"/>
  </w:num>
  <w:num w:numId="25">
    <w:abstractNumId w:val="74"/>
  </w:num>
  <w:num w:numId="26">
    <w:abstractNumId w:val="91"/>
  </w:num>
  <w:num w:numId="27">
    <w:abstractNumId w:val="17"/>
  </w:num>
  <w:num w:numId="28">
    <w:abstractNumId w:val="82"/>
  </w:num>
  <w:num w:numId="29">
    <w:abstractNumId w:val="60"/>
  </w:num>
  <w:num w:numId="30">
    <w:abstractNumId w:val="114"/>
  </w:num>
  <w:num w:numId="31">
    <w:abstractNumId w:val="29"/>
  </w:num>
  <w:num w:numId="32">
    <w:abstractNumId w:val="62"/>
  </w:num>
  <w:num w:numId="33">
    <w:abstractNumId w:val="33"/>
  </w:num>
  <w:num w:numId="34">
    <w:abstractNumId w:val="87"/>
  </w:num>
  <w:num w:numId="35">
    <w:abstractNumId w:val="31"/>
  </w:num>
  <w:num w:numId="36">
    <w:abstractNumId w:val="15"/>
  </w:num>
  <w:num w:numId="37">
    <w:abstractNumId w:val="65"/>
  </w:num>
  <w:num w:numId="38">
    <w:abstractNumId w:val="2"/>
  </w:num>
  <w:num w:numId="39">
    <w:abstractNumId w:val="25"/>
  </w:num>
  <w:num w:numId="40">
    <w:abstractNumId w:val="26"/>
  </w:num>
  <w:num w:numId="41">
    <w:abstractNumId w:val="70"/>
  </w:num>
  <w:num w:numId="42">
    <w:abstractNumId w:val="105"/>
  </w:num>
  <w:num w:numId="43">
    <w:abstractNumId w:val="85"/>
  </w:num>
  <w:num w:numId="44">
    <w:abstractNumId w:val="66"/>
  </w:num>
  <w:num w:numId="45">
    <w:abstractNumId w:val="4"/>
  </w:num>
  <w:num w:numId="46">
    <w:abstractNumId w:val="86"/>
  </w:num>
  <w:num w:numId="47">
    <w:abstractNumId w:val="20"/>
  </w:num>
  <w:num w:numId="48">
    <w:abstractNumId w:val="113"/>
  </w:num>
  <w:num w:numId="49">
    <w:abstractNumId w:val="44"/>
  </w:num>
  <w:num w:numId="50">
    <w:abstractNumId w:val="30"/>
  </w:num>
  <w:num w:numId="51">
    <w:abstractNumId w:val="19"/>
  </w:num>
  <w:num w:numId="52">
    <w:abstractNumId w:val="0"/>
  </w:num>
  <w:num w:numId="53">
    <w:abstractNumId w:val="32"/>
  </w:num>
  <w:num w:numId="54">
    <w:abstractNumId w:val="92"/>
  </w:num>
  <w:num w:numId="55">
    <w:abstractNumId w:val="7"/>
  </w:num>
  <w:num w:numId="56">
    <w:abstractNumId w:val="8"/>
  </w:num>
  <w:num w:numId="57">
    <w:abstractNumId w:val="42"/>
  </w:num>
  <w:num w:numId="58">
    <w:abstractNumId w:val="11"/>
  </w:num>
  <w:num w:numId="59">
    <w:abstractNumId w:val="16"/>
  </w:num>
  <w:num w:numId="60">
    <w:abstractNumId w:val="90"/>
  </w:num>
  <w:num w:numId="61">
    <w:abstractNumId w:val="36"/>
  </w:num>
  <w:num w:numId="62">
    <w:abstractNumId w:val="64"/>
  </w:num>
  <w:num w:numId="63">
    <w:abstractNumId w:val="115"/>
  </w:num>
  <w:num w:numId="64">
    <w:abstractNumId w:val="72"/>
  </w:num>
  <w:num w:numId="65">
    <w:abstractNumId w:val="98"/>
  </w:num>
  <w:num w:numId="66">
    <w:abstractNumId w:val="10"/>
  </w:num>
  <w:num w:numId="67">
    <w:abstractNumId w:val="95"/>
  </w:num>
  <w:num w:numId="68">
    <w:abstractNumId w:val="34"/>
  </w:num>
  <w:num w:numId="69">
    <w:abstractNumId w:val="88"/>
  </w:num>
  <w:num w:numId="70">
    <w:abstractNumId w:val="80"/>
  </w:num>
  <w:num w:numId="71">
    <w:abstractNumId w:val="77"/>
  </w:num>
  <w:num w:numId="72">
    <w:abstractNumId w:val="18"/>
  </w:num>
  <w:num w:numId="73">
    <w:abstractNumId w:val="68"/>
  </w:num>
  <w:num w:numId="74">
    <w:abstractNumId w:val="41"/>
  </w:num>
  <w:num w:numId="75">
    <w:abstractNumId w:val="3"/>
  </w:num>
  <w:num w:numId="76">
    <w:abstractNumId w:val="50"/>
  </w:num>
  <w:num w:numId="77">
    <w:abstractNumId w:val="118"/>
  </w:num>
  <w:num w:numId="78">
    <w:abstractNumId w:val="27"/>
  </w:num>
  <w:num w:numId="79">
    <w:abstractNumId w:val="54"/>
  </w:num>
  <w:num w:numId="80">
    <w:abstractNumId w:val="38"/>
  </w:num>
  <w:num w:numId="81">
    <w:abstractNumId w:val="75"/>
  </w:num>
  <w:num w:numId="82">
    <w:abstractNumId w:val="52"/>
  </w:num>
  <w:num w:numId="83">
    <w:abstractNumId w:val="23"/>
  </w:num>
  <w:num w:numId="84">
    <w:abstractNumId w:val="45"/>
  </w:num>
  <w:num w:numId="85">
    <w:abstractNumId w:val="96"/>
  </w:num>
  <w:num w:numId="86">
    <w:abstractNumId w:val="120"/>
  </w:num>
  <w:num w:numId="87">
    <w:abstractNumId w:val="47"/>
  </w:num>
  <w:num w:numId="88">
    <w:abstractNumId w:val="97"/>
  </w:num>
  <w:num w:numId="89">
    <w:abstractNumId w:val="51"/>
  </w:num>
  <w:num w:numId="90">
    <w:abstractNumId w:val="1"/>
  </w:num>
  <w:num w:numId="91">
    <w:abstractNumId w:val="119"/>
  </w:num>
  <w:num w:numId="92">
    <w:abstractNumId w:val="43"/>
  </w:num>
  <w:num w:numId="93">
    <w:abstractNumId w:val="67"/>
  </w:num>
  <w:num w:numId="94">
    <w:abstractNumId w:val="73"/>
  </w:num>
  <w:num w:numId="95">
    <w:abstractNumId w:val="116"/>
  </w:num>
  <w:num w:numId="96">
    <w:abstractNumId w:val="76"/>
  </w:num>
  <w:num w:numId="97">
    <w:abstractNumId w:val="37"/>
  </w:num>
  <w:num w:numId="98">
    <w:abstractNumId w:val="84"/>
  </w:num>
  <w:num w:numId="99">
    <w:abstractNumId w:val="12"/>
  </w:num>
  <w:num w:numId="100">
    <w:abstractNumId w:val="112"/>
  </w:num>
  <w:num w:numId="101">
    <w:abstractNumId w:val="35"/>
  </w:num>
  <w:num w:numId="102">
    <w:abstractNumId w:val="14"/>
  </w:num>
  <w:num w:numId="103">
    <w:abstractNumId w:val="46"/>
  </w:num>
  <w:num w:numId="104">
    <w:abstractNumId w:val="22"/>
  </w:num>
  <w:num w:numId="105">
    <w:abstractNumId w:val="9"/>
  </w:num>
  <w:num w:numId="106">
    <w:abstractNumId w:val="58"/>
  </w:num>
  <w:num w:numId="107">
    <w:abstractNumId w:val="40"/>
  </w:num>
  <w:num w:numId="108">
    <w:abstractNumId w:val="24"/>
  </w:num>
  <w:num w:numId="109">
    <w:abstractNumId w:val="101"/>
  </w:num>
  <w:num w:numId="110">
    <w:abstractNumId w:val="83"/>
  </w:num>
  <w:num w:numId="111">
    <w:abstractNumId w:val="110"/>
  </w:num>
  <w:num w:numId="112">
    <w:abstractNumId w:val="49"/>
  </w:num>
  <w:num w:numId="113">
    <w:abstractNumId w:val="61"/>
  </w:num>
  <w:num w:numId="114">
    <w:abstractNumId w:val="89"/>
  </w:num>
  <w:num w:numId="115">
    <w:abstractNumId w:val="117"/>
  </w:num>
  <w:num w:numId="116">
    <w:abstractNumId w:val="107"/>
  </w:num>
  <w:num w:numId="117">
    <w:abstractNumId w:val="59"/>
  </w:num>
  <w:num w:numId="118">
    <w:abstractNumId w:val="39"/>
  </w:num>
  <w:num w:numId="119">
    <w:abstractNumId w:val="109"/>
  </w:num>
  <w:num w:numId="120">
    <w:abstractNumId w:val="71"/>
  </w:num>
  <w:num w:numId="121">
    <w:abstractNumId w:val="57"/>
  </w:num>
  <w:numIdMacAtCleanup w:val="1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attachedTemplate r:id="rId1"/>
  <w:defaultTabStop w:val="720"/>
  <w:drawingGridHorizontalSpacing w:val="110"/>
  <w:displayHorizontalDrawingGridEvery w:val="2"/>
  <w:characterSpacingControl w:val="doNotCompress"/>
  <w:hdrShapeDefaults>
    <o:shapedefaults v:ext="edit" spidmax="97282">
      <o:colormenu v:ext="edit" fillcolor="none [2414]"/>
    </o:shapedefaults>
    <o:shapelayout v:ext="edit">
      <o:idmap v:ext="edit" data="44"/>
    </o:shapelayout>
  </w:hdrShapeDefaults>
  <w:footnotePr>
    <w:footnote w:id="0"/>
    <w:footnote w:id="1"/>
  </w:footnotePr>
  <w:endnotePr>
    <w:endnote w:id="0"/>
    <w:endnote w:id="1"/>
  </w:endnotePr>
  <w:compat>
    <w:useFELayout/>
  </w:compat>
  <w:rsids>
    <w:rsidRoot w:val="00DB1A91"/>
    <w:rsid w:val="000002B6"/>
    <w:rsid w:val="000013B7"/>
    <w:rsid w:val="00015CF3"/>
    <w:rsid w:val="0002172C"/>
    <w:rsid w:val="00023EB8"/>
    <w:rsid w:val="00025394"/>
    <w:rsid w:val="00037B68"/>
    <w:rsid w:val="00047CD6"/>
    <w:rsid w:val="000515DA"/>
    <w:rsid w:val="000521CB"/>
    <w:rsid w:val="00052819"/>
    <w:rsid w:val="00053B38"/>
    <w:rsid w:val="00054818"/>
    <w:rsid w:val="00061BE9"/>
    <w:rsid w:val="00063CF0"/>
    <w:rsid w:val="00065359"/>
    <w:rsid w:val="00070651"/>
    <w:rsid w:val="0007156C"/>
    <w:rsid w:val="00072711"/>
    <w:rsid w:val="0007309B"/>
    <w:rsid w:val="00073D26"/>
    <w:rsid w:val="00077BE0"/>
    <w:rsid w:val="000812FB"/>
    <w:rsid w:val="00091B7C"/>
    <w:rsid w:val="00092702"/>
    <w:rsid w:val="00097CDC"/>
    <w:rsid w:val="00097E33"/>
    <w:rsid w:val="000A1D0B"/>
    <w:rsid w:val="000B25C4"/>
    <w:rsid w:val="000B29CD"/>
    <w:rsid w:val="000B50C8"/>
    <w:rsid w:val="000B60D2"/>
    <w:rsid w:val="000B69F8"/>
    <w:rsid w:val="000B727E"/>
    <w:rsid w:val="000C1939"/>
    <w:rsid w:val="000C4F3C"/>
    <w:rsid w:val="000C4F79"/>
    <w:rsid w:val="000C5785"/>
    <w:rsid w:val="000D1F0C"/>
    <w:rsid w:val="000D4AA7"/>
    <w:rsid w:val="000E4934"/>
    <w:rsid w:val="000E57A7"/>
    <w:rsid w:val="000F4BD9"/>
    <w:rsid w:val="000F502C"/>
    <w:rsid w:val="00103BB4"/>
    <w:rsid w:val="00104593"/>
    <w:rsid w:val="0010511F"/>
    <w:rsid w:val="00106458"/>
    <w:rsid w:val="00111E7E"/>
    <w:rsid w:val="001122F5"/>
    <w:rsid w:val="00114D24"/>
    <w:rsid w:val="00114E40"/>
    <w:rsid w:val="00115AC3"/>
    <w:rsid w:val="00122238"/>
    <w:rsid w:val="00124B64"/>
    <w:rsid w:val="0012642D"/>
    <w:rsid w:val="001278D1"/>
    <w:rsid w:val="00127D6A"/>
    <w:rsid w:val="00132584"/>
    <w:rsid w:val="00133F45"/>
    <w:rsid w:val="0013567B"/>
    <w:rsid w:val="00135CFB"/>
    <w:rsid w:val="001519F6"/>
    <w:rsid w:val="0015499D"/>
    <w:rsid w:val="00165E77"/>
    <w:rsid w:val="00170451"/>
    <w:rsid w:val="00173782"/>
    <w:rsid w:val="00180BD7"/>
    <w:rsid w:val="00190A41"/>
    <w:rsid w:val="001B68D3"/>
    <w:rsid w:val="001C0AA3"/>
    <w:rsid w:val="001C4B7F"/>
    <w:rsid w:val="001C790B"/>
    <w:rsid w:val="001D2C70"/>
    <w:rsid w:val="001D3AF1"/>
    <w:rsid w:val="001D60E8"/>
    <w:rsid w:val="001E1FD7"/>
    <w:rsid w:val="001E6D14"/>
    <w:rsid w:val="001F25BF"/>
    <w:rsid w:val="001F4153"/>
    <w:rsid w:val="001F60B4"/>
    <w:rsid w:val="001F69D7"/>
    <w:rsid w:val="001F7DEA"/>
    <w:rsid w:val="002050C5"/>
    <w:rsid w:val="002053FC"/>
    <w:rsid w:val="002120E0"/>
    <w:rsid w:val="00222AB3"/>
    <w:rsid w:val="00224535"/>
    <w:rsid w:val="00233AAB"/>
    <w:rsid w:val="00235A32"/>
    <w:rsid w:val="002431DF"/>
    <w:rsid w:val="00244B4C"/>
    <w:rsid w:val="0024676B"/>
    <w:rsid w:val="00247B3B"/>
    <w:rsid w:val="00247BBF"/>
    <w:rsid w:val="00252CB0"/>
    <w:rsid w:val="00254EEE"/>
    <w:rsid w:val="002566E7"/>
    <w:rsid w:val="00260A29"/>
    <w:rsid w:val="00261EB3"/>
    <w:rsid w:val="00261ED9"/>
    <w:rsid w:val="00265C0B"/>
    <w:rsid w:val="00267DC4"/>
    <w:rsid w:val="00270B0A"/>
    <w:rsid w:val="00272B70"/>
    <w:rsid w:val="00277134"/>
    <w:rsid w:val="00281693"/>
    <w:rsid w:val="00281D10"/>
    <w:rsid w:val="0029156B"/>
    <w:rsid w:val="00294F1F"/>
    <w:rsid w:val="002A4A20"/>
    <w:rsid w:val="002A52E0"/>
    <w:rsid w:val="002C09F3"/>
    <w:rsid w:val="002C5F2B"/>
    <w:rsid w:val="002D0A7D"/>
    <w:rsid w:val="002D485B"/>
    <w:rsid w:val="002E045A"/>
    <w:rsid w:val="002E35D7"/>
    <w:rsid w:val="002E5CA2"/>
    <w:rsid w:val="002E685A"/>
    <w:rsid w:val="002E7A8F"/>
    <w:rsid w:val="002E7B00"/>
    <w:rsid w:val="002F131E"/>
    <w:rsid w:val="003147C2"/>
    <w:rsid w:val="00320AF0"/>
    <w:rsid w:val="0032173F"/>
    <w:rsid w:val="00321C75"/>
    <w:rsid w:val="0032202D"/>
    <w:rsid w:val="00332687"/>
    <w:rsid w:val="00335CA6"/>
    <w:rsid w:val="00335F0D"/>
    <w:rsid w:val="00336110"/>
    <w:rsid w:val="00337AEB"/>
    <w:rsid w:val="003458EB"/>
    <w:rsid w:val="00366C73"/>
    <w:rsid w:val="00370669"/>
    <w:rsid w:val="00374168"/>
    <w:rsid w:val="00374674"/>
    <w:rsid w:val="003749E3"/>
    <w:rsid w:val="00390F6D"/>
    <w:rsid w:val="00391330"/>
    <w:rsid w:val="00393188"/>
    <w:rsid w:val="00396761"/>
    <w:rsid w:val="003A0E41"/>
    <w:rsid w:val="003A4A00"/>
    <w:rsid w:val="003A6EB5"/>
    <w:rsid w:val="003A74EC"/>
    <w:rsid w:val="003B080E"/>
    <w:rsid w:val="003B1457"/>
    <w:rsid w:val="003B66F1"/>
    <w:rsid w:val="003C2020"/>
    <w:rsid w:val="003C7980"/>
    <w:rsid w:val="003D4491"/>
    <w:rsid w:val="003D5D50"/>
    <w:rsid w:val="003D7FCD"/>
    <w:rsid w:val="003E7B7A"/>
    <w:rsid w:val="003F095E"/>
    <w:rsid w:val="003F1025"/>
    <w:rsid w:val="003F52E4"/>
    <w:rsid w:val="004015CB"/>
    <w:rsid w:val="004021F5"/>
    <w:rsid w:val="004042DA"/>
    <w:rsid w:val="004057A4"/>
    <w:rsid w:val="00407854"/>
    <w:rsid w:val="00426795"/>
    <w:rsid w:val="0042714D"/>
    <w:rsid w:val="00435D4A"/>
    <w:rsid w:val="00450065"/>
    <w:rsid w:val="004502D2"/>
    <w:rsid w:val="0046611A"/>
    <w:rsid w:val="004862FA"/>
    <w:rsid w:val="00495362"/>
    <w:rsid w:val="004A4B2E"/>
    <w:rsid w:val="004B0BC0"/>
    <w:rsid w:val="004B200D"/>
    <w:rsid w:val="004B23AD"/>
    <w:rsid w:val="004B3C45"/>
    <w:rsid w:val="004B5946"/>
    <w:rsid w:val="004B603C"/>
    <w:rsid w:val="004B7487"/>
    <w:rsid w:val="004B7940"/>
    <w:rsid w:val="004C041E"/>
    <w:rsid w:val="004C0CA5"/>
    <w:rsid w:val="004C3A67"/>
    <w:rsid w:val="004D1D0F"/>
    <w:rsid w:val="004E1825"/>
    <w:rsid w:val="004E4BA7"/>
    <w:rsid w:val="004F27AA"/>
    <w:rsid w:val="004F3B72"/>
    <w:rsid w:val="004F67A8"/>
    <w:rsid w:val="00506A3D"/>
    <w:rsid w:val="005070DD"/>
    <w:rsid w:val="00510BF9"/>
    <w:rsid w:val="00513DDE"/>
    <w:rsid w:val="005159D0"/>
    <w:rsid w:val="005202B8"/>
    <w:rsid w:val="00522411"/>
    <w:rsid w:val="005257E3"/>
    <w:rsid w:val="00525AC7"/>
    <w:rsid w:val="0052615D"/>
    <w:rsid w:val="005330F1"/>
    <w:rsid w:val="005456A5"/>
    <w:rsid w:val="005562A9"/>
    <w:rsid w:val="0055657D"/>
    <w:rsid w:val="005643DF"/>
    <w:rsid w:val="005743A9"/>
    <w:rsid w:val="0057797A"/>
    <w:rsid w:val="00577FA6"/>
    <w:rsid w:val="005900AF"/>
    <w:rsid w:val="005940D9"/>
    <w:rsid w:val="0059428D"/>
    <w:rsid w:val="00594EC1"/>
    <w:rsid w:val="005A606F"/>
    <w:rsid w:val="005A77D9"/>
    <w:rsid w:val="005B47C9"/>
    <w:rsid w:val="005C54F6"/>
    <w:rsid w:val="005D17E0"/>
    <w:rsid w:val="005D5C1A"/>
    <w:rsid w:val="005D668D"/>
    <w:rsid w:val="005F1693"/>
    <w:rsid w:val="005F2CC5"/>
    <w:rsid w:val="005F350E"/>
    <w:rsid w:val="00601595"/>
    <w:rsid w:val="0060312E"/>
    <w:rsid w:val="006044E9"/>
    <w:rsid w:val="00604977"/>
    <w:rsid w:val="00607E2E"/>
    <w:rsid w:val="006114D0"/>
    <w:rsid w:val="00622AB3"/>
    <w:rsid w:val="00631067"/>
    <w:rsid w:val="00632316"/>
    <w:rsid w:val="00634308"/>
    <w:rsid w:val="00640665"/>
    <w:rsid w:val="00642997"/>
    <w:rsid w:val="00651F85"/>
    <w:rsid w:val="006520C8"/>
    <w:rsid w:val="0065451F"/>
    <w:rsid w:val="00666887"/>
    <w:rsid w:val="006675E4"/>
    <w:rsid w:val="0067121F"/>
    <w:rsid w:val="006819FC"/>
    <w:rsid w:val="006919D8"/>
    <w:rsid w:val="00693737"/>
    <w:rsid w:val="006959B3"/>
    <w:rsid w:val="00695C5D"/>
    <w:rsid w:val="006A4A16"/>
    <w:rsid w:val="006A7445"/>
    <w:rsid w:val="006B2BEC"/>
    <w:rsid w:val="006C0465"/>
    <w:rsid w:val="006C3723"/>
    <w:rsid w:val="006C65F8"/>
    <w:rsid w:val="006C6DA6"/>
    <w:rsid w:val="006D2691"/>
    <w:rsid w:val="006D2FE8"/>
    <w:rsid w:val="006E4634"/>
    <w:rsid w:val="006E4A19"/>
    <w:rsid w:val="006F0B26"/>
    <w:rsid w:val="007078B5"/>
    <w:rsid w:val="00714AEB"/>
    <w:rsid w:val="0071699A"/>
    <w:rsid w:val="0072110E"/>
    <w:rsid w:val="00724159"/>
    <w:rsid w:val="00727D94"/>
    <w:rsid w:val="00732372"/>
    <w:rsid w:val="007343AF"/>
    <w:rsid w:val="007368AF"/>
    <w:rsid w:val="007450EC"/>
    <w:rsid w:val="00760902"/>
    <w:rsid w:val="0077687D"/>
    <w:rsid w:val="00777698"/>
    <w:rsid w:val="007825B0"/>
    <w:rsid w:val="00783B69"/>
    <w:rsid w:val="0078731A"/>
    <w:rsid w:val="00793911"/>
    <w:rsid w:val="00795A3B"/>
    <w:rsid w:val="00796380"/>
    <w:rsid w:val="007A47C3"/>
    <w:rsid w:val="007A5E3C"/>
    <w:rsid w:val="007B0F6F"/>
    <w:rsid w:val="007B3CEC"/>
    <w:rsid w:val="007C5F30"/>
    <w:rsid w:val="007C65A8"/>
    <w:rsid w:val="007C7C66"/>
    <w:rsid w:val="007D4F36"/>
    <w:rsid w:val="007E02EC"/>
    <w:rsid w:val="007F16FC"/>
    <w:rsid w:val="008002E1"/>
    <w:rsid w:val="00804A1F"/>
    <w:rsid w:val="0081116D"/>
    <w:rsid w:val="0081295B"/>
    <w:rsid w:val="0081335D"/>
    <w:rsid w:val="00817B90"/>
    <w:rsid w:val="00820F0F"/>
    <w:rsid w:val="00823D1D"/>
    <w:rsid w:val="00825FA2"/>
    <w:rsid w:val="008265D9"/>
    <w:rsid w:val="008272EE"/>
    <w:rsid w:val="0083027E"/>
    <w:rsid w:val="0083099F"/>
    <w:rsid w:val="00831869"/>
    <w:rsid w:val="008350D4"/>
    <w:rsid w:val="008417EF"/>
    <w:rsid w:val="008423D7"/>
    <w:rsid w:val="00842663"/>
    <w:rsid w:val="00843C66"/>
    <w:rsid w:val="00844B52"/>
    <w:rsid w:val="0084509D"/>
    <w:rsid w:val="0085728F"/>
    <w:rsid w:val="008618F0"/>
    <w:rsid w:val="00865B99"/>
    <w:rsid w:val="00877751"/>
    <w:rsid w:val="008844CC"/>
    <w:rsid w:val="00887737"/>
    <w:rsid w:val="008905C1"/>
    <w:rsid w:val="00890B39"/>
    <w:rsid w:val="00894D84"/>
    <w:rsid w:val="008962BE"/>
    <w:rsid w:val="0089785D"/>
    <w:rsid w:val="008A32BC"/>
    <w:rsid w:val="008B0597"/>
    <w:rsid w:val="008B3D5C"/>
    <w:rsid w:val="008B6D23"/>
    <w:rsid w:val="008C0F21"/>
    <w:rsid w:val="008C3573"/>
    <w:rsid w:val="008C7D26"/>
    <w:rsid w:val="008D2356"/>
    <w:rsid w:val="008D4C8A"/>
    <w:rsid w:val="008E5144"/>
    <w:rsid w:val="008F0515"/>
    <w:rsid w:val="008F06C7"/>
    <w:rsid w:val="008F1896"/>
    <w:rsid w:val="00900FF6"/>
    <w:rsid w:val="0090103A"/>
    <w:rsid w:val="00906309"/>
    <w:rsid w:val="00914F47"/>
    <w:rsid w:val="009251A2"/>
    <w:rsid w:val="00926F6D"/>
    <w:rsid w:val="00931EDD"/>
    <w:rsid w:val="00932600"/>
    <w:rsid w:val="00933023"/>
    <w:rsid w:val="009357BD"/>
    <w:rsid w:val="009410C7"/>
    <w:rsid w:val="0094189C"/>
    <w:rsid w:val="00941AE3"/>
    <w:rsid w:val="00945219"/>
    <w:rsid w:val="0094784F"/>
    <w:rsid w:val="00960ECD"/>
    <w:rsid w:val="00962C02"/>
    <w:rsid w:val="00963EEC"/>
    <w:rsid w:val="00966528"/>
    <w:rsid w:val="009734E5"/>
    <w:rsid w:val="00974BCA"/>
    <w:rsid w:val="00975B52"/>
    <w:rsid w:val="00976C07"/>
    <w:rsid w:val="00982305"/>
    <w:rsid w:val="00984BE0"/>
    <w:rsid w:val="009851B9"/>
    <w:rsid w:val="0099066B"/>
    <w:rsid w:val="009919F0"/>
    <w:rsid w:val="009946CB"/>
    <w:rsid w:val="009971F2"/>
    <w:rsid w:val="009973C0"/>
    <w:rsid w:val="009A25C2"/>
    <w:rsid w:val="009A48B0"/>
    <w:rsid w:val="009A5A2E"/>
    <w:rsid w:val="009A7CE5"/>
    <w:rsid w:val="009B208F"/>
    <w:rsid w:val="009B4335"/>
    <w:rsid w:val="009C13BB"/>
    <w:rsid w:val="009C3FB8"/>
    <w:rsid w:val="009C720E"/>
    <w:rsid w:val="009D10C8"/>
    <w:rsid w:val="009D5FA6"/>
    <w:rsid w:val="009D6F51"/>
    <w:rsid w:val="009D70AA"/>
    <w:rsid w:val="009D71D0"/>
    <w:rsid w:val="009E2C91"/>
    <w:rsid w:val="009F42DC"/>
    <w:rsid w:val="009F7028"/>
    <w:rsid w:val="00A017D3"/>
    <w:rsid w:val="00A01841"/>
    <w:rsid w:val="00A03594"/>
    <w:rsid w:val="00A05075"/>
    <w:rsid w:val="00A12024"/>
    <w:rsid w:val="00A14AD4"/>
    <w:rsid w:val="00A24C3B"/>
    <w:rsid w:val="00A3651D"/>
    <w:rsid w:val="00A37847"/>
    <w:rsid w:val="00A411D5"/>
    <w:rsid w:val="00A468F5"/>
    <w:rsid w:val="00A5022D"/>
    <w:rsid w:val="00A5285C"/>
    <w:rsid w:val="00A538D2"/>
    <w:rsid w:val="00A6125C"/>
    <w:rsid w:val="00A639FA"/>
    <w:rsid w:val="00A6686F"/>
    <w:rsid w:val="00A66E6E"/>
    <w:rsid w:val="00A709BA"/>
    <w:rsid w:val="00A72063"/>
    <w:rsid w:val="00A7409F"/>
    <w:rsid w:val="00A76099"/>
    <w:rsid w:val="00A76BA9"/>
    <w:rsid w:val="00A83981"/>
    <w:rsid w:val="00A84BF3"/>
    <w:rsid w:val="00A8522C"/>
    <w:rsid w:val="00A87165"/>
    <w:rsid w:val="00A91F0B"/>
    <w:rsid w:val="00A934D4"/>
    <w:rsid w:val="00A93687"/>
    <w:rsid w:val="00A938DA"/>
    <w:rsid w:val="00A95E72"/>
    <w:rsid w:val="00AA3B48"/>
    <w:rsid w:val="00AA678C"/>
    <w:rsid w:val="00AA691E"/>
    <w:rsid w:val="00AB24B4"/>
    <w:rsid w:val="00AB3273"/>
    <w:rsid w:val="00AB5688"/>
    <w:rsid w:val="00AB6A16"/>
    <w:rsid w:val="00AB72AC"/>
    <w:rsid w:val="00AC3880"/>
    <w:rsid w:val="00AD4A40"/>
    <w:rsid w:val="00AD52F3"/>
    <w:rsid w:val="00AD6614"/>
    <w:rsid w:val="00AE4458"/>
    <w:rsid w:val="00AF2CB3"/>
    <w:rsid w:val="00AF4FC4"/>
    <w:rsid w:val="00AF7F21"/>
    <w:rsid w:val="00B0210E"/>
    <w:rsid w:val="00B030B8"/>
    <w:rsid w:val="00B05391"/>
    <w:rsid w:val="00B0699A"/>
    <w:rsid w:val="00B06F1D"/>
    <w:rsid w:val="00B12EB0"/>
    <w:rsid w:val="00B31889"/>
    <w:rsid w:val="00B34142"/>
    <w:rsid w:val="00B4029B"/>
    <w:rsid w:val="00B405F7"/>
    <w:rsid w:val="00B40D49"/>
    <w:rsid w:val="00B4148F"/>
    <w:rsid w:val="00B4201A"/>
    <w:rsid w:val="00B51592"/>
    <w:rsid w:val="00B54DCE"/>
    <w:rsid w:val="00B62927"/>
    <w:rsid w:val="00B7015D"/>
    <w:rsid w:val="00B73BCF"/>
    <w:rsid w:val="00B914DF"/>
    <w:rsid w:val="00B92D68"/>
    <w:rsid w:val="00BA0CCD"/>
    <w:rsid w:val="00BA1D71"/>
    <w:rsid w:val="00BA2D4A"/>
    <w:rsid w:val="00BA2EAD"/>
    <w:rsid w:val="00BA3DCE"/>
    <w:rsid w:val="00BA5DAB"/>
    <w:rsid w:val="00BA7512"/>
    <w:rsid w:val="00BB3A58"/>
    <w:rsid w:val="00BC1496"/>
    <w:rsid w:val="00BC5162"/>
    <w:rsid w:val="00BE44ED"/>
    <w:rsid w:val="00BE4681"/>
    <w:rsid w:val="00BF1EEA"/>
    <w:rsid w:val="00BF559C"/>
    <w:rsid w:val="00C008B6"/>
    <w:rsid w:val="00C01810"/>
    <w:rsid w:val="00C019D6"/>
    <w:rsid w:val="00C0428A"/>
    <w:rsid w:val="00C074C4"/>
    <w:rsid w:val="00C243FE"/>
    <w:rsid w:val="00C24739"/>
    <w:rsid w:val="00C3636C"/>
    <w:rsid w:val="00C43A1F"/>
    <w:rsid w:val="00C54962"/>
    <w:rsid w:val="00C56B59"/>
    <w:rsid w:val="00C61526"/>
    <w:rsid w:val="00C61FAB"/>
    <w:rsid w:val="00C63042"/>
    <w:rsid w:val="00C65D5C"/>
    <w:rsid w:val="00C7178B"/>
    <w:rsid w:val="00C73FDA"/>
    <w:rsid w:val="00C73FEC"/>
    <w:rsid w:val="00C746E9"/>
    <w:rsid w:val="00C77B9B"/>
    <w:rsid w:val="00C80DAD"/>
    <w:rsid w:val="00C81289"/>
    <w:rsid w:val="00C8642A"/>
    <w:rsid w:val="00C9393C"/>
    <w:rsid w:val="00C965AD"/>
    <w:rsid w:val="00CA0906"/>
    <w:rsid w:val="00CA1CB5"/>
    <w:rsid w:val="00CA247F"/>
    <w:rsid w:val="00CA254C"/>
    <w:rsid w:val="00CA2E4F"/>
    <w:rsid w:val="00CA42CD"/>
    <w:rsid w:val="00CA744A"/>
    <w:rsid w:val="00CB1DA0"/>
    <w:rsid w:val="00CB1DC1"/>
    <w:rsid w:val="00CB2C6E"/>
    <w:rsid w:val="00CC0FDF"/>
    <w:rsid w:val="00CC1845"/>
    <w:rsid w:val="00CC3858"/>
    <w:rsid w:val="00CD26A2"/>
    <w:rsid w:val="00CD660C"/>
    <w:rsid w:val="00CE0E99"/>
    <w:rsid w:val="00CE0F96"/>
    <w:rsid w:val="00CE27D2"/>
    <w:rsid w:val="00CE315E"/>
    <w:rsid w:val="00CE57D4"/>
    <w:rsid w:val="00CE6527"/>
    <w:rsid w:val="00CE69EE"/>
    <w:rsid w:val="00CE72C7"/>
    <w:rsid w:val="00CF3994"/>
    <w:rsid w:val="00CF686F"/>
    <w:rsid w:val="00D03FB7"/>
    <w:rsid w:val="00D04BBC"/>
    <w:rsid w:val="00D05B16"/>
    <w:rsid w:val="00D07AAC"/>
    <w:rsid w:val="00D1273F"/>
    <w:rsid w:val="00D135FA"/>
    <w:rsid w:val="00D148D4"/>
    <w:rsid w:val="00D164FF"/>
    <w:rsid w:val="00D16773"/>
    <w:rsid w:val="00D31BD7"/>
    <w:rsid w:val="00D4056A"/>
    <w:rsid w:val="00D42391"/>
    <w:rsid w:val="00D468D4"/>
    <w:rsid w:val="00D60760"/>
    <w:rsid w:val="00D60DC4"/>
    <w:rsid w:val="00D62467"/>
    <w:rsid w:val="00D63142"/>
    <w:rsid w:val="00D70759"/>
    <w:rsid w:val="00D73096"/>
    <w:rsid w:val="00D73A37"/>
    <w:rsid w:val="00D74054"/>
    <w:rsid w:val="00D74C2D"/>
    <w:rsid w:val="00D76B6D"/>
    <w:rsid w:val="00D8087B"/>
    <w:rsid w:val="00D84625"/>
    <w:rsid w:val="00DA1C0D"/>
    <w:rsid w:val="00DA5C19"/>
    <w:rsid w:val="00DB1A91"/>
    <w:rsid w:val="00DB2995"/>
    <w:rsid w:val="00DB5D0C"/>
    <w:rsid w:val="00DB7947"/>
    <w:rsid w:val="00DB79D4"/>
    <w:rsid w:val="00DC0538"/>
    <w:rsid w:val="00DC2E97"/>
    <w:rsid w:val="00DC72CB"/>
    <w:rsid w:val="00DC7F78"/>
    <w:rsid w:val="00DD167D"/>
    <w:rsid w:val="00DE0BFB"/>
    <w:rsid w:val="00DE14C8"/>
    <w:rsid w:val="00DE4C61"/>
    <w:rsid w:val="00E06BD2"/>
    <w:rsid w:val="00E21B40"/>
    <w:rsid w:val="00E239A6"/>
    <w:rsid w:val="00E26287"/>
    <w:rsid w:val="00E33C93"/>
    <w:rsid w:val="00E35769"/>
    <w:rsid w:val="00E35EAD"/>
    <w:rsid w:val="00E3602D"/>
    <w:rsid w:val="00E37342"/>
    <w:rsid w:val="00E37BF3"/>
    <w:rsid w:val="00E50379"/>
    <w:rsid w:val="00E510FF"/>
    <w:rsid w:val="00E61F82"/>
    <w:rsid w:val="00E62CD1"/>
    <w:rsid w:val="00E632F5"/>
    <w:rsid w:val="00E645CB"/>
    <w:rsid w:val="00E71355"/>
    <w:rsid w:val="00E732DD"/>
    <w:rsid w:val="00E75ABD"/>
    <w:rsid w:val="00E827CF"/>
    <w:rsid w:val="00E87A96"/>
    <w:rsid w:val="00E91D25"/>
    <w:rsid w:val="00E935D2"/>
    <w:rsid w:val="00E94C59"/>
    <w:rsid w:val="00EA580A"/>
    <w:rsid w:val="00EB0114"/>
    <w:rsid w:val="00EB24C4"/>
    <w:rsid w:val="00EB3F59"/>
    <w:rsid w:val="00EB4AF4"/>
    <w:rsid w:val="00EC3896"/>
    <w:rsid w:val="00ED05C2"/>
    <w:rsid w:val="00ED3C85"/>
    <w:rsid w:val="00ED3D2B"/>
    <w:rsid w:val="00ED4BDE"/>
    <w:rsid w:val="00ED7D1C"/>
    <w:rsid w:val="00EE2F40"/>
    <w:rsid w:val="00EE63E6"/>
    <w:rsid w:val="00EF4329"/>
    <w:rsid w:val="00EF6787"/>
    <w:rsid w:val="00F04686"/>
    <w:rsid w:val="00F06858"/>
    <w:rsid w:val="00F06CD4"/>
    <w:rsid w:val="00F111C5"/>
    <w:rsid w:val="00F11A2A"/>
    <w:rsid w:val="00F230F0"/>
    <w:rsid w:val="00F24E61"/>
    <w:rsid w:val="00F31DBF"/>
    <w:rsid w:val="00F409C3"/>
    <w:rsid w:val="00F45999"/>
    <w:rsid w:val="00F471AD"/>
    <w:rsid w:val="00F478BE"/>
    <w:rsid w:val="00F54759"/>
    <w:rsid w:val="00F718F1"/>
    <w:rsid w:val="00F72074"/>
    <w:rsid w:val="00F855AA"/>
    <w:rsid w:val="00F86956"/>
    <w:rsid w:val="00F973C0"/>
    <w:rsid w:val="00FA2145"/>
    <w:rsid w:val="00FA457B"/>
    <w:rsid w:val="00FA477F"/>
    <w:rsid w:val="00FB07EF"/>
    <w:rsid w:val="00FB19F5"/>
    <w:rsid w:val="00FB1E26"/>
    <w:rsid w:val="00FB52C1"/>
    <w:rsid w:val="00FB748F"/>
    <w:rsid w:val="00FC41CE"/>
    <w:rsid w:val="00FC47AD"/>
    <w:rsid w:val="00FC7FF3"/>
    <w:rsid w:val="00FD0E91"/>
    <w:rsid w:val="00FD0F9C"/>
    <w:rsid w:val="00FD1499"/>
    <w:rsid w:val="00FE4BA8"/>
    <w:rsid w:val="00FE4F4E"/>
    <w:rsid w:val="00FF39B3"/>
    <w:rsid w:val="00FF3B92"/>
    <w:rsid w:val="00FF478A"/>
    <w:rsid w:val="00FF758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7282">
      <o:colormenu v:ext="edit" fillcolor="none [2414]"/>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6858"/>
  </w:style>
  <w:style w:type="paragraph" w:styleId="Heading1">
    <w:name w:val="heading 1"/>
    <w:basedOn w:val="Normal"/>
    <w:link w:val="Heading1Char"/>
    <w:uiPriority w:val="9"/>
    <w:qFormat/>
    <w:rsid w:val="00D6076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D607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607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699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0760"/>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D6076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60760"/>
    <w:rPr>
      <w:b/>
      <w:bCs/>
    </w:rPr>
  </w:style>
  <w:style w:type="paragraph" w:styleId="BalloonText">
    <w:name w:val="Balloon Text"/>
    <w:basedOn w:val="Normal"/>
    <w:link w:val="BalloonTextChar"/>
    <w:uiPriority w:val="99"/>
    <w:semiHidden/>
    <w:unhideWhenUsed/>
    <w:rsid w:val="00D607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0760"/>
    <w:rPr>
      <w:rFonts w:ascii="Tahoma" w:hAnsi="Tahoma" w:cs="Tahoma"/>
      <w:sz w:val="16"/>
      <w:szCs w:val="16"/>
    </w:rPr>
  </w:style>
  <w:style w:type="character" w:customStyle="1" w:styleId="Heading2Char">
    <w:name w:val="Heading 2 Char"/>
    <w:basedOn w:val="DefaultParagraphFont"/>
    <w:link w:val="Heading2"/>
    <w:uiPriority w:val="9"/>
    <w:semiHidden/>
    <w:rsid w:val="00D607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D60760"/>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77687D"/>
    <w:rPr>
      <w:color w:val="0000FF"/>
      <w:u w:val="single"/>
    </w:rPr>
  </w:style>
  <w:style w:type="character" w:styleId="HTMLCode">
    <w:name w:val="HTML Code"/>
    <w:basedOn w:val="DefaultParagraphFont"/>
    <w:uiPriority w:val="99"/>
    <w:semiHidden/>
    <w:unhideWhenUsed/>
    <w:rsid w:val="00823D1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23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23D1D"/>
    <w:rPr>
      <w:rFonts w:ascii="Courier New" w:eastAsia="Times New Roman" w:hAnsi="Courier New" w:cs="Courier New"/>
      <w:sz w:val="20"/>
      <w:szCs w:val="20"/>
    </w:rPr>
  </w:style>
  <w:style w:type="paragraph" w:customStyle="1" w:styleId="headline">
    <w:name w:val="headline"/>
    <w:basedOn w:val="Normal"/>
    <w:rsid w:val="00823D1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edlist">
    <w:name w:val="medlist"/>
    <w:basedOn w:val="Normal"/>
    <w:rsid w:val="00823D1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tle">
    <w:name w:val="title"/>
    <w:basedOn w:val="DefaultParagraphFont"/>
    <w:rsid w:val="00823D1D"/>
  </w:style>
  <w:style w:type="character" w:customStyle="1" w:styleId="Heading4Char">
    <w:name w:val="Heading 4 Char"/>
    <w:basedOn w:val="DefaultParagraphFont"/>
    <w:link w:val="Heading4"/>
    <w:uiPriority w:val="9"/>
    <w:semiHidden/>
    <w:rsid w:val="0071699A"/>
    <w:rPr>
      <w:rFonts w:asciiTheme="majorHAnsi" w:eastAsiaTheme="majorEastAsia" w:hAnsiTheme="majorHAnsi" w:cstheme="majorBidi"/>
      <w:b/>
      <w:bCs/>
      <w:i/>
      <w:iCs/>
      <w:color w:val="4F81BD" w:themeColor="accent1"/>
    </w:rPr>
  </w:style>
  <w:style w:type="character" w:customStyle="1" w:styleId="keyword">
    <w:name w:val="keyword"/>
    <w:basedOn w:val="DefaultParagraphFont"/>
    <w:rsid w:val="0071699A"/>
  </w:style>
  <w:style w:type="character" w:customStyle="1" w:styleId="comment">
    <w:name w:val="comment"/>
    <w:basedOn w:val="DefaultParagraphFont"/>
    <w:rsid w:val="0071699A"/>
  </w:style>
  <w:style w:type="character" w:customStyle="1" w:styleId="string">
    <w:name w:val="string"/>
    <w:basedOn w:val="DefaultParagraphFont"/>
    <w:rsid w:val="0071699A"/>
  </w:style>
  <w:style w:type="character" w:customStyle="1" w:styleId="tag">
    <w:name w:val="tag"/>
    <w:basedOn w:val="DefaultParagraphFont"/>
    <w:rsid w:val="00A639FA"/>
  </w:style>
  <w:style w:type="character" w:customStyle="1" w:styleId="tag-name">
    <w:name w:val="tag-name"/>
    <w:basedOn w:val="DefaultParagraphFont"/>
    <w:rsid w:val="00A639FA"/>
  </w:style>
  <w:style w:type="paragraph" w:styleId="Header">
    <w:name w:val="header"/>
    <w:basedOn w:val="Normal"/>
    <w:link w:val="HeaderChar"/>
    <w:uiPriority w:val="99"/>
    <w:semiHidden/>
    <w:unhideWhenUsed/>
    <w:rsid w:val="006520C8"/>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6520C8"/>
  </w:style>
  <w:style w:type="paragraph" w:styleId="Footer">
    <w:name w:val="footer"/>
    <w:basedOn w:val="Normal"/>
    <w:link w:val="FooterChar"/>
    <w:uiPriority w:val="99"/>
    <w:semiHidden/>
    <w:unhideWhenUsed/>
    <w:rsid w:val="006520C8"/>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6520C8"/>
  </w:style>
  <w:style w:type="paragraph" w:styleId="ListParagraph">
    <w:name w:val="List Paragraph"/>
    <w:basedOn w:val="Normal"/>
    <w:uiPriority w:val="34"/>
    <w:qFormat/>
    <w:rsid w:val="003B080E"/>
    <w:pPr>
      <w:ind w:left="720"/>
      <w:contextualSpacing/>
    </w:pPr>
  </w:style>
  <w:style w:type="character" w:customStyle="1" w:styleId="spanh2">
    <w:name w:val="spanh2"/>
    <w:basedOn w:val="DefaultParagraphFont"/>
    <w:rsid w:val="00DE14C8"/>
  </w:style>
  <w:style w:type="character" w:customStyle="1" w:styleId="number">
    <w:name w:val="number"/>
    <w:basedOn w:val="DefaultParagraphFont"/>
    <w:rsid w:val="003B1457"/>
  </w:style>
  <w:style w:type="character" w:customStyle="1" w:styleId="filename">
    <w:name w:val="filename"/>
    <w:basedOn w:val="DefaultParagraphFont"/>
    <w:rsid w:val="00FB1E26"/>
  </w:style>
  <w:style w:type="character" w:customStyle="1" w:styleId="attribute">
    <w:name w:val="attribute"/>
    <w:basedOn w:val="DefaultParagraphFont"/>
    <w:rsid w:val="00FB1E26"/>
  </w:style>
  <w:style w:type="character" w:customStyle="1" w:styleId="attribute-value">
    <w:name w:val="attribute-value"/>
    <w:basedOn w:val="DefaultParagraphFont"/>
    <w:rsid w:val="00FB1E26"/>
  </w:style>
  <w:style w:type="character" w:styleId="Emphasis">
    <w:name w:val="Emphasis"/>
    <w:basedOn w:val="DefaultParagraphFont"/>
    <w:uiPriority w:val="20"/>
    <w:qFormat/>
    <w:rsid w:val="0067121F"/>
    <w:rPr>
      <w:i/>
      <w:iCs/>
    </w:rPr>
  </w:style>
  <w:style w:type="character" w:customStyle="1" w:styleId="vote-count-post">
    <w:name w:val="vote-count-post"/>
    <w:basedOn w:val="DefaultParagraphFont"/>
    <w:rsid w:val="003C2020"/>
  </w:style>
  <w:style w:type="character" w:customStyle="1" w:styleId="typ">
    <w:name w:val="typ"/>
    <w:basedOn w:val="DefaultParagraphFont"/>
    <w:rsid w:val="00B030B8"/>
  </w:style>
  <w:style w:type="character" w:customStyle="1" w:styleId="pln">
    <w:name w:val="pln"/>
    <w:basedOn w:val="DefaultParagraphFont"/>
    <w:rsid w:val="00B030B8"/>
  </w:style>
  <w:style w:type="character" w:customStyle="1" w:styleId="pun">
    <w:name w:val="pun"/>
    <w:basedOn w:val="DefaultParagraphFont"/>
    <w:rsid w:val="00B030B8"/>
  </w:style>
  <w:style w:type="character" w:customStyle="1" w:styleId="str">
    <w:name w:val="str"/>
    <w:basedOn w:val="DefaultParagraphFont"/>
    <w:rsid w:val="00B030B8"/>
  </w:style>
  <w:style w:type="character" w:customStyle="1" w:styleId="kwd">
    <w:name w:val="kwd"/>
    <w:basedOn w:val="DefaultParagraphFont"/>
    <w:rsid w:val="00B030B8"/>
  </w:style>
  <w:style w:type="character" w:customStyle="1" w:styleId="com">
    <w:name w:val="com"/>
    <w:basedOn w:val="DefaultParagraphFont"/>
    <w:rsid w:val="006C3723"/>
  </w:style>
  <w:style w:type="character" w:styleId="HTMLTypewriter">
    <w:name w:val="HTML Typewriter"/>
    <w:basedOn w:val="DefaultParagraphFont"/>
    <w:uiPriority w:val="99"/>
    <w:semiHidden/>
    <w:unhideWhenUsed/>
    <w:rsid w:val="00ED3D2B"/>
    <w:rPr>
      <w:rFonts w:ascii="Courier New" w:eastAsia="Times New Roman" w:hAnsi="Courier New" w:cs="Courier New"/>
      <w:sz w:val="20"/>
      <w:szCs w:val="20"/>
    </w:rPr>
  </w:style>
  <w:style w:type="paragraph" w:styleId="NoSpacing">
    <w:name w:val="No Spacing"/>
    <w:uiPriority w:val="1"/>
    <w:qFormat/>
    <w:rsid w:val="00435D4A"/>
    <w:pPr>
      <w:spacing w:after="0" w:line="240" w:lineRule="auto"/>
    </w:pPr>
  </w:style>
  <w:style w:type="character" w:customStyle="1" w:styleId="apple-converted-space">
    <w:name w:val="apple-converted-space"/>
    <w:basedOn w:val="DefaultParagraphFont"/>
    <w:rsid w:val="00072711"/>
  </w:style>
  <w:style w:type="paragraph" w:styleId="Title0">
    <w:name w:val="Title"/>
    <w:basedOn w:val="Normal"/>
    <w:next w:val="Normal"/>
    <w:link w:val="TitleChar"/>
    <w:uiPriority w:val="10"/>
    <w:qFormat/>
    <w:rsid w:val="009919F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0"/>
    <w:uiPriority w:val="10"/>
    <w:rsid w:val="009919F0"/>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r="http://schemas.openxmlformats.org/officeDocument/2006/relationships" xmlns:w="http://schemas.openxmlformats.org/wordprocessingml/2006/main">
  <w:divs>
    <w:div w:id="47995147">
      <w:bodyDiv w:val="1"/>
      <w:marLeft w:val="0"/>
      <w:marRight w:val="0"/>
      <w:marTop w:val="0"/>
      <w:marBottom w:val="0"/>
      <w:divBdr>
        <w:top w:val="none" w:sz="0" w:space="0" w:color="auto"/>
        <w:left w:val="none" w:sz="0" w:space="0" w:color="auto"/>
        <w:bottom w:val="none" w:sz="0" w:space="0" w:color="auto"/>
        <w:right w:val="none" w:sz="0" w:space="0" w:color="auto"/>
      </w:divBdr>
      <w:divsChild>
        <w:div w:id="1094588404">
          <w:marLeft w:val="0"/>
          <w:marRight w:val="0"/>
          <w:marTop w:val="0"/>
          <w:marBottom w:val="0"/>
          <w:divBdr>
            <w:top w:val="none" w:sz="0" w:space="0" w:color="auto"/>
            <w:left w:val="none" w:sz="0" w:space="0" w:color="auto"/>
            <w:bottom w:val="none" w:sz="0" w:space="0" w:color="auto"/>
            <w:right w:val="none" w:sz="0" w:space="0" w:color="auto"/>
          </w:divBdr>
        </w:div>
        <w:div w:id="1196386979">
          <w:marLeft w:val="0"/>
          <w:marRight w:val="0"/>
          <w:marTop w:val="0"/>
          <w:marBottom w:val="0"/>
          <w:divBdr>
            <w:top w:val="none" w:sz="0" w:space="0" w:color="auto"/>
            <w:left w:val="none" w:sz="0" w:space="0" w:color="auto"/>
            <w:bottom w:val="none" w:sz="0" w:space="0" w:color="auto"/>
            <w:right w:val="none" w:sz="0" w:space="0" w:color="auto"/>
          </w:divBdr>
          <w:divsChild>
            <w:div w:id="1875919915">
              <w:marLeft w:val="0"/>
              <w:marRight w:val="0"/>
              <w:marTop w:val="0"/>
              <w:marBottom w:val="0"/>
              <w:divBdr>
                <w:top w:val="none" w:sz="0" w:space="0" w:color="auto"/>
                <w:left w:val="none" w:sz="0" w:space="0" w:color="auto"/>
                <w:bottom w:val="none" w:sz="0" w:space="0" w:color="auto"/>
                <w:right w:val="none" w:sz="0" w:space="0" w:color="auto"/>
              </w:divBdr>
            </w:div>
          </w:divsChild>
        </w:div>
        <w:div w:id="2048212382">
          <w:marLeft w:val="0"/>
          <w:marRight w:val="0"/>
          <w:marTop w:val="0"/>
          <w:marBottom w:val="0"/>
          <w:divBdr>
            <w:top w:val="none" w:sz="0" w:space="0" w:color="auto"/>
            <w:left w:val="none" w:sz="0" w:space="0" w:color="auto"/>
            <w:bottom w:val="none" w:sz="0" w:space="0" w:color="auto"/>
            <w:right w:val="none" w:sz="0" w:space="0" w:color="auto"/>
          </w:divBdr>
          <w:divsChild>
            <w:div w:id="85716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4539">
      <w:bodyDiv w:val="1"/>
      <w:marLeft w:val="0"/>
      <w:marRight w:val="0"/>
      <w:marTop w:val="0"/>
      <w:marBottom w:val="0"/>
      <w:divBdr>
        <w:top w:val="none" w:sz="0" w:space="0" w:color="auto"/>
        <w:left w:val="none" w:sz="0" w:space="0" w:color="auto"/>
        <w:bottom w:val="none" w:sz="0" w:space="0" w:color="auto"/>
        <w:right w:val="none" w:sz="0" w:space="0" w:color="auto"/>
      </w:divBdr>
    </w:div>
    <w:div w:id="82918909">
      <w:bodyDiv w:val="1"/>
      <w:marLeft w:val="0"/>
      <w:marRight w:val="0"/>
      <w:marTop w:val="0"/>
      <w:marBottom w:val="0"/>
      <w:divBdr>
        <w:top w:val="none" w:sz="0" w:space="0" w:color="auto"/>
        <w:left w:val="none" w:sz="0" w:space="0" w:color="auto"/>
        <w:bottom w:val="none" w:sz="0" w:space="0" w:color="auto"/>
        <w:right w:val="none" w:sz="0" w:space="0" w:color="auto"/>
      </w:divBdr>
    </w:div>
    <w:div w:id="154803533">
      <w:bodyDiv w:val="1"/>
      <w:marLeft w:val="0"/>
      <w:marRight w:val="0"/>
      <w:marTop w:val="0"/>
      <w:marBottom w:val="0"/>
      <w:divBdr>
        <w:top w:val="none" w:sz="0" w:space="0" w:color="auto"/>
        <w:left w:val="none" w:sz="0" w:space="0" w:color="auto"/>
        <w:bottom w:val="none" w:sz="0" w:space="0" w:color="auto"/>
        <w:right w:val="none" w:sz="0" w:space="0" w:color="auto"/>
      </w:divBdr>
    </w:div>
    <w:div w:id="154806966">
      <w:bodyDiv w:val="1"/>
      <w:marLeft w:val="0"/>
      <w:marRight w:val="0"/>
      <w:marTop w:val="0"/>
      <w:marBottom w:val="0"/>
      <w:divBdr>
        <w:top w:val="none" w:sz="0" w:space="0" w:color="auto"/>
        <w:left w:val="none" w:sz="0" w:space="0" w:color="auto"/>
        <w:bottom w:val="none" w:sz="0" w:space="0" w:color="auto"/>
        <w:right w:val="none" w:sz="0" w:space="0" w:color="auto"/>
      </w:divBdr>
    </w:div>
    <w:div w:id="211617769">
      <w:bodyDiv w:val="1"/>
      <w:marLeft w:val="0"/>
      <w:marRight w:val="0"/>
      <w:marTop w:val="0"/>
      <w:marBottom w:val="0"/>
      <w:divBdr>
        <w:top w:val="none" w:sz="0" w:space="0" w:color="auto"/>
        <w:left w:val="none" w:sz="0" w:space="0" w:color="auto"/>
        <w:bottom w:val="none" w:sz="0" w:space="0" w:color="auto"/>
        <w:right w:val="none" w:sz="0" w:space="0" w:color="auto"/>
      </w:divBdr>
      <w:divsChild>
        <w:div w:id="599678458">
          <w:marLeft w:val="0"/>
          <w:marRight w:val="0"/>
          <w:marTop w:val="0"/>
          <w:marBottom w:val="0"/>
          <w:divBdr>
            <w:top w:val="none" w:sz="0" w:space="0" w:color="auto"/>
            <w:left w:val="none" w:sz="0" w:space="0" w:color="auto"/>
            <w:bottom w:val="none" w:sz="0" w:space="0" w:color="auto"/>
            <w:right w:val="none" w:sz="0" w:space="0" w:color="auto"/>
          </w:divBdr>
        </w:div>
        <w:div w:id="1851674654">
          <w:marLeft w:val="0"/>
          <w:marRight w:val="0"/>
          <w:marTop w:val="0"/>
          <w:marBottom w:val="0"/>
          <w:divBdr>
            <w:top w:val="none" w:sz="0" w:space="0" w:color="auto"/>
            <w:left w:val="none" w:sz="0" w:space="0" w:color="auto"/>
            <w:bottom w:val="none" w:sz="0" w:space="0" w:color="auto"/>
            <w:right w:val="none" w:sz="0" w:space="0" w:color="auto"/>
          </w:divBdr>
          <w:divsChild>
            <w:div w:id="2103186626">
              <w:marLeft w:val="0"/>
              <w:marRight w:val="0"/>
              <w:marTop w:val="0"/>
              <w:marBottom w:val="0"/>
              <w:divBdr>
                <w:top w:val="none" w:sz="0" w:space="0" w:color="auto"/>
                <w:left w:val="none" w:sz="0" w:space="0" w:color="auto"/>
                <w:bottom w:val="none" w:sz="0" w:space="0" w:color="auto"/>
                <w:right w:val="none" w:sz="0" w:space="0" w:color="auto"/>
              </w:divBdr>
            </w:div>
          </w:divsChild>
        </w:div>
        <w:div w:id="987713257">
          <w:marLeft w:val="0"/>
          <w:marRight w:val="0"/>
          <w:marTop w:val="0"/>
          <w:marBottom w:val="0"/>
          <w:divBdr>
            <w:top w:val="none" w:sz="0" w:space="0" w:color="auto"/>
            <w:left w:val="none" w:sz="0" w:space="0" w:color="auto"/>
            <w:bottom w:val="none" w:sz="0" w:space="0" w:color="auto"/>
            <w:right w:val="none" w:sz="0" w:space="0" w:color="auto"/>
          </w:divBdr>
          <w:divsChild>
            <w:div w:id="1502357134">
              <w:marLeft w:val="0"/>
              <w:marRight w:val="0"/>
              <w:marTop w:val="0"/>
              <w:marBottom w:val="0"/>
              <w:divBdr>
                <w:top w:val="none" w:sz="0" w:space="0" w:color="auto"/>
                <w:left w:val="none" w:sz="0" w:space="0" w:color="auto"/>
                <w:bottom w:val="none" w:sz="0" w:space="0" w:color="auto"/>
                <w:right w:val="none" w:sz="0" w:space="0" w:color="auto"/>
              </w:divBdr>
            </w:div>
          </w:divsChild>
        </w:div>
        <w:div w:id="1335842959">
          <w:marLeft w:val="0"/>
          <w:marRight w:val="0"/>
          <w:marTop w:val="0"/>
          <w:marBottom w:val="0"/>
          <w:divBdr>
            <w:top w:val="none" w:sz="0" w:space="0" w:color="auto"/>
            <w:left w:val="none" w:sz="0" w:space="0" w:color="auto"/>
            <w:bottom w:val="none" w:sz="0" w:space="0" w:color="auto"/>
            <w:right w:val="none" w:sz="0" w:space="0" w:color="auto"/>
          </w:divBdr>
          <w:divsChild>
            <w:div w:id="221982665">
              <w:marLeft w:val="0"/>
              <w:marRight w:val="0"/>
              <w:marTop w:val="0"/>
              <w:marBottom w:val="0"/>
              <w:divBdr>
                <w:top w:val="none" w:sz="0" w:space="0" w:color="auto"/>
                <w:left w:val="none" w:sz="0" w:space="0" w:color="auto"/>
                <w:bottom w:val="none" w:sz="0" w:space="0" w:color="auto"/>
                <w:right w:val="none" w:sz="0" w:space="0" w:color="auto"/>
              </w:divBdr>
            </w:div>
          </w:divsChild>
        </w:div>
        <w:div w:id="1049571972">
          <w:marLeft w:val="0"/>
          <w:marRight w:val="0"/>
          <w:marTop w:val="0"/>
          <w:marBottom w:val="0"/>
          <w:divBdr>
            <w:top w:val="none" w:sz="0" w:space="0" w:color="auto"/>
            <w:left w:val="none" w:sz="0" w:space="0" w:color="auto"/>
            <w:bottom w:val="none" w:sz="0" w:space="0" w:color="auto"/>
            <w:right w:val="none" w:sz="0" w:space="0" w:color="auto"/>
          </w:divBdr>
          <w:divsChild>
            <w:div w:id="32775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44439">
      <w:bodyDiv w:val="1"/>
      <w:marLeft w:val="0"/>
      <w:marRight w:val="0"/>
      <w:marTop w:val="0"/>
      <w:marBottom w:val="0"/>
      <w:divBdr>
        <w:top w:val="none" w:sz="0" w:space="0" w:color="auto"/>
        <w:left w:val="none" w:sz="0" w:space="0" w:color="auto"/>
        <w:bottom w:val="none" w:sz="0" w:space="0" w:color="auto"/>
        <w:right w:val="none" w:sz="0" w:space="0" w:color="auto"/>
      </w:divBdr>
    </w:div>
    <w:div w:id="243999446">
      <w:bodyDiv w:val="1"/>
      <w:marLeft w:val="0"/>
      <w:marRight w:val="0"/>
      <w:marTop w:val="0"/>
      <w:marBottom w:val="0"/>
      <w:divBdr>
        <w:top w:val="none" w:sz="0" w:space="0" w:color="auto"/>
        <w:left w:val="none" w:sz="0" w:space="0" w:color="auto"/>
        <w:bottom w:val="none" w:sz="0" w:space="0" w:color="auto"/>
        <w:right w:val="none" w:sz="0" w:space="0" w:color="auto"/>
      </w:divBdr>
      <w:divsChild>
        <w:div w:id="1307516383">
          <w:marLeft w:val="0"/>
          <w:marRight w:val="0"/>
          <w:marTop w:val="0"/>
          <w:marBottom w:val="0"/>
          <w:divBdr>
            <w:top w:val="none" w:sz="0" w:space="0" w:color="auto"/>
            <w:left w:val="none" w:sz="0" w:space="0" w:color="auto"/>
            <w:bottom w:val="none" w:sz="0" w:space="0" w:color="auto"/>
            <w:right w:val="none" w:sz="0" w:space="0" w:color="auto"/>
          </w:divBdr>
        </w:div>
      </w:divsChild>
    </w:div>
    <w:div w:id="248151783">
      <w:bodyDiv w:val="1"/>
      <w:marLeft w:val="0"/>
      <w:marRight w:val="0"/>
      <w:marTop w:val="0"/>
      <w:marBottom w:val="0"/>
      <w:divBdr>
        <w:top w:val="none" w:sz="0" w:space="0" w:color="auto"/>
        <w:left w:val="none" w:sz="0" w:space="0" w:color="auto"/>
        <w:bottom w:val="none" w:sz="0" w:space="0" w:color="auto"/>
        <w:right w:val="none" w:sz="0" w:space="0" w:color="auto"/>
      </w:divBdr>
    </w:div>
    <w:div w:id="265508682">
      <w:bodyDiv w:val="1"/>
      <w:marLeft w:val="0"/>
      <w:marRight w:val="0"/>
      <w:marTop w:val="0"/>
      <w:marBottom w:val="0"/>
      <w:divBdr>
        <w:top w:val="none" w:sz="0" w:space="0" w:color="auto"/>
        <w:left w:val="none" w:sz="0" w:space="0" w:color="auto"/>
        <w:bottom w:val="none" w:sz="0" w:space="0" w:color="auto"/>
        <w:right w:val="none" w:sz="0" w:space="0" w:color="auto"/>
      </w:divBdr>
    </w:div>
    <w:div w:id="307249868">
      <w:bodyDiv w:val="1"/>
      <w:marLeft w:val="0"/>
      <w:marRight w:val="0"/>
      <w:marTop w:val="0"/>
      <w:marBottom w:val="0"/>
      <w:divBdr>
        <w:top w:val="none" w:sz="0" w:space="0" w:color="auto"/>
        <w:left w:val="none" w:sz="0" w:space="0" w:color="auto"/>
        <w:bottom w:val="none" w:sz="0" w:space="0" w:color="auto"/>
        <w:right w:val="none" w:sz="0" w:space="0" w:color="auto"/>
      </w:divBdr>
      <w:divsChild>
        <w:div w:id="1348632366">
          <w:marLeft w:val="0"/>
          <w:marRight w:val="0"/>
          <w:marTop w:val="0"/>
          <w:marBottom w:val="0"/>
          <w:divBdr>
            <w:top w:val="none" w:sz="0" w:space="0" w:color="auto"/>
            <w:left w:val="none" w:sz="0" w:space="0" w:color="auto"/>
            <w:bottom w:val="none" w:sz="0" w:space="0" w:color="auto"/>
            <w:right w:val="none" w:sz="0" w:space="0" w:color="auto"/>
          </w:divBdr>
          <w:divsChild>
            <w:div w:id="1638290980">
              <w:marLeft w:val="0"/>
              <w:marRight w:val="0"/>
              <w:marTop w:val="0"/>
              <w:marBottom w:val="0"/>
              <w:divBdr>
                <w:top w:val="none" w:sz="0" w:space="0" w:color="auto"/>
                <w:left w:val="none" w:sz="0" w:space="0" w:color="auto"/>
                <w:bottom w:val="none" w:sz="0" w:space="0" w:color="auto"/>
                <w:right w:val="none" w:sz="0" w:space="0" w:color="auto"/>
              </w:divBdr>
            </w:div>
          </w:divsChild>
        </w:div>
        <w:div w:id="1480413656">
          <w:marLeft w:val="0"/>
          <w:marRight w:val="0"/>
          <w:marTop w:val="0"/>
          <w:marBottom w:val="0"/>
          <w:divBdr>
            <w:top w:val="none" w:sz="0" w:space="0" w:color="auto"/>
            <w:left w:val="none" w:sz="0" w:space="0" w:color="auto"/>
            <w:bottom w:val="none" w:sz="0" w:space="0" w:color="auto"/>
            <w:right w:val="none" w:sz="0" w:space="0" w:color="auto"/>
          </w:divBdr>
          <w:divsChild>
            <w:div w:id="1755129007">
              <w:marLeft w:val="0"/>
              <w:marRight w:val="0"/>
              <w:marTop w:val="0"/>
              <w:marBottom w:val="0"/>
              <w:divBdr>
                <w:top w:val="none" w:sz="0" w:space="0" w:color="auto"/>
                <w:left w:val="none" w:sz="0" w:space="0" w:color="auto"/>
                <w:bottom w:val="none" w:sz="0" w:space="0" w:color="auto"/>
                <w:right w:val="none" w:sz="0" w:space="0" w:color="auto"/>
              </w:divBdr>
            </w:div>
          </w:divsChild>
        </w:div>
        <w:div w:id="720442003">
          <w:marLeft w:val="0"/>
          <w:marRight w:val="0"/>
          <w:marTop w:val="0"/>
          <w:marBottom w:val="0"/>
          <w:divBdr>
            <w:top w:val="none" w:sz="0" w:space="0" w:color="auto"/>
            <w:left w:val="none" w:sz="0" w:space="0" w:color="auto"/>
            <w:bottom w:val="none" w:sz="0" w:space="0" w:color="auto"/>
            <w:right w:val="none" w:sz="0" w:space="0" w:color="auto"/>
          </w:divBdr>
          <w:divsChild>
            <w:div w:id="212278635">
              <w:marLeft w:val="0"/>
              <w:marRight w:val="0"/>
              <w:marTop w:val="0"/>
              <w:marBottom w:val="0"/>
              <w:divBdr>
                <w:top w:val="none" w:sz="0" w:space="0" w:color="auto"/>
                <w:left w:val="none" w:sz="0" w:space="0" w:color="auto"/>
                <w:bottom w:val="none" w:sz="0" w:space="0" w:color="auto"/>
                <w:right w:val="none" w:sz="0" w:space="0" w:color="auto"/>
              </w:divBdr>
            </w:div>
          </w:divsChild>
        </w:div>
        <w:div w:id="1700206584">
          <w:marLeft w:val="0"/>
          <w:marRight w:val="0"/>
          <w:marTop w:val="0"/>
          <w:marBottom w:val="0"/>
          <w:divBdr>
            <w:top w:val="none" w:sz="0" w:space="0" w:color="auto"/>
            <w:left w:val="none" w:sz="0" w:space="0" w:color="auto"/>
            <w:bottom w:val="none" w:sz="0" w:space="0" w:color="auto"/>
            <w:right w:val="none" w:sz="0" w:space="0" w:color="auto"/>
          </w:divBdr>
          <w:divsChild>
            <w:div w:id="1116565057">
              <w:marLeft w:val="0"/>
              <w:marRight w:val="0"/>
              <w:marTop w:val="0"/>
              <w:marBottom w:val="0"/>
              <w:divBdr>
                <w:top w:val="none" w:sz="0" w:space="0" w:color="auto"/>
                <w:left w:val="none" w:sz="0" w:space="0" w:color="auto"/>
                <w:bottom w:val="none" w:sz="0" w:space="0" w:color="auto"/>
                <w:right w:val="none" w:sz="0" w:space="0" w:color="auto"/>
              </w:divBdr>
            </w:div>
          </w:divsChild>
        </w:div>
        <w:div w:id="345864548">
          <w:marLeft w:val="0"/>
          <w:marRight w:val="0"/>
          <w:marTop w:val="0"/>
          <w:marBottom w:val="0"/>
          <w:divBdr>
            <w:top w:val="none" w:sz="0" w:space="0" w:color="auto"/>
            <w:left w:val="none" w:sz="0" w:space="0" w:color="auto"/>
            <w:bottom w:val="none" w:sz="0" w:space="0" w:color="auto"/>
            <w:right w:val="none" w:sz="0" w:space="0" w:color="auto"/>
          </w:divBdr>
          <w:divsChild>
            <w:div w:id="124866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3897">
      <w:bodyDiv w:val="1"/>
      <w:marLeft w:val="0"/>
      <w:marRight w:val="0"/>
      <w:marTop w:val="0"/>
      <w:marBottom w:val="0"/>
      <w:divBdr>
        <w:top w:val="none" w:sz="0" w:space="0" w:color="auto"/>
        <w:left w:val="none" w:sz="0" w:space="0" w:color="auto"/>
        <w:bottom w:val="none" w:sz="0" w:space="0" w:color="auto"/>
        <w:right w:val="none" w:sz="0" w:space="0" w:color="auto"/>
      </w:divBdr>
    </w:div>
    <w:div w:id="325978232">
      <w:bodyDiv w:val="1"/>
      <w:marLeft w:val="0"/>
      <w:marRight w:val="0"/>
      <w:marTop w:val="0"/>
      <w:marBottom w:val="0"/>
      <w:divBdr>
        <w:top w:val="none" w:sz="0" w:space="0" w:color="auto"/>
        <w:left w:val="none" w:sz="0" w:space="0" w:color="auto"/>
        <w:bottom w:val="none" w:sz="0" w:space="0" w:color="auto"/>
        <w:right w:val="none" w:sz="0" w:space="0" w:color="auto"/>
      </w:divBdr>
    </w:div>
    <w:div w:id="331031488">
      <w:bodyDiv w:val="1"/>
      <w:marLeft w:val="0"/>
      <w:marRight w:val="0"/>
      <w:marTop w:val="0"/>
      <w:marBottom w:val="0"/>
      <w:divBdr>
        <w:top w:val="none" w:sz="0" w:space="0" w:color="auto"/>
        <w:left w:val="none" w:sz="0" w:space="0" w:color="auto"/>
        <w:bottom w:val="none" w:sz="0" w:space="0" w:color="auto"/>
        <w:right w:val="none" w:sz="0" w:space="0" w:color="auto"/>
      </w:divBdr>
      <w:divsChild>
        <w:div w:id="623390638">
          <w:marLeft w:val="0"/>
          <w:marRight w:val="0"/>
          <w:marTop w:val="0"/>
          <w:marBottom w:val="0"/>
          <w:divBdr>
            <w:top w:val="none" w:sz="0" w:space="0" w:color="auto"/>
            <w:left w:val="none" w:sz="0" w:space="0" w:color="auto"/>
            <w:bottom w:val="none" w:sz="0" w:space="0" w:color="auto"/>
            <w:right w:val="none" w:sz="0" w:space="0" w:color="auto"/>
          </w:divBdr>
        </w:div>
      </w:divsChild>
    </w:div>
    <w:div w:id="336809582">
      <w:bodyDiv w:val="1"/>
      <w:marLeft w:val="0"/>
      <w:marRight w:val="0"/>
      <w:marTop w:val="0"/>
      <w:marBottom w:val="0"/>
      <w:divBdr>
        <w:top w:val="none" w:sz="0" w:space="0" w:color="auto"/>
        <w:left w:val="none" w:sz="0" w:space="0" w:color="auto"/>
        <w:bottom w:val="none" w:sz="0" w:space="0" w:color="auto"/>
        <w:right w:val="none" w:sz="0" w:space="0" w:color="auto"/>
      </w:divBdr>
    </w:div>
    <w:div w:id="348221218">
      <w:bodyDiv w:val="1"/>
      <w:marLeft w:val="0"/>
      <w:marRight w:val="0"/>
      <w:marTop w:val="0"/>
      <w:marBottom w:val="0"/>
      <w:divBdr>
        <w:top w:val="none" w:sz="0" w:space="0" w:color="auto"/>
        <w:left w:val="none" w:sz="0" w:space="0" w:color="auto"/>
        <w:bottom w:val="none" w:sz="0" w:space="0" w:color="auto"/>
        <w:right w:val="none" w:sz="0" w:space="0" w:color="auto"/>
      </w:divBdr>
    </w:div>
    <w:div w:id="359354557">
      <w:bodyDiv w:val="1"/>
      <w:marLeft w:val="0"/>
      <w:marRight w:val="0"/>
      <w:marTop w:val="0"/>
      <w:marBottom w:val="0"/>
      <w:divBdr>
        <w:top w:val="none" w:sz="0" w:space="0" w:color="auto"/>
        <w:left w:val="none" w:sz="0" w:space="0" w:color="auto"/>
        <w:bottom w:val="none" w:sz="0" w:space="0" w:color="auto"/>
        <w:right w:val="none" w:sz="0" w:space="0" w:color="auto"/>
      </w:divBdr>
      <w:divsChild>
        <w:div w:id="1138962171">
          <w:marLeft w:val="0"/>
          <w:marRight w:val="0"/>
          <w:marTop w:val="0"/>
          <w:marBottom w:val="0"/>
          <w:divBdr>
            <w:top w:val="none" w:sz="0" w:space="0" w:color="auto"/>
            <w:left w:val="none" w:sz="0" w:space="0" w:color="auto"/>
            <w:bottom w:val="none" w:sz="0" w:space="0" w:color="auto"/>
            <w:right w:val="none" w:sz="0" w:space="0" w:color="auto"/>
          </w:divBdr>
        </w:div>
        <w:div w:id="365713234">
          <w:marLeft w:val="0"/>
          <w:marRight w:val="0"/>
          <w:marTop w:val="0"/>
          <w:marBottom w:val="0"/>
          <w:divBdr>
            <w:top w:val="none" w:sz="0" w:space="0" w:color="auto"/>
            <w:left w:val="none" w:sz="0" w:space="0" w:color="auto"/>
            <w:bottom w:val="none" w:sz="0" w:space="0" w:color="auto"/>
            <w:right w:val="none" w:sz="0" w:space="0" w:color="auto"/>
          </w:divBdr>
          <w:divsChild>
            <w:div w:id="185607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646459">
      <w:bodyDiv w:val="1"/>
      <w:marLeft w:val="0"/>
      <w:marRight w:val="0"/>
      <w:marTop w:val="0"/>
      <w:marBottom w:val="0"/>
      <w:divBdr>
        <w:top w:val="none" w:sz="0" w:space="0" w:color="auto"/>
        <w:left w:val="none" w:sz="0" w:space="0" w:color="auto"/>
        <w:bottom w:val="none" w:sz="0" w:space="0" w:color="auto"/>
        <w:right w:val="none" w:sz="0" w:space="0" w:color="auto"/>
      </w:divBdr>
    </w:div>
    <w:div w:id="395975994">
      <w:bodyDiv w:val="1"/>
      <w:marLeft w:val="0"/>
      <w:marRight w:val="0"/>
      <w:marTop w:val="0"/>
      <w:marBottom w:val="0"/>
      <w:divBdr>
        <w:top w:val="none" w:sz="0" w:space="0" w:color="auto"/>
        <w:left w:val="none" w:sz="0" w:space="0" w:color="auto"/>
        <w:bottom w:val="none" w:sz="0" w:space="0" w:color="auto"/>
        <w:right w:val="none" w:sz="0" w:space="0" w:color="auto"/>
      </w:divBdr>
    </w:div>
    <w:div w:id="415441736">
      <w:bodyDiv w:val="1"/>
      <w:marLeft w:val="0"/>
      <w:marRight w:val="0"/>
      <w:marTop w:val="0"/>
      <w:marBottom w:val="0"/>
      <w:divBdr>
        <w:top w:val="none" w:sz="0" w:space="0" w:color="auto"/>
        <w:left w:val="none" w:sz="0" w:space="0" w:color="auto"/>
        <w:bottom w:val="none" w:sz="0" w:space="0" w:color="auto"/>
        <w:right w:val="none" w:sz="0" w:space="0" w:color="auto"/>
      </w:divBdr>
    </w:div>
    <w:div w:id="428357539">
      <w:bodyDiv w:val="1"/>
      <w:marLeft w:val="0"/>
      <w:marRight w:val="0"/>
      <w:marTop w:val="0"/>
      <w:marBottom w:val="0"/>
      <w:divBdr>
        <w:top w:val="none" w:sz="0" w:space="0" w:color="auto"/>
        <w:left w:val="none" w:sz="0" w:space="0" w:color="auto"/>
        <w:bottom w:val="none" w:sz="0" w:space="0" w:color="auto"/>
        <w:right w:val="none" w:sz="0" w:space="0" w:color="auto"/>
      </w:divBdr>
    </w:div>
    <w:div w:id="430012575">
      <w:bodyDiv w:val="1"/>
      <w:marLeft w:val="0"/>
      <w:marRight w:val="0"/>
      <w:marTop w:val="0"/>
      <w:marBottom w:val="0"/>
      <w:divBdr>
        <w:top w:val="none" w:sz="0" w:space="0" w:color="auto"/>
        <w:left w:val="none" w:sz="0" w:space="0" w:color="auto"/>
        <w:bottom w:val="none" w:sz="0" w:space="0" w:color="auto"/>
        <w:right w:val="none" w:sz="0" w:space="0" w:color="auto"/>
      </w:divBdr>
    </w:div>
    <w:div w:id="457723897">
      <w:bodyDiv w:val="1"/>
      <w:marLeft w:val="0"/>
      <w:marRight w:val="0"/>
      <w:marTop w:val="0"/>
      <w:marBottom w:val="0"/>
      <w:divBdr>
        <w:top w:val="none" w:sz="0" w:space="0" w:color="auto"/>
        <w:left w:val="none" w:sz="0" w:space="0" w:color="auto"/>
        <w:bottom w:val="none" w:sz="0" w:space="0" w:color="auto"/>
        <w:right w:val="none" w:sz="0" w:space="0" w:color="auto"/>
      </w:divBdr>
    </w:div>
    <w:div w:id="484861340">
      <w:bodyDiv w:val="1"/>
      <w:marLeft w:val="0"/>
      <w:marRight w:val="0"/>
      <w:marTop w:val="0"/>
      <w:marBottom w:val="0"/>
      <w:divBdr>
        <w:top w:val="none" w:sz="0" w:space="0" w:color="auto"/>
        <w:left w:val="none" w:sz="0" w:space="0" w:color="auto"/>
        <w:bottom w:val="none" w:sz="0" w:space="0" w:color="auto"/>
        <w:right w:val="none" w:sz="0" w:space="0" w:color="auto"/>
      </w:divBdr>
      <w:divsChild>
        <w:div w:id="963388398">
          <w:marLeft w:val="0"/>
          <w:marRight w:val="0"/>
          <w:marTop w:val="0"/>
          <w:marBottom w:val="0"/>
          <w:divBdr>
            <w:top w:val="none" w:sz="0" w:space="0" w:color="auto"/>
            <w:left w:val="none" w:sz="0" w:space="0" w:color="auto"/>
            <w:bottom w:val="none" w:sz="0" w:space="0" w:color="auto"/>
            <w:right w:val="none" w:sz="0" w:space="0" w:color="auto"/>
          </w:divBdr>
          <w:divsChild>
            <w:div w:id="488064260">
              <w:marLeft w:val="0"/>
              <w:marRight w:val="0"/>
              <w:marTop w:val="0"/>
              <w:marBottom w:val="0"/>
              <w:divBdr>
                <w:top w:val="none" w:sz="0" w:space="0" w:color="auto"/>
                <w:left w:val="none" w:sz="0" w:space="0" w:color="auto"/>
                <w:bottom w:val="none" w:sz="0" w:space="0" w:color="auto"/>
                <w:right w:val="none" w:sz="0" w:space="0" w:color="auto"/>
              </w:divBdr>
            </w:div>
          </w:divsChild>
        </w:div>
        <w:div w:id="762914636">
          <w:marLeft w:val="0"/>
          <w:marRight w:val="0"/>
          <w:marTop w:val="0"/>
          <w:marBottom w:val="0"/>
          <w:divBdr>
            <w:top w:val="none" w:sz="0" w:space="0" w:color="auto"/>
            <w:left w:val="none" w:sz="0" w:space="0" w:color="auto"/>
            <w:bottom w:val="none" w:sz="0" w:space="0" w:color="auto"/>
            <w:right w:val="none" w:sz="0" w:space="0" w:color="auto"/>
          </w:divBdr>
          <w:divsChild>
            <w:div w:id="2068140124">
              <w:marLeft w:val="0"/>
              <w:marRight w:val="0"/>
              <w:marTop w:val="0"/>
              <w:marBottom w:val="0"/>
              <w:divBdr>
                <w:top w:val="none" w:sz="0" w:space="0" w:color="auto"/>
                <w:left w:val="none" w:sz="0" w:space="0" w:color="auto"/>
                <w:bottom w:val="none" w:sz="0" w:space="0" w:color="auto"/>
                <w:right w:val="none" w:sz="0" w:space="0" w:color="auto"/>
              </w:divBdr>
            </w:div>
            <w:div w:id="195236141">
              <w:marLeft w:val="0"/>
              <w:marRight w:val="0"/>
              <w:marTop w:val="0"/>
              <w:marBottom w:val="0"/>
              <w:divBdr>
                <w:top w:val="none" w:sz="0" w:space="0" w:color="auto"/>
                <w:left w:val="none" w:sz="0" w:space="0" w:color="auto"/>
                <w:bottom w:val="none" w:sz="0" w:space="0" w:color="auto"/>
                <w:right w:val="none" w:sz="0" w:space="0" w:color="auto"/>
              </w:divBdr>
            </w:div>
            <w:div w:id="116873901">
              <w:marLeft w:val="0"/>
              <w:marRight w:val="0"/>
              <w:marTop w:val="0"/>
              <w:marBottom w:val="0"/>
              <w:divBdr>
                <w:top w:val="none" w:sz="0" w:space="0" w:color="auto"/>
                <w:left w:val="none" w:sz="0" w:space="0" w:color="auto"/>
                <w:bottom w:val="none" w:sz="0" w:space="0" w:color="auto"/>
                <w:right w:val="none" w:sz="0" w:space="0" w:color="auto"/>
              </w:divBdr>
            </w:div>
            <w:div w:id="1272780690">
              <w:marLeft w:val="0"/>
              <w:marRight w:val="0"/>
              <w:marTop w:val="0"/>
              <w:marBottom w:val="0"/>
              <w:divBdr>
                <w:top w:val="none" w:sz="0" w:space="0" w:color="auto"/>
                <w:left w:val="none" w:sz="0" w:space="0" w:color="auto"/>
                <w:bottom w:val="none" w:sz="0" w:space="0" w:color="auto"/>
                <w:right w:val="none" w:sz="0" w:space="0" w:color="auto"/>
              </w:divBdr>
            </w:div>
            <w:div w:id="1367870748">
              <w:marLeft w:val="0"/>
              <w:marRight w:val="0"/>
              <w:marTop w:val="0"/>
              <w:marBottom w:val="0"/>
              <w:divBdr>
                <w:top w:val="none" w:sz="0" w:space="0" w:color="auto"/>
                <w:left w:val="none" w:sz="0" w:space="0" w:color="auto"/>
                <w:bottom w:val="none" w:sz="0" w:space="0" w:color="auto"/>
                <w:right w:val="none" w:sz="0" w:space="0" w:color="auto"/>
              </w:divBdr>
            </w:div>
            <w:div w:id="1833642221">
              <w:marLeft w:val="0"/>
              <w:marRight w:val="0"/>
              <w:marTop w:val="0"/>
              <w:marBottom w:val="0"/>
              <w:divBdr>
                <w:top w:val="none" w:sz="0" w:space="0" w:color="auto"/>
                <w:left w:val="none" w:sz="0" w:space="0" w:color="auto"/>
                <w:bottom w:val="none" w:sz="0" w:space="0" w:color="auto"/>
                <w:right w:val="none" w:sz="0" w:space="0" w:color="auto"/>
              </w:divBdr>
            </w:div>
            <w:div w:id="278531215">
              <w:marLeft w:val="0"/>
              <w:marRight w:val="0"/>
              <w:marTop w:val="0"/>
              <w:marBottom w:val="0"/>
              <w:divBdr>
                <w:top w:val="none" w:sz="0" w:space="0" w:color="auto"/>
                <w:left w:val="none" w:sz="0" w:space="0" w:color="auto"/>
                <w:bottom w:val="none" w:sz="0" w:space="0" w:color="auto"/>
                <w:right w:val="none" w:sz="0" w:space="0" w:color="auto"/>
              </w:divBdr>
            </w:div>
            <w:div w:id="1660767217">
              <w:marLeft w:val="0"/>
              <w:marRight w:val="0"/>
              <w:marTop w:val="0"/>
              <w:marBottom w:val="0"/>
              <w:divBdr>
                <w:top w:val="none" w:sz="0" w:space="0" w:color="auto"/>
                <w:left w:val="none" w:sz="0" w:space="0" w:color="auto"/>
                <w:bottom w:val="none" w:sz="0" w:space="0" w:color="auto"/>
                <w:right w:val="none" w:sz="0" w:space="0" w:color="auto"/>
              </w:divBdr>
            </w:div>
            <w:div w:id="1830706699">
              <w:marLeft w:val="0"/>
              <w:marRight w:val="0"/>
              <w:marTop w:val="0"/>
              <w:marBottom w:val="0"/>
              <w:divBdr>
                <w:top w:val="none" w:sz="0" w:space="0" w:color="auto"/>
                <w:left w:val="none" w:sz="0" w:space="0" w:color="auto"/>
                <w:bottom w:val="none" w:sz="0" w:space="0" w:color="auto"/>
                <w:right w:val="none" w:sz="0" w:space="0" w:color="auto"/>
              </w:divBdr>
            </w:div>
            <w:div w:id="1886720579">
              <w:marLeft w:val="0"/>
              <w:marRight w:val="0"/>
              <w:marTop w:val="0"/>
              <w:marBottom w:val="0"/>
              <w:divBdr>
                <w:top w:val="none" w:sz="0" w:space="0" w:color="auto"/>
                <w:left w:val="none" w:sz="0" w:space="0" w:color="auto"/>
                <w:bottom w:val="none" w:sz="0" w:space="0" w:color="auto"/>
                <w:right w:val="none" w:sz="0" w:space="0" w:color="auto"/>
              </w:divBdr>
            </w:div>
            <w:div w:id="388960619">
              <w:marLeft w:val="0"/>
              <w:marRight w:val="0"/>
              <w:marTop w:val="0"/>
              <w:marBottom w:val="0"/>
              <w:divBdr>
                <w:top w:val="none" w:sz="0" w:space="0" w:color="auto"/>
                <w:left w:val="none" w:sz="0" w:space="0" w:color="auto"/>
                <w:bottom w:val="none" w:sz="0" w:space="0" w:color="auto"/>
                <w:right w:val="none" w:sz="0" w:space="0" w:color="auto"/>
              </w:divBdr>
            </w:div>
            <w:div w:id="1275750845">
              <w:marLeft w:val="0"/>
              <w:marRight w:val="0"/>
              <w:marTop w:val="0"/>
              <w:marBottom w:val="0"/>
              <w:divBdr>
                <w:top w:val="none" w:sz="0" w:space="0" w:color="auto"/>
                <w:left w:val="none" w:sz="0" w:space="0" w:color="auto"/>
                <w:bottom w:val="none" w:sz="0" w:space="0" w:color="auto"/>
                <w:right w:val="none" w:sz="0" w:space="0" w:color="auto"/>
              </w:divBdr>
            </w:div>
            <w:div w:id="674235630">
              <w:marLeft w:val="0"/>
              <w:marRight w:val="0"/>
              <w:marTop w:val="0"/>
              <w:marBottom w:val="0"/>
              <w:divBdr>
                <w:top w:val="none" w:sz="0" w:space="0" w:color="auto"/>
                <w:left w:val="none" w:sz="0" w:space="0" w:color="auto"/>
                <w:bottom w:val="none" w:sz="0" w:space="0" w:color="auto"/>
                <w:right w:val="none" w:sz="0" w:space="0" w:color="auto"/>
              </w:divBdr>
            </w:div>
            <w:div w:id="585962360">
              <w:marLeft w:val="0"/>
              <w:marRight w:val="0"/>
              <w:marTop w:val="0"/>
              <w:marBottom w:val="0"/>
              <w:divBdr>
                <w:top w:val="none" w:sz="0" w:space="0" w:color="auto"/>
                <w:left w:val="none" w:sz="0" w:space="0" w:color="auto"/>
                <w:bottom w:val="none" w:sz="0" w:space="0" w:color="auto"/>
                <w:right w:val="none" w:sz="0" w:space="0" w:color="auto"/>
              </w:divBdr>
            </w:div>
            <w:div w:id="1711228814">
              <w:marLeft w:val="0"/>
              <w:marRight w:val="0"/>
              <w:marTop w:val="0"/>
              <w:marBottom w:val="0"/>
              <w:divBdr>
                <w:top w:val="none" w:sz="0" w:space="0" w:color="auto"/>
                <w:left w:val="none" w:sz="0" w:space="0" w:color="auto"/>
                <w:bottom w:val="none" w:sz="0" w:space="0" w:color="auto"/>
                <w:right w:val="none" w:sz="0" w:space="0" w:color="auto"/>
              </w:divBdr>
            </w:div>
            <w:div w:id="566259719">
              <w:marLeft w:val="0"/>
              <w:marRight w:val="0"/>
              <w:marTop w:val="0"/>
              <w:marBottom w:val="0"/>
              <w:divBdr>
                <w:top w:val="none" w:sz="0" w:space="0" w:color="auto"/>
                <w:left w:val="none" w:sz="0" w:space="0" w:color="auto"/>
                <w:bottom w:val="none" w:sz="0" w:space="0" w:color="auto"/>
                <w:right w:val="none" w:sz="0" w:space="0" w:color="auto"/>
              </w:divBdr>
            </w:div>
            <w:div w:id="1949965917">
              <w:marLeft w:val="0"/>
              <w:marRight w:val="0"/>
              <w:marTop w:val="0"/>
              <w:marBottom w:val="0"/>
              <w:divBdr>
                <w:top w:val="none" w:sz="0" w:space="0" w:color="auto"/>
                <w:left w:val="none" w:sz="0" w:space="0" w:color="auto"/>
                <w:bottom w:val="none" w:sz="0" w:space="0" w:color="auto"/>
                <w:right w:val="none" w:sz="0" w:space="0" w:color="auto"/>
              </w:divBdr>
            </w:div>
            <w:div w:id="1562906447">
              <w:marLeft w:val="0"/>
              <w:marRight w:val="0"/>
              <w:marTop w:val="0"/>
              <w:marBottom w:val="0"/>
              <w:divBdr>
                <w:top w:val="none" w:sz="0" w:space="0" w:color="auto"/>
                <w:left w:val="none" w:sz="0" w:space="0" w:color="auto"/>
                <w:bottom w:val="none" w:sz="0" w:space="0" w:color="auto"/>
                <w:right w:val="none" w:sz="0" w:space="0" w:color="auto"/>
              </w:divBdr>
            </w:div>
            <w:div w:id="1474643787">
              <w:marLeft w:val="0"/>
              <w:marRight w:val="0"/>
              <w:marTop w:val="0"/>
              <w:marBottom w:val="0"/>
              <w:divBdr>
                <w:top w:val="none" w:sz="0" w:space="0" w:color="auto"/>
                <w:left w:val="none" w:sz="0" w:space="0" w:color="auto"/>
                <w:bottom w:val="none" w:sz="0" w:space="0" w:color="auto"/>
                <w:right w:val="none" w:sz="0" w:space="0" w:color="auto"/>
              </w:divBdr>
            </w:div>
            <w:div w:id="741295690">
              <w:marLeft w:val="0"/>
              <w:marRight w:val="0"/>
              <w:marTop w:val="0"/>
              <w:marBottom w:val="0"/>
              <w:divBdr>
                <w:top w:val="none" w:sz="0" w:space="0" w:color="auto"/>
                <w:left w:val="none" w:sz="0" w:space="0" w:color="auto"/>
                <w:bottom w:val="none" w:sz="0" w:space="0" w:color="auto"/>
                <w:right w:val="none" w:sz="0" w:space="0" w:color="auto"/>
              </w:divBdr>
            </w:div>
            <w:div w:id="758713640">
              <w:marLeft w:val="0"/>
              <w:marRight w:val="0"/>
              <w:marTop w:val="0"/>
              <w:marBottom w:val="0"/>
              <w:divBdr>
                <w:top w:val="none" w:sz="0" w:space="0" w:color="auto"/>
                <w:left w:val="none" w:sz="0" w:space="0" w:color="auto"/>
                <w:bottom w:val="none" w:sz="0" w:space="0" w:color="auto"/>
                <w:right w:val="none" w:sz="0" w:space="0" w:color="auto"/>
              </w:divBdr>
            </w:div>
            <w:div w:id="1307588717">
              <w:marLeft w:val="0"/>
              <w:marRight w:val="0"/>
              <w:marTop w:val="0"/>
              <w:marBottom w:val="0"/>
              <w:divBdr>
                <w:top w:val="none" w:sz="0" w:space="0" w:color="auto"/>
                <w:left w:val="none" w:sz="0" w:space="0" w:color="auto"/>
                <w:bottom w:val="none" w:sz="0" w:space="0" w:color="auto"/>
                <w:right w:val="none" w:sz="0" w:space="0" w:color="auto"/>
              </w:divBdr>
            </w:div>
            <w:div w:id="1404329724">
              <w:marLeft w:val="0"/>
              <w:marRight w:val="0"/>
              <w:marTop w:val="0"/>
              <w:marBottom w:val="0"/>
              <w:divBdr>
                <w:top w:val="none" w:sz="0" w:space="0" w:color="auto"/>
                <w:left w:val="none" w:sz="0" w:space="0" w:color="auto"/>
                <w:bottom w:val="none" w:sz="0" w:space="0" w:color="auto"/>
                <w:right w:val="none" w:sz="0" w:space="0" w:color="auto"/>
              </w:divBdr>
            </w:div>
            <w:div w:id="525675605">
              <w:marLeft w:val="0"/>
              <w:marRight w:val="0"/>
              <w:marTop w:val="0"/>
              <w:marBottom w:val="0"/>
              <w:divBdr>
                <w:top w:val="none" w:sz="0" w:space="0" w:color="auto"/>
                <w:left w:val="none" w:sz="0" w:space="0" w:color="auto"/>
                <w:bottom w:val="none" w:sz="0" w:space="0" w:color="auto"/>
                <w:right w:val="none" w:sz="0" w:space="0" w:color="auto"/>
              </w:divBdr>
            </w:div>
            <w:div w:id="1484001539">
              <w:marLeft w:val="0"/>
              <w:marRight w:val="0"/>
              <w:marTop w:val="0"/>
              <w:marBottom w:val="0"/>
              <w:divBdr>
                <w:top w:val="none" w:sz="0" w:space="0" w:color="auto"/>
                <w:left w:val="none" w:sz="0" w:space="0" w:color="auto"/>
                <w:bottom w:val="none" w:sz="0" w:space="0" w:color="auto"/>
                <w:right w:val="none" w:sz="0" w:space="0" w:color="auto"/>
              </w:divBdr>
            </w:div>
            <w:div w:id="611666323">
              <w:marLeft w:val="0"/>
              <w:marRight w:val="0"/>
              <w:marTop w:val="0"/>
              <w:marBottom w:val="0"/>
              <w:divBdr>
                <w:top w:val="none" w:sz="0" w:space="0" w:color="auto"/>
                <w:left w:val="none" w:sz="0" w:space="0" w:color="auto"/>
                <w:bottom w:val="none" w:sz="0" w:space="0" w:color="auto"/>
                <w:right w:val="none" w:sz="0" w:space="0" w:color="auto"/>
              </w:divBdr>
            </w:div>
          </w:divsChild>
        </w:div>
        <w:div w:id="265383716">
          <w:marLeft w:val="0"/>
          <w:marRight w:val="0"/>
          <w:marTop w:val="0"/>
          <w:marBottom w:val="0"/>
          <w:divBdr>
            <w:top w:val="none" w:sz="0" w:space="0" w:color="auto"/>
            <w:left w:val="none" w:sz="0" w:space="0" w:color="auto"/>
            <w:bottom w:val="none" w:sz="0" w:space="0" w:color="auto"/>
            <w:right w:val="none" w:sz="0" w:space="0" w:color="auto"/>
          </w:divBdr>
        </w:div>
        <w:div w:id="1630012697">
          <w:marLeft w:val="0"/>
          <w:marRight w:val="0"/>
          <w:marTop w:val="0"/>
          <w:marBottom w:val="0"/>
          <w:divBdr>
            <w:top w:val="none" w:sz="0" w:space="0" w:color="auto"/>
            <w:left w:val="none" w:sz="0" w:space="0" w:color="auto"/>
            <w:bottom w:val="none" w:sz="0" w:space="0" w:color="auto"/>
            <w:right w:val="none" w:sz="0" w:space="0" w:color="auto"/>
          </w:divBdr>
        </w:div>
      </w:divsChild>
    </w:div>
    <w:div w:id="502430565">
      <w:bodyDiv w:val="1"/>
      <w:marLeft w:val="0"/>
      <w:marRight w:val="0"/>
      <w:marTop w:val="0"/>
      <w:marBottom w:val="0"/>
      <w:divBdr>
        <w:top w:val="none" w:sz="0" w:space="0" w:color="auto"/>
        <w:left w:val="none" w:sz="0" w:space="0" w:color="auto"/>
        <w:bottom w:val="none" w:sz="0" w:space="0" w:color="auto"/>
        <w:right w:val="none" w:sz="0" w:space="0" w:color="auto"/>
      </w:divBdr>
    </w:div>
    <w:div w:id="544291477">
      <w:bodyDiv w:val="1"/>
      <w:marLeft w:val="0"/>
      <w:marRight w:val="0"/>
      <w:marTop w:val="0"/>
      <w:marBottom w:val="0"/>
      <w:divBdr>
        <w:top w:val="none" w:sz="0" w:space="0" w:color="auto"/>
        <w:left w:val="none" w:sz="0" w:space="0" w:color="auto"/>
        <w:bottom w:val="none" w:sz="0" w:space="0" w:color="auto"/>
        <w:right w:val="none" w:sz="0" w:space="0" w:color="auto"/>
      </w:divBdr>
      <w:divsChild>
        <w:div w:id="1232276534">
          <w:blockQuote w:val="1"/>
          <w:marLeft w:val="720"/>
          <w:marRight w:val="720"/>
          <w:marTop w:val="100"/>
          <w:marBottom w:val="100"/>
          <w:divBdr>
            <w:top w:val="none" w:sz="0" w:space="0" w:color="auto"/>
            <w:left w:val="none" w:sz="0" w:space="0" w:color="auto"/>
            <w:bottom w:val="none" w:sz="0" w:space="0" w:color="auto"/>
            <w:right w:val="none" w:sz="0" w:space="0" w:color="auto"/>
          </w:divBdr>
        </w:div>
        <w:div w:id="84544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3126066">
      <w:bodyDiv w:val="1"/>
      <w:marLeft w:val="0"/>
      <w:marRight w:val="0"/>
      <w:marTop w:val="0"/>
      <w:marBottom w:val="0"/>
      <w:divBdr>
        <w:top w:val="none" w:sz="0" w:space="0" w:color="auto"/>
        <w:left w:val="none" w:sz="0" w:space="0" w:color="auto"/>
        <w:bottom w:val="none" w:sz="0" w:space="0" w:color="auto"/>
        <w:right w:val="none" w:sz="0" w:space="0" w:color="auto"/>
      </w:divBdr>
    </w:div>
    <w:div w:id="570237901">
      <w:bodyDiv w:val="1"/>
      <w:marLeft w:val="0"/>
      <w:marRight w:val="0"/>
      <w:marTop w:val="0"/>
      <w:marBottom w:val="0"/>
      <w:divBdr>
        <w:top w:val="none" w:sz="0" w:space="0" w:color="auto"/>
        <w:left w:val="none" w:sz="0" w:space="0" w:color="auto"/>
        <w:bottom w:val="none" w:sz="0" w:space="0" w:color="auto"/>
        <w:right w:val="none" w:sz="0" w:space="0" w:color="auto"/>
      </w:divBdr>
    </w:div>
    <w:div w:id="570310377">
      <w:bodyDiv w:val="1"/>
      <w:marLeft w:val="0"/>
      <w:marRight w:val="0"/>
      <w:marTop w:val="0"/>
      <w:marBottom w:val="0"/>
      <w:divBdr>
        <w:top w:val="none" w:sz="0" w:space="0" w:color="auto"/>
        <w:left w:val="none" w:sz="0" w:space="0" w:color="auto"/>
        <w:bottom w:val="none" w:sz="0" w:space="0" w:color="auto"/>
        <w:right w:val="none" w:sz="0" w:space="0" w:color="auto"/>
      </w:divBdr>
    </w:div>
    <w:div w:id="593435873">
      <w:bodyDiv w:val="1"/>
      <w:marLeft w:val="0"/>
      <w:marRight w:val="0"/>
      <w:marTop w:val="0"/>
      <w:marBottom w:val="0"/>
      <w:divBdr>
        <w:top w:val="none" w:sz="0" w:space="0" w:color="auto"/>
        <w:left w:val="none" w:sz="0" w:space="0" w:color="auto"/>
        <w:bottom w:val="none" w:sz="0" w:space="0" w:color="auto"/>
        <w:right w:val="none" w:sz="0" w:space="0" w:color="auto"/>
      </w:divBdr>
      <w:divsChild>
        <w:div w:id="818039927">
          <w:marLeft w:val="0"/>
          <w:marRight w:val="0"/>
          <w:marTop w:val="0"/>
          <w:marBottom w:val="0"/>
          <w:divBdr>
            <w:top w:val="none" w:sz="0" w:space="0" w:color="auto"/>
            <w:left w:val="none" w:sz="0" w:space="0" w:color="auto"/>
            <w:bottom w:val="none" w:sz="0" w:space="0" w:color="auto"/>
            <w:right w:val="none" w:sz="0" w:space="0" w:color="auto"/>
          </w:divBdr>
          <w:divsChild>
            <w:div w:id="1845823163">
              <w:marLeft w:val="0"/>
              <w:marRight w:val="0"/>
              <w:marTop w:val="0"/>
              <w:marBottom w:val="0"/>
              <w:divBdr>
                <w:top w:val="none" w:sz="0" w:space="0" w:color="auto"/>
                <w:left w:val="none" w:sz="0" w:space="0" w:color="auto"/>
                <w:bottom w:val="none" w:sz="0" w:space="0" w:color="auto"/>
                <w:right w:val="none" w:sz="0" w:space="0" w:color="auto"/>
              </w:divBdr>
            </w:div>
          </w:divsChild>
        </w:div>
        <w:div w:id="327943435">
          <w:marLeft w:val="0"/>
          <w:marRight w:val="0"/>
          <w:marTop w:val="0"/>
          <w:marBottom w:val="0"/>
          <w:divBdr>
            <w:top w:val="none" w:sz="0" w:space="0" w:color="auto"/>
            <w:left w:val="none" w:sz="0" w:space="0" w:color="auto"/>
            <w:bottom w:val="none" w:sz="0" w:space="0" w:color="auto"/>
            <w:right w:val="none" w:sz="0" w:space="0" w:color="auto"/>
          </w:divBdr>
          <w:divsChild>
            <w:div w:id="1772044630">
              <w:marLeft w:val="0"/>
              <w:marRight w:val="0"/>
              <w:marTop w:val="0"/>
              <w:marBottom w:val="0"/>
              <w:divBdr>
                <w:top w:val="none" w:sz="0" w:space="0" w:color="auto"/>
                <w:left w:val="none" w:sz="0" w:space="0" w:color="auto"/>
                <w:bottom w:val="none" w:sz="0" w:space="0" w:color="auto"/>
                <w:right w:val="none" w:sz="0" w:space="0" w:color="auto"/>
              </w:divBdr>
            </w:div>
          </w:divsChild>
        </w:div>
        <w:div w:id="1311445792">
          <w:marLeft w:val="0"/>
          <w:marRight w:val="0"/>
          <w:marTop w:val="0"/>
          <w:marBottom w:val="0"/>
          <w:divBdr>
            <w:top w:val="none" w:sz="0" w:space="0" w:color="auto"/>
            <w:left w:val="none" w:sz="0" w:space="0" w:color="auto"/>
            <w:bottom w:val="none" w:sz="0" w:space="0" w:color="auto"/>
            <w:right w:val="none" w:sz="0" w:space="0" w:color="auto"/>
          </w:divBdr>
          <w:divsChild>
            <w:div w:id="939602489">
              <w:marLeft w:val="0"/>
              <w:marRight w:val="0"/>
              <w:marTop w:val="0"/>
              <w:marBottom w:val="0"/>
              <w:divBdr>
                <w:top w:val="none" w:sz="0" w:space="0" w:color="auto"/>
                <w:left w:val="none" w:sz="0" w:space="0" w:color="auto"/>
                <w:bottom w:val="none" w:sz="0" w:space="0" w:color="auto"/>
                <w:right w:val="none" w:sz="0" w:space="0" w:color="auto"/>
              </w:divBdr>
            </w:div>
          </w:divsChild>
        </w:div>
        <w:div w:id="1125464994">
          <w:marLeft w:val="0"/>
          <w:marRight w:val="0"/>
          <w:marTop w:val="0"/>
          <w:marBottom w:val="0"/>
          <w:divBdr>
            <w:top w:val="none" w:sz="0" w:space="0" w:color="auto"/>
            <w:left w:val="none" w:sz="0" w:space="0" w:color="auto"/>
            <w:bottom w:val="none" w:sz="0" w:space="0" w:color="auto"/>
            <w:right w:val="none" w:sz="0" w:space="0" w:color="auto"/>
          </w:divBdr>
          <w:divsChild>
            <w:div w:id="1209758193">
              <w:marLeft w:val="0"/>
              <w:marRight w:val="0"/>
              <w:marTop w:val="0"/>
              <w:marBottom w:val="0"/>
              <w:divBdr>
                <w:top w:val="none" w:sz="0" w:space="0" w:color="auto"/>
                <w:left w:val="none" w:sz="0" w:space="0" w:color="auto"/>
                <w:bottom w:val="none" w:sz="0" w:space="0" w:color="auto"/>
                <w:right w:val="none" w:sz="0" w:space="0" w:color="auto"/>
              </w:divBdr>
            </w:div>
          </w:divsChild>
        </w:div>
        <w:div w:id="1610157009">
          <w:marLeft w:val="0"/>
          <w:marRight w:val="0"/>
          <w:marTop w:val="0"/>
          <w:marBottom w:val="0"/>
          <w:divBdr>
            <w:top w:val="none" w:sz="0" w:space="0" w:color="auto"/>
            <w:left w:val="none" w:sz="0" w:space="0" w:color="auto"/>
            <w:bottom w:val="none" w:sz="0" w:space="0" w:color="auto"/>
            <w:right w:val="none" w:sz="0" w:space="0" w:color="auto"/>
          </w:divBdr>
          <w:divsChild>
            <w:div w:id="1489245301">
              <w:marLeft w:val="0"/>
              <w:marRight w:val="0"/>
              <w:marTop w:val="0"/>
              <w:marBottom w:val="0"/>
              <w:divBdr>
                <w:top w:val="none" w:sz="0" w:space="0" w:color="auto"/>
                <w:left w:val="none" w:sz="0" w:space="0" w:color="auto"/>
                <w:bottom w:val="none" w:sz="0" w:space="0" w:color="auto"/>
                <w:right w:val="none" w:sz="0" w:space="0" w:color="auto"/>
              </w:divBdr>
            </w:div>
          </w:divsChild>
        </w:div>
        <w:div w:id="96797513">
          <w:marLeft w:val="0"/>
          <w:marRight w:val="0"/>
          <w:marTop w:val="0"/>
          <w:marBottom w:val="0"/>
          <w:divBdr>
            <w:top w:val="none" w:sz="0" w:space="0" w:color="auto"/>
            <w:left w:val="none" w:sz="0" w:space="0" w:color="auto"/>
            <w:bottom w:val="none" w:sz="0" w:space="0" w:color="auto"/>
            <w:right w:val="none" w:sz="0" w:space="0" w:color="auto"/>
          </w:divBdr>
          <w:divsChild>
            <w:div w:id="832143062">
              <w:marLeft w:val="0"/>
              <w:marRight w:val="0"/>
              <w:marTop w:val="0"/>
              <w:marBottom w:val="0"/>
              <w:divBdr>
                <w:top w:val="none" w:sz="0" w:space="0" w:color="auto"/>
                <w:left w:val="none" w:sz="0" w:space="0" w:color="auto"/>
                <w:bottom w:val="none" w:sz="0" w:space="0" w:color="auto"/>
                <w:right w:val="none" w:sz="0" w:space="0" w:color="auto"/>
              </w:divBdr>
            </w:div>
          </w:divsChild>
        </w:div>
        <w:div w:id="981889206">
          <w:marLeft w:val="0"/>
          <w:marRight w:val="0"/>
          <w:marTop w:val="0"/>
          <w:marBottom w:val="0"/>
          <w:divBdr>
            <w:top w:val="none" w:sz="0" w:space="0" w:color="auto"/>
            <w:left w:val="none" w:sz="0" w:space="0" w:color="auto"/>
            <w:bottom w:val="none" w:sz="0" w:space="0" w:color="auto"/>
            <w:right w:val="none" w:sz="0" w:space="0" w:color="auto"/>
          </w:divBdr>
          <w:divsChild>
            <w:div w:id="88218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03182">
      <w:bodyDiv w:val="1"/>
      <w:marLeft w:val="0"/>
      <w:marRight w:val="0"/>
      <w:marTop w:val="0"/>
      <w:marBottom w:val="0"/>
      <w:divBdr>
        <w:top w:val="none" w:sz="0" w:space="0" w:color="auto"/>
        <w:left w:val="none" w:sz="0" w:space="0" w:color="auto"/>
        <w:bottom w:val="none" w:sz="0" w:space="0" w:color="auto"/>
        <w:right w:val="none" w:sz="0" w:space="0" w:color="auto"/>
      </w:divBdr>
    </w:div>
    <w:div w:id="614867527">
      <w:bodyDiv w:val="1"/>
      <w:marLeft w:val="0"/>
      <w:marRight w:val="0"/>
      <w:marTop w:val="0"/>
      <w:marBottom w:val="0"/>
      <w:divBdr>
        <w:top w:val="none" w:sz="0" w:space="0" w:color="auto"/>
        <w:left w:val="none" w:sz="0" w:space="0" w:color="auto"/>
        <w:bottom w:val="none" w:sz="0" w:space="0" w:color="auto"/>
        <w:right w:val="none" w:sz="0" w:space="0" w:color="auto"/>
      </w:divBdr>
    </w:div>
    <w:div w:id="664164081">
      <w:bodyDiv w:val="1"/>
      <w:marLeft w:val="0"/>
      <w:marRight w:val="0"/>
      <w:marTop w:val="0"/>
      <w:marBottom w:val="0"/>
      <w:divBdr>
        <w:top w:val="none" w:sz="0" w:space="0" w:color="auto"/>
        <w:left w:val="none" w:sz="0" w:space="0" w:color="auto"/>
        <w:bottom w:val="none" w:sz="0" w:space="0" w:color="auto"/>
        <w:right w:val="none" w:sz="0" w:space="0" w:color="auto"/>
      </w:divBdr>
      <w:divsChild>
        <w:div w:id="1496187507">
          <w:marLeft w:val="0"/>
          <w:marRight w:val="0"/>
          <w:marTop w:val="0"/>
          <w:marBottom w:val="0"/>
          <w:divBdr>
            <w:top w:val="none" w:sz="0" w:space="0" w:color="auto"/>
            <w:left w:val="none" w:sz="0" w:space="0" w:color="auto"/>
            <w:bottom w:val="none" w:sz="0" w:space="0" w:color="auto"/>
            <w:right w:val="none" w:sz="0" w:space="0" w:color="auto"/>
          </w:divBdr>
        </w:div>
        <w:div w:id="1983076809">
          <w:marLeft w:val="0"/>
          <w:marRight w:val="0"/>
          <w:marTop w:val="0"/>
          <w:marBottom w:val="0"/>
          <w:divBdr>
            <w:top w:val="none" w:sz="0" w:space="0" w:color="auto"/>
            <w:left w:val="single" w:sz="36" w:space="12" w:color="4CAF50"/>
            <w:bottom w:val="none" w:sz="0" w:space="0" w:color="auto"/>
            <w:right w:val="none" w:sz="0" w:space="0" w:color="auto"/>
          </w:divBdr>
        </w:div>
      </w:divsChild>
    </w:div>
    <w:div w:id="672683931">
      <w:bodyDiv w:val="1"/>
      <w:marLeft w:val="0"/>
      <w:marRight w:val="0"/>
      <w:marTop w:val="0"/>
      <w:marBottom w:val="0"/>
      <w:divBdr>
        <w:top w:val="none" w:sz="0" w:space="0" w:color="auto"/>
        <w:left w:val="none" w:sz="0" w:space="0" w:color="auto"/>
        <w:bottom w:val="none" w:sz="0" w:space="0" w:color="auto"/>
        <w:right w:val="none" w:sz="0" w:space="0" w:color="auto"/>
      </w:divBdr>
    </w:div>
    <w:div w:id="683098027">
      <w:bodyDiv w:val="1"/>
      <w:marLeft w:val="0"/>
      <w:marRight w:val="0"/>
      <w:marTop w:val="0"/>
      <w:marBottom w:val="0"/>
      <w:divBdr>
        <w:top w:val="none" w:sz="0" w:space="0" w:color="auto"/>
        <w:left w:val="none" w:sz="0" w:space="0" w:color="auto"/>
        <w:bottom w:val="none" w:sz="0" w:space="0" w:color="auto"/>
        <w:right w:val="none" w:sz="0" w:space="0" w:color="auto"/>
      </w:divBdr>
    </w:div>
    <w:div w:id="704409342">
      <w:bodyDiv w:val="1"/>
      <w:marLeft w:val="0"/>
      <w:marRight w:val="0"/>
      <w:marTop w:val="0"/>
      <w:marBottom w:val="0"/>
      <w:divBdr>
        <w:top w:val="none" w:sz="0" w:space="0" w:color="auto"/>
        <w:left w:val="none" w:sz="0" w:space="0" w:color="auto"/>
        <w:bottom w:val="none" w:sz="0" w:space="0" w:color="auto"/>
        <w:right w:val="none" w:sz="0" w:space="0" w:color="auto"/>
      </w:divBdr>
    </w:div>
    <w:div w:id="714893403">
      <w:bodyDiv w:val="1"/>
      <w:marLeft w:val="0"/>
      <w:marRight w:val="0"/>
      <w:marTop w:val="0"/>
      <w:marBottom w:val="0"/>
      <w:divBdr>
        <w:top w:val="none" w:sz="0" w:space="0" w:color="auto"/>
        <w:left w:val="none" w:sz="0" w:space="0" w:color="auto"/>
        <w:bottom w:val="none" w:sz="0" w:space="0" w:color="auto"/>
        <w:right w:val="none" w:sz="0" w:space="0" w:color="auto"/>
      </w:divBdr>
    </w:div>
    <w:div w:id="727992413">
      <w:bodyDiv w:val="1"/>
      <w:marLeft w:val="0"/>
      <w:marRight w:val="0"/>
      <w:marTop w:val="0"/>
      <w:marBottom w:val="0"/>
      <w:divBdr>
        <w:top w:val="none" w:sz="0" w:space="0" w:color="auto"/>
        <w:left w:val="none" w:sz="0" w:space="0" w:color="auto"/>
        <w:bottom w:val="none" w:sz="0" w:space="0" w:color="auto"/>
        <w:right w:val="none" w:sz="0" w:space="0" w:color="auto"/>
      </w:divBdr>
      <w:divsChild>
        <w:div w:id="119540408">
          <w:marLeft w:val="0"/>
          <w:marRight w:val="0"/>
          <w:marTop w:val="0"/>
          <w:marBottom w:val="0"/>
          <w:divBdr>
            <w:top w:val="none" w:sz="0" w:space="0" w:color="auto"/>
            <w:left w:val="none" w:sz="0" w:space="0" w:color="auto"/>
            <w:bottom w:val="none" w:sz="0" w:space="0" w:color="auto"/>
            <w:right w:val="none" w:sz="0" w:space="0" w:color="auto"/>
          </w:divBdr>
        </w:div>
        <w:div w:id="1114863317">
          <w:marLeft w:val="0"/>
          <w:marRight w:val="0"/>
          <w:marTop w:val="0"/>
          <w:marBottom w:val="0"/>
          <w:divBdr>
            <w:top w:val="none" w:sz="0" w:space="0" w:color="auto"/>
            <w:left w:val="none" w:sz="0" w:space="0" w:color="auto"/>
            <w:bottom w:val="none" w:sz="0" w:space="0" w:color="auto"/>
            <w:right w:val="none" w:sz="0" w:space="0" w:color="auto"/>
          </w:divBdr>
          <w:divsChild>
            <w:div w:id="554463555">
              <w:marLeft w:val="0"/>
              <w:marRight w:val="0"/>
              <w:marTop w:val="0"/>
              <w:marBottom w:val="0"/>
              <w:divBdr>
                <w:top w:val="none" w:sz="0" w:space="0" w:color="auto"/>
                <w:left w:val="none" w:sz="0" w:space="0" w:color="auto"/>
                <w:bottom w:val="none" w:sz="0" w:space="0" w:color="auto"/>
                <w:right w:val="none" w:sz="0" w:space="0" w:color="auto"/>
              </w:divBdr>
            </w:div>
          </w:divsChild>
        </w:div>
        <w:div w:id="1794786563">
          <w:marLeft w:val="0"/>
          <w:marRight w:val="0"/>
          <w:marTop w:val="0"/>
          <w:marBottom w:val="0"/>
          <w:divBdr>
            <w:top w:val="none" w:sz="0" w:space="0" w:color="auto"/>
            <w:left w:val="none" w:sz="0" w:space="0" w:color="auto"/>
            <w:bottom w:val="none" w:sz="0" w:space="0" w:color="auto"/>
            <w:right w:val="none" w:sz="0" w:space="0" w:color="auto"/>
          </w:divBdr>
          <w:divsChild>
            <w:div w:id="1974482463">
              <w:marLeft w:val="0"/>
              <w:marRight w:val="0"/>
              <w:marTop w:val="0"/>
              <w:marBottom w:val="0"/>
              <w:divBdr>
                <w:top w:val="none" w:sz="0" w:space="0" w:color="auto"/>
                <w:left w:val="none" w:sz="0" w:space="0" w:color="auto"/>
                <w:bottom w:val="none" w:sz="0" w:space="0" w:color="auto"/>
                <w:right w:val="none" w:sz="0" w:space="0" w:color="auto"/>
              </w:divBdr>
            </w:div>
          </w:divsChild>
        </w:div>
        <w:div w:id="1896812097">
          <w:marLeft w:val="0"/>
          <w:marRight w:val="0"/>
          <w:marTop w:val="0"/>
          <w:marBottom w:val="0"/>
          <w:divBdr>
            <w:top w:val="none" w:sz="0" w:space="0" w:color="auto"/>
            <w:left w:val="none" w:sz="0" w:space="0" w:color="auto"/>
            <w:bottom w:val="none" w:sz="0" w:space="0" w:color="auto"/>
            <w:right w:val="none" w:sz="0" w:space="0" w:color="auto"/>
          </w:divBdr>
          <w:divsChild>
            <w:div w:id="1787238531">
              <w:marLeft w:val="0"/>
              <w:marRight w:val="0"/>
              <w:marTop w:val="0"/>
              <w:marBottom w:val="0"/>
              <w:divBdr>
                <w:top w:val="none" w:sz="0" w:space="0" w:color="auto"/>
                <w:left w:val="none" w:sz="0" w:space="0" w:color="auto"/>
                <w:bottom w:val="none" w:sz="0" w:space="0" w:color="auto"/>
                <w:right w:val="none" w:sz="0" w:space="0" w:color="auto"/>
              </w:divBdr>
            </w:div>
          </w:divsChild>
        </w:div>
        <w:div w:id="1248537348">
          <w:marLeft w:val="0"/>
          <w:marRight w:val="0"/>
          <w:marTop w:val="0"/>
          <w:marBottom w:val="0"/>
          <w:divBdr>
            <w:top w:val="none" w:sz="0" w:space="0" w:color="auto"/>
            <w:left w:val="none" w:sz="0" w:space="0" w:color="auto"/>
            <w:bottom w:val="none" w:sz="0" w:space="0" w:color="auto"/>
            <w:right w:val="none" w:sz="0" w:space="0" w:color="auto"/>
          </w:divBdr>
          <w:divsChild>
            <w:div w:id="1862431377">
              <w:marLeft w:val="0"/>
              <w:marRight w:val="0"/>
              <w:marTop w:val="0"/>
              <w:marBottom w:val="0"/>
              <w:divBdr>
                <w:top w:val="none" w:sz="0" w:space="0" w:color="auto"/>
                <w:left w:val="none" w:sz="0" w:space="0" w:color="auto"/>
                <w:bottom w:val="none" w:sz="0" w:space="0" w:color="auto"/>
                <w:right w:val="none" w:sz="0" w:space="0" w:color="auto"/>
              </w:divBdr>
            </w:div>
          </w:divsChild>
        </w:div>
        <w:div w:id="1992908155">
          <w:marLeft w:val="0"/>
          <w:marRight w:val="0"/>
          <w:marTop w:val="0"/>
          <w:marBottom w:val="0"/>
          <w:divBdr>
            <w:top w:val="none" w:sz="0" w:space="0" w:color="auto"/>
            <w:left w:val="none" w:sz="0" w:space="0" w:color="auto"/>
            <w:bottom w:val="none" w:sz="0" w:space="0" w:color="auto"/>
            <w:right w:val="none" w:sz="0" w:space="0" w:color="auto"/>
          </w:divBdr>
          <w:divsChild>
            <w:div w:id="2073697161">
              <w:marLeft w:val="0"/>
              <w:marRight w:val="0"/>
              <w:marTop w:val="0"/>
              <w:marBottom w:val="0"/>
              <w:divBdr>
                <w:top w:val="none" w:sz="0" w:space="0" w:color="auto"/>
                <w:left w:val="none" w:sz="0" w:space="0" w:color="auto"/>
                <w:bottom w:val="none" w:sz="0" w:space="0" w:color="auto"/>
                <w:right w:val="none" w:sz="0" w:space="0" w:color="auto"/>
              </w:divBdr>
            </w:div>
          </w:divsChild>
        </w:div>
        <w:div w:id="1387994106">
          <w:marLeft w:val="0"/>
          <w:marRight w:val="0"/>
          <w:marTop w:val="0"/>
          <w:marBottom w:val="0"/>
          <w:divBdr>
            <w:top w:val="none" w:sz="0" w:space="0" w:color="auto"/>
            <w:left w:val="none" w:sz="0" w:space="0" w:color="auto"/>
            <w:bottom w:val="none" w:sz="0" w:space="0" w:color="auto"/>
            <w:right w:val="none" w:sz="0" w:space="0" w:color="auto"/>
          </w:divBdr>
        </w:div>
        <w:div w:id="1259678663">
          <w:marLeft w:val="0"/>
          <w:marRight w:val="0"/>
          <w:marTop w:val="0"/>
          <w:marBottom w:val="0"/>
          <w:divBdr>
            <w:top w:val="none" w:sz="0" w:space="0" w:color="auto"/>
            <w:left w:val="none" w:sz="0" w:space="0" w:color="auto"/>
            <w:bottom w:val="none" w:sz="0" w:space="0" w:color="auto"/>
            <w:right w:val="none" w:sz="0" w:space="0" w:color="auto"/>
          </w:divBdr>
          <w:divsChild>
            <w:div w:id="1742823226">
              <w:marLeft w:val="0"/>
              <w:marRight w:val="0"/>
              <w:marTop w:val="0"/>
              <w:marBottom w:val="0"/>
              <w:divBdr>
                <w:top w:val="none" w:sz="0" w:space="0" w:color="auto"/>
                <w:left w:val="none" w:sz="0" w:space="0" w:color="auto"/>
                <w:bottom w:val="none" w:sz="0" w:space="0" w:color="auto"/>
                <w:right w:val="none" w:sz="0" w:space="0" w:color="auto"/>
              </w:divBdr>
            </w:div>
          </w:divsChild>
        </w:div>
        <w:div w:id="1401824707">
          <w:marLeft w:val="0"/>
          <w:marRight w:val="0"/>
          <w:marTop w:val="0"/>
          <w:marBottom w:val="0"/>
          <w:divBdr>
            <w:top w:val="none" w:sz="0" w:space="0" w:color="auto"/>
            <w:left w:val="none" w:sz="0" w:space="0" w:color="auto"/>
            <w:bottom w:val="none" w:sz="0" w:space="0" w:color="auto"/>
            <w:right w:val="none" w:sz="0" w:space="0" w:color="auto"/>
          </w:divBdr>
          <w:divsChild>
            <w:div w:id="1941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89228">
      <w:bodyDiv w:val="1"/>
      <w:marLeft w:val="0"/>
      <w:marRight w:val="0"/>
      <w:marTop w:val="0"/>
      <w:marBottom w:val="0"/>
      <w:divBdr>
        <w:top w:val="none" w:sz="0" w:space="0" w:color="auto"/>
        <w:left w:val="none" w:sz="0" w:space="0" w:color="auto"/>
        <w:bottom w:val="none" w:sz="0" w:space="0" w:color="auto"/>
        <w:right w:val="none" w:sz="0" w:space="0" w:color="auto"/>
      </w:divBdr>
    </w:div>
    <w:div w:id="792526977">
      <w:bodyDiv w:val="1"/>
      <w:marLeft w:val="0"/>
      <w:marRight w:val="0"/>
      <w:marTop w:val="0"/>
      <w:marBottom w:val="0"/>
      <w:divBdr>
        <w:top w:val="none" w:sz="0" w:space="0" w:color="auto"/>
        <w:left w:val="none" w:sz="0" w:space="0" w:color="auto"/>
        <w:bottom w:val="none" w:sz="0" w:space="0" w:color="auto"/>
        <w:right w:val="none" w:sz="0" w:space="0" w:color="auto"/>
      </w:divBdr>
    </w:div>
    <w:div w:id="806044150">
      <w:bodyDiv w:val="1"/>
      <w:marLeft w:val="0"/>
      <w:marRight w:val="0"/>
      <w:marTop w:val="0"/>
      <w:marBottom w:val="0"/>
      <w:divBdr>
        <w:top w:val="none" w:sz="0" w:space="0" w:color="auto"/>
        <w:left w:val="none" w:sz="0" w:space="0" w:color="auto"/>
        <w:bottom w:val="none" w:sz="0" w:space="0" w:color="auto"/>
        <w:right w:val="none" w:sz="0" w:space="0" w:color="auto"/>
      </w:divBdr>
    </w:div>
    <w:div w:id="843013055">
      <w:bodyDiv w:val="1"/>
      <w:marLeft w:val="0"/>
      <w:marRight w:val="0"/>
      <w:marTop w:val="0"/>
      <w:marBottom w:val="0"/>
      <w:divBdr>
        <w:top w:val="none" w:sz="0" w:space="0" w:color="auto"/>
        <w:left w:val="none" w:sz="0" w:space="0" w:color="auto"/>
        <w:bottom w:val="none" w:sz="0" w:space="0" w:color="auto"/>
        <w:right w:val="none" w:sz="0" w:space="0" w:color="auto"/>
      </w:divBdr>
      <w:divsChild>
        <w:div w:id="1416779886">
          <w:marLeft w:val="0"/>
          <w:marRight w:val="0"/>
          <w:marTop w:val="0"/>
          <w:marBottom w:val="0"/>
          <w:divBdr>
            <w:top w:val="none" w:sz="0" w:space="0" w:color="auto"/>
            <w:left w:val="none" w:sz="0" w:space="0" w:color="auto"/>
            <w:bottom w:val="none" w:sz="0" w:space="0" w:color="auto"/>
            <w:right w:val="none" w:sz="0" w:space="0" w:color="auto"/>
          </w:divBdr>
        </w:div>
        <w:div w:id="283540500">
          <w:marLeft w:val="0"/>
          <w:marRight w:val="0"/>
          <w:marTop w:val="0"/>
          <w:marBottom w:val="0"/>
          <w:divBdr>
            <w:top w:val="none" w:sz="0" w:space="0" w:color="auto"/>
            <w:left w:val="none" w:sz="0" w:space="0" w:color="auto"/>
            <w:bottom w:val="none" w:sz="0" w:space="0" w:color="auto"/>
            <w:right w:val="none" w:sz="0" w:space="0" w:color="auto"/>
          </w:divBdr>
        </w:div>
      </w:divsChild>
    </w:div>
    <w:div w:id="876620157">
      <w:bodyDiv w:val="1"/>
      <w:marLeft w:val="0"/>
      <w:marRight w:val="0"/>
      <w:marTop w:val="0"/>
      <w:marBottom w:val="0"/>
      <w:divBdr>
        <w:top w:val="none" w:sz="0" w:space="0" w:color="auto"/>
        <w:left w:val="none" w:sz="0" w:space="0" w:color="auto"/>
        <w:bottom w:val="none" w:sz="0" w:space="0" w:color="auto"/>
        <w:right w:val="none" w:sz="0" w:space="0" w:color="auto"/>
      </w:divBdr>
    </w:div>
    <w:div w:id="895698368">
      <w:bodyDiv w:val="1"/>
      <w:marLeft w:val="0"/>
      <w:marRight w:val="0"/>
      <w:marTop w:val="0"/>
      <w:marBottom w:val="0"/>
      <w:divBdr>
        <w:top w:val="none" w:sz="0" w:space="0" w:color="auto"/>
        <w:left w:val="none" w:sz="0" w:space="0" w:color="auto"/>
        <w:bottom w:val="none" w:sz="0" w:space="0" w:color="auto"/>
        <w:right w:val="none" w:sz="0" w:space="0" w:color="auto"/>
      </w:divBdr>
      <w:divsChild>
        <w:div w:id="259685189">
          <w:marLeft w:val="0"/>
          <w:marRight w:val="0"/>
          <w:marTop w:val="0"/>
          <w:marBottom w:val="0"/>
          <w:divBdr>
            <w:top w:val="none" w:sz="0" w:space="0" w:color="auto"/>
            <w:left w:val="none" w:sz="0" w:space="0" w:color="auto"/>
            <w:bottom w:val="none" w:sz="0" w:space="0" w:color="auto"/>
            <w:right w:val="none" w:sz="0" w:space="0" w:color="auto"/>
          </w:divBdr>
          <w:divsChild>
            <w:div w:id="434985480">
              <w:marLeft w:val="0"/>
              <w:marRight w:val="0"/>
              <w:marTop w:val="0"/>
              <w:marBottom w:val="0"/>
              <w:divBdr>
                <w:top w:val="none" w:sz="0" w:space="0" w:color="auto"/>
                <w:left w:val="none" w:sz="0" w:space="0" w:color="auto"/>
                <w:bottom w:val="none" w:sz="0" w:space="0" w:color="auto"/>
                <w:right w:val="none" w:sz="0" w:space="0" w:color="auto"/>
              </w:divBdr>
            </w:div>
          </w:divsChild>
        </w:div>
        <w:div w:id="1146044218">
          <w:marLeft w:val="0"/>
          <w:marRight w:val="0"/>
          <w:marTop w:val="0"/>
          <w:marBottom w:val="0"/>
          <w:divBdr>
            <w:top w:val="none" w:sz="0" w:space="0" w:color="auto"/>
            <w:left w:val="none" w:sz="0" w:space="0" w:color="auto"/>
            <w:bottom w:val="none" w:sz="0" w:space="0" w:color="auto"/>
            <w:right w:val="none" w:sz="0" w:space="0" w:color="auto"/>
          </w:divBdr>
          <w:divsChild>
            <w:div w:id="150131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30018">
      <w:bodyDiv w:val="1"/>
      <w:marLeft w:val="0"/>
      <w:marRight w:val="0"/>
      <w:marTop w:val="0"/>
      <w:marBottom w:val="0"/>
      <w:divBdr>
        <w:top w:val="none" w:sz="0" w:space="0" w:color="auto"/>
        <w:left w:val="none" w:sz="0" w:space="0" w:color="auto"/>
        <w:bottom w:val="none" w:sz="0" w:space="0" w:color="auto"/>
        <w:right w:val="none" w:sz="0" w:space="0" w:color="auto"/>
      </w:divBdr>
    </w:div>
    <w:div w:id="931008687">
      <w:bodyDiv w:val="1"/>
      <w:marLeft w:val="0"/>
      <w:marRight w:val="0"/>
      <w:marTop w:val="0"/>
      <w:marBottom w:val="0"/>
      <w:divBdr>
        <w:top w:val="none" w:sz="0" w:space="0" w:color="auto"/>
        <w:left w:val="none" w:sz="0" w:space="0" w:color="auto"/>
        <w:bottom w:val="none" w:sz="0" w:space="0" w:color="auto"/>
        <w:right w:val="none" w:sz="0" w:space="0" w:color="auto"/>
      </w:divBdr>
    </w:div>
    <w:div w:id="934440712">
      <w:bodyDiv w:val="1"/>
      <w:marLeft w:val="0"/>
      <w:marRight w:val="0"/>
      <w:marTop w:val="0"/>
      <w:marBottom w:val="0"/>
      <w:divBdr>
        <w:top w:val="none" w:sz="0" w:space="0" w:color="auto"/>
        <w:left w:val="none" w:sz="0" w:space="0" w:color="auto"/>
        <w:bottom w:val="none" w:sz="0" w:space="0" w:color="auto"/>
        <w:right w:val="none" w:sz="0" w:space="0" w:color="auto"/>
      </w:divBdr>
    </w:div>
    <w:div w:id="951941971">
      <w:bodyDiv w:val="1"/>
      <w:marLeft w:val="0"/>
      <w:marRight w:val="0"/>
      <w:marTop w:val="0"/>
      <w:marBottom w:val="0"/>
      <w:divBdr>
        <w:top w:val="none" w:sz="0" w:space="0" w:color="auto"/>
        <w:left w:val="none" w:sz="0" w:space="0" w:color="auto"/>
        <w:bottom w:val="none" w:sz="0" w:space="0" w:color="auto"/>
        <w:right w:val="none" w:sz="0" w:space="0" w:color="auto"/>
      </w:divBdr>
    </w:div>
    <w:div w:id="966004603">
      <w:bodyDiv w:val="1"/>
      <w:marLeft w:val="0"/>
      <w:marRight w:val="0"/>
      <w:marTop w:val="0"/>
      <w:marBottom w:val="0"/>
      <w:divBdr>
        <w:top w:val="none" w:sz="0" w:space="0" w:color="auto"/>
        <w:left w:val="none" w:sz="0" w:space="0" w:color="auto"/>
        <w:bottom w:val="none" w:sz="0" w:space="0" w:color="auto"/>
        <w:right w:val="none" w:sz="0" w:space="0" w:color="auto"/>
      </w:divBdr>
      <w:divsChild>
        <w:div w:id="265816329">
          <w:marLeft w:val="0"/>
          <w:marRight w:val="0"/>
          <w:marTop w:val="0"/>
          <w:marBottom w:val="0"/>
          <w:divBdr>
            <w:top w:val="none" w:sz="0" w:space="0" w:color="auto"/>
            <w:left w:val="none" w:sz="0" w:space="0" w:color="auto"/>
            <w:bottom w:val="none" w:sz="0" w:space="0" w:color="auto"/>
            <w:right w:val="none" w:sz="0" w:space="0" w:color="auto"/>
          </w:divBdr>
        </w:div>
      </w:divsChild>
    </w:div>
    <w:div w:id="980427419">
      <w:bodyDiv w:val="1"/>
      <w:marLeft w:val="0"/>
      <w:marRight w:val="0"/>
      <w:marTop w:val="0"/>
      <w:marBottom w:val="0"/>
      <w:divBdr>
        <w:top w:val="none" w:sz="0" w:space="0" w:color="auto"/>
        <w:left w:val="none" w:sz="0" w:space="0" w:color="auto"/>
        <w:bottom w:val="none" w:sz="0" w:space="0" w:color="auto"/>
        <w:right w:val="none" w:sz="0" w:space="0" w:color="auto"/>
      </w:divBdr>
      <w:divsChild>
        <w:div w:id="35742049">
          <w:marLeft w:val="0"/>
          <w:marRight w:val="0"/>
          <w:marTop w:val="0"/>
          <w:marBottom w:val="0"/>
          <w:divBdr>
            <w:top w:val="none" w:sz="0" w:space="0" w:color="auto"/>
            <w:left w:val="none" w:sz="0" w:space="0" w:color="auto"/>
            <w:bottom w:val="none" w:sz="0" w:space="0" w:color="auto"/>
            <w:right w:val="none" w:sz="0" w:space="0" w:color="auto"/>
          </w:divBdr>
          <w:divsChild>
            <w:div w:id="1921409044">
              <w:marLeft w:val="0"/>
              <w:marRight w:val="0"/>
              <w:marTop w:val="0"/>
              <w:marBottom w:val="0"/>
              <w:divBdr>
                <w:top w:val="none" w:sz="0" w:space="0" w:color="auto"/>
                <w:left w:val="none" w:sz="0" w:space="0" w:color="auto"/>
                <w:bottom w:val="none" w:sz="0" w:space="0" w:color="auto"/>
                <w:right w:val="none" w:sz="0" w:space="0" w:color="auto"/>
              </w:divBdr>
            </w:div>
          </w:divsChild>
        </w:div>
        <w:div w:id="378015513">
          <w:marLeft w:val="0"/>
          <w:marRight w:val="0"/>
          <w:marTop w:val="0"/>
          <w:marBottom w:val="0"/>
          <w:divBdr>
            <w:top w:val="none" w:sz="0" w:space="0" w:color="auto"/>
            <w:left w:val="none" w:sz="0" w:space="0" w:color="auto"/>
            <w:bottom w:val="none" w:sz="0" w:space="0" w:color="auto"/>
            <w:right w:val="none" w:sz="0" w:space="0" w:color="auto"/>
          </w:divBdr>
          <w:divsChild>
            <w:div w:id="202493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157724">
      <w:bodyDiv w:val="1"/>
      <w:marLeft w:val="0"/>
      <w:marRight w:val="0"/>
      <w:marTop w:val="0"/>
      <w:marBottom w:val="0"/>
      <w:divBdr>
        <w:top w:val="none" w:sz="0" w:space="0" w:color="auto"/>
        <w:left w:val="none" w:sz="0" w:space="0" w:color="auto"/>
        <w:bottom w:val="none" w:sz="0" w:space="0" w:color="auto"/>
        <w:right w:val="none" w:sz="0" w:space="0" w:color="auto"/>
      </w:divBdr>
    </w:div>
    <w:div w:id="987637406">
      <w:bodyDiv w:val="1"/>
      <w:marLeft w:val="0"/>
      <w:marRight w:val="0"/>
      <w:marTop w:val="0"/>
      <w:marBottom w:val="0"/>
      <w:divBdr>
        <w:top w:val="none" w:sz="0" w:space="0" w:color="auto"/>
        <w:left w:val="none" w:sz="0" w:space="0" w:color="auto"/>
        <w:bottom w:val="none" w:sz="0" w:space="0" w:color="auto"/>
        <w:right w:val="none" w:sz="0" w:space="0" w:color="auto"/>
      </w:divBdr>
    </w:div>
    <w:div w:id="1005860358">
      <w:bodyDiv w:val="1"/>
      <w:marLeft w:val="0"/>
      <w:marRight w:val="0"/>
      <w:marTop w:val="0"/>
      <w:marBottom w:val="0"/>
      <w:divBdr>
        <w:top w:val="none" w:sz="0" w:space="0" w:color="auto"/>
        <w:left w:val="none" w:sz="0" w:space="0" w:color="auto"/>
        <w:bottom w:val="none" w:sz="0" w:space="0" w:color="auto"/>
        <w:right w:val="none" w:sz="0" w:space="0" w:color="auto"/>
      </w:divBdr>
    </w:div>
    <w:div w:id="1032531901">
      <w:bodyDiv w:val="1"/>
      <w:marLeft w:val="0"/>
      <w:marRight w:val="0"/>
      <w:marTop w:val="0"/>
      <w:marBottom w:val="0"/>
      <w:divBdr>
        <w:top w:val="none" w:sz="0" w:space="0" w:color="auto"/>
        <w:left w:val="none" w:sz="0" w:space="0" w:color="auto"/>
        <w:bottom w:val="none" w:sz="0" w:space="0" w:color="auto"/>
        <w:right w:val="none" w:sz="0" w:space="0" w:color="auto"/>
      </w:divBdr>
    </w:div>
    <w:div w:id="1045763684">
      <w:bodyDiv w:val="1"/>
      <w:marLeft w:val="0"/>
      <w:marRight w:val="0"/>
      <w:marTop w:val="0"/>
      <w:marBottom w:val="0"/>
      <w:divBdr>
        <w:top w:val="none" w:sz="0" w:space="0" w:color="auto"/>
        <w:left w:val="none" w:sz="0" w:space="0" w:color="auto"/>
        <w:bottom w:val="none" w:sz="0" w:space="0" w:color="auto"/>
        <w:right w:val="none" w:sz="0" w:space="0" w:color="auto"/>
      </w:divBdr>
    </w:div>
    <w:div w:id="1050762236">
      <w:bodyDiv w:val="1"/>
      <w:marLeft w:val="0"/>
      <w:marRight w:val="0"/>
      <w:marTop w:val="0"/>
      <w:marBottom w:val="0"/>
      <w:divBdr>
        <w:top w:val="none" w:sz="0" w:space="0" w:color="auto"/>
        <w:left w:val="none" w:sz="0" w:space="0" w:color="auto"/>
        <w:bottom w:val="none" w:sz="0" w:space="0" w:color="auto"/>
        <w:right w:val="none" w:sz="0" w:space="0" w:color="auto"/>
      </w:divBdr>
    </w:div>
    <w:div w:id="1069111408">
      <w:bodyDiv w:val="1"/>
      <w:marLeft w:val="0"/>
      <w:marRight w:val="0"/>
      <w:marTop w:val="0"/>
      <w:marBottom w:val="0"/>
      <w:divBdr>
        <w:top w:val="none" w:sz="0" w:space="0" w:color="auto"/>
        <w:left w:val="none" w:sz="0" w:space="0" w:color="auto"/>
        <w:bottom w:val="none" w:sz="0" w:space="0" w:color="auto"/>
        <w:right w:val="none" w:sz="0" w:space="0" w:color="auto"/>
      </w:divBdr>
      <w:divsChild>
        <w:div w:id="1473795263">
          <w:marLeft w:val="0"/>
          <w:marRight w:val="0"/>
          <w:marTop w:val="0"/>
          <w:marBottom w:val="0"/>
          <w:divBdr>
            <w:top w:val="none" w:sz="0" w:space="0" w:color="auto"/>
            <w:left w:val="none" w:sz="0" w:space="0" w:color="auto"/>
            <w:bottom w:val="none" w:sz="0" w:space="0" w:color="auto"/>
            <w:right w:val="none" w:sz="0" w:space="0" w:color="auto"/>
          </w:divBdr>
        </w:div>
      </w:divsChild>
    </w:div>
    <w:div w:id="1080054816">
      <w:bodyDiv w:val="1"/>
      <w:marLeft w:val="0"/>
      <w:marRight w:val="0"/>
      <w:marTop w:val="0"/>
      <w:marBottom w:val="0"/>
      <w:divBdr>
        <w:top w:val="none" w:sz="0" w:space="0" w:color="auto"/>
        <w:left w:val="none" w:sz="0" w:space="0" w:color="auto"/>
        <w:bottom w:val="none" w:sz="0" w:space="0" w:color="auto"/>
        <w:right w:val="none" w:sz="0" w:space="0" w:color="auto"/>
      </w:divBdr>
    </w:div>
    <w:div w:id="1101024051">
      <w:bodyDiv w:val="1"/>
      <w:marLeft w:val="0"/>
      <w:marRight w:val="0"/>
      <w:marTop w:val="0"/>
      <w:marBottom w:val="0"/>
      <w:divBdr>
        <w:top w:val="none" w:sz="0" w:space="0" w:color="auto"/>
        <w:left w:val="none" w:sz="0" w:space="0" w:color="auto"/>
        <w:bottom w:val="none" w:sz="0" w:space="0" w:color="auto"/>
        <w:right w:val="none" w:sz="0" w:space="0" w:color="auto"/>
      </w:divBdr>
    </w:div>
    <w:div w:id="1131827951">
      <w:bodyDiv w:val="1"/>
      <w:marLeft w:val="0"/>
      <w:marRight w:val="0"/>
      <w:marTop w:val="0"/>
      <w:marBottom w:val="0"/>
      <w:divBdr>
        <w:top w:val="none" w:sz="0" w:space="0" w:color="auto"/>
        <w:left w:val="none" w:sz="0" w:space="0" w:color="auto"/>
        <w:bottom w:val="none" w:sz="0" w:space="0" w:color="auto"/>
        <w:right w:val="none" w:sz="0" w:space="0" w:color="auto"/>
      </w:divBdr>
      <w:divsChild>
        <w:div w:id="1912344232">
          <w:marLeft w:val="0"/>
          <w:marRight w:val="0"/>
          <w:marTop w:val="0"/>
          <w:marBottom w:val="0"/>
          <w:divBdr>
            <w:top w:val="none" w:sz="0" w:space="0" w:color="auto"/>
            <w:left w:val="none" w:sz="0" w:space="0" w:color="auto"/>
            <w:bottom w:val="none" w:sz="0" w:space="0" w:color="auto"/>
            <w:right w:val="none" w:sz="0" w:space="0" w:color="auto"/>
          </w:divBdr>
          <w:divsChild>
            <w:div w:id="2010523684">
              <w:marLeft w:val="0"/>
              <w:marRight w:val="0"/>
              <w:marTop w:val="0"/>
              <w:marBottom w:val="0"/>
              <w:divBdr>
                <w:top w:val="none" w:sz="0" w:space="0" w:color="auto"/>
                <w:left w:val="none" w:sz="0" w:space="0" w:color="auto"/>
                <w:bottom w:val="none" w:sz="0" w:space="0" w:color="auto"/>
                <w:right w:val="none" w:sz="0" w:space="0" w:color="auto"/>
              </w:divBdr>
            </w:div>
          </w:divsChild>
        </w:div>
        <w:div w:id="47190222">
          <w:marLeft w:val="0"/>
          <w:marRight w:val="0"/>
          <w:marTop w:val="0"/>
          <w:marBottom w:val="0"/>
          <w:divBdr>
            <w:top w:val="none" w:sz="0" w:space="0" w:color="auto"/>
            <w:left w:val="none" w:sz="0" w:space="0" w:color="auto"/>
            <w:bottom w:val="none" w:sz="0" w:space="0" w:color="auto"/>
            <w:right w:val="none" w:sz="0" w:space="0" w:color="auto"/>
          </w:divBdr>
          <w:divsChild>
            <w:div w:id="1311247898">
              <w:marLeft w:val="0"/>
              <w:marRight w:val="0"/>
              <w:marTop w:val="0"/>
              <w:marBottom w:val="0"/>
              <w:divBdr>
                <w:top w:val="none" w:sz="0" w:space="0" w:color="auto"/>
                <w:left w:val="none" w:sz="0" w:space="0" w:color="auto"/>
                <w:bottom w:val="none" w:sz="0" w:space="0" w:color="auto"/>
                <w:right w:val="none" w:sz="0" w:space="0" w:color="auto"/>
              </w:divBdr>
            </w:div>
          </w:divsChild>
        </w:div>
        <w:div w:id="1708065743">
          <w:marLeft w:val="0"/>
          <w:marRight w:val="0"/>
          <w:marTop w:val="0"/>
          <w:marBottom w:val="0"/>
          <w:divBdr>
            <w:top w:val="none" w:sz="0" w:space="0" w:color="auto"/>
            <w:left w:val="none" w:sz="0" w:space="0" w:color="auto"/>
            <w:bottom w:val="none" w:sz="0" w:space="0" w:color="auto"/>
            <w:right w:val="none" w:sz="0" w:space="0" w:color="auto"/>
          </w:divBdr>
          <w:divsChild>
            <w:div w:id="441339669">
              <w:marLeft w:val="0"/>
              <w:marRight w:val="0"/>
              <w:marTop w:val="0"/>
              <w:marBottom w:val="0"/>
              <w:divBdr>
                <w:top w:val="none" w:sz="0" w:space="0" w:color="auto"/>
                <w:left w:val="none" w:sz="0" w:space="0" w:color="auto"/>
                <w:bottom w:val="none" w:sz="0" w:space="0" w:color="auto"/>
                <w:right w:val="none" w:sz="0" w:space="0" w:color="auto"/>
              </w:divBdr>
            </w:div>
          </w:divsChild>
        </w:div>
        <w:div w:id="777872282">
          <w:marLeft w:val="0"/>
          <w:marRight w:val="0"/>
          <w:marTop w:val="0"/>
          <w:marBottom w:val="0"/>
          <w:divBdr>
            <w:top w:val="none" w:sz="0" w:space="0" w:color="auto"/>
            <w:left w:val="none" w:sz="0" w:space="0" w:color="auto"/>
            <w:bottom w:val="none" w:sz="0" w:space="0" w:color="auto"/>
            <w:right w:val="none" w:sz="0" w:space="0" w:color="auto"/>
          </w:divBdr>
          <w:divsChild>
            <w:div w:id="166901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930171">
      <w:bodyDiv w:val="1"/>
      <w:marLeft w:val="0"/>
      <w:marRight w:val="0"/>
      <w:marTop w:val="0"/>
      <w:marBottom w:val="0"/>
      <w:divBdr>
        <w:top w:val="none" w:sz="0" w:space="0" w:color="auto"/>
        <w:left w:val="none" w:sz="0" w:space="0" w:color="auto"/>
        <w:bottom w:val="none" w:sz="0" w:space="0" w:color="auto"/>
        <w:right w:val="none" w:sz="0" w:space="0" w:color="auto"/>
      </w:divBdr>
    </w:div>
    <w:div w:id="1207335778">
      <w:bodyDiv w:val="1"/>
      <w:marLeft w:val="0"/>
      <w:marRight w:val="0"/>
      <w:marTop w:val="0"/>
      <w:marBottom w:val="0"/>
      <w:divBdr>
        <w:top w:val="none" w:sz="0" w:space="0" w:color="auto"/>
        <w:left w:val="none" w:sz="0" w:space="0" w:color="auto"/>
        <w:bottom w:val="none" w:sz="0" w:space="0" w:color="auto"/>
        <w:right w:val="none" w:sz="0" w:space="0" w:color="auto"/>
      </w:divBdr>
    </w:div>
    <w:div w:id="1210190170">
      <w:bodyDiv w:val="1"/>
      <w:marLeft w:val="0"/>
      <w:marRight w:val="0"/>
      <w:marTop w:val="0"/>
      <w:marBottom w:val="0"/>
      <w:divBdr>
        <w:top w:val="none" w:sz="0" w:space="0" w:color="auto"/>
        <w:left w:val="none" w:sz="0" w:space="0" w:color="auto"/>
        <w:bottom w:val="none" w:sz="0" w:space="0" w:color="auto"/>
        <w:right w:val="none" w:sz="0" w:space="0" w:color="auto"/>
      </w:divBdr>
      <w:divsChild>
        <w:div w:id="1484590389">
          <w:marLeft w:val="0"/>
          <w:marRight w:val="0"/>
          <w:marTop w:val="0"/>
          <w:marBottom w:val="0"/>
          <w:divBdr>
            <w:top w:val="none" w:sz="0" w:space="0" w:color="auto"/>
            <w:left w:val="none" w:sz="0" w:space="0" w:color="auto"/>
            <w:bottom w:val="none" w:sz="0" w:space="0" w:color="auto"/>
            <w:right w:val="none" w:sz="0" w:space="0" w:color="auto"/>
          </w:divBdr>
        </w:div>
      </w:divsChild>
    </w:div>
    <w:div w:id="1244342362">
      <w:bodyDiv w:val="1"/>
      <w:marLeft w:val="0"/>
      <w:marRight w:val="0"/>
      <w:marTop w:val="0"/>
      <w:marBottom w:val="0"/>
      <w:divBdr>
        <w:top w:val="none" w:sz="0" w:space="0" w:color="auto"/>
        <w:left w:val="none" w:sz="0" w:space="0" w:color="auto"/>
        <w:bottom w:val="none" w:sz="0" w:space="0" w:color="auto"/>
        <w:right w:val="none" w:sz="0" w:space="0" w:color="auto"/>
      </w:divBdr>
      <w:divsChild>
        <w:div w:id="848716205">
          <w:marLeft w:val="0"/>
          <w:marRight w:val="0"/>
          <w:marTop w:val="0"/>
          <w:marBottom w:val="0"/>
          <w:divBdr>
            <w:top w:val="none" w:sz="0" w:space="0" w:color="auto"/>
            <w:left w:val="none" w:sz="0" w:space="0" w:color="auto"/>
            <w:bottom w:val="none" w:sz="0" w:space="0" w:color="auto"/>
            <w:right w:val="none" w:sz="0" w:space="0" w:color="auto"/>
          </w:divBdr>
        </w:div>
      </w:divsChild>
    </w:div>
    <w:div w:id="1263994465">
      <w:bodyDiv w:val="1"/>
      <w:marLeft w:val="0"/>
      <w:marRight w:val="0"/>
      <w:marTop w:val="0"/>
      <w:marBottom w:val="0"/>
      <w:divBdr>
        <w:top w:val="none" w:sz="0" w:space="0" w:color="auto"/>
        <w:left w:val="none" w:sz="0" w:space="0" w:color="auto"/>
        <w:bottom w:val="none" w:sz="0" w:space="0" w:color="auto"/>
        <w:right w:val="none" w:sz="0" w:space="0" w:color="auto"/>
      </w:divBdr>
      <w:divsChild>
        <w:div w:id="1240748132">
          <w:marLeft w:val="0"/>
          <w:marRight w:val="0"/>
          <w:marTop w:val="0"/>
          <w:marBottom w:val="0"/>
          <w:divBdr>
            <w:top w:val="none" w:sz="0" w:space="0" w:color="auto"/>
            <w:left w:val="none" w:sz="0" w:space="0" w:color="auto"/>
            <w:bottom w:val="none" w:sz="0" w:space="0" w:color="auto"/>
            <w:right w:val="none" w:sz="0" w:space="0" w:color="auto"/>
          </w:divBdr>
          <w:divsChild>
            <w:div w:id="456342280">
              <w:marLeft w:val="0"/>
              <w:marRight w:val="0"/>
              <w:marTop w:val="0"/>
              <w:marBottom w:val="0"/>
              <w:divBdr>
                <w:top w:val="none" w:sz="0" w:space="0" w:color="auto"/>
                <w:left w:val="none" w:sz="0" w:space="0" w:color="auto"/>
                <w:bottom w:val="none" w:sz="0" w:space="0" w:color="auto"/>
                <w:right w:val="none" w:sz="0" w:space="0" w:color="auto"/>
              </w:divBdr>
            </w:div>
          </w:divsChild>
        </w:div>
        <w:div w:id="501235440">
          <w:marLeft w:val="0"/>
          <w:marRight w:val="0"/>
          <w:marTop w:val="0"/>
          <w:marBottom w:val="0"/>
          <w:divBdr>
            <w:top w:val="none" w:sz="0" w:space="0" w:color="auto"/>
            <w:left w:val="none" w:sz="0" w:space="0" w:color="auto"/>
            <w:bottom w:val="none" w:sz="0" w:space="0" w:color="auto"/>
            <w:right w:val="none" w:sz="0" w:space="0" w:color="auto"/>
          </w:divBdr>
          <w:divsChild>
            <w:div w:id="1599941556">
              <w:marLeft w:val="0"/>
              <w:marRight w:val="0"/>
              <w:marTop w:val="0"/>
              <w:marBottom w:val="0"/>
              <w:divBdr>
                <w:top w:val="none" w:sz="0" w:space="0" w:color="auto"/>
                <w:left w:val="none" w:sz="0" w:space="0" w:color="auto"/>
                <w:bottom w:val="none" w:sz="0" w:space="0" w:color="auto"/>
                <w:right w:val="none" w:sz="0" w:space="0" w:color="auto"/>
              </w:divBdr>
            </w:div>
          </w:divsChild>
        </w:div>
        <w:div w:id="1710303460">
          <w:marLeft w:val="0"/>
          <w:marRight w:val="0"/>
          <w:marTop w:val="0"/>
          <w:marBottom w:val="0"/>
          <w:divBdr>
            <w:top w:val="none" w:sz="0" w:space="0" w:color="auto"/>
            <w:left w:val="none" w:sz="0" w:space="0" w:color="auto"/>
            <w:bottom w:val="none" w:sz="0" w:space="0" w:color="auto"/>
            <w:right w:val="none" w:sz="0" w:space="0" w:color="auto"/>
          </w:divBdr>
          <w:divsChild>
            <w:div w:id="811488288">
              <w:marLeft w:val="0"/>
              <w:marRight w:val="0"/>
              <w:marTop w:val="0"/>
              <w:marBottom w:val="0"/>
              <w:divBdr>
                <w:top w:val="none" w:sz="0" w:space="0" w:color="auto"/>
                <w:left w:val="none" w:sz="0" w:space="0" w:color="auto"/>
                <w:bottom w:val="none" w:sz="0" w:space="0" w:color="auto"/>
                <w:right w:val="none" w:sz="0" w:space="0" w:color="auto"/>
              </w:divBdr>
            </w:div>
          </w:divsChild>
        </w:div>
        <w:div w:id="64843863">
          <w:marLeft w:val="0"/>
          <w:marRight w:val="0"/>
          <w:marTop w:val="0"/>
          <w:marBottom w:val="0"/>
          <w:divBdr>
            <w:top w:val="none" w:sz="0" w:space="0" w:color="auto"/>
            <w:left w:val="none" w:sz="0" w:space="0" w:color="auto"/>
            <w:bottom w:val="none" w:sz="0" w:space="0" w:color="auto"/>
            <w:right w:val="none" w:sz="0" w:space="0" w:color="auto"/>
          </w:divBdr>
          <w:divsChild>
            <w:div w:id="634989107">
              <w:marLeft w:val="0"/>
              <w:marRight w:val="0"/>
              <w:marTop w:val="0"/>
              <w:marBottom w:val="0"/>
              <w:divBdr>
                <w:top w:val="none" w:sz="0" w:space="0" w:color="auto"/>
                <w:left w:val="none" w:sz="0" w:space="0" w:color="auto"/>
                <w:bottom w:val="none" w:sz="0" w:space="0" w:color="auto"/>
                <w:right w:val="none" w:sz="0" w:space="0" w:color="auto"/>
              </w:divBdr>
            </w:div>
          </w:divsChild>
        </w:div>
        <w:div w:id="295334470">
          <w:marLeft w:val="0"/>
          <w:marRight w:val="0"/>
          <w:marTop w:val="0"/>
          <w:marBottom w:val="0"/>
          <w:divBdr>
            <w:top w:val="none" w:sz="0" w:space="0" w:color="auto"/>
            <w:left w:val="none" w:sz="0" w:space="0" w:color="auto"/>
            <w:bottom w:val="none" w:sz="0" w:space="0" w:color="auto"/>
            <w:right w:val="none" w:sz="0" w:space="0" w:color="auto"/>
          </w:divBdr>
          <w:divsChild>
            <w:div w:id="1513035161">
              <w:marLeft w:val="0"/>
              <w:marRight w:val="0"/>
              <w:marTop w:val="0"/>
              <w:marBottom w:val="0"/>
              <w:divBdr>
                <w:top w:val="none" w:sz="0" w:space="0" w:color="auto"/>
                <w:left w:val="none" w:sz="0" w:space="0" w:color="auto"/>
                <w:bottom w:val="none" w:sz="0" w:space="0" w:color="auto"/>
                <w:right w:val="none" w:sz="0" w:space="0" w:color="auto"/>
              </w:divBdr>
            </w:div>
          </w:divsChild>
        </w:div>
        <w:div w:id="1465807464">
          <w:marLeft w:val="0"/>
          <w:marRight w:val="0"/>
          <w:marTop w:val="0"/>
          <w:marBottom w:val="0"/>
          <w:divBdr>
            <w:top w:val="none" w:sz="0" w:space="0" w:color="auto"/>
            <w:left w:val="none" w:sz="0" w:space="0" w:color="auto"/>
            <w:bottom w:val="none" w:sz="0" w:space="0" w:color="auto"/>
            <w:right w:val="none" w:sz="0" w:space="0" w:color="auto"/>
          </w:divBdr>
          <w:divsChild>
            <w:div w:id="1980261735">
              <w:marLeft w:val="0"/>
              <w:marRight w:val="0"/>
              <w:marTop w:val="0"/>
              <w:marBottom w:val="0"/>
              <w:divBdr>
                <w:top w:val="none" w:sz="0" w:space="0" w:color="auto"/>
                <w:left w:val="none" w:sz="0" w:space="0" w:color="auto"/>
                <w:bottom w:val="none" w:sz="0" w:space="0" w:color="auto"/>
                <w:right w:val="none" w:sz="0" w:space="0" w:color="auto"/>
              </w:divBdr>
            </w:div>
          </w:divsChild>
        </w:div>
        <w:div w:id="1569074607">
          <w:marLeft w:val="0"/>
          <w:marRight w:val="0"/>
          <w:marTop w:val="0"/>
          <w:marBottom w:val="0"/>
          <w:divBdr>
            <w:top w:val="none" w:sz="0" w:space="0" w:color="auto"/>
            <w:left w:val="none" w:sz="0" w:space="0" w:color="auto"/>
            <w:bottom w:val="none" w:sz="0" w:space="0" w:color="auto"/>
            <w:right w:val="none" w:sz="0" w:space="0" w:color="auto"/>
          </w:divBdr>
          <w:divsChild>
            <w:div w:id="1387993142">
              <w:marLeft w:val="0"/>
              <w:marRight w:val="0"/>
              <w:marTop w:val="0"/>
              <w:marBottom w:val="0"/>
              <w:divBdr>
                <w:top w:val="none" w:sz="0" w:space="0" w:color="auto"/>
                <w:left w:val="none" w:sz="0" w:space="0" w:color="auto"/>
                <w:bottom w:val="none" w:sz="0" w:space="0" w:color="auto"/>
                <w:right w:val="none" w:sz="0" w:space="0" w:color="auto"/>
              </w:divBdr>
            </w:div>
          </w:divsChild>
        </w:div>
        <w:div w:id="494994007">
          <w:marLeft w:val="0"/>
          <w:marRight w:val="0"/>
          <w:marTop w:val="0"/>
          <w:marBottom w:val="0"/>
          <w:divBdr>
            <w:top w:val="none" w:sz="0" w:space="0" w:color="auto"/>
            <w:left w:val="none" w:sz="0" w:space="0" w:color="auto"/>
            <w:bottom w:val="none" w:sz="0" w:space="0" w:color="auto"/>
            <w:right w:val="none" w:sz="0" w:space="0" w:color="auto"/>
          </w:divBdr>
        </w:div>
      </w:divsChild>
    </w:div>
    <w:div w:id="1281688192">
      <w:bodyDiv w:val="1"/>
      <w:marLeft w:val="0"/>
      <w:marRight w:val="0"/>
      <w:marTop w:val="0"/>
      <w:marBottom w:val="0"/>
      <w:divBdr>
        <w:top w:val="none" w:sz="0" w:space="0" w:color="auto"/>
        <w:left w:val="none" w:sz="0" w:space="0" w:color="auto"/>
        <w:bottom w:val="none" w:sz="0" w:space="0" w:color="auto"/>
        <w:right w:val="none" w:sz="0" w:space="0" w:color="auto"/>
      </w:divBdr>
    </w:div>
    <w:div w:id="1299410883">
      <w:bodyDiv w:val="1"/>
      <w:marLeft w:val="0"/>
      <w:marRight w:val="0"/>
      <w:marTop w:val="0"/>
      <w:marBottom w:val="0"/>
      <w:divBdr>
        <w:top w:val="none" w:sz="0" w:space="0" w:color="auto"/>
        <w:left w:val="none" w:sz="0" w:space="0" w:color="auto"/>
        <w:bottom w:val="none" w:sz="0" w:space="0" w:color="auto"/>
        <w:right w:val="none" w:sz="0" w:space="0" w:color="auto"/>
      </w:divBdr>
      <w:divsChild>
        <w:div w:id="694578043">
          <w:marLeft w:val="0"/>
          <w:marRight w:val="0"/>
          <w:marTop w:val="0"/>
          <w:marBottom w:val="0"/>
          <w:divBdr>
            <w:top w:val="none" w:sz="0" w:space="0" w:color="auto"/>
            <w:left w:val="none" w:sz="0" w:space="0" w:color="auto"/>
            <w:bottom w:val="none" w:sz="0" w:space="0" w:color="auto"/>
            <w:right w:val="none" w:sz="0" w:space="0" w:color="auto"/>
          </w:divBdr>
          <w:divsChild>
            <w:div w:id="734358720">
              <w:marLeft w:val="0"/>
              <w:marRight w:val="0"/>
              <w:marTop w:val="0"/>
              <w:marBottom w:val="0"/>
              <w:divBdr>
                <w:top w:val="none" w:sz="0" w:space="0" w:color="auto"/>
                <w:left w:val="none" w:sz="0" w:space="0" w:color="auto"/>
                <w:bottom w:val="none" w:sz="0" w:space="0" w:color="auto"/>
                <w:right w:val="none" w:sz="0" w:space="0" w:color="auto"/>
              </w:divBdr>
            </w:div>
          </w:divsChild>
        </w:div>
        <w:div w:id="881870791">
          <w:marLeft w:val="0"/>
          <w:marRight w:val="0"/>
          <w:marTop w:val="0"/>
          <w:marBottom w:val="0"/>
          <w:divBdr>
            <w:top w:val="none" w:sz="0" w:space="0" w:color="auto"/>
            <w:left w:val="none" w:sz="0" w:space="0" w:color="auto"/>
            <w:bottom w:val="none" w:sz="0" w:space="0" w:color="auto"/>
            <w:right w:val="none" w:sz="0" w:space="0" w:color="auto"/>
          </w:divBdr>
          <w:divsChild>
            <w:div w:id="1469973492">
              <w:marLeft w:val="0"/>
              <w:marRight w:val="0"/>
              <w:marTop w:val="0"/>
              <w:marBottom w:val="0"/>
              <w:divBdr>
                <w:top w:val="none" w:sz="0" w:space="0" w:color="auto"/>
                <w:left w:val="none" w:sz="0" w:space="0" w:color="auto"/>
                <w:bottom w:val="none" w:sz="0" w:space="0" w:color="auto"/>
                <w:right w:val="none" w:sz="0" w:space="0" w:color="auto"/>
              </w:divBdr>
            </w:div>
          </w:divsChild>
        </w:div>
        <w:div w:id="1923099049">
          <w:marLeft w:val="0"/>
          <w:marRight w:val="0"/>
          <w:marTop w:val="0"/>
          <w:marBottom w:val="0"/>
          <w:divBdr>
            <w:top w:val="none" w:sz="0" w:space="0" w:color="auto"/>
            <w:left w:val="none" w:sz="0" w:space="0" w:color="auto"/>
            <w:bottom w:val="none" w:sz="0" w:space="0" w:color="auto"/>
            <w:right w:val="none" w:sz="0" w:space="0" w:color="auto"/>
          </w:divBdr>
          <w:divsChild>
            <w:div w:id="74140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002183">
      <w:bodyDiv w:val="1"/>
      <w:marLeft w:val="0"/>
      <w:marRight w:val="0"/>
      <w:marTop w:val="0"/>
      <w:marBottom w:val="0"/>
      <w:divBdr>
        <w:top w:val="none" w:sz="0" w:space="0" w:color="auto"/>
        <w:left w:val="none" w:sz="0" w:space="0" w:color="auto"/>
        <w:bottom w:val="none" w:sz="0" w:space="0" w:color="auto"/>
        <w:right w:val="none" w:sz="0" w:space="0" w:color="auto"/>
      </w:divBdr>
    </w:div>
    <w:div w:id="1303971218">
      <w:bodyDiv w:val="1"/>
      <w:marLeft w:val="0"/>
      <w:marRight w:val="0"/>
      <w:marTop w:val="0"/>
      <w:marBottom w:val="0"/>
      <w:divBdr>
        <w:top w:val="none" w:sz="0" w:space="0" w:color="auto"/>
        <w:left w:val="none" w:sz="0" w:space="0" w:color="auto"/>
        <w:bottom w:val="none" w:sz="0" w:space="0" w:color="auto"/>
        <w:right w:val="none" w:sz="0" w:space="0" w:color="auto"/>
      </w:divBdr>
    </w:div>
    <w:div w:id="1316761545">
      <w:bodyDiv w:val="1"/>
      <w:marLeft w:val="0"/>
      <w:marRight w:val="0"/>
      <w:marTop w:val="0"/>
      <w:marBottom w:val="0"/>
      <w:divBdr>
        <w:top w:val="none" w:sz="0" w:space="0" w:color="auto"/>
        <w:left w:val="none" w:sz="0" w:space="0" w:color="auto"/>
        <w:bottom w:val="none" w:sz="0" w:space="0" w:color="auto"/>
        <w:right w:val="none" w:sz="0" w:space="0" w:color="auto"/>
      </w:divBdr>
    </w:div>
    <w:div w:id="1323855617">
      <w:bodyDiv w:val="1"/>
      <w:marLeft w:val="0"/>
      <w:marRight w:val="0"/>
      <w:marTop w:val="0"/>
      <w:marBottom w:val="0"/>
      <w:divBdr>
        <w:top w:val="none" w:sz="0" w:space="0" w:color="auto"/>
        <w:left w:val="none" w:sz="0" w:space="0" w:color="auto"/>
        <w:bottom w:val="none" w:sz="0" w:space="0" w:color="auto"/>
        <w:right w:val="none" w:sz="0" w:space="0" w:color="auto"/>
      </w:divBdr>
      <w:divsChild>
        <w:div w:id="1206522045">
          <w:marLeft w:val="0"/>
          <w:marRight w:val="0"/>
          <w:marTop w:val="0"/>
          <w:marBottom w:val="0"/>
          <w:divBdr>
            <w:top w:val="none" w:sz="0" w:space="0" w:color="auto"/>
            <w:left w:val="none" w:sz="0" w:space="0" w:color="auto"/>
            <w:bottom w:val="none" w:sz="0" w:space="0" w:color="auto"/>
            <w:right w:val="none" w:sz="0" w:space="0" w:color="auto"/>
          </w:divBdr>
        </w:div>
        <w:div w:id="1135634787">
          <w:marLeft w:val="0"/>
          <w:marRight w:val="0"/>
          <w:marTop w:val="0"/>
          <w:marBottom w:val="0"/>
          <w:divBdr>
            <w:top w:val="none" w:sz="0" w:space="0" w:color="auto"/>
            <w:left w:val="none" w:sz="0" w:space="0" w:color="auto"/>
            <w:bottom w:val="none" w:sz="0" w:space="0" w:color="auto"/>
            <w:right w:val="none" w:sz="0" w:space="0" w:color="auto"/>
          </w:divBdr>
          <w:divsChild>
            <w:div w:id="562522872">
              <w:marLeft w:val="0"/>
              <w:marRight w:val="0"/>
              <w:marTop w:val="0"/>
              <w:marBottom w:val="0"/>
              <w:divBdr>
                <w:top w:val="none" w:sz="0" w:space="0" w:color="auto"/>
                <w:left w:val="none" w:sz="0" w:space="0" w:color="auto"/>
                <w:bottom w:val="none" w:sz="0" w:space="0" w:color="auto"/>
                <w:right w:val="none" w:sz="0" w:space="0" w:color="auto"/>
              </w:divBdr>
            </w:div>
          </w:divsChild>
        </w:div>
        <w:div w:id="2003921512">
          <w:marLeft w:val="0"/>
          <w:marRight w:val="0"/>
          <w:marTop w:val="0"/>
          <w:marBottom w:val="0"/>
          <w:divBdr>
            <w:top w:val="none" w:sz="0" w:space="0" w:color="auto"/>
            <w:left w:val="none" w:sz="0" w:space="0" w:color="auto"/>
            <w:bottom w:val="none" w:sz="0" w:space="0" w:color="auto"/>
            <w:right w:val="none" w:sz="0" w:space="0" w:color="auto"/>
          </w:divBdr>
          <w:divsChild>
            <w:div w:id="423459288">
              <w:marLeft w:val="0"/>
              <w:marRight w:val="0"/>
              <w:marTop w:val="0"/>
              <w:marBottom w:val="0"/>
              <w:divBdr>
                <w:top w:val="none" w:sz="0" w:space="0" w:color="auto"/>
                <w:left w:val="none" w:sz="0" w:space="0" w:color="auto"/>
                <w:bottom w:val="none" w:sz="0" w:space="0" w:color="auto"/>
                <w:right w:val="none" w:sz="0" w:space="0" w:color="auto"/>
              </w:divBdr>
            </w:div>
          </w:divsChild>
        </w:div>
        <w:div w:id="446897223">
          <w:marLeft w:val="0"/>
          <w:marRight w:val="0"/>
          <w:marTop w:val="0"/>
          <w:marBottom w:val="0"/>
          <w:divBdr>
            <w:top w:val="none" w:sz="0" w:space="0" w:color="auto"/>
            <w:left w:val="none" w:sz="0" w:space="0" w:color="auto"/>
            <w:bottom w:val="none" w:sz="0" w:space="0" w:color="auto"/>
            <w:right w:val="none" w:sz="0" w:space="0" w:color="auto"/>
          </w:divBdr>
          <w:divsChild>
            <w:div w:id="123123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8914">
      <w:bodyDiv w:val="1"/>
      <w:marLeft w:val="0"/>
      <w:marRight w:val="0"/>
      <w:marTop w:val="0"/>
      <w:marBottom w:val="0"/>
      <w:divBdr>
        <w:top w:val="none" w:sz="0" w:space="0" w:color="auto"/>
        <w:left w:val="none" w:sz="0" w:space="0" w:color="auto"/>
        <w:bottom w:val="none" w:sz="0" w:space="0" w:color="auto"/>
        <w:right w:val="none" w:sz="0" w:space="0" w:color="auto"/>
      </w:divBdr>
    </w:div>
    <w:div w:id="1356271328">
      <w:bodyDiv w:val="1"/>
      <w:marLeft w:val="0"/>
      <w:marRight w:val="0"/>
      <w:marTop w:val="0"/>
      <w:marBottom w:val="0"/>
      <w:divBdr>
        <w:top w:val="none" w:sz="0" w:space="0" w:color="auto"/>
        <w:left w:val="none" w:sz="0" w:space="0" w:color="auto"/>
        <w:bottom w:val="none" w:sz="0" w:space="0" w:color="auto"/>
        <w:right w:val="none" w:sz="0" w:space="0" w:color="auto"/>
      </w:divBdr>
    </w:div>
    <w:div w:id="1367412300">
      <w:bodyDiv w:val="1"/>
      <w:marLeft w:val="0"/>
      <w:marRight w:val="0"/>
      <w:marTop w:val="0"/>
      <w:marBottom w:val="0"/>
      <w:divBdr>
        <w:top w:val="none" w:sz="0" w:space="0" w:color="auto"/>
        <w:left w:val="none" w:sz="0" w:space="0" w:color="auto"/>
        <w:bottom w:val="none" w:sz="0" w:space="0" w:color="auto"/>
        <w:right w:val="none" w:sz="0" w:space="0" w:color="auto"/>
      </w:divBdr>
      <w:divsChild>
        <w:div w:id="966741547">
          <w:marLeft w:val="0"/>
          <w:marRight w:val="0"/>
          <w:marTop w:val="0"/>
          <w:marBottom w:val="0"/>
          <w:divBdr>
            <w:top w:val="none" w:sz="0" w:space="0" w:color="auto"/>
            <w:left w:val="none" w:sz="0" w:space="0" w:color="auto"/>
            <w:bottom w:val="none" w:sz="0" w:space="0" w:color="auto"/>
            <w:right w:val="none" w:sz="0" w:space="0" w:color="auto"/>
          </w:divBdr>
        </w:div>
        <w:div w:id="2013408164">
          <w:marLeft w:val="0"/>
          <w:marRight w:val="0"/>
          <w:marTop w:val="0"/>
          <w:marBottom w:val="0"/>
          <w:divBdr>
            <w:top w:val="none" w:sz="0" w:space="0" w:color="auto"/>
            <w:left w:val="none" w:sz="0" w:space="0" w:color="auto"/>
            <w:bottom w:val="none" w:sz="0" w:space="0" w:color="auto"/>
            <w:right w:val="none" w:sz="0" w:space="0" w:color="auto"/>
          </w:divBdr>
        </w:div>
        <w:div w:id="348410527">
          <w:marLeft w:val="0"/>
          <w:marRight w:val="0"/>
          <w:marTop w:val="0"/>
          <w:marBottom w:val="0"/>
          <w:divBdr>
            <w:top w:val="none" w:sz="0" w:space="0" w:color="auto"/>
            <w:left w:val="none" w:sz="0" w:space="0" w:color="auto"/>
            <w:bottom w:val="none" w:sz="0" w:space="0" w:color="auto"/>
            <w:right w:val="none" w:sz="0" w:space="0" w:color="auto"/>
          </w:divBdr>
          <w:divsChild>
            <w:div w:id="201611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0593">
      <w:bodyDiv w:val="1"/>
      <w:marLeft w:val="0"/>
      <w:marRight w:val="0"/>
      <w:marTop w:val="0"/>
      <w:marBottom w:val="0"/>
      <w:divBdr>
        <w:top w:val="none" w:sz="0" w:space="0" w:color="auto"/>
        <w:left w:val="none" w:sz="0" w:space="0" w:color="auto"/>
        <w:bottom w:val="none" w:sz="0" w:space="0" w:color="auto"/>
        <w:right w:val="none" w:sz="0" w:space="0" w:color="auto"/>
      </w:divBdr>
    </w:div>
    <w:div w:id="1384863150">
      <w:bodyDiv w:val="1"/>
      <w:marLeft w:val="0"/>
      <w:marRight w:val="0"/>
      <w:marTop w:val="0"/>
      <w:marBottom w:val="0"/>
      <w:divBdr>
        <w:top w:val="none" w:sz="0" w:space="0" w:color="auto"/>
        <w:left w:val="none" w:sz="0" w:space="0" w:color="auto"/>
        <w:bottom w:val="none" w:sz="0" w:space="0" w:color="auto"/>
        <w:right w:val="none" w:sz="0" w:space="0" w:color="auto"/>
      </w:divBdr>
      <w:divsChild>
        <w:div w:id="815144657">
          <w:marLeft w:val="0"/>
          <w:marRight w:val="0"/>
          <w:marTop w:val="0"/>
          <w:marBottom w:val="0"/>
          <w:divBdr>
            <w:top w:val="none" w:sz="0" w:space="0" w:color="auto"/>
            <w:left w:val="none" w:sz="0" w:space="0" w:color="auto"/>
            <w:bottom w:val="none" w:sz="0" w:space="0" w:color="auto"/>
            <w:right w:val="none" w:sz="0" w:space="0" w:color="auto"/>
          </w:divBdr>
          <w:divsChild>
            <w:div w:id="1129711007">
              <w:marLeft w:val="0"/>
              <w:marRight w:val="0"/>
              <w:marTop w:val="0"/>
              <w:marBottom w:val="0"/>
              <w:divBdr>
                <w:top w:val="none" w:sz="0" w:space="0" w:color="auto"/>
                <w:left w:val="none" w:sz="0" w:space="0" w:color="auto"/>
                <w:bottom w:val="none" w:sz="0" w:space="0" w:color="auto"/>
                <w:right w:val="none" w:sz="0" w:space="0" w:color="auto"/>
              </w:divBdr>
            </w:div>
          </w:divsChild>
        </w:div>
        <w:div w:id="1212500873">
          <w:marLeft w:val="0"/>
          <w:marRight w:val="0"/>
          <w:marTop w:val="0"/>
          <w:marBottom w:val="0"/>
          <w:divBdr>
            <w:top w:val="none" w:sz="0" w:space="0" w:color="auto"/>
            <w:left w:val="none" w:sz="0" w:space="0" w:color="auto"/>
            <w:bottom w:val="none" w:sz="0" w:space="0" w:color="auto"/>
            <w:right w:val="none" w:sz="0" w:space="0" w:color="auto"/>
          </w:divBdr>
          <w:divsChild>
            <w:div w:id="131317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5102">
      <w:bodyDiv w:val="1"/>
      <w:marLeft w:val="0"/>
      <w:marRight w:val="0"/>
      <w:marTop w:val="0"/>
      <w:marBottom w:val="0"/>
      <w:divBdr>
        <w:top w:val="none" w:sz="0" w:space="0" w:color="auto"/>
        <w:left w:val="none" w:sz="0" w:space="0" w:color="auto"/>
        <w:bottom w:val="none" w:sz="0" w:space="0" w:color="auto"/>
        <w:right w:val="none" w:sz="0" w:space="0" w:color="auto"/>
      </w:divBdr>
      <w:divsChild>
        <w:div w:id="1088573189">
          <w:marLeft w:val="0"/>
          <w:marRight w:val="0"/>
          <w:marTop w:val="0"/>
          <w:marBottom w:val="0"/>
          <w:divBdr>
            <w:top w:val="none" w:sz="0" w:space="0" w:color="auto"/>
            <w:left w:val="none" w:sz="0" w:space="0" w:color="auto"/>
            <w:bottom w:val="none" w:sz="0" w:space="0" w:color="auto"/>
            <w:right w:val="none" w:sz="0" w:space="0" w:color="auto"/>
          </w:divBdr>
        </w:div>
      </w:divsChild>
    </w:div>
    <w:div w:id="1392919403">
      <w:bodyDiv w:val="1"/>
      <w:marLeft w:val="0"/>
      <w:marRight w:val="0"/>
      <w:marTop w:val="0"/>
      <w:marBottom w:val="0"/>
      <w:divBdr>
        <w:top w:val="none" w:sz="0" w:space="0" w:color="auto"/>
        <w:left w:val="none" w:sz="0" w:space="0" w:color="auto"/>
        <w:bottom w:val="none" w:sz="0" w:space="0" w:color="auto"/>
        <w:right w:val="none" w:sz="0" w:space="0" w:color="auto"/>
      </w:divBdr>
      <w:divsChild>
        <w:div w:id="278075823">
          <w:marLeft w:val="0"/>
          <w:marRight w:val="0"/>
          <w:marTop w:val="0"/>
          <w:marBottom w:val="0"/>
          <w:divBdr>
            <w:top w:val="none" w:sz="0" w:space="0" w:color="auto"/>
            <w:left w:val="none" w:sz="0" w:space="0" w:color="auto"/>
            <w:bottom w:val="none" w:sz="0" w:space="0" w:color="auto"/>
            <w:right w:val="none" w:sz="0" w:space="0" w:color="auto"/>
          </w:divBdr>
          <w:divsChild>
            <w:div w:id="22230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75044">
      <w:bodyDiv w:val="1"/>
      <w:marLeft w:val="0"/>
      <w:marRight w:val="0"/>
      <w:marTop w:val="0"/>
      <w:marBottom w:val="0"/>
      <w:divBdr>
        <w:top w:val="none" w:sz="0" w:space="0" w:color="auto"/>
        <w:left w:val="none" w:sz="0" w:space="0" w:color="auto"/>
        <w:bottom w:val="none" w:sz="0" w:space="0" w:color="auto"/>
        <w:right w:val="none" w:sz="0" w:space="0" w:color="auto"/>
      </w:divBdr>
      <w:divsChild>
        <w:div w:id="187065506">
          <w:marLeft w:val="0"/>
          <w:marRight w:val="0"/>
          <w:marTop w:val="0"/>
          <w:marBottom w:val="0"/>
          <w:divBdr>
            <w:top w:val="none" w:sz="0" w:space="0" w:color="auto"/>
            <w:left w:val="none" w:sz="0" w:space="0" w:color="auto"/>
            <w:bottom w:val="none" w:sz="0" w:space="0" w:color="auto"/>
            <w:right w:val="none" w:sz="0" w:space="0" w:color="auto"/>
          </w:divBdr>
          <w:divsChild>
            <w:div w:id="3124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70560">
      <w:bodyDiv w:val="1"/>
      <w:marLeft w:val="0"/>
      <w:marRight w:val="0"/>
      <w:marTop w:val="0"/>
      <w:marBottom w:val="0"/>
      <w:divBdr>
        <w:top w:val="none" w:sz="0" w:space="0" w:color="auto"/>
        <w:left w:val="none" w:sz="0" w:space="0" w:color="auto"/>
        <w:bottom w:val="none" w:sz="0" w:space="0" w:color="auto"/>
        <w:right w:val="none" w:sz="0" w:space="0" w:color="auto"/>
      </w:divBdr>
      <w:divsChild>
        <w:div w:id="882517153">
          <w:marLeft w:val="0"/>
          <w:marRight w:val="0"/>
          <w:marTop w:val="0"/>
          <w:marBottom w:val="0"/>
          <w:divBdr>
            <w:top w:val="none" w:sz="0" w:space="0" w:color="auto"/>
            <w:left w:val="none" w:sz="0" w:space="0" w:color="auto"/>
            <w:bottom w:val="none" w:sz="0" w:space="0" w:color="auto"/>
            <w:right w:val="none" w:sz="0" w:space="0" w:color="auto"/>
          </w:divBdr>
          <w:divsChild>
            <w:div w:id="90467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430514">
      <w:bodyDiv w:val="1"/>
      <w:marLeft w:val="0"/>
      <w:marRight w:val="0"/>
      <w:marTop w:val="0"/>
      <w:marBottom w:val="0"/>
      <w:divBdr>
        <w:top w:val="none" w:sz="0" w:space="0" w:color="auto"/>
        <w:left w:val="none" w:sz="0" w:space="0" w:color="auto"/>
        <w:bottom w:val="none" w:sz="0" w:space="0" w:color="auto"/>
        <w:right w:val="none" w:sz="0" w:space="0" w:color="auto"/>
      </w:divBdr>
      <w:divsChild>
        <w:div w:id="105538182">
          <w:marLeft w:val="0"/>
          <w:marRight w:val="0"/>
          <w:marTop w:val="0"/>
          <w:marBottom w:val="0"/>
          <w:divBdr>
            <w:top w:val="none" w:sz="0" w:space="0" w:color="auto"/>
            <w:left w:val="none" w:sz="0" w:space="0" w:color="auto"/>
            <w:bottom w:val="none" w:sz="0" w:space="0" w:color="auto"/>
            <w:right w:val="none" w:sz="0" w:space="0" w:color="auto"/>
          </w:divBdr>
          <w:divsChild>
            <w:div w:id="1964728617">
              <w:marLeft w:val="0"/>
              <w:marRight w:val="0"/>
              <w:marTop w:val="0"/>
              <w:marBottom w:val="0"/>
              <w:divBdr>
                <w:top w:val="none" w:sz="0" w:space="0" w:color="auto"/>
                <w:left w:val="none" w:sz="0" w:space="0" w:color="auto"/>
                <w:bottom w:val="none" w:sz="0" w:space="0" w:color="auto"/>
                <w:right w:val="none" w:sz="0" w:space="0" w:color="auto"/>
              </w:divBdr>
            </w:div>
          </w:divsChild>
        </w:div>
        <w:div w:id="1817143521">
          <w:marLeft w:val="0"/>
          <w:marRight w:val="0"/>
          <w:marTop w:val="0"/>
          <w:marBottom w:val="0"/>
          <w:divBdr>
            <w:top w:val="none" w:sz="0" w:space="0" w:color="auto"/>
            <w:left w:val="none" w:sz="0" w:space="0" w:color="auto"/>
            <w:bottom w:val="none" w:sz="0" w:space="0" w:color="auto"/>
            <w:right w:val="none" w:sz="0" w:space="0" w:color="auto"/>
          </w:divBdr>
          <w:divsChild>
            <w:div w:id="5394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09630">
      <w:bodyDiv w:val="1"/>
      <w:marLeft w:val="0"/>
      <w:marRight w:val="0"/>
      <w:marTop w:val="0"/>
      <w:marBottom w:val="0"/>
      <w:divBdr>
        <w:top w:val="none" w:sz="0" w:space="0" w:color="auto"/>
        <w:left w:val="none" w:sz="0" w:space="0" w:color="auto"/>
        <w:bottom w:val="none" w:sz="0" w:space="0" w:color="auto"/>
        <w:right w:val="none" w:sz="0" w:space="0" w:color="auto"/>
      </w:divBdr>
    </w:div>
    <w:div w:id="1466657126">
      <w:bodyDiv w:val="1"/>
      <w:marLeft w:val="0"/>
      <w:marRight w:val="0"/>
      <w:marTop w:val="0"/>
      <w:marBottom w:val="0"/>
      <w:divBdr>
        <w:top w:val="none" w:sz="0" w:space="0" w:color="auto"/>
        <w:left w:val="none" w:sz="0" w:space="0" w:color="auto"/>
        <w:bottom w:val="none" w:sz="0" w:space="0" w:color="auto"/>
        <w:right w:val="none" w:sz="0" w:space="0" w:color="auto"/>
      </w:divBdr>
      <w:divsChild>
        <w:div w:id="1998411866">
          <w:marLeft w:val="0"/>
          <w:marRight w:val="0"/>
          <w:marTop w:val="0"/>
          <w:marBottom w:val="0"/>
          <w:divBdr>
            <w:top w:val="none" w:sz="0" w:space="0" w:color="auto"/>
            <w:left w:val="none" w:sz="0" w:space="0" w:color="auto"/>
            <w:bottom w:val="none" w:sz="0" w:space="0" w:color="auto"/>
            <w:right w:val="none" w:sz="0" w:space="0" w:color="auto"/>
          </w:divBdr>
        </w:div>
        <w:div w:id="570040364">
          <w:marLeft w:val="0"/>
          <w:marRight w:val="0"/>
          <w:marTop w:val="0"/>
          <w:marBottom w:val="0"/>
          <w:divBdr>
            <w:top w:val="none" w:sz="0" w:space="0" w:color="auto"/>
            <w:left w:val="single" w:sz="36" w:space="12" w:color="4CAF50"/>
            <w:bottom w:val="none" w:sz="0" w:space="0" w:color="auto"/>
            <w:right w:val="none" w:sz="0" w:space="0" w:color="auto"/>
          </w:divBdr>
        </w:div>
      </w:divsChild>
    </w:div>
    <w:div w:id="1516190885">
      <w:bodyDiv w:val="1"/>
      <w:marLeft w:val="0"/>
      <w:marRight w:val="0"/>
      <w:marTop w:val="0"/>
      <w:marBottom w:val="0"/>
      <w:divBdr>
        <w:top w:val="none" w:sz="0" w:space="0" w:color="auto"/>
        <w:left w:val="none" w:sz="0" w:space="0" w:color="auto"/>
        <w:bottom w:val="none" w:sz="0" w:space="0" w:color="auto"/>
        <w:right w:val="none" w:sz="0" w:space="0" w:color="auto"/>
      </w:divBdr>
    </w:div>
    <w:div w:id="1528836816">
      <w:bodyDiv w:val="1"/>
      <w:marLeft w:val="0"/>
      <w:marRight w:val="0"/>
      <w:marTop w:val="0"/>
      <w:marBottom w:val="0"/>
      <w:divBdr>
        <w:top w:val="none" w:sz="0" w:space="0" w:color="auto"/>
        <w:left w:val="none" w:sz="0" w:space="0" w:color="auto"/>
        <w:bottom w:val="none" w:sz="0" w:space="0" w:color="auto"/>
        <w:right w:val="none" w:sz="0" w:space="0" w:color="auto"/>
      </w:divBdr>
    </w:div>
    <w:div w:id="1563759939">
      <w:bodyDiv w:val="1"/>
      <w:marLeft w:val="0"/>
      <w:marRight w:val="0"/>
      <w:marTop w:val="0"/>
      <w:marBottom w:val="0"/>
      <w:divBdr>
        <w:top w:val="none" w:sz="0" w:space="0" w:color="auto"/>
        <w:left w:val="none" w:sz="0" w:space="0" w:color="auto"/>
        <w:bottom w:val="none" w:sz="0" w:space="0" w:color="auto"/>
        <w:right w:val="none" w:sz="0" w:space="0" w:color="auto"/>
      </w:divBdr>
    </w:div>
    <w:div w:id="1578050464">
      <w:bodyDiv w:val="1"/>
      <w:marLeft w:val="0"/>
      <w:marRight w:val="0"/>
      <w:marTop w:val="0"/>
      <w:marBottom w:val="0"/>
      <w:divBdr>
        <w:top w:val="none" w:sz="0" w:space="0" w:color="auto"/>
        <w:left w:val="none" w:sz="0" w:space="0" w:color="auto"/>
        <w:bottom w:val="none" w:sz="0" w:space="0" w:color="auto"/>
        <w:right w:val="none" w:sz="0" w:space="0" w:color="auto"/>
      </w:divBdr>
      <w:divsChild>
        <w:div w:id="147063203">
          <w:marLeft w:val="0"/>
          <w:marRight w:val="0"/>
          <w:marTop w:val="0"/>
          <w:marBottom w:val="0"/>
          <w:divBdr>
            <w:top w:val="none" w:sz="0" w:space="0" w:color="auto"/>
            <w:left w:val="none" w:sz="0" w:space="0" w:color="auto"/>
            <w:bottom w:val="none" w:sz="0" w:space="0" w:color="auto"/>
            <w:right w:val="none" w:sz="0" w:space="0" w:color="auto"/>
          </w:divBdr>
          <w:divsChild>
            <w:div w:id="208163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551366">
      <w:bodyDiv w:val="1"/>
      <w:marLeft w:val="0"/>
      <w:marRight w:val="0"/>
      <w:marTop w:val="0"/>
      <w:marBottom w:val="0"/>
      <w:divBdr>
        <w:top w:val="none" w:sz="0" w:space="0" w:color="auto"/>
        <w:left w:val="none" w:sz="0" w:space="0" w:color="auto"/>
        <w:bottom w:val="none" w:sz="0" w:space="0" w:color="auto"/>
        <w:right w:val="none" w:sz="0" w:space="0" w:color="auto"/>
      </w:divBdr>
    </w:div>
    <w:div w:id="1642422629">
      <w:bodyDiv w:val="1"/>
      <w:marLeft w:val="0"/>
      <w:marRight w:val="0"/>
      <w:marTop w:val="0"/>
      <w:marBottom w:val="0"/>
      <w:divBdr>
        <w:top w:val="none" w:sz="0" w:space="0" w:color="auto"/>
        <w:left w:val="none" w:sz="0" w:space="0" w:color="auto"/>
        <w:bottom w:val="none" w:sz="0" w:space="0" w:color="auto"/>
        <w:right w:val="none" w:sz="0" w:space="0" w:color="auto"/>
      </w:divBdr>
    </w:div>
    <w:div w:id="1656566947">
      <w:bodyDiv w:val="1"/>
      <w:marLeft w:val="0"/>
      <w:marRight w:val="0"/>
      <w:marTop w:val="0"/>
      <w:marBottom w:val="0"/>
      <w:divBdr>
        <w:top w:val="none" w:sz="0" w:space="0" w:color="auto"/>
        <w:left w:val="none" w:sz="0" w:space="0" w:color="auto"/>
        <w:bottom w:val="none" w:sz="0" w:space="0" w:color="auto"/>
        <w:right w:val="none" w:sz="0" w:space="0" w:color="auto"/>
      </w:divBdr>
    </w:div>
    <w:div w:id="1668050348">
      <w:bodyDiv w:val="1"/>
      <w:marLeft w:val="0"/>
      <w:marRight w:val="0"/>
      <w:marTop w:val="0"/>
      <w:marBottom w:val="0"/>
      <w:divBdr>
        <w:top w:val="none" w:sz="0" w:space="0" w:color="auto"/>
        <w:left w:val="none" w:sz="0" w:space="0" w:color="auto"/>
        <w:bottom w:val="none" w:sz="0" w:space="0" w:color="auto"/>
        <w:right w:val="none" w:sz="0" w:space="0" w:color="auto"/>
      </w:divBdr>
      <w:divsChild>
        <w:div w:id="1365398036">
          <w:marLeft w:val="0"/>
          <w:marRight w:val="0"/>
          <w:marTop w:val="0"/>
          <w:marBottom w:val="0"/>
          <w:divBdr>
            <w:top w:val="none" w:sz="0" w:space="0" w:color="auto"/>
            <w:left w:val="none" w:sz="0" w:space="0" w:color="auto"/>
            <w:bottom w:val="none" w:sz="0" w:space="0" w:color="auto"/>
            <w:right w:val="none" w:sz="0" w:space="0" w:color="auto"/>
          </w:divBdr>
        </w:div>
      </w:divsChild>
    </w:div>
    <w:div w:id="1680964017">
      <w:bodyDiv w:val="1"/>
      <w:marLeft w:val="0"/>
      <w:marRight w:val="0"/>
      <w:marTop w:val="0"/>
      <w:marBottom w:val="0"/>
      <w:divBdr>
        <w:top w:val="none" w:sz="0" w:space="0" w:color="auto"/>
        <w:left w:val="none" w:sz="0" w:space="0" w:color="auto"/>
        <w:bottom w:val="none" w:sz="0" w:space="0" w:color="auto"/>
        <w:right w:val="none" w:sz="0" w:space="0" w:color="auto"/>
      </w:divBdr>
      <w:divsChild>
        <w:div w:id="1007487788">
          <w:marLeft w:val="0"/>
          <w:marRight w:val="0"/>
          <w:marTop w:val="0"/>
          <w:marBottom w:val="0"/>
          <w:divBdr>
            <w:top w:val="none" w:sz="0" w:space="0" w:color="auto"/>
            <w:left w:val="none" w:sz="0" w:space="0" w:color="auto"/>
            <w:bottom w:val="none" w:sz="0" w:space="0" w:color="auto"/>
            <w:right w:val="none" w:sz="0" w:space="0" w:color="auto"/>
          </w:divBdr>
          <w:divsChild>
            <w:div w:id="351341891">
              <w:marLeft w:val="0"/>
              <w:marRight w:val="0"/>
              <w:marTop w:val="0"/>
              <w:marBottom w:val="0"/>
              <w:divBdr>
                <w:top w:val="none" w:sz="0" w:space="0" w:color="auto"/>
                <w:left w:val="none" w:sz="0" w:space="0" w:color="auto"/>
                <w:bottom w:val="none" w:sz="0" w:space="0" w:color="auto"/>
                <w:right w:val="none" w:sz="0" w:space="0" w:color="auto"/>
              </w:divBdr>
            </w:div>
          </w:divsChild>
        </w:div>
        <w:div w:id="731780410">
          <w:marLeft w:val="0"/>
          <w:marRight w:val="0"/>
          <w:marTop w:val="0"/>
          <w:marBottom w:val="0"/>
          <w:divBdr>
            <w:top w:val="none" w:sz="0" w:space="0" w:color="auto"/>
            <w:left w:val="none" w:sz="0" w:space="0" w:color="auto"/>
            <w:bottom w:val="none" w:sz="0" w:space="0" w:color="auto"/>
            <w:right w:val="none" w:sz="0" w:space="0" w:color="auto"/>
          </w:divBdr>
          <w:divsChild>
            <w:div w:id="108673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03803">
      <w:bodyDiv w:val="1"/>
      <w:marLeft w:val="0"/>
      <w:marRight w:val="0"/>
      <w:marTop w:val="0"/>
      <w:marBottom w:val="0"/>
      <w:divBdr>
        <w:top w:val="none" w:sz="0" w:space="0" w:color="auto"/>
        <w:left w:val="none" w:sz="0" w:space="0" w:color="auto"/>
        <w:bottom w:val="none" w:sz="0" w:space="0" w:color="auto"/>
        <w:right w:val="none" w:sz="0" w:space="0" w:color="auto"/>
      </w:divBdr>
    </w:div>
    <w:div w:id="1760637467">
      <w:bodyDiv w:val="1"/>
      <w:marLeft w:val="0"/>
      <w:marRight w:val="0"/>
      <w:marTop w:val="0"/>
      <w:marBottom w:val="0"/>
      <w:divBdr>
        <w:top w:val="none" w:sz="0" w:space="0" w:color="auto"/>
        <w:left w:val="none" w:sz="0" w:space="0" w:color="auto"/>
        <w:bottom w:val="none" w:sz="0" w:space="0" w:color="auto"/>
        <w:right w:val="none" w:sz="0" w:space="0" w:color="auto"/>
      </w:divBdr>
      <w:divsChild>
        <w:div w:id="188222126">
          <w:marLeft w:val="0"/>
          <w:marRight w:val="0"/>
          <w:marTop w:val="0"/>
          <w:marBottom w:val="0"/>
          <w:divBdr>
            <w:top w:val="none" w:sz="0" w:space="0" w:color="auto"/>
            <w:left w:val="none" w:sz="0" w:space="0" w:color="auto"/>
            <w:bottom w:val="none" w:sz="0" w:space="0" w:color="auto"/>
            <w:right w:val="none" w:sz="0" w:space="0" w:color="auto"/>
          </w:divBdr>
        </w:div>
      </w:divsChild>
    </w:div>
    <w:div w:id="1807158116">
      <w:bodyDiv w:val="1"/>
      <w:marLeft w:val="0"/>
      <w:marRight w:val="0"/>
      <w:marTop w:val="0"/>
      <w:marBottom w:val="0"/>
      <w:divBdr>
        <w:top w:val="none" w:sz="0" w:space="0" w:color="auto"/>
        <w:left w:val="none" w:sz="0" w:space="0" w:color="auto"/>
        <w:bottom w:val="none" w:sz="0" w:space="0" w:color="auto"/>
        <w:right w:val="none" w:sz="0" w:space="0" w:color="auto"/>
      </w:divBdr>
    </w:div>
    <w:div w:id="1875265268">
      <w:bodyDiv w:val="1"/>
      <w:marLeft w:val="0"/>
      <w:marRight w:val="0"/>
      <w:marTop w:val="0"/>
      <w:marBottom w:val="0"/>
      <w:divBdr>
        <w:top w:val="none" w:sz="0" w:space="0" w:color="auto"/>
        <w:left w:val="none" w:sz="0" w:space="0" w:color="auto"/>
        <w:bottom w:val="none" w:sz="0" w:space="0" w:color="auto"/>
        <w:right w:val="none" w:sz="0" w:space="0" w:color="auto"/>
      </w:divBdr>
    </w:div>
    <w:div w:id="1878541891">
      <w:bodyDiv w:val="1"/>
      <w:marLeft w:val="0"/>
      <w:marRight w:val="0"/>
      <w:marTop w:val="0"/>
      <w:marBottom w:val="0"/>
      <w:divBdr>
        <w:top w:val="none" w:sz="0" w:space="0" w:color="auto"/>
        <w:left w:val="none" w:sz="0" w:space="0" w:color="auto"/>
        <w:bottom w:val="none" w:sz="0" w:space="0" w:color="auto"/>
        <w:right w:val="none" w:sz="0" w:space="0" w:color="auto"/>
      </w:divBdr>
      <w:divsChild>
        <w:div w:id="589195588">
          <w:marLeft w:val="0"/>
          <w:marRight w:val="0"/>
          <w:marTop w:val="0"/>
          <w:marBottom w:val="0"/>
          <w:divBdr>
            <w:top w:val="none" w:sz="0" w:space="0" w:color="auto"/>
            <w:left w:val="none" w:sz="0" w:space="0" w:color="auto"/>
            <w:bottom w:val="none" w:sz="0" w:space="0" w:color="auto"/>
            <w:right w:val="none" w:sz="0" w:space="0" w:color="auto"/>
          </w:divBdr>
        </w:div>
      </w:divsChild>
    </w:div>
    <w:div w:id="1911621027">
      <w:bodyDiv w:val="1"/>
      <w:marLeft w:val="0"/>
      <w:marRight w:val="0"/>
      <w:marTop w:val="0"/>
      <w:marBottom w:val="0"/>
      <w:divBdr>
        <w:top w:val="none" w:sz="0" w:space="0" w:color="auto"/>
        <w:left w:val="none" w:sz="0" w:space="0" w:color="auto"/>
        <w:bottom w:val="none" w:sz="0" w:space="0" w:color="auto"/>
        <w:right w:val="none" w:sz="0" w:space="0" w:color="auto"/>
      </w:divBdr>
      <w:divsChild>
        <w:div w:id="521940037">
          <w:marLeft w:val="0"/>
          <w:marRight w:val="0"/>
          <w:marTop w:val="0"/>
          <w:marBottom w:val="0"/>
          <w:divBdr>
            <w:top w:val="none" w:sz="0" w:space="0" w:color="auto"/>
            <w:left w:val="none" w:sz="0" w:space="0" w:color="auto"/>
            <w:bottom w:val="none" w:sz="0" w:space="0" w:color="auto"/>
            <w:right w:val="none" w:sz="0" w:space="0" w:color="auto"/>
          </w:divBdr>
          <w:divsChild>
            <w:div w:id="53628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49150">
      <w:bodyDiv w:val="1"/>
      <w:marLeft w:val="0"/>
      <w:marRight w:val="0"/>
      <w:marTop w:val="0"/>
      <w:marBottom w:val="0"/>
      <w:divBdr>
        <w:top w:val="none" w:sz="0" w:space="0" w:color="auto"/>
        <w:left w:val="none" w:sz="0" w:space="0" w:color="auto"/>
        <w:bottom w:val="none" w:sz="0" w:space="0" w:color="auto"/>
        <w:right w:val="none" w:sz="0" w:space="0" w:color="auto"/>
      </w:divBdr>
    </w:div>
    <w:div w:id="1929382159">
      <w:bodyDiv w:val="1"/>
      <w:marLeft w:val="0"/>
      <w:marRight w:val="0"/>
      <w:marTop w:val="0"/>
      <w:marBottom w:val="0"/>
      <w:divBdr>
        <w:top w:val="none" w:sz="0" w:space="0" w:color="auto"/>
        <w:left w:val="none" w:sz="0" w:space="0" w:color="auto"/>
        <w:bottom w:val="none" w:sz="0" w:space="0" w:color="auto"/>
        <w:right w:val="none" w:sz="0" w:space="0" w:color="auto"/>
      </w:divBdr>
      <w:divsChild>
        <w:div w:id="195892566">
          <w:marLeft w:val="0"/>
          <w:marRight w:val="0"/>
          <w:marTop w:val="0"/>
          <w:marBottom w:val="0"/>
          <w:divBdr>
            <w:top w:val="none" w:sz="0" w:space="0" w:color="auto"/>
            <w:left w:val="none" w:sz="0" w:space="0" w:color="auto"/>
            <w:bottom w:val="none" w:sz="0" w:space="0" w:color="auto"/>
            <w:right w:val="none" w:sz="0" w:space="0" w:color="auto"/>
          </w:divBdr>
        </w:div>
        <w:div w:id="450710834">
          <w:marLeft w:val="0"/>
          <w:marRight w:val="0"/>
          <w:marTop w:val="0"/>
          <w:marBottom w:val="0"/>
          <w:divBdr>
            <w:top w:val="none" w:sz="0" w:space="0" w:color="auto"/>
            <w:left w:val="none" w:sz="0" w:space="0" w:color="auto"/>
            <w:bottom w:val="none" w:sz="0" w:space="0" w:color="auto"/>
            <w:right w:val="none" w:sz="0" w:space="0" w:color="auto"/>
          </w:divBdr>
          <w:divsChild>
            <w:div w:id="1794135984">
              <w:marLeft w:val="0"/>
              <w:marRight w:val="0"/>
              <w:marTop w:val="0"/>
              <w:marBottom w:val="0"/>
              <w:divBdr>
                <w:top w:val="none" w:sz="0" w:space="0" w:color="auto"/>
                <w:left w:val="none" w:sz="0" w:space="0" w:color="auto"/>
                <w:bottom w:val="none" w:sz="0" w:space="0" w:color="auto"/>
                <w:right w:val="none" w:sz="0" w:space="0" w:color="auto"/>
              </w:divBdr>
            </w:div>
          </w:divsChild>
        </w:div>
        <w:div w:id="773478039">
          <w:marLeft w:val="0"/>
          <w:marRight w:val="0"/>
          <w:marTop w:val="0"/>
          <w:marBottom w:val="0"/>
          <w:divBdr>
            <w:top w:val="none" w:sz="0" w:space="0" w:color="auto"/>
            <w:left w:val="none" w:sz="0" w:space="0" w:color="auto"/>
            <w:bottom w:val="none" w:sz="0" w:space="0" w:color="auto"/>
            <w:right w:val="none" w:sz="0" w:space="0" w:color="auto"/>
          </w:divBdr>
          <w:divsChild>
            <w:div w:id="2071029989">
              <w:marLeft w:val="0"/>
              <w:marRight w:val="0"/>
              <w:marTop w:val="0"/>
              <w:marBottom w:val="0"/>
              <w:divBdr>
                <w:top w:val="none" w:sz="0" w:space="0" w:color="auto"/>
                <w:left w:val="none" w:sz="0" w:space="0" w:color="auto"/>
                <w:bottom w:val="none" w:sz="0" w:space="0" w:color="auto"/>
                <w:right w:val="none" w:sz="0" w:space="0" w:color="auto"/>
              </w:divBdr>
            </w:div>
          </w:divsChild>
        </w:div>
        <w:div w:id="2100714173">
          <w:marLeft w:val="0"/>
          <w:marRight w:val="0"/>
          <w:marTop w:val="0"/>
          <w:marBottom w:val="0"/>
          <w:divBdr>
            <w:top w:val="none" w:sz="0" w:space="0" w:color="auto"/>
            <w:left w:val="none" w:sz="0" w:space="0" w:color="auto"/>
            <w:bottom w:val="none" w:sz="0" w:space="0" w:color="auto"/>
            <w:right w:val="none" w:sz="0" w:space="0" w:color="auto"/>
          </w:divBdr>
          <w:divsChild>
            <w:div w:id="194658662">
              <w:marLeft w:val="0"/>
              <w:marRight w:val="0"/>
              <w:marTop w:val="0"/>
              <w:marBottom w:val="0"/>
              <w:divBdr>
                <w:top w:val="none" w:sz="0" w:space="0" w:color="auto"/>
                <w:left w:val="none" w:sz="0" w:space="0" w:color="auto"/>
                <w:bottom w:val="none" w:sz="0" w:space="0" w:color="auto"/>
                <w:right w:val="none" w:sz="0" w:space="0" w:color="auto"/>
              </w:divBdr>
            </w:div>
          </w:divsChild>
        </w:div>
        <w:div w:id="746002931">
          <w:marLeft w:val="0"/>
          <w:marRight w:val="0"/>
          <w:marTop w:val="0"/>
          <w:marBottom w:val="0"/>
          <w:divBdr>
            <w:top w:val="none" w:sz="0" w:space="0" w:color="auto"/>
            <w:left w:val="none" w:sz="0" w:space="0" w:color="auto"/>
            <w:bottom w:val="none" w:sz="0" w:space="0" w:color="auto"/>
            <w:right w:val="none" w:sz="0" w:space="0" w:color="auto"/>
          </w:divBdr>
          <w:divsChild>
            <w:div w:id="709458423">
              <w:marLeft w:val="0"/>
              <w:marRight w:val="0"/>
              <w:marTop w:val="0"/>
              <w:marBottom w:val="0"/>
              <w:divBdr>
                <w:top w:val="none" w:sz="0" w:space="0" w:color="auto"/>
                <w:left w:val="none" w:sz="0" w:space="0" w:color="auto"/>
                <w:bottom w:val="none" w:sz="0" w:space="0" w:color="auto"/>
                <w:right w:val="none" w:sz="0" w:space="0" w:color="auto"/>
              </w:divBdr>
            </w:div>
          </w:divsChild>
        </w:div>
        <w:div w:id="921571563">
          <w:marLeft w:val="0"/>
          <w:marRight w:val="0"/>
          <w:marTop w:val="0"/>
          <w:marBottom w:val="0"/>
          <w:divBdr>
            <w:top w:val="none" w:sz="0" w:space="0" w:color="auto"/>
            <w:left w:val="none" w:sz="0" w:space="0" w:color="auto"/>
            <w:bottom w:val="none" w:sz="0" w:space="0" w:color="auto"/>
            <w:right w:val="none" w:sz="0" w:space="0" w:color="auto"/>
          </w:divBdr>
          <w:divsChild>
            <w:div w:id="1379821817">
              <w:marLeft w:val="0"/>
              <w:marRight w:val="0"/>
              <w:marTop w:val="0"/>
              <w:marBottom w:val="0"/>
              <w:divBdr>
                <w:top w:val="none" w:sz="0" w:space="0" w:color="auto"/>
                <w:left w:val="none" w:sz="0" w:space="0" w:color="auto"/>
                <w:bottom w:val="none" w:sz="0" w:space="0" w:color="auto"/>
                <w:right w:val="none" w:sz="0" w:space="0" w:color="auto"/>
              </w:divBdr>
            </w:div>
          </w:divsChild>
        </w:div>
        <w:div w:id="1183547133">
          <w:marLeft w:val="0"/>
          <w:marRight w:val="0"/>
          <w:marTop w:val="0"/>
          <w:marBottom w:val="0"/>
          <w:divBdr>
            <w:top w:val="none" w:sz="0" w:space="0" w:color="auto"/>
            <w:left w:val="none" w:sz="0" w:space="0" w:color="auto"/>
            <w:bottom w:val="none" w:sz="0" w:space="0" w:color="auto"/>
            <w:right w:val="none" w:sz="0" w:space="0" w:color="auto"/>
          </w:divBdr>
          <w:divsChild>
            <w:div w:id="2051495160">
              <w:marLeft w:val="0"/>
              <w:marRight w:val="0"/>
              <w:marTop w:val="0"/>
              <w:marBottom w:val="0"/>
              <w:divBdr>
                <w:top w:val="none" w:sz="0" w:space="0" w:color="auto"/>
                <w:left w:val="none" w:sz="0" w:space="0" w:color="auto"/>
                <w:bottom w:val="none" w:sz="0" w:space="0" w:color="auto"/>
                <w:right w:val="none" w:sz="0" w:space="0" w:color="auto"/>
              </w:divBdr>
            </w:div>
          </w:divsChild>
        </w:div>
        <w:div w:id="203907008">
          <w:marLeft w:val="0"/>
          <w:marRight w:val="0"/>
          <w:marTop w:val="0"/>
          <w:marBottom w:val="0"/>
          <w:divBdr>
            <w:top w:val="none" w:sz="0" w:space="0" w:color="auto"/>
            <w:left w:val="none" w:sz="0" w:space="0" w:color="auto"/>
            <w:bottom w:val="none" w:sz="0" w:space="0" w:color="auto"/>
            <w:right w:val="none" w:sz="0" w:space="0" w:color="auto"/>
          </w:divBdr>
          <w:divsChild>
            <w:div w:id="118109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89248">
      <w:bodyDiv w:val="1"/>
      <w:marLeft w:val="0"/>
      <w:marRight w:val="0"/>
      <w:marTop w:val="0"/>
      <w:marBottom w:val="0"/>
      <w:divBdr>
        <w:top w:val="none" w:sz="0" w:space="0" w:color="auto"/>
        <w:left w:val="none" w:sz="0" w:space="0" w:color="auto"/>
        <w:bottom w:val="none" w:sz="0" w:space="0" w:color="auto"/>
        <w:right w:val="none" w:sz="0" w:space="0" w:color="auto"/>
      </w:divBdr>
      <w:divsChild>
        <w:div w:id="497120084">
          <w:marLeft w:val="0"/>
          <w:marRight w:val="0"/>
          <w:marTop w:val="0"/>
          <w:marBottom w:val="0"/>
          <w:divBdr>
            <w:top w:val="none" w:sz="0" w:space="0" w:color="auto"/>
            <w:left w:val="none" w:sz="0" w:space="0" w:color="auto"/>
            <w:bottom w:val="none" w:sz="0" w:space="0" w:color="auto"/>
            <w:right w:val="none" w:sz="0" w:space="0" w:color="auto"/>
          </w:divBdr>
        </w:div>
      </w:divsChild>
    </w:div>
    <w:div w:id="2013798915">
      <w:bodyDiv w:val="1"/>
      <w:marLeft w:val="0"/>
      <w:marRight w:val="0"/>
      <w:marTop w:val="0"/>
      <w:marBottom w:val="0"/>
      <w:divBdr>
        <w:top w:val="none" w:sz="0" w:space="0" w:color="auto"/>
        <w:left w:val="none" w:sz="0" w:space="0" w:color="auto"/>
        <w:bottom w:val="none" w:sz="0" w:space="0" w:color="auto"/>
        <w:right w:val="none" w:sz="0" w:space="0" w:color="auto"/>
      </w:divBdr>
      <w:divsChild>
        <w:div w:id="377822416">
          <w:marLeft w:val="0"/>
          <w:marRight w:val="0"/>
          <w:marTop w:val="0"/>
          <w:marBottom w:val="0"/>
          <w:divBdr>
            <w:top w:val="none" w:sz="0" w:space="0" w:color="auto"/>
            <w:left w:val="none" w:sz="0" w:space="0" w:color="auto"/>
            <w:bottom w:val="none" w:sz="0" w:space="0" w:color="auto"/>
            <w:right w:val="none" w:sz="0" w:space="0" w:color="auto"/>
          </w:divBdr>
        </w:div>
      </w:divsChild>
    </w:div>
    <w:div w:id="2014065356">
      <w:bodyDiv w:val="1"/>
      <w:marLeft w:val="0"/>
      <w:marRight w:val="0"/>
      <w:marTop w:val="0"/>
      <w:marBottom w:val="0"/>
      <w:divBdr>
        <w:top w:val="none" w:sz="0" w:space="0" w:color="auto"/>
        <w:left w:val="none" w:sz="0" w:space="0" w:color="auto"/>
        <w:bottom w:val="none" w:sz="0" w:space="0" w:color="auto"/>
        <w:right w:val="none" w:sz="0" w:space="0" w:color="auto"/>
      </w:divBdr>
    </w:div>
    <w:div w:id="2036271543">
      <w:bodyDiv w:val="1"/>
      <w:marLeft w:val="0"/>
      <w:marRight w:val="0"/>
      <w:marTop w:val="0"/>
      <w:marBottom w:val="0"/>
      <w:divBdr>
        <w:top w:val="none" w:sz="0" w:space="0" w:color="auto"/>
        <w:left w:val="none" w:sz="0" w:space="0" w:color="auto"/>
        <w:bottom w:val="none" w:sz="0" w:space="0" w:color="auto"/>
        <w:right w:val="none" w:sz="0" w:space="0" w:color="auto"/>
      </w:divBdr>
    </w:div>
    <w:div w:id="2120946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emf"/><Relationship Id="rId63" Type="http://schemas.openxmlformats.org/officeDocument/2006/relationships/image" Target="media/image56.emf"/><Relationship Id="rId68" Type="http://schemas.openxmlformats.org/officeDocument/2006/relationships/image" Target="media/image61.emf"/><Relationship Id="rId76" Type="http://schemas.openxmlformats.org/officeDocument/2006/relationships/image" Target="media/image69.emf"/><Relationship Id="rId7" Type="http://schemas.openxmlformats.org/officeDocument/2006/relationships/endnotes" Target="endnotes.xml"/><Relationship Id="rId71" Type="http://schemas.openxmlformats.org/officeDocument/2006/relationships/image" Target="media/image64.emf"/><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png"/><Relationship Id="rId74" Type="http://schemas.openxmlformats.org/officeDocument/2006/relationships/image" Target="media/image67.emf"/><Relationship Id="rId79" Type="http://schemas.openxmlformats.org/officeDocument/2006/relationships/image" Target="media/image72.emf"/><Relationship Id="rId5" Type="http://schemas.openxmlformats.org/officeDocument/2006/relationships/webSettings" Target="webSettings.xml"/><Relationship Id="rId61" Type="http://schemas.openxmlformats.org/officeDocument/2006/relationships/image" Target="media/image54.emf"/><Relationship Id="rId82"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emf"/><Relationship Id="rId69" Type="http://schemas.openxmlformats.org/officeDocument/2006/relationships/image" Target="media/image62.emf"/><Relationship Id="rId77" Type="http://schemas.openxmlformats.org/officeDocument/2006/relationships/image" Target="media/image70.emf"/><Relationship Id="rId8" Type="http://schemas.openxmlformats.org/officeDocument/2006/relationships/image" Target="media/image1.emf"/><Relationship Id="rId51" Type="http://schemas.openxmlformats.org/officeDocument/2006/relationships/image" Target="media/image44.emf"/><Relationship Id="rId72" Type="http://schemas.openxmlformats.org/officeDocument/2006/relationships/image" Target="media/image65.emf"/><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emf"/><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emf"/><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rinath\Desktop\OCJP%20Dump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64835B-FAAD-427B-9B6A-E47210BAB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OCJP Dumps</Template>
  <TotalTime>1652</TotalTime>
  <Pages>152</Pages>
  <Words>20015</Words>
  <Characters>114090</Characters>
  <Application>Microsoft Office Word</Application>
  <DocSecurity>0</DocSecurity>
  <Lines>950</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133838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srinath</dc:creator>
  <cp:lastModifiedBy>srinath</cp:lastModifiedBy>
  <cp:revision>13</cp:revision>
  <dcterms:created xsi:type="dcterms:W3CDTF">2016-10-04T13:42:00Z</dcterms:created>
  <dcterms:modified xsi:type="dcterms:W3CDTF">2016-10-26T06:30:00Z</dcterms:modified>
</cp:coreProperties>
</file>